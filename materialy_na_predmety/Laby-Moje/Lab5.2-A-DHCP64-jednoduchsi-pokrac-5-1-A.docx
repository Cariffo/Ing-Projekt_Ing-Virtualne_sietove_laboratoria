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DAB07" w14:textId="68BFC18D" w:rsidR="00345ADF" w:rsidRPr="00CA630E" w:rsidRDefault="00AA2300" w:rsidP="00345ADF">
      <w:pPr>
        <w:pStyle w:val="Nadpis1"/>
      </w:pPr>
      <w:bookmarkStart w:id="0" w:name="_Toc477979656"/>
      <w:r w:rsidRPr="00CA630E">
        <w:t xml:space="preserve">Lab </w:t>
      </w:r>
      <w:r w:rsidR="00D77729">
        <w:t>5.</w:t>
      </w:r>
      <w:r w:rsidR="00184B37">
        <w:t>2</w:t>
      </w:r>
      <w:r w:rsidR="00D77729">
        <w:t>-A</w:t>
      </w:r>
      <w:r w:rsidR="006C63CD" w:rsidRPr="00CA630E">
        <w:t xml:space="preserve"> </w:t>
      </w:r>
      <w:bookmarkEnd w:id="0"/>
      <w:r w:rsidR="00184B37">
        <w:t>DHCPv4/v6</w:t>
      </w:r>
    </w:p>
    <w:p w14:paraId="7E94560E" w14:textId="7D52FAB0" w:rsidR="00A65D0D" w:rsidRPr="00CA630E" w:rsidRDefault="00A65D0D">
      <w:pPr>
        <w:rPr>
          <w:lang w:val="sk-SK"/>
        </w:rPr>
      </w:pPr>
    </w:p>
    <w:p w14:paraId="26A170BA" w14:textId="03CE3922" w:rsidR="00A65D0D" w:rsidRPr="00CA630E" w:rsidRDefault="00A65D0D" w:rsidP="00385065">
      <w:pPr>
        <w:pStyle w:val="Nadpis1"/>
      </w:pPr>
      <w:bookmarkStart w:id="1" w:name="_Toc477979657"/>
      <w:r w:rsidRPr="00CA630E">
        <w:t>Top</w:t>
      </w:r>
      <w:bookmarkEnd w:id="1"/>
      <w:r w:rsidR="00920651">
        <w:t>o</w:t>
      </w:r>
    </w:p>
    <w:p w14:paraId="5E318D6D" w14:textId="77777777" w:rsidR="00362536" w:rsidRPr="006630E8" w:rsidRDefault="00D77729" w:rsidP="00B558F2">
      <w:pPr>
        <w:rPr>
          <w:b/>
          <w:color w:val="FF0000"/>
          <w:sz w:val="22"/>
          <w:lang w:val="sk-SK"/>
        </w:rPr>
      </w:pPr>
      <w:r>
        <w:object w:dxaOrig="10140" w:dyaOrig="4800" w14:anchorId="3F00B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35pt;height:237.9pt" o:ole="">
            <v:imagedata r:id="rId8" o:title=""/>
          </v:shape>
          <o:OLEObject Type="Embed" ProgID="Visio.Drawing.11" ShapeID="_x0000_i1025" DrawAspect="Content" ObjectID="_1556980827" r:id="rId9"/>
        </w:object>
      </w:r>
    </w:p>
    <w:p w14:paraId="6A81DEF0" w14:textId="7289288E" w:rsidR="007652BD" w:rsidRDefault="007652BD" w:rsidP="00B558F2">
      <w:pPr>
        <w:pStyle w:val="Nadpis1"/>
      </w:pPr>
      <w:bookmarkStart w:id="2" w:name="_Toc477979658"/>
      <w:r>
        <w:t>Adresovanie</w:t>
      </w:r>
    </w:p>
    <w:p w14:paraId="1E63B7A6" w14:textId="125BC82C" w:rsidR="007652BD" w:rsidRDefault="007652BD" w:rsidP="007652BD">
      <w:pPr>
        <w:rPr>
          <w:b/>
          <w:lang w:val="sk-SK"/>
        </w:rPr>
      </w:pPr>
      <w:r w:rsidRPr="007652BD">
        <w:rPr>
          <w:b/>
          <w:lang w:val="sk-SK"/>
        </w:rPr>
        <w:t>IPv4</w:t>
      </w:r>
      <w:r>
        <w:rPr>
          <w:b/>
          <w:lang w:val="sk-SK"/>
        </w:rPr>
        <w:t>/IPv6: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410"/>
        <w:gridCol w:w="4263"/>
      </w:tblGrid>
      <w:tr w:rsidR="007652BD" w14:paraId="5CE763EF" w14:textId="77777777" w:rsidTr="007652BD">
        <w:tc>
          <w:tcPr>
            <w:tcW w:w="1696" w:type="dxa"/>
            <w:tcBorders>
              <w:bottom w:val="single" w:sz="12" w:space="0" w:color="auto"/>
            </w:tcBorders>
          </w:tcPr>
          <w:p w14:paraId="421865C1" w14:textId="52CBFE0D" w:rsidR="007652BD" w:rsidRDefault="007652BD" w:rsidP="007652B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Zariadenie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D047EE5" w14:textId="76DE243E" w:rsidR="007652BD" w:rsidRDefault="007652BD" w:rsidP="007652B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Rozhranie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084F29A" w14:textId="43215177" w:rsidR="007652BD" w:rsidRDefault="007652BD" w:rsidP="007652B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IPv4</w:t>
            </w:r>
          </w:p>
        </w:tc>
        <w:tc>
          <w:tcPr>
            <w:tcW w:w="4263" w:type="dxa"/>
            <w:tcBorders>
              <w:bottom w:val="single" w:sz="12" w:space="0" w:color="auto"/>
            </w:tcBorders>
          </w:tcPr>
          <w:p w14:paraId="375BEEDD" w14:textId="703F0E48" w:rsidR="007652BD" w:rsidRDefault="007652BD" w:rsidP="007652B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IPv6</w:t>
            </w:r>
          </w:p>
        </w:tc>
      </w:tr>
      <w:tr w:rsidR="007652BD" w14:paraId="57E8DD6D" w14:textId="77777777" w:rsidTr="007652B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AEEF3" w:themeFill="accent5" w:themeFillTint="33"/>
          </w:tcPr>
          <w:p w14:paraId="33F1A4E3" w14:textId="3E13C802" w:rsidR="007652BD" w:rsidRPr="007652BD" w:rsidRDefault="007652BD" w:rsidP="007652BD">
            <w:pPr>
              <w:rPr>
                <w:lang w:val="sk-SK"/>
              </w:rPr>
            </w:pPr>
            <w:r w:rsidRPr="007652BD">
              <w:rPr>
                <w:lang w:val="sk-SK"/>
              </w:rPr>
              <w:t>DLS1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AEEF3" w:themeFill="accent5" w:themeFillTint="33"/>
          </w:tcPr>
          <w:p w14:paraId="584F62DE" w14:textId="43BAB35D" w:rsidR="007652BD" w:rsidRPr="007652BD" w:rsidRDefault="007652BD" w:rsidP="007652BD">
            <w:pPr>
              <w:rPr>
                <w:lang w:val="sk-SK"/>
              </w:rPr>
            </w:pPr>
            <w:r w:rsidRPr="007652BD">
              <w:rPr>
                <w:lang w:val="sk-SK"/>
              </w:rPr>
              <w:t>Loop 1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DAEEF3" w:themeFill="accent5" w:themeFillTint="33"/>
          </w:tcPr>
          <w:p w14:paraId="7890C6A5" w14:textId="6C7FD844" w:rsidR="007652BD" w:rsidRP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172.16.1.1./24</w:t>
            </w:r>
          </w:p>
        </w:tc>
        <w:tc>
          <w:tcPr>
            <w:tcW w:w="42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14:paraId="038F9CEF" w14:textId="0D1A25FF" w:rsidR="007652BD" w:rsidRDefault="007652BD" w:rsidP="007652BD">
            <w:r>
              <w:rPr>
                <w:lang w:val="sk-SK"/>
              </w:rPr>
              <w:t>2001</w:t>
            </w:r>
            <w:r>
              <w:t>:acad:b301:172:16:1::</w:t>
            </w:r>
            <w:r w:rsidR="00313932">
              <w:t>d</w:t>
            </w:r>
            <w:r>
              <w:t>1/1</w:t>
            </w:r>
            <w:r w:rsidR="00313932">
              <w:t>28</w:t>
            </w:r>
          </w:p>
          <w:p w14:paraId="6521ACA3" w14:textId="1526F010" w:rsidR="00313932" w:rsidRPr="007652BD" w:rsidRDefault="00313932" w:rsidP="00313932">
            <w:r>
              <w:t>Fe80::d1 link-local</w:t>
            </w:r>
          </w:p>
        </w:tc>
      </w:tr>
      <w:tr w:rsidR="007652BD" w14:paraId="5D36D008" w14:textId="77777777" w:rsidTr="007652BD">
        <w:tc>
          <w:tcPr>
            <w:tcW w:w="1696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</w:tcPr>
          <w:p w14:paraId="1B83943D" w14:textId="77777777" w:rsidR="007652BD" w:rsidRPr="007652BD" w:rsidRDefault="007652BD" w:rsidP="007652BD">
            <w:pPr>
              <w:rPr>
                <w:lang w:val="sk-SK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14:paraId="21DAA262" w14:textId="2F6E9F9E" w:rsidR="007652BD" w:rsidRP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Port 1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14:paraId="5B94423F" w14:textId="41EE38EE" w:rsidR="007652BD" w:rsidRP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1.0.0.1/24</w:t>
            </w:r>
          </w:p>
        </w:tc>
        <w:tc>
          <w:tcPr>
            <w:tcW w:w="4263" w:type="dxa"/>
            <w:tcBorders>
              <w:right w:val="single" w:sz="12" w:space="0" w:color="auto"/>
            </w:tcBorders>
            <w:shd w:val="clear" w:color="auto" w:fill="DAEEF3" w:themeFill="accent5" w:themeFillTint="33"/>
          </w:tcPr>
          <w:p w14:paraId="1845EAF9" w14:textId="5BDBA617" w:rsidR="007652BD" w:rsidRDefault="007652BD" w:rsidP="007652BD">
            <w:r>
              <w:rPr>
                <w:lang w:val="sk-SK"/>
              </w:rPr>
              <w:t>2001</w:t>
            </w:r>
            <w:r>
              <w:t>:acad:b301:1::</w:t>
            </w:r>
            <w:r w:rsidR="00313932">
              <w:t>d</w:t>
            </w:r>
            <w:r>
              <w:t>1/1</w:t>
            </w:r>
            <w:r w:rsidR="00313932">
              <w:t>12</w:t>
            </w:r>
          </w:p>
          <w:p w14:paraId="61BE5103" w14:textId="4D53FFCA" w:rsidR="00313932" w:rsidRPr="007652BD" w:rsidRDefault="00313932" w:rsidP="007652BD">
            <w:pPr>
              <w:rPr>
                <w:lang w:val="sk-SK"/>
              </w:rPr>
            </w:pPr>
            <w:r>
              <w:t>Fe80::d1 link-local</w:t>
            </w:r>
          </w:p>
        </w:tc>
      </w:tr>
      <w:tr w:rsidR="007652BD" w14:paraId="152BF7BE" w14:textId="77777777" w:rsidTr="007652B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1AD7AAFC" w14:textId="77777777" w:rsidR="007652BD" w:rsidRPr="007652BD" w:rsidRDefault="007652BD" w:rsidP="007652BD">
            <w:pPr>
              <w:rPr>
                <w:lang w:val="sk-SK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5EC7447C" w14:textId="6CF80902" w:rsidR="007652BD" w:rsidRP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Vlan 1000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1D9B3911" w14:textId="027E83D9" w:rsidR="007652BD" w:rsidRP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192.168.255.101/24</w:t>
            </w:r>
          </w:p>
        </w:tc>
        <w:tc>
          <w:tcPr>
            <w:tcW w:w="426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14:paraId="06FF60A5" w14:textId="389F4799" w:rsidR="007652BD" w:rsidRDefault="007652BD" w:rsidP="007652BD">
            <w:r>
              <w:rPr>
                <w:lang w:val="sk-SK"/>
              </w:rPr>
              <w:t>2001</w:t>
            </w:r>
            <w:r>
              <w:t>:acad:b301:255::</w:t>
            </w:r>
            <w:r w:rsidR="00313932">
              <w:t>d1</w:t>
            </w:r>
            <w:r>
              <w:t>/64</w:t>
            </w:r>
          </w:p>
          <w:p w14:paraId="66E909DB" w14:textId="0E2B5391" w:rsidR="00313932" w:rsidRPr="007652BD" w:rsidRDefault="00313932" w:rsidP="007652BD">
            <w:pPr>
              <w:rPr>
                <w:lang w:val="sk-SK"/>
              </w:rPr>
            </w:pPr>
            <w:r>
              <w:t>Fe80::d1 link-local</w:t>
            </w:r>
          </w:p>
        </w:tc>
      </w:tr>
      <w:tr w:rsidR="007652BD" w14:paraId="293F6D98" w14:textId="77777777" w:rsidTr="007652B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DE9D9" w:themeFill="accent6" w:themeFillTint="33"/>
          </w:tcPr>
          <w:p w14:paraId="5F192DA7" w14:textId="4D250B8A" w:rsidR="007652BD" w:rsidRPr="007652BD" w:rsidRDefault="007652BD" w:rsidP="007652BD">
            <w:pPr>
              <w:rPr>
                <w:lang w:val="sk-SK"/>
              </w:rPr>
            </w:pPr>
            <w:r w:rsidRPr="007652BD">
              <w:rPr>
                <w:lang w:val="sk-SK"/>
              </w:rPr>
              <w:t>DLS</w:t>
            </w:r>
            <w:r>
              <w:rPr>
                <w:lang w:val="sk-SK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14:paraId="63F94053" w14:textId="426BFFC2" w:rsidR="007652BD" w:rsidRDefault="007652BD" w:rsidP="007652BD">
            <w:pPr>
              <w:rPr>
                <w:lang w:val="sk-SK"/>
              </w:rPr>
            </w:pPr>
            <w:r w:rsidRPr="007652BD">
              <w:rPr>
                <w:lang w:val="sk-SK"/>
              </w:rPr>
              <w:t>Loop 1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14:paraId="6C259621" w14:textId="7EC7EE06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172.16.2.1./24</w:t>
            </w:r>
          </w:p>
        </w:tc>
        <w:tc>
          <w:tcPr>
            <w:tcW w:w="42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53240751" w14:textId="6EF846A7" w:rsidR="007652BD" w:rsidRDefault="007652BD" w:rsidP="007652BD">
            <w:r>
              <w:rPr>
                <w:lang w:val="sk-SK"/>
              </w:rPr>
              <w:t>2001</w:t>
            </w:r>
            <w:r>
              <w:t>:acad:b301:172:16:2::</w:t>
            </w:r>
            <w:r w:rsidR="00313932">
              <w:t>d2</w:t>
            </w:r>
            <w:r>
              <w:t>/1</w:t>
            </w:r>
            <w:r w:rsidR="00313932">
              <w:t>28</w:t>
            </w:r>
          </w:p>
          <w:p w14:paraId="78FD51FE" w14:textId="4303D0D6" w:rsidR="00313932" w:rsidRDefault="00313932" w:rsidP="00313932">
            <w:pPr>
              <w:rPr>
                <w:lang w:val="sk-SK"/>
              </w:rPr>
            </w:pPr>
            <w:r>
              <w:t>Fe80::d2 link-local</w:t>
            </w:r>
          </w:p>
        </w:tc>
      </w:tr>
      <w:tr w:rsidR="007652BD" w14:paraId="59D856AF" w14:textId="77777777" w:rsidTr="007652BD">
        <w:tc>
          <w:tcPr>
            <w:tcW w:w="1696" w:type="dxa"/>
            <w:vMerge/>
            <w:tcBorders>
              <w:left w:val="single" w:sz="12" w:space="0" w:color="auto"/>
            </w:tcBorders>
            <w:shd w:val="clear" w:color="auto" w:fill="FDE9D9" w:themeFill="accent6" w:themeFillTint="33"/>
          </w:tcPr>
          <w:p w14:paraId="03DDF25F" w14:textId="77777777" w:rsidR="007652BD" w:rsidRPr="007652BD" w:rsidRDefault="007652BD" w:rsidP="007652BD">
            <w:pPr>
              <w:rPr>
                <w:lang w:val="sk-SK"/>
              </w:rPr>
            </w:pPr>
          </w:p>
        </w:tc>
        <w:tc>
          <w:tcPr>
            <w:tcW w:w="1701" w:type="dxa"/>
            <w:shd w:val="clear" w:color="auto" w:fill="FDE9D9" w:themeFill="accent6" w:themeFillTint="33"/>
          </w:tcPr>
          <w:p w14:paraId="74A7D497" w14:textId="23E63A15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Port 1</w:t>
            </w:r>
          </w:p>
        </w:tc>
        <w:tc>
          <w:tcPr>
            <w:tcW w:w="2410" w:type="dxa"/>
            <w:shd w:val="clear" w:color="auto" w:fill="FDE9D9" w:themeFill="accent6" w:themeFillTint="33"/>
          </w:tcPr>
          <w:p w14:paraId="659399E4" w14:textId="64AC24D9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1.0.0.2/24</w:t>
            </w:r>
          </w:p>
        </w:tc>
        <w:tc>
          <w:tcPr>
            <w:tcW w:w="4263" w:type="dxa"/>
            <w:tcBorders>
              <w:right w:val="single" w:sz="12" w:space="0" w:color="auto"/>
            </w:tcBorders>
            <w:shd w:val="clear" w:color="auto" w:fill="FDE9D9" w:themeFill="accent6" w:themeFillTint="33"/>
          </w:tcPr>
          <w:p w14:paraId="003A7D7F" w14:textId="6148E50A" w:rsidR="007652BD" w:rsidRDefault="007652BD" w:rsidP="007652BD">
            <w:r>
              <w:rPr>
                <w:lang w:val="sk-SK"/>
              </w:rPr>
              <w:t>2001</w:t>
            </w:r>
            <w:r>
              <w:t>:acad:b301:1::</w:t>
            </w:r>
            <w:r w:rsidR="00313932">
              <w:t>d</w:t>
            </w:r>
            <w:r>
              <w:t>2/</w:t>
            </w:r>
            <w:r w:rsidR="00500860">
              <w:t>112</w:t>
            </w:r>
          </w:p>
          <w:p w14:paraId="6A83B58A" w14:textId="5EED268F" w:rsidR="00313932" w:rsidRDefault="00313932" w:rsidP="007652BD">
            <w:pPr>
              <w:rPr>
                <w:lang w:val="sk-SK"/>
              </w:rPr>
            </w:pPr>
            <w:r>
              <w:t>Fe80::d2 link-local</w:t>
            </w:r>
          </w:p>
        </w:tc>
      </w:tr>
      <w:tr w:rsidR="007652BD" w14:paraId="68A2D934" w14:textId="77777777" w:rsidTr="007652B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14:paraId="73863366" w14:textId="77777777" w:rsidR="007652BD" w:rsidRPr="007652BD" w:rsidRDefault="007652BD" w:rsidP="007652BD">
            <w:pPr>
              <w:rPr>
                <w:lang w:val="sk-SK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14:paraId="7E6ED4D3" w14:textId="5E527F14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Vlan 1000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14:paraId="7CE79DC2" w14:textId="49B17259" w:rsidR="007652BD" w:rsidRDefault="0020265C" w:rsidP="007652BD">
            <w:pPr>
              <w:rPr>
                <w:lang w:val="sk-SK"/>
              </w:rPr>
            </w:pPr>
            <w:r>
              <w:rPr>
                <w:lang w:val="sk-SK"/>
              </w:rPr>
              <w:t>192.168.255.102</w:t>
            </w:r>
            <w:r w:rsidR="007652BD">
              <w:rPr>
                <w:lang w:val="sk-SK"/>
              </w:rPr>
              <w:t>/24</w:t>
            </w:r>
          </w:p>
        </w:tc>
        <w:tc>
          <w:tcPr>
            <w:tcW w:w="426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56B8A71B" w14:textId="700157C1" w:rsidR="007652BD" w:rsidRDefault="007652BD" w:rsidP="007652BD">
            <w:r>
              <w:rPr>
                <w:lang w:val="sk-SK"/>
              </w:rPr>
              <w:t>2001</w:t>
            </w:r>
            <w:r>
              <w:t>:acad:b301:255::</w:t>
            </w:r>
            <w:r w:rsidR="00500860">
              <w:t>d2</w:t>
            </w:r>
            <w:r>
              <w:t>/64</w:t>
            </w:r>
          </w:p>
          <w:p w14:paraId="5C9C0619" w14:textId="04EFA87B" w:rsidR="00313932" w:rsidRDefault="00313932" w:rsidP="007652BD">
            <w:pPr>
              <w:rPr>
                <w:lang w:val="sk-SK"/>
              </w:rPr>
            </w:pPr>
            <w:r>
              <w:t>Fe80::d2 link-local</w:t>
            </w:r>
          </w:p>
        </w:tc>
      </w:tr>
      <w:tr w:rsidR="007652BD" w14:paraId="625879FC" w14:textId="77777777" w:rsidTr="007652B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AEEF3" w:themeFill="accent5" w:themeFillTint="33"/>
          </w:tcPr>
          <w:p w14:paraId="680332A9" w14:textId="1B863C60" w:rsidR="007652BD" w:rsidRP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A</w:t>
            </w:r>
            <w:r w:rsidRPr="007652BD">
              <w:rPr>
                <w:lang w:val="sk-SK"/>
              </w:rPr>
              <w:t>LS1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AEEF3" w:themeFill="accent5" w:themeFillTint="33"/>
          </w:tcPr>
          <w:p w14:paraId="5DBB5AFA" w14:textId="0B0DCB4F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Vlan100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DAEEF3" w:themeFill="accent5" w:themeFillTint="33"/>
          </w:tcPr>
          <w:p w14:paraId="779E2400" w14:textId="22F719CA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192.168.100.1/24</w:t>
            </w:r>
          </w:p>
        </w:tc>
        <w:tc>
          <w:tcPr>
            <w:tcW w:w="42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14:paraId="317A5F66" w14:textId="30A317EF" w:rsidR="007652BD" w:rsidRDefault="007652BD" w:rsidP="007652BD">
            <w:r>
              <w:rPr>
                <w:lang w:val="sk-SK"/>
              </w:rPr>
              <w:t>2001</w:t>
            </w:r>
            <w:r>
              <w:t>:acad:b301:100::</w:t>
            </w:r>
            <w:r w:rsidR="00500860">
              <w:t>a</w:t>
            </w:r>
            <w:r>
              <w:t>1/64</w:t>
            </w:r>
          </w:p>
          <w:p w14:paraId="08D80585" w14:textId="2FE31732" w:rsidR="00313932" w:rsidRDefault="00313932" w:rsidP="00313932">
            <w:pPr>
              <w:rPr>
                <w:lang w:val="sk-SK"/>
              </w:rPr>
            </w:pPr>
            <w:r>
              <w:t>Fe80::a1 link-local</w:t>
            </w:r>
          </w:p>
        </w:tc>
      </w:tr>
      <w:tr w:rsidR="007652BD" w14:paraId="1F052859" w14:textId="77777777" w:rsidTr="007652B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5FE12F58" w14:textId="77777777" w:rsidR="007652BD" w:rsidRPr="007652BD" w:rsidRDefault="007652BD" w:rsidP="007652BD">
            <w:pPr>
              <w:rPr>
                <w:lang w:val="sk-SK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5CE23C0D" w14:textId="305D2345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Vlan 1000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6E26ACF1" w14:textId="415BC55B" w:rsidR="007652BD" w:rsidRDefault="007652BD" w:rsidP="0020265C">
            <w:pPr>
              <w:rPr>
                <w:lang w:val="sk-SK"/>
              </w:rPr>
            </w:pPr>
            <w:r>
              <w:rPr>
                <w:lang w:val="sk-SK"/>
              </w:rPr>
              <w:t>192.168.255.</w:t>
            </w:r>
            <w:r w:rsidR="0020265C">
              <w:rPr>
                <w:lang w:val="sk-SK"/>
              </w:rPr>
              <w:t>2</w:t>
            </w:r>
            <w:r>
              <w:rPr>
                <w:lang w:val="sk-SK"/>
              </w:rPr>
              <w:t>01/24</w:t>
            </w:r>
          </w:p>
        </w:tc>
        <w:tc>
          <w:tcPr>
            <w:tcW w:w="426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14:paraId="6F5A8D9C" w14:textId="269C13E8" w:rsidR="007652BD" w:rsidRDefault="007652BD" w:rsidP="007652BD">
            <w:r>
              <w:rPr>
                <w:lang w:val="sk-SK"/>
              </w:rPr>
              <w:t>2001</w:t>
            </w:r>
            <w:r>
              <w:t>:acad:b301:255::</w:t>
            </w:r>
            <w:r w:rsidR="00500860">
              <w:t>a1</w:t>
            </w:r>
            <w:r>
              <w:t>/64</w:t>
            </w:r>
          </w:p>
          <w:p w14:paraId="5CC57ACE" w14:textId="7FF7911B" w:rsidR="00313932" w:rsidRDefault="00313932" w:rsidP="007652BD">
            <w:pPr>
              <w:rPr>
                <w:lang w:val="sk-SK"/>
              </w:rPr>
            </w:pPr>
            <w:r>
              <w:t>Fe80::a1 link-local</w:t>
            </w:r>
          </w:p>
        </w:tc>
      </w:tr>
      <w:tr w:rsidR="007652BD" w14:paraId="326E74BC" w14:textId="77777777" w:rsidTr="007652B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DE9D9" w:themeFill="accent6" w:themeFillTint="33"/>
          </w:tcPr>
          <w:p w14:paraId="63FDC2F9" w14:textId="44555B18" w:rsidR="007652BD" w:rsidRP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A</w:t>
            </w:r>
            <w:r w:rsidRPr="007652BD">
              <w:rPr>
                <w:lang w:val="sk-SK"/>
              </w:rPr>
              <w:t>LS</w:t>
            </w:r>
            <w:r>
              <w:rPr>
                <w:lang w:val="sk-SK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14:paraId="192DA5A6" w14:textId="700D4A33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Vlan120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14:paraId="073886F5" w14:textId="7DDB9619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192.168.120.1/24</w:t>
            </w:r>
          </w:p>
        </w:tc>
        <w:tc>
          <w:tcPr>
            <w:tcW w:w="42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748948E7" w14:textId="1F7696E7" w:rsidR="007652BD" w:rsidRDefault="007652BD" w:rsidP="007652BD">
            <w:r>
              <w:rPr>
                <w:lang w:val="sk-SK"/>
              </w:rPr>
              <w:t>2001</w:t>
            </w:r>
            <w:r>
              <w:t>:acad:b301:120::</w:t>
            </w:r>
            <w:r w:rsidR="00500860">
              <w:t>a2</w:t>
            </w:r>
            <w:r>
              <w:t>/64</w:t>
            </w:r>
          </w:p>
          <w:p w14:paraId="1E9E1A94" w14:textId="30F75377" w:rsidR="00313932" w:rsidRDefault="00313932" w:rsidP="007652BD">
            <w:pPr>
              <w:rPr>
                <w:lang w:val="sk-SK"/>
              </w:rPr>
            </w:pPr>
            <w:r>
              <w:t>Fe80::a2 link-local</w:t>
            </w:r>
          </w:p>
        </w:tc>
      </w:tr>
      <w:tr w:rsidR="007652BD" w14:paraId="3C5DD275" w14:textId="77777777" w:rsidTr="007652B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14:paraId="4F536095" w14:textId="77777777" w:rsidR="007652BD" w:rsidRPr="007652BD" w:rsidRDefault="007652BD" w:rsidP="007652BD">
            <w:pPr>
              <w:rPr>
                <w:lang w:val="sk-SK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14:paraId="4CAD0E58" w14:textId="2B76D905" w:rsidR="007652BD" w:rsidRDefault="007652BD" w:rsidP="007652BD">
            <w:pPr>
              <w:rPr>
                <w:lang w:val="sk-SK"/>
              </w:rPr>
            </w:pPr>
            <w:r>
              <w:rPr>
                <w:lang w:val="sk-SK"/>
              </w:rPr>
              <w:t>Vlan 1000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14:paraId="260C141F" w14:textId="5C52D4B8" w:rsidR="007652BD" w:rsidRDefault="007652BD" w:rsidP="0020265C">
            <w:pPr>
              <w:rPr>
                <w:lang w:val="sk-SK"/>
              </w:rPr>
            </w:pPr>
            <w:r>
              <w:rPr>
                <w:lang w:val="sk-SK"/>
              </w:rPr>
              <w:t>192.168.255.</w:t>
            </w:r>
            <w:r w:rsidR="0020265C">
              <w:rPr>
                <w:lang w:val="sk-SK"/>
              </w:rPr>
              <w:t>202</w:t>
            </w:r>
            <w:r>
              <w:rPr>
                <w:lang w:val="sk-SK"/>
              </w:rPr>
              <w:t>/24</w:t>
            </w:r>
          </w:p>
        </w:tc>
        <w:tc>
          <w:tcPr>
            <w:tcW w:w="426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1B49DB64" w14:textId="305F36FF" w:rsidR="007652BD" w:rsidRDefault="007652BD" w:rsidP="007652BD">
            <w:r>
              <w:rPr>
                <w:lang w:val="sk-SK"/>
              </w:rPr>
              <w:t>2001</w:t>
            </w:r>
            <w:r>
              <w:t>:acad:b301:255::</w:t>
            </w:r>
            <w:r w:rsidR="00500860">
              <w:t>a</w:t>
            </w:r>
            <w:r>
              <w:t>2/64</w:t>
            </w:r>
          </w:p>
          <w:p w14:paraId="386CAE0C" w14:textId="234D0815" w:rsidR="00313932" w:rsidRDefault="00313932" w:rsidP="00313932">
            <w:pPr>
              <w:rPr>
                <w:lang w:val="sk-SK"/>
              </w:rPr>
            </w:pPr>
            <w:r>
              <w:t>Fe80::a2 link-local</w:t>
            </w:r>
          </w:p>
        </w:tc>
      </w:tr>
    </w:tbl>
    <w:p w14:paraId="3E3A9F86" w14:textId="77777777" w:rsidR="007652BD" w:rsidRDefault="007652BD" w:rsidP="007652BD">
      <w:pPr>
        <w:rPr>
          <w:b/>
          <w:lang w:val="sk-SK"/>
        </w:rPr>
      </w:pPr>
    </w:p>
    <w:p w14:paraId="51D700FC" w14:textId="77777777" w:rsidR="007652BD" w:rsidRPr="007652BD" w:rsidRDefault="007652BD" w:rsidP="007652BD">
      <w:pPr>
        <w:rPr>
          <w:b/>
          <w:lang w:val="sk-SK"/>
        </w:rPr>
      </w:pPr>
    </w:p>
    <w:p w14:paraId="2E0B7FBE" w14:textId="77777777" w:rsidR="00362536" w:rsidRDefault="00362536" w:rsidP="00B558F2">
      <w:pPr>
        <w:pStyle w:val="Nadpis1"/>
      </w:pPr>
      <w:r w:rsidRPr="0052024F">
        <w:t>Požadované kroky</w:t>
      </w:r>
      <w:bookmarkEnd w:id="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1"/>
        <w:gridCol w:w="148"/>
        <w:gridCol w:w="2772"/>
        <w:gridCol w:w="2268"/>
        <w:gridCol w:w="1286"/>
      </w:tblGrid>
      <w:tr w:rsidR="00362536" w:rsidRPr="00B558F2" w14:paraId="220F45F8" w14:textId="77777777" w:rsidTr="00353005">
        <w:trPr>
          <w:trHeight w:val="367"/>
        </w:trPr>
        <w:tc>
          <w:tcPr>
            <w:tcW w:w="3749" w:type="dxa"/>
            <w:gridSpan w:val="2"/>
          </w:tcPr>
          <w:p w14:paraId="0A305A25" w14:textId="77777777" w:rsidR="00362536" w:rsidRPr="00B558F2" w:rsidRDefault="00362536" w:rsidP="00FC0DC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Task</w:t>
            </w:r>
          </w:p>
        </w:tc>
        <w:tc>
          <w:tcPr>
            <w:tcW w:w="5040" w:type="dxa"/>
            <w:gridSpan w:val="2"/>
          </w:tcPr>
          <w:p w14:paraId="7BFEE0CE" w14:textId="77777777" w:rsidR="00362536" w:rsidRPr="00B558F2" w:rsidRDefault="00362536" w:rsidP="00FC0DC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Konfigurácia</w:t>
            </w:r>
          </w:p>
        </w:tc>
        <w:tc>
          <w:tcPr>
            <w:tcW w:w="1286" w:type="dxa"/>
          </w:tcPr>
          <w:p w14:paraId="7C0334D8" w14:textId="77777777" w:rsidR="00362536" w:rsidRPr="00B558F2" w:rsidRDefault="00362536" w:rsidP="00FC0DC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Verifikácia</w:t>
            </w:r>
          </w:p>
        </w:tc>
      </w:tr>
      <w:tr w:rsidR="00F438EC" w:rsidRPr="00B558F2" w14:paraId="3E3DD11A" w14:textId="77777777" w:rsidTr="00AB20D3">
        <w:trPr>
          <w:trHeight w:val="333"/>
        </w:trPr>
        <w:tc>
          <w:tcPr>
            <w:tcW w:w="10075" w:type="dxa"/>
            <w:gridSpan w:val="5"/>
          </w:tcPr>
          <w:p w14:paraId="648BB786" w14:textId="77777777" w:rsidR="00F438EC" w:rsidRPr="00F438EC" w:rsidRDefault="00F438EC" w:rsidP="00F438EC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F438EC">
              <w:rPr>
                <w:b/>
                <w:szCs w:val="20"/>
                <w:lang w:val="sk-SK"/>
              </w:rPr>
              <w:t>Príprava:</w:t>
            </w:r>
          </w:p>
          <w:p w14:paraId="6E794AF7" w14:textId="798ADE0C" w:rsidR="00F438EC" w:rsidRPr="00A76FD5" w:rsidRDefault="00184B37" w:rsidP="00A76FD5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lastRenderedPageBreak/>
              <w:t xml:space="preserve">Potrebujeme funkčnú topológiu z labu 5-1-A </w:t>
            </w:r>
          </w:p>
        </w:tc>
      </w:tr>
      <w:tr w:rsidR="00362536" w:rsidRPr="00B558F2" w14:paraId="6679F4FB" w14:textId="77777777" w:rsidTr="00AB20D3">
        <w:trPr>
          <w:trHeight w:val="333"/>
        </w:trPr>
        <w:tc>
          <w:tcPr>
            <w:tcW w:w="10075" w:type="dxa"/>
            <w:gridSpan w:val="5"/>
          </w:tcPr>
          <w:p w14:paraId="3EFC0C8B" w14:textId="4D97D1B9" w:rsidR="00362536" w:rsidRPr="00B558F2" w:rsidRDefault="00D122A5" w:rsidP="00FC0DC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lastRenderedPageBreak/>
              <w:t>Konfigurácia DHCPv4 pre vlan 100/120</w:t>
            </w:r>
          </w:p>
        </w:tc>
      </w:tr>
      <w:tr w:rsidR="00362536" w:rsidRPr="00B558F2" w14:paraId="050E4590" w14:textId="77777777" w:rsidTr="00AB20D3">
        <w:trPr>
          <w:trHeight w:val="333"/>
        </w:trPr>
        <w:tc>
          <w:tcPr>
            <w:tcW w:w="10075" w:type="dxa"/>
            <w:gridSpan w:val="5"/>
          </w:tcPr>
          <w:p w14:paraId="6FB81BC5" w14:textId="321F2BF7" w:rsidR="00362536" w:rsidRPr="00D122A5" w:rsidRDefault="00A9494A" w:rsidP="00A9494A">
            <w:pPr>
              <w:pStyle w:val="BodyFormat"/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DHCP server tak, že k</w:t>
            </w:r>
            <w:r w:rsidR="00D122A5" w:rsidRPr="00D122A5">
              <w:rPr>
                <w:szCs w:val="20"/>
                <w:lang w:val="sk-SK"/>
              </w:rPr>
              <w:t xml:space="preserve">aždý </w:t>
            </w:r>
            <w:r w:rsidR="00D122A5">
              <w:rPr>
                <w:szCs w:val="20"/>
                <w:lang w:val="sk-SK"/>
              </w:rPr>
              <w:t>DLS bude DHCPv4 server pre danú vlan zo svojho ALS, napr. DLS2 pre vlan 100 z ASL2</w:t>
            </w:r>
          </w:p>
        </w:tc>
      </w:tr>
      <w:tr w:rsidR="00630A52" w:rsidRPr="00B558F2" w14:paraId="050D557E" w14:textId="77777777" w:rsidTr="00353005">
        <w:trPr>
          <w:trHeight w:val="583"/>
        </w:trPr>
        <w:tc>
          <w:tcPr>
            <w:tcW w:w="3601" w:type="dxa"/>
          </w:tcPr>
          <w:p w14:paraId="691EEEEA" w14:textId="71B51073" w:rsidR="00630A52" w:rsidRDefault="00630A52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630A52">
              <w:rPr>
                <w:szCs w:val="20"/>
                <w:lang w:val="sk-SK"/>
              </w:rPr>
              <w:t>Kon</w:t>
            </w:r>
            <w:r>
              <w:rPr>
                <w:szCs w:val="20"/>
                <w:lang w:val="sk-SK"/>
              </w:rPr>
              <w:t>figuruj DHCP pre svoj ALS access VLAN tak, že:</w:t>
            </w:r>
          </w:p>
          <w:p w14:paraId="34D64F4B" w14:textId="77777777" w:rsidR="00630A52" w:rsidRDefault="00630A52" w:rsidP="00630A52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Dns server: 8.8.8.8</w:t>
            </w:r>
          </w:p>
          <w:p w14:paraId="75C43F5E" w14:textId="77777777" w:rsidR="00630A52" w:rsidRDefault="00630A52" w:rsidP="00630A52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Def. Gw: int vlan XY na ALS</w:t>
            </w:r>
          </w:p>
          <w:p w14:paraId="0F8F557F" w14:textId="4A44F74D" w:rsidR="00630A52" w:rsidRPr="00630A52" w:rsidRDefault="00630A52" w:rsidP="00630A52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Vyčleň z rozsahu IP def. Gw a prvých 50 Ip adries</w:t>
            </w:r>
          </w:p>
        </w:tc>
        <w:tc>
          <w:tcPr>
            <w:tcW w:w="5188" w:type="dxa"/>
            <w:gridSpan w:val="3"/>
          </w:tcPr>
          <w:p w14:paraId="201ED9DE" w14:textId="6A617723" w:rsidR="000E59BA" w:rsidRDefault="000E59BA" w:rsidP="00FC0DCB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Príklad pre DLS1:</w:t>
            </w:r>
          </w:p>
          <w:p w14:paraId="38246CBB" w14:textId="77777777" w:rsidR="000E59BA" w:rsidRDefault="000E59BA" w:rsidP="00FC0DCB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0E59BA">
              <w:rPr>
                <w:szCs w:val="20"/>
              </w:rPr>
              <w:t>ip dhcp excluded-address 192.168.100.1 192.168.100.50</w:t>
            </w:r>
          </w:p>
          <w:p w14:paraId="1566F8A2" w14:textId="77777777" w:rsidR="000E59BA" w:rsidRDefault="000E59BA" w:rsidP="00FC0DCB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198DD0C1" w14:textId="77777777" w:rsidR="000E59BA" w:rsidRPr="000E59BA" w:rsidRDefault="000E59BA" w:rsidP="000E59BA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0E59BA">
              <w:rPr>
                <w:szCs w:val="20"/>
              </w:rPr>
              <w:t>ip dhcp pool VLAN_100</w:t>
            </w:r>
          </w:p>
          <w:p w14:paraId="708E2C24" w14:textId="236BCFB1" w:rsidR="000E59BA" w:rsidRPr="000E59BA" w:rsidRDefault="000E59BA" w:rsidP="000E59BA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0E59BA">
              <w:rPr>
                <w:szCs w:val="20"/>
              </w:rPr>
              <w:t xml:space="preserve"> network 192.168.100.0 255.255.255.0</w:t>
            </w:r>
          </w:p>
          <w:p w14:paraId="19404B7B" w14:textId="7A0B7B9C" w:rsidR="000E59BA" w:rsidRPr="000E59BA" w:rsidRDefault="000E59BA" w:rsidP="000E59BA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0E59BA">
              <w:rPr>
                <w:szCs w:val="20"/>
              </w:rPr>
              <w:t xml:space="preserve"> dns-server 8.8.8.8</w:t>
            </w:r>
          </w:p>
          <w:p w14:paraId="5278FD1D" w14:textId="2592065C" w:rsidR="00630A52" w:rsidRPr="00B558F2" w:rsidRDefault="000E59BA" w:rsidP="000E59BA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0E59BA">
              <w:rPr>
                <w:szCs w:val="20"/>
              </w:rPr>
              <w:t xml:space="preserve"> default-router 192.168.100.1</w:t>
            </w:r>
          </w:p>
        </w:tc>
        <w:tc>
          <w:tcPr>
            <w:tcW w:w="1286" w:type="dxa"/>
          </w:tcPr>
          <w:p w14:paraId="224C8049" w14:textId="77777777" w:rsidR="000E59BA" w:rsidRDefault="000E59BA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run</w:t>
            </w:r>
          </w:p>
          <w:p w14:paraId="2200ADFD" w14:textId="1EB95EAB" w:rsidR="00CF518D" w:rsidRDefault="00CF518D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5C32AA3A" w14:textId="50153A5F" w:rsidR="00CF518D" w:rsidRDefault="00CF518D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ip dhcp binding</w:t>
            </w:r>
          </w:p>
          <w:p w14:paraId="629C24FB" w14:textId="77777777" w:rsidR="000E59BA" w:rsidRDefault="000E59BA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FA0AA02" w14:textId="77777777" w:rsidR="000E59BA" w:rsidRDefault="000E59BA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0E59BA">
              <w:rPr>
                <w:szCs w:val="20"/>
                <w:lang w:val="sk-SK"/>
              </w:rPr>
              <w:t>sh ip dhcp pool</w:t>
            </w:r>
          </w:p>
          <w:p w14:paraId="16D6A6A9" w14:textId="77777777" w:rsidR="000E59BA" w:rsidRDefault="000E59BA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E8AFCB5" w14:textId="2163418A" w:rsidR="00630A52" w:rsidRPr="00B558F2" w:rsidRDefault="000E59BA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0E59BA">
              <w:rPr>
                <w:szCs w:val="20"/>
                <w:lang w:val="sk-SK"/>
              </w:rPr>
              <w:t>sh ip dhcp server statistics</w:t>
            </w:r>
          </w:p>
        </w:tc>
      </w:tr>
      <w:tr w:rsidR="000E59BA" w:rsidRPr="00B558F2" w14:paraId="2C08B6C7" w14:textId="77777777" w:rsidTr="00FC0DCB">
        <w:trPr>
          <w:trHeight w:val="364"/>
        </w:trPr>
        <w:tc>
          <w:tcPr>
            <w:tcW w:w="10075" w:type="dxa"/>
            <w:gridSpan w:val="5"/>
          </w:tcPr>
          <w:p w14:paraId="6494658D" w14:textId="2515C533" w:rsidR="000E59BA" w:rsidRPr="000E59BA" w:rsidRDefault="000E59BA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0E59BA">
              <w:rPr>
                <w:szCs w:val="20"/>
                <w:lang w:val="sk-SK"/>
              </w:rPr>
              <w:t>Over, či PC dostáva IP adresu</w:t>
            </w:r>
            <w:r w:rsidR="00AE4B3A">
              <w:rPr>
                <w:szCs w:val="20"/>
                <w:lang w:val="sk-SK"/>
              </w:rPr>
              <w:t>.</w:t>
            </w:r>
          </w:p>
        </w:tc>
      </w:tr>
      <w:tr w:rsidR="000C6333" w:rsidRPr="00B558F2" w14:paraId="23DA0423" w14:textId="77777777" w:rsidTr="00AB20D3">
        <w:trPr>
          <w:trHeight w:val="364"/>
        </w:trPr>
        <w:tc>
          <w:tcPr>
            <w:tcW w:w="10075" w:type="dxa"/>
            <w:gridSpan w:val="5"/>
          </w:tcPr>
          <w:p w14:paraId="53B36296" w14:textId="30CC1058" w:rsidR="000C6333" w:rsidRPr="00B558F2" w:rsidRDefault="00AE4B3A" w:rsidP="00AE4B3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Čo treba urobiť, aby PC v danej vlan dostalo IP adresu?</w:t>
            </w:r>
          </w:p>
        </w:tc>
      </w:tr>
      <w:tr w:rsidR="00A8366E" w:rsidRPr="00B558F2" w14:paraId="67991B4D" w14:textId="77777777" w:rsidTr="00353005">
        <w:trPr>
          <w:trHeight w:val="364"/>
        </w:trPr>
        <w:tc>
          <w:tcPr>
            <w:tcW w:w="3601" w:type="dxa"/>
          </w:tcPr>
          <w:p w14:paraId="023B59F0" w14:textId="006F06E8" w:rsidR="00A8366E" w:rsidRPr="00AE4B3A" w:rsidRDefault="00AE4B3A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AE4B3A">
              <w:rPr>
                <w:szCs w:val="20"/>
                <w:lang w:val="sk-SK"/>
              </w:rPr>
              <w:t>Nastav ip relay agent</w:t>
            </w:r>
          </w:p>
        </w:tc>
        <w:tc>
          <w:tcPr>
            <w:tcW w:w="5188" w:type="dxa"/>
            <w:gridSpan w:val="3"/>
          </w:tcPr>
          <w:p w14:paraId="4BCFFA75" w14:textId="3A990B53" w:rsidR="00AE4B3A" w:rsidRDefault="00AE4B3A" w:rsidP="00A8366E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Pre ALS1:</w:t>
            </w:r>
          </w:p>
          <w:p w14:paraId="1C544C71" w14:textId="77777777" w:rsidR="00AE4B3A" w:rsidRDefault="00AE4B3A" w:rsidP="00A8366E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Int vlan 100</w:t>
            </w:r>
          </w:p>
          <w:p w14:paraId="2C191D0C" w14:textId="167E6636" w:rsidR="00A8366E" w:rsidRPr="00B558F2" w:rsidRDefault="00AE4B3A" w:rsidP="00AE4B3A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Ip helper-address 172.16.1.1</w:t>
            </w:r>
          </w:p>
        </w:tc>
        <w:tc>
          <w:tcPr>
            <w:tcW w:w="1286" w:type="dxa"/>
          </w:tcPr>
          <w:p w14:paraId="5A7C24B5" w14:textId="77777777" w:rsidR="00A8366E" w:rsidRDefault="00A8366E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4E4557" w:rsidRPr="00B558F2" w14:paraId="3647FEA5" w14:textId="77777777" w:rsidTr="00AB20D3">
        <w:trPr>
          <w:trHeight w:val="311"/>
        </w:trPr>
        <w:tc>
          <w:tcPr>
            <w:tcW w:w="10075" w:type="dxa"/>
            <w:gridSpan w:val="5"/>
          </w:tcPr>
          <w:p w14:paraId="38D74A3E" w14:textId="690543FE" w:rsidR="004E4557" w:rsidRPr="00B558F2" w:rsidRDefault="004E4557" w:rsidP="00FC0DCB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</w:tc>
      </w:tr>
      <w:tr w:rsidR="00362536" w:rsidRPr="00B558F2" w14:paraId="6195E4E8" w14:textId="77777777" w:rsidTr="00353005">
        <w:trPr>
          <w:trHeight w:val="311"/>
        </w:trPr>
        <w:tc>
          <w:tcPr>
            <w:tcW w:w="8789" w:type="dxa"/>
            <w:gridSpan w:val="4"/>
          </w:tcPr>
          <w:p w14:paraId="6558C0FD" w14:textId="5DBCF832" w:rsidR="00362536" w:rsidRPr="0063309B" w:rsidRDefault="00313932" w:rsidP="00FC0DC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t>Konfigurácia IPv6 adries</w:t>
            </w:r>
          </w:p>
        </w:tc>
        <w:tc>
          <w:tcPr>
            <w:tcW w:w="1286" w:type="dxa"/>
          </w:tcPr>
          <w:p w14:paraId="18F09BCE" w14:textId="7F17AA2F" w:rsidR="00362536" w:rsidRPr="00B558F2" w:rsidRDefault="00362536" w:rsidP="00FC0DCB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</w:tc>
      </w:tr>
      <w:tr w:rsidR="00B11F69" w:rsidRPr="00B558F2" w14:paraId="04AA6387" w14:textId="77777777" w:rsidTr="00353005">
        <w:trPr>
          <w:trHeight w:val="311"/>
        </w:trPr>
        <w:tc>
          <w:tcPr>
            <w:tcW w:w="3601" w:type="dxa"/>
          </w:tcPr>
          <w:p w14:paraId="7BA294D2" w14:textId="27343B98" w:rsidR="00313932" w:rsidRDefault="00313932" w:rsidP="003139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na všetkých L3 rozhraniach IPv6 adresu (globálne aj link local) podľa tabuľky.</w:t>
            </w:r>
          </w:p>
          <w:p w14:paraId="19DF0113" w14:textId="77777777" w:rsidR="00313932" w:rsidRDefault="00313932" w:rsidP="003139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2D3ED487" w14:textId="202394C1" w:rsidR="00B11F69" w:rsidRDefault="00313932" w:rsidP="003139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pridelenie IPv6 adresy</w:t>
            </w:r>
          </w:p>
        </w:tc>
        <w:tc>
          <w:tcPr>
            <w:tcW w:w="5188" w:type="dxa"/>
            <w:gridSpan w:val="3"/>
          </w:tcPr>
          <w:p w14:paraId="0FC3BA22" w14:textId="5141A1BB" w:rsidR="00313932" w:rsidRDefault="00313932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Príklad pre DLS1:</w:t>
            </w:r>
          </w:p>
          <w:p w14:paraId="0BE37A45" w14:textId="77777777" w:rsidR="00313932" w:rsidRDefault="00313932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313932">
              <w:rPr>
                <w:szCs w:val="20"/>
                <w:lang w:val="sk-SK"/>
              </w:rPr>
              <w:t xml:space="preserve">ipv6 unicast-routing </w:t>
            </w:r>
          </w:p>
          <w:p w14:paraId="5DE65EDE" w14:textId="30D6677C" w:rsidR="00313932" w:rsidRDefault="00313932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vlan 1000</w:t>
            </w:r>
          </w:p>
          <w:p w14:paraId="310F8D58" w14:textId="77777777" w:rsidR="00313932" w:rsidRDefault="00313932" w:rsidP="00313932">
            <w:r>
              <w:rPr>
                <w:szCs w:val="20"/>
                <w:lang w:val="sk-SK"/>
              </w:rPr>
              <w:t xml:space="preserve"> Ipv6 address </w:t>
            </w:r>
            <w:r>
              <w:rPr>
                <w:lang w:val="sk-SK"/>
              </w:rPr>
              <w:t>2001</w:t>
            </w:r>
            <w:r>
              <w:t>:acad:b301:255::101/64</w:t>
            </w:r>
          </w:p>
          <w:p w14:paraId="5E6C180E" w14:textId="6CEDD8C9" w:rsidR="00B11F69" w:rsidRDefault="00313932" w:rsidP="003139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Ipv6 address fe80::d1 link-local</w:t>
            </w:r>
          </w:p>
        </w:tc>
        <w:tc>
          <w:tcPr>
            <w:tcW w:w="1286" w:type="dxa"/>
          </w:tcPr>
          <w:p w14:paraId="0EA45A3D" w14:textId="77777777" w:rsidR="00313932" w:rsidRDefault="00313932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Ipv6 int brief</w:t>
            </w:r>
          </w:p>
          <w:p w14:paraId="2DF08791" w14:textId="77777777" w:rsidR="00313932" w:rsidRDefault="00313932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73E3C931" w14:textId="1765315E" w:rsidR="00B11F69" w:rsidRDefault="00313932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ipv6 int vlan 1000</w:t>
            </w:r>
          </w:p>
        </w:tc>
      </w:tr>
      <w:tr w:rsidR="00B11F69" w:rsidRPr="00B558F2" w14:paraId="026C200D" w14:textId="77777777" w:rsidTr="00353005">
        <w:trPr>
          <w:trHeight w:val="311"/>
        </w:trPr>
        <w:tc>
          <w:tcPr>
            <w:tcW w:w="3601" w:type="dxa"/>
          </w:tcPr>
          <w:p w14:paraId="6750595D" w14:textId="5B3298C8" w:rsidR="00B11F69" w:rsidRDefault="00353005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konektivitu medzi prepínačmi na základe ich int vlan 1000 adresy</w:t>
            </w:r>
          </w:p>
        </w:tc>
        <w:tc>
          <w:tcPr>
            <w:tcW w:w="5188" w:type="dxa"/>
            <w:gridSpan w:val="3"/>
          </w:tcPr>
          <w:p w14:paraId="1081230C" w14:textId="6C825272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286" w:type="dxa"/>
          </w:tcPr>
          <w:p w14:paraId="452A4A2B" w14:textId="146E6F6C" w:rsidR="00B11F69" w:rsidRDefault="00353005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ping</w:t>
            </w:r>
          </w:p>
        </w:tc>
      </w:tr>
      <w:tr w:rsidR="00B11F69" w:rsidRPr="00B558F2" w14:paraId="24E36FF8" w14:textId="087473B0" w:rsidTr="00353005">
        <w:trPr>
          <w:trHeight w:val="311"/>
        </w:trPr>
        <w:tc>
          <w:tcPr>
            <w:tcW w:w="3601" w:type="dxa"/>
          </w:tcPr>
          <w:p w14:paraId="056593CA" w14:textId="565ADC58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5188" w:type="dxa"/>
            <w:gridSpan w:val="3"/>
          </w:tcPr>
          <w:p w14:paraId="7686D7B6" w14:textId="160CC91B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286" w:type="dxa"/>
          </w:tcPr>
          <w:p w14:paraId="2E0E6AD6" w14:textId="7FD66721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B11F69" w:rsidRPr="00B558F2" w14:paraId="622942AA" w14:textId="77777777" w:rsidTr="00353005">
        <w:trPr>
          <w:trHeight w:val="311"/>
        </w:trPr>
        <w:tc>
          <w:tcPr>
            <w:tcW w:w="3601" w:type="dxa"/>
          </w:tcPr>
          <w:p w14:paraId="334FC8EA" w14:textId="2EE42D98" w:rsidR="00B11F69" w:rsidRPr="00353005" w:rsidRDefault="00353005" w:rsidP="00B11F69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353005">
              <w:rPr>
                <w:b/>
                <w:szCs w:val="20"/>
                <w:lang w:val="sk-SK"/>
              </w:rPr>
              <w:t>Konfigurácia IPv6 smerovania</w:t>
            </w:r>
          </w:p>
        </w:tc>
        <w:tc>
          <w:tcPr>
            <w:tcW w:w="5188" w:type="dxa"/>
            <w:gridSpan w:val="3"/>
          </w:tcPr>
          <w:p w14:paraId="16DB837D" w14:textId="262F777D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286" w:type="dxa"/>
          </w:tcPr>
          <w:p w14:paraId="7E501B03" w14:textId="23F4CD58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CB177B" w:rsidRPr="00B558F2" w14:paraId="1CDBD727" w14:textId="77777777" w:rsidTr="00AB20D3">
        <w:trPr>
          <w:trHeight w:val="311"/>
        </w:trPr>
        <w:tc>
          <w:tcPr>
            <w:tcW w:w="10075" w:type="dxa"/>
            <w:gridSpan w:val="5"/>
          </w:tcPr>
          <w:p w14:paraId="289B0288" w14:textId="5DBCD3FA" w:rsidR="00353005" w:rsidRDefault="00353005" w:rsidP="00353005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szCs w:val="20"/>
                <w:lang w:val="sk-SK"/>
              </w:rPr>
            </w:pPr>
            <w:r w:rsidRPr="00353005">
              <w:rPr>
                <w:szCs w:val="20"/>
                <w:lang w:val="sk-SK"/>
              </w:rPr>
              <w:t>Konfiguruj IPv6 routing</w:t>
            </w:r>
            <w:r>
              <w:rPr>
                <w:szCs w:val="20"/>
                <w:lang w:val="sk-SK"/>
              </w:rPr>
              <w:t>, medzi DLS RIPng</w:t>
            </w:r>
          </w:p>
          <w:p w14:paraId="1CA5B9F6" w14:textId="1FE76593" w:rsidR="00CB177B" w:rsidRPr="00353005" w:rsidRDefault="00353005" w:rsidP="00353005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 ALS na DLS plávajúcu statickú cestu</w:t>
            </w:r>
          </w:p>
        </w:tc>
      </w:tr>
      <w:tr w:rsidR="0063309B" w:rsidRPr="00B558F2" w14:paraId="2FAE20F4" w14:textId="77777777" w:rsidTr="00353005">
        <w:trPr>
          <w:trHeight w:val="311"/>
        </w:trPr>
        <w:tc>
          <w:tcPr>
            <w:tcW w:w="3601" w:type="dxa"/>
          </w:tcPr>
          <w:p w14:paraId="66C038EC" w14:textId="6F6A8093" w:rsidR="0063309B" w:rsidRDefault="00353005" w:rsidP="0035300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Spusti RIPng n a DLS prepínačoch na rozhraniach loop, vlan 1000, port 1</w:t>
            </w:r>
          </w:p>
        </w:tc>
        <w:tc>
          <w:tcPr>
            <w:tcW w:w="5188" w:type="dxa"/>
            <w:gridSpan w:val="3"/>
          </w:tcPr>
          <w:p w14:paraId="45299B9B" w14:textId="77777777" w:rsidR="00353005" w:rsidRDefault="00353005" w:rsidP="0035300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Pre DLS1:</w:t>
            </w:r>
          </w:p>
          <w:p w14:paraId="7AF2097A" w14:textId="06B183E6" w:rsidR="00353005" w:rsidRDefault="00353005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353005">
              <w:rPr>
                <w:szCs w:val="20"/>
                <w:lang w:val="sk-SK"/>
              </w:rPr>
              <w:t>ipv6 router rip RIPng</w:t>
            </w:r>
          </w:p>
          <w:p w14:paraId="631DD3C9" w14:textId="77777777" w:rsidR="00353005" w:rsidRDefault="00353005" w:rsidP="004C728C">
            <w:pPr>
              <w:pStyle w:val="BodyFormat"/>
              <w:spacing w:before="0" w:after="0"/>
              <w:rPr>
                <w:szCs w:val="20"/>
              </w:rPr>
            </w:pPr>
            <w:r>
              <w:rPr>
                <w:szCs w:val="20"/>
              </w:rPr>
              <w:t>! na kazdom rozhrani</w:t>
            </w:r>
          </w:p>
          <w:p w14:paraId="5A41498A" w14:textId="155EBD97" w:rsidR="00353005" w:rsidRPr="00353005" w:rsidRDefault="00353005" w:rsidP="00353005">
            <w:pPr>
              <w:pStyle w:val="BodyFormat"/>
              <w:spacing w:before="0" w:after="0"/>
              <w:rPr>
                <w:szCs w:val="20"/>
              </w:rPr>
            </w:pPr>
            <w:r>
              <w:rPr>
                <w:szCs w:val="20"/>
              </w:rPr>
              <w:t>int loop 1</w:t>
            </w:r>
          </w:p>
          <w:p w14:paraId="0A52BFEE" w14:textId="2A01EA01" w:rsidR="00353005" w:rsidRPr="00353005" w:rsidRDefault="00353005" w:rsidP="00353005">
            <w:pPr>
              <w:pStyle w:val="BodyFormat"/>
              <w:spacing w:before="0" w:after="0"/>
              <w:rPr>
                <w:szCs w:val="20"/>
              </w:rPr>
            </w:pPr>
            <w:r>
              <w:rPr>
                <w:szCs w:val="20"/>
              </w:rPr>
              <w:t xml:space="preserve">  ipv6 rip RIPng enable</w:t>
            </w:r>
          </w:p>
          <w:p w14:paraId="77549A23" w14:textId="40D3E47A" w:rsidR="0063309B" w:rsidRDefault="0063309B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</w:p>
        </w:tc>
        <w:tc>
          <w:tcPr>
            <w:tcW w:w="1286" w:type="dxa"/>
          </w:tcPr>
          <w:p w14:paraId="60F24A55" w14:textId="77777777" w:rsidR="00353005" w:rsidRDefault="00353005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ipv6 protocols</w:t>
            </w:r>
          </w:p>
          <w:p w14:paraId="03AA19D8" w14:textId="5383E62E" w:rsidR="0063309B" w:rsidRDefault="00353005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ipv6 route</w:t>
            </w:r>
          </w:p>
        </w:tc>
      </w:tr>
      <w:tr w:rsidR="00153BEF" w:rsidRPr="00B558F2" w14:paraId="59A40E08" w14:textId="77777777" w:rsidTr="00353005">
        <w:trPr>
          <w:trHeight w:val="311"/>
        </w:trPr>
        <w:tc>
          <w:tcPr>
            <w:tcW w:w="3601" w:type="dxa"/>
          </w:tcPr>
          <w:p w14:paraId="00F37370" w14:textId="4C414D92" w:rsidR="00153BEF" w:rsidRPr="00B558F2" w:rsidRDefault="00353005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 als prepínačoch rieš plávajúcu Static route s primárom na svoj DLS a backup na druhý DLS</w:t>
            </w:r>
          </w:p>
        </w:tc>
        <w:tc>
          <w:tcPr>
            <w:tcW w:w="5188" w:type="dxa"/>
            <w:gridSpan w:val="3"/>
          </w:tcPr>
          <w:p w14:paraId="5FBCF59B" w14:textId="6CAE04C0" w:rsidR="00353005" w:rsidRDefault="00353005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Príklad pre ALS1:</w:t>
            </w:r>
          </w:p>
          <w:p w14:paraId="5AF50ED4" w14:textId="1E990136" w:rsidR="00353005" w:rsidRPr="00353005" w:rsidRDefault="00353005" w:rsidP="0035300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353005">
              <w:rPr>
                <w:szCs w:val="20"/>
                <w:lang w:val="sk-SK"/>
              </w:rPr>
              <w:t>ipv6 route ::/0</w:t>
            </w:r>
            <w:r>
              <w:rPr>
                <w:szCs w:val="20"/>
                <w:lang w:val="sk-SK"/>
              </w:rPr>
              <w:t xml:space="preserve"> vlan1000 </w:t>
            </w:r>
            <w:r w:rsidRPr="00353005">
              <w:rPr>
                <w:szCs w:val="20"/>
                <w:lang w:val="sk-SK"/>
              </w:rPr>
              <w:t>2001:acad:b301:255::d1 5</w:t>
            </w:r>
          </w:p>
          <w:p w14:paraId="5CFB1078" w14:textId="79F4EC75" w:rsidR="00153BEF" w:rsidRPr="00B558F2" w:rsidRDefault="00353005" w:rsidP="0035300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353005">
              <w:rPr>
                <w:szCs w:val="20"/>
                <w:lang w:val="sk-SK"/>
              </w:rPr>
              <w:t>ipv6 rou</w:t>
            </w:r>
            <w:r>
              <w:rPr>
                <w:szCs w:val="20"/>
                <w:lang w:val="sk-SK"/>
              </w:rPr>
              <w:t>te ::/0 vlan1000 2001:acad:b301:255::d2 10</w:t>
            </w:r>
          </w:p>
        </w:tc>
        <w:tc>
          <w:tcPr>
            <w:tcW w:w="1286" w:type="dxa"/>
          </w:tcPr>
          <w:p w14:paraId="26B3C547" w14:textId="10E94D78" w:rsidR="00153BEF" w:rsidRPr="00B558F2" w:rsidRDefault="00353005" w:rsidP="00FC0DCB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Show ipv6 route</w:t>
            </w:r>
          </w:p>
        </w:tc>
      </w:tr>
      <w:tr w:rsidR="00B11F69" w:rsidRPr="00B558F2" w14:paraId="10283406" w14:textId="77777777" w:rsidTr="00353005">
        <w:trPr>
          <w:trHeight w:val="311"/>
        </w:trPr>
        <w:tc>
          <w:tcPr>
            <w:tcW w:w="3601" w:type="dxa"/>
          </w:tcPr>
          <w:p w14:paraId="0CA39577" w14:textId="337C881E" w:rsidR="00B11F69" w:rsidRDefault="00353005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 dls musíš ako v príklade predtým riešiť návrat spä statikou</w:t>
            </w:r>
          </w:p>
        </w:tc>
        <w:tc>
          <w:tcPr>
            <w:tcW w:w="5188" w:type="dxa"/>
            <w:gridSpan w:val="3"/>
          </w:tcPr>
          <w:p w14:paraId="7AA9B145" w14:textId="08F0B00B" w:rsidR="00B11F69" w:rsidRPr="004C728C" w:rsidRDefault="00353005" w:rsidP="0035300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353005">
              <w:rPr>
                <w:szCs w:val="20"/>
                <w:lang w:val="sk-SK"/>
              </w:rPr>
              <w:t>Ipv</w:t>
            </w:r>
            <w:r>
              <w:rPr>
                <w:szCs w:val="20"/>
                <w:lang w:val="sk-SK"/>
              </w:rPr>
              <w:t>6</w:t>
            </w:r>
            <w:r w:rsidRPr="00353005">
              <w:rPr>
                <w:szCs w:val="20"/>
                <w:lang w:val="sk-SK"/>
              </w:rPr>
              <w:t xml:space="preserve"> route 2001:acad:b301:100::/64 vlan1000 2001:acad:b301:255::a1</w:t>
            </w:r>
          </w:p>
        </w:tc>
        <w:tc>
          <w:tcPr>
            <w:tcW w:w="1286" w:type="dxa"/>
          </w:tcPr>
          <w:p w14:paraId="5B02A95D" w14:textId="77777777" w:rsidR="00B11F69" w:rsidRDefault="00B11F69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B3637A" w:rsidRPr="00B558F2" w14:paraId="7D88770E" w14:textId="77777777" w:rsidTr="00353005">
        <w:trPr>
          <w:trHeight w:val="311"/>
        </w:trPr>
        <w:tc>
          <w:tcPr>
            <w:tcW w:w="3601" w:type="dxa"/>
          </w:tcPr>
          <w:p w14:paraId="1B1FA615" w14:textId="59CCE1E1" w:rsidR="00B3637A" w:rsidRDefault="00B3637A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5188" w:type="dxa"/>
            <w:gridSpan w:val="3"/>
          </w:tcPr>
          <w:p w14:paraId="2833266F" w14:textId="5B474FCA" w:rsidR="00B3637A" w:rsidRPr="00B558F2" w:rsidRDefault="00B3637A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286" w:type="dxa"/>
          </w:tcPr>
          <w:p w14:paraId="4D5629A5" w14:textId="26A8D5A6" w:rsidR="00B3637A" w:rsidRDefault="00B3637A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D46976" w:rsidRPr="00B558F2" w14:paraId="30AF00AA" w14:textId="77777777" w:rsidTr="00FC0DCB">
        <w:trPr>
          <w:trHeight w:val="311"/>
        </w:trPr>
        <w:tc>
          <w:tcPr>
            <w:tcW w:w="10075" w:type="dxa"/>
            <w:gridSpan w:val="5"/>
          </w:tcPr>
          <w:p w14:paraId="7EC041F3" w14:textId="7FAF5280" w:rsidR="00D46976" w:rsidRPr="00D46976" w:rsidRDefault="00D46976" w:rsidP="00FC0DCB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D46976">
              <w:rPr>
                <w:b/>
                <w:szCs w:val="20"/>
                <w:lang w:val="sk-SK"/>
              </w:rPr>
              <w:t xml:space="preserve">Konfigurácia bezstavového DHCP na svojom DLS </w:t>
            </w:r>
          </w:p>
        </w:tc>
      </w:tr>
      <w:tr w:rsidR="00CE2C32" w:rsidRPr="00B558F2" w14:paraId="22B2BD42" w14:textId="77777777" w:rsidTr="00353005">
        <w:trPr>
          <w:trHeight w:val="311"/>
        </w:trPr>
        <w:tc>
          <w:tcPr>
            <w:tcW w:w="3601" w:type="dxa"/>
          </w:tcPr>
          <w:p w14:paraId="468F5D2F" w14:textId="74ADC544" w:rsidR="00850C20" w:rsidRDefault="00D46976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lastRenderedPageBreak/>
              <w:t>Konfiguruj bezstavového D</w:t>
            </w:r>
            <w:r w:rsidR="00850C20">
              <w:rPr>
                <w:szCs w:val="20"/>
                <w:lang w:val="sk-SK"/>
              </w:rPr>
              <w:t>HCP na svojom DLS pre svoju VLAN:</w:t>
            </w:r>
          </w:p>
          <w:p w14:paraId="46441081" w14:textId="77777777" w:rsidR="00850C20" w:rsidRDefault="00850C20" w:rsidP="00850C20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Meno pool STATELESS_VLAN_100 resp 120</w:t>
            </w:r>
          </w:p>
          <w:p w14:paraId="708C478B" w14:textId="77777777" w:rsidR="00850C20" w:rsidRDefault="00850C20" w:rsidP="00850C20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Dns server 2001::8:8:8:8</w:t>
            </w:r>
          </w:p>
          <w:p w14:paraId="39D327E1" w14:textId="629B996B" w:rsidR="00850C20" w:rsidRDefault="00850C20" w:rsidP="00850C20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Nastav </w:t>
            </w:r>
            <w:r w:rsidR="00E027B9">
              <w:rPr>
                <w:szCs w:val="20"/>
                <w:lang w:val="sk-SK"/>
              </w:rPr>
              <w:t xml:space="preserve">dhcp server </w:t>
            </w:r>
            <w:r>
              <w:rPr>
                <w:szCs w:val="20"/>
                <w:lang w:val="sk-SK"/>
              </w:rPr>
              <w:t xml:space="preserve"> na rozhrani vlan 1000</w:t>
            </w:r>
          </w:p>
          <w:p w14:paraId="15C2A079" w14:textId="562243A8" w:rsidR="00CE2C32" w:rsidRDefault="00850C20" w:rsidP="00850C20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 nd-orthe-config flag</w:t>
            </w:r>
          </w:p>
        </w:tc>
        <w:tc>
          <w:tcPr>
            <w:tcW w:w="5188" w:type="dxa"/>
            <w:gridSpan w:val="3"/>
          </w:tcPr>
          <w:p w14:paraId="3B502E4A" w14:textId="77777777" w:rsidR="00850C20" w:rsidRDefault="00850C20" w:rsidP="00850C2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Príklad pre DLS1:</w:t>
            </w:r>
          </w:p>
          <w:p w14:paraId="6BDED3B8" w14:textId="77777777" w:rsidR="00850C20" w:rsidRPr="00850C20" w:rsidRDefault="00850C20" w:rsidP="00850C20">
            <w:pPr>
              <w:pStyle w:val="BodyFormat"/>
              <w:ind w:left="0"/>
              <w:rPr>
                <w:szCs w:val="20"/>
                <w:lang w:val="sk-SK"/>
              </w:rPr>
            </w:pPr>
            <w:r w:rsidRPr="00850C20">
              <w:rPr>
                <w:szCs w:val="20"/>
                <w:lang w:val="sk-SK"/>
              </w:rPr>
              <w:t>ipv6 dhcp pool STATELESS_VLAN_100</w:t>
            </w:r>
          </w:p>
          <w:p w14:paraId="2EB4F62B" w14:textId="77777777" w:rsidR="00850C20" w:rsidRDefault="00850C20" w:rsidP="00850C2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</w:t>
            </w:r>
            <w:r w:rsidRPr="00850C20">
              <w:rPr>
                <w:szCs w:val="20"/>
                <w:lang w:val="sk-SK"/>
              </w:rPr>
              <w:t xml:space="preserve"> dns-server 2001::8:8:8:8</w:t>
            </w:r>
          </w:p>
          <w:p w14:paraId="1E0CE482" w14:textId="77777777" w:rsidR="00850C20" w:rsidRDefault="00850C20" w:rsidP="00850C2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6FA707CB" w14:textId="77777777" w:rsidR="00850C20" w:rsidRDefault="00850C20" w:rsidP="00850C2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vlan 1000</w:t>
            </w:r>
          </w:p>
          <w:p w14:paraId="1B567595" w14:textId="026329D1" w:rsidR="00850C20" w:rsidRPr="00850C20" w:rsidRDefault="00850C20" w:rsidP="00850C2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</w:t>
            </w:r>
            <w:r w:rsidRPr="00850C20">
              <w:rPr>
                <w:szCs w:val="20"/>
                <w:lang w:val="sk-SK"/>
              </w:rPr>
              <w:t>ipv6 nd other-config-flag</w:t>
            </w:r>
          </w:p>
          <w:p w14:paraId="66930D42" w14:textId="3147EC93" w:rsidR="00CE2C32" w:rsidRDefault="00850C20" w:rsidP="00850C2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</w:t>
            </w:r>
            <w:r w:rsidRPr="00850C20">
              <w:rPr>
                <w:szCs w:val="20"/>
                <w:lang w:val="sk-SK"/>
              </w:rPr>
              <w:t xml:space="preserve"> ipv6 dhcp server STATELESS_VLAN_100</w:t>
            </w:r>
          </w:p>
        </w:tc>
        <w:tc>
          <w:tcPr>
            <w:tcW w:w="1286" w:type="dxa"/>
          </w:tcPr>
          <w:p w14:paraId="32708BDF" w14:textId="4C4513E4" w:rsidR="00CE2C32" w:rsidRDefault="00FC0DCB" w:rsidP="00FC0DC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bookmarkStart w:id="3" w:name="_GoBack"/>
            <w:r w:rsidRPr="00021EFF">
              <w:rPr>
                <w:color w:val="FF0000"/>
                <w:szCs w:val="20"/>
                <w:highlight w:val="yellow"/>
                <w:lang w:val="sk-SK"/>
              </w:rPr>
              <w:t>Prikazy nejdu na access switchoch</w:t>
            </w:r>
            <w:bookmarkEnd w:id="3"/>
          </w:p>
        </w:tc>
      </w:tr>
      <w:tr w:rsidR="00885010" w:rsidRPr="00B558F2" w14:paraId="0E289ABB" w14:textId="77777777" w:rsidTr="00FC0DCB">
        <w:trPr>
          <w:trHeight w:val="311"/>
        </w:trPr>
        <w:tc>
          <w:tcPr>
            <w:tcW w:w="10075" w:type="dxa"/>
            <w:gridSpan w:val="5"/>
          </w:tcPr>
          <w:p w14:paraId="42067E50" w14:textId="74AD0981" w:rsidR="00885010" w:rsidRDefault="00885010" w:rsidP="0088501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Dostal klient ipv6 adresu?</w:t>
            </w:r>
          </w:p>
        </w:tc>
      </w:tr>
      <w:tr w:rsidR="00CE2C32" w:rsidRPr="00B558F2" w14:paraId="69708562" w14:textId="77777777" w:rsidTr="00353005">
        <w:trPr>
          <w:trHeight w:val="311"/>
        </w:trPr>
        <w:tc>
          <w:tcPr>
            <w:tcW w:w="3601" w:type="dxa"/>
          </w:tcPr>
          <w:p w14:paraId="793C1878" w14:textId="6E493986" w:rsidR="00CE2C32" w:rsidRDefault="00885010" w:rsidP="0088501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 ipv6 relay agenta na rozhrani int vlan 100, reps. int vlan 120 ALS peprepínača.</w:t>
            </w:r>
          </w:p>
        </w:tc>
        <w:tc>
          <w:tcPr>
            <w:tcW w:w="5188" w:type="dxa"/>
            <w:gridSpan w:val="3"/>
          </w:tcPr>
          <w:p w14:paraId="1183B00E" w14:textId="006D66E7" w:rsidR="00CE2C32" w:rsidRDefault="00E027B9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Ipv6 dhcp relay destination IPv6ADDRESS</w:t>
            </w:r>
          </w:p>
        </w:tc>
        <w:tc>
          <w:tcPr>
            <w:tcW w:w="1286" w:type="dxa"/>
          </w:tcPr>
          <w:p w14:paraId="0405B154" w14:textId="1FE8928C" w:rsidR="00CE2C32" w:rsidRDefault="00977E28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FC0DCB">
              <w:rPr>
                <w:color w:val="FF0000"/>
                <w:szCs w:val="20"/>
                <w:highlight w:val="yellow"/>
                <w:lang w:val="sk-SK"/>
              </w:rPr>
              <w:t>Nejde na Access switch</w:t>
            </w:r>
            <w:r w:rsidR="00FC0DCB" w:rsidRPr="00FC0DCB">
              <w:rPr>
                <w:color w:val="FF0000"/>
                <w:szCs w:val="20"/>
                <w:highlight w:val="yellow"/>
                <w:lang w:val="sk-SK"/>
              </w:rPr>
              <w:t>ochh</w:t>
            </w:r>
          </w:p>
        </w:tc>
      </w:tr>
      <w:tr w:rsidR="00CE2C32" w:rsidRPr="00B558F2" w14:paraId="085123B6" w14:textId="77777777" w:rsidTr="00353005">
        <w:trPr>
          <w:trHeight w:val="311"/>
        </w:trPr>
        <w:tc>
          <w:tcPr>
            <w:tcW w:w="3601" w:type="dxa"/>
          </w:tcPr>
          <w:p w14:paraId="0D21C152" w14:textId="1170AD06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5188" w:type="dxa"/>
            <w:gridSpan w:val="3"/>
          </w:tcPr>
          <w:p w14:paraId="63022859" w14:textId="0752E039" w:rsidR="00CE2C32" w:rsidRPr="00B3637A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286" w:type="dxa"/>
          </w:tcPr>
          <w:p w14:paraId="64D2DC0F" w14:textId="5C160750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E027B9" w:rsidRPr="00B558F2" w14:paraId="565129DD" w14:textId="25E171CC" w:rsidTr="00E027B9">
        <w:trPr>
          <w:trHeight w:val="311"/>
        </w:trPr>
        <w:tc>
          <w:tcPr>
            <w:tcW w:w="6521" w:type="dxa"/>
            <w:gridSpan w:val="3"/>
          </w:tcPr>
          <w:p w14:paraId="620AE071" w14:textId="1408F519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získanie IPV6 adresy na PC a over konektivitu</w:t>
            </w:r>
          </w:p>
        </w:tc>
        <w:tc>
          <w:tcPr>
            <w:tcW w:w="3554" w:type="dxa"/>
            <w:gridSpan w:val="2"/>
          </w:tcPr>
          <w:p w14:paraId="4BF71EA5" w14:textId="04FAB1E2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ipconfig</w:t>
            </w:r>
          </w:p>
          <w:p w14:paraId="54D76AC9" w14:textId="625F8192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E027B9">
              <w:rPr>
                <w:szCs w:val="20"/>
                <w:lang w:val="sk-SK"/>
              </w:rPr>
              <w:t>route print -6</w:t>
            </w:r>
          </w:p>
        </w:tc>
      </w:tr>
      <w:tr w:rsidR="00CE2C32" w:rsidRPr="00B558F2" w14:paraId="73E2A8A3" w14:textId="77777777" w:rsidTr="00AB20D3">
        <w:trPr>
          <w:trHeight w:val="311"/>
        </w:trPr>
        <w:tc>
          <w:tcPr>
            <w:tcW w:w="10075" w:type="dxa"/>
            <w:gridSpan w:val="5"/>
          </w:tcPr>
          <w:p w14:paraId="02C5A8A0" w14:textId="4AB812AA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E027B9" w:rsidRPr="00B558F2" w14:paraId="7E839B42" w14:textId="77777777" w:rsidTr="00FC0DCB">
        <w:trPr>
          <w:trHeight w:val="311"/>
        </w:trPr>
        <w:tc>
          <w:tcPr>
            <w:tcW w:w="10075" w:type="dxa"/>
            <w:gridSpan w:val="5"/>
          </w:tcPr>
          <w:p w14:paraId="78EB8614" w14:textId="64E31D66" w:rsidR="00E027B9" w:rsidRDefault="00241C2A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t xml:space="preserve">Konfigurácia </w:t>
            </w:r>
            <w:r w:rsidR="00E027B9" w:rsidRPr="00D46976">
              <w:rPr>
                <w:b/>
                <w:szCs w:val="20"/>
                <w:lang w:val="sk-SK"/>
              </w:rPr>
              <w:t>stavového DHCP na svojom DLS</w:t>
            </w:r>
          </w:p>
        </w:tc>
      </w:tr>
      <w:tr w:rsidR="00E027B9" w:rsidRPr="00B558F2" w14:paraId="6CCF408F" w14:textId="77777777" w:rsidTr="00E027B9">
        <w:trPr>
          <w:trHeight w:val="311"/>
        </w:trPr>
        <w:tc>
          <w:tcPr>
            <w:tcW w:w="3601" w:type="dxa"/>
          </w:tcPr>
          <w:p w14:paraId="503F2573" w14:textId="548C6F52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Zruš bezstavový DHCP server na rozhraní SVI VLAN 1000.</w:t>
            </w:r>
          </w:p>
          <w:p w14:paraId="18FDEF23" w14:textId="77777777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5188" w:type="dxa"/>
            <w:gridSpan w:val="3"/>
          </w:tcPr>
          <w:p w14:paraId="7EA47135" w14:textId="77777777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vlan 1000</w:t>
            </w:r>
          </w:p>
          <w:p w14:paraId="54717E12" w14:textId="57E4AFF6" w:rsidR="00E027B9" w:rsidRPr="00850C20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no </w:t>
            </w:r>
            <w:r w:rsidRPr="00850C20">
              <w:rPr>
                <w:szCs w:val="20"/>
                <w:lang w:val="sk-SK"/>
              </w:rPr>
              <w:t>ipv6 nd other-config-flag</w:t>
            </w:r>
          </w:p>
          <w:p w14:paraId="60CBC03E" w14:textId="7B3F464F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</w:t>
            </w:r>
            <w:r w:rsidRPr="00850C20">
              <w:rPr>
                <w:szCs w:val="20"/>
                <w:lang w:val="sk-SK"/>
              </w:rPr>
              <w:t xml:space="preserve"> </w:t>
            </w:r>
            <w:r>
              <w:rPr>
                <w:szCs w:val="20"/>
                <w:lang w:val="sk-SK"/>
              </w:rPr>
              <w:t xml:space="preserve">no </w:t>
            </w:r>
            <w:r w:rsidRPr="00850C20">
              <w:rPr>
                <w:szCs w:val="20"/>
                <w:lang w:val="sk-SK"/>
              </w:rPr>
              <w:t>ipv6 dhcp server STATELESS_VLAN_100</w:t>
            </w:r>
          </w:p>
        </w:tc>
        <w:tc>
          <w:tcPr>
            <w:tcW w:w="1286" w:type="dxa"/>
          </w:tcPr>
          <w:p w14:paraId="039B0303" w14:textId="77777777" w:rsidR="00E027B9" w:rsidRDefault="00E027B9" w:rsidP="00E027B9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</w:p>
        </w:tc>
      </w:tr>
      <w:tr w:rsidR="00E027B9" w:rsidRPr="00B558F2" w14:paraId="05F77CAF" w14:textId="167295DD" w:rsidTr="00E027B9">
        <w:trPr>
          <w:trHeight w:val="311"/>
        </w:trPr>
        <w:tc>
          <w:tcPr>
            <w:tcW w:w="3601" w:type="dxa"/>
          </w:tcPr>
          <w:p w14:paraId="4D7695FC" w14:textId="0597F432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5D693F23" w14:textId="44E55041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Konfiguruj stavový DHCP na svojom DLS pre svoju VLAN:</w:t>
            </w:r>
          </w:p>
          <w:p w14:paraId="29A816E8" w14:textId="460DBB4F" w:rsidR="00E027B9" w:rsidRDefault="00E027B9" w:rsidP="00E027B9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Meno pool STATEFULL_VLAN_100 resp 120</w:t>
            </w:r>
          </w:p>
          <w:p w14:paraId="3083790E" w14:textId="77777777" w:rsidR="00E027B9" w:rsidRDefault="00E027B9" w:rsidP="00E027B9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Dns server 2001::8:8:8:8</w:t>
            </w:r>
          </w:p>
          <w:p w14:paraId="065994A3" w14:textId="10552387" w:rsidR="00E027B9" w:rsidRDefault="00E027B9" w:rsidP="00E027B9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 domain name na uniza.sk</w:t>
            </w:r>
          </w:p>
          <w:p w14:paraId="3EC7DF75" w14:textId="12DC4B90" w:rsidR="00E027B9" w:rsidRDefault="00E027B9" w:rsidP="00E027B9">
            <w:pPr>
              <w:pStyle w:val="BodyFormat"/>
              <w:numPr>
                <w:ilvl w:val="0"/>
                <w:numId w:val="52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 pool na rozhrani vlan 1000</w:t>
            </w:r>
          </w:p>
          <w:p w14:paraId="0444199F" w14:textId="77777777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 nd-orthe-config flag</w:t>
            </w:r>
          </w:p>
          <w:p w14:paraId="448D90C4" w14:textId="14D46F63" w:rsidR="00E027B9" w:rsidRDefault="00E027B9" w:rsidP="00E027B9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</w:p>
        </w:tc>
        <w:tc>
          <w:tcPr>
            <w:tcW w:w="5188" w:type="dxa"/>
            <w:gridSpan w:val="3"/>
          </w:tcPr>
          <w:p w14:paraId="34C1E150" w14:textId="77777777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Príklad pre DLS1:</w:t>
            </w:r>
          </w:p>
          <w:p w14:paraId="0CED8452" w14:textId="2FFE5262" w:rsidR="00E027B9" w:rsidRPr="00850C20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850C20">
              <w:rPr>
                <w:szCs w:val="20"/>
                <w:lang w:val="sk-SK"/>
              </w:rPr>
              <w:t>ipv6 dhcp pool STATE</w:t>
            </w:r>
            <w:r>
              <w:rPr>
                <w:szCs w:val="20"/>
                <w:lang w:val="sk-SK"/>
              </w:rPr>
              <w:t>FULL</w:t>
            </w:r>
            <w:r w:rsidRPr="00850C20">
              <w:rPr>
                <w:szCs w:val="20"/>
                <w:lang w:val="sk-SK"/>
              </w:rPr>
              <w:t>_VLAN_100</w:t>
            </w:r>
          </w:p>
          <w:p w14:paraId="0EF9F17E" w14:textId="77777777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</w:t>
            </w:r>
            <w:r w:rsidRPr="00850C20">
              <w:rPr>
                <w:szCs w:val="20"/>
                <w:lang w:val="sk-SK"/>
              </w:rPr>
              <w:t xml:space="preserve"> dns-server 2001::8:8:8:8</w:t>
            </w:r>
          </w:p>
          <w:p w14:paraId="415DE09F" w14:textId="2C954376" w:rsidR="00E027B9" w:rsidRDefault="00E027B9" w:rsidP="00E027B9">
            <w:pPr>
              <w:pStyle w:val="BodyFormat"/>
              <w:spacing w:before="0" w:after="0"/>
              <w:ind w:left="0"/>
            </w:pPr>
            <w:r>
              <w:rPr>
                <w:szCs w:val="20"/>
                <w:lang w:val="sk-SK"/>
              </w:rPr>
              <w:t xml:space="preserve">  address prefix </w:t>
            </w:r>
            <w:r>
              <w:rPr>
                <w:lang w:val="sk-SK"/>
              </w:rPr>
              <w:t>2001</w:t>
            </w:r>
            <w:r>
              <w:t>:acad:b301:100::/64</w:t>
            </w:r>
          </w:p>
          <w:p w14:paraId="7549C9D3" w14:textId="07474A88" w:rsidR="00E027B9" w:rsidRDefault="00E027B9" w:rsidP="00E027B9">
            <w:pPr>
              <w:pStyle w:val="BodyFormat"/>
              <w:spacing w:before="0" w:after="0"/>
              <w:ind w:left="0"/>
            </w:pPr>
            <w:r>
              <w:t xml:space="preserve">  domain-name uniza.sk</w:t>
            </w:r>
          </w:p>
          <w:p w14:paraId="25B22EFD" w14:textId="3D0E855C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t xml:space="preserve"> </w:t>
            </w:r>
          </w:p>
          <w:p w14:paraId="3FC16CF0" w14:textId="77777777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vlan 1000</w:t>
            </w:r>
          </w:p>
          <w:p w14:paraId="7A7D0289" w14:textId="77777777" w:rsidR="00E027B9" w:rsidRPr="00850C20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</w:t>
            </w:r>
            <w:r w:rsidRPr="00850C20">
              <w:rPr>
                <w:szCs w:val="20"/>
                <w:lang w:val="sk-SK"/>
              </w:rPr>
              <w:t>ipv6 nd other-config-flag</w:t>
            </w:r>
          </w:p>
          <w:p w14:paraId="171B095F" w14:textId="77777777" w:rsidR="00E027B9" w:rsidRDefault="00E027B9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</w:t>
            </w:r>
            <w:r w:rsidRPr="00850C20">
              <w:rPr>
                <w:szCs w:val="20"/>
                <w:lang w:val="sk-SK"/>
              </w:rPr>
              <w:t xml:space="preserve"> ipv6 dhcp server STATE</w:t>
            </w:r>
            <w:r>
              <w:rPr>
                <w:szCs w:val="20"/>
                <w:lang w:val="sk-SK"/>
              </w:rPr>
              <w:t>FULL</w:t>
            </w:r>
            <w:r w:rsidRPr="00850C20">
              <w:rPr>
                <w:szCs w:val="20"/>
                <w:lang w:val="sk-SK"/>
              </w:rPr>
              <w:t>_VLAN_100</w:t>
            </w:r>
          </w:p>
          <w:p w14:paraId="774A2149" w14:textId="77777777" w:rsidR="000C7E5B" w:rsidRDefault="000C7E5B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36D5F90" w14:textId="7B4453D2" w:rsidR="000C7E5B" w:rsidRPr="000C7E5B" w:rsidRDefault="000C7E5B" w:rsidP="00E027B9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! na dls1 vlan 1000, ci ALS vlan 100</w:t>
            </w:r>
          </w:p>
          <w:p w14:paraId="44EBF1F0" w14:textId="71EBF044" w:rsidR="000C7E5B" w:rsidRPr="000C7E5B" w:rsidRDefault="000C7E5B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</w:t>
            </w:r>
            <w:r w:rsidRPr="000C7E5B">
              <w:rPr>
                <w:szCs w:val="20"/>
                <w:lang w:val="sk-SK"/>
              </w:rPr>
              <w:t xml:space="preserve"> </w:t>
            </w:r>
            <w:r w:rsidRPr="000C7E5B">
              <w:rPr>
                <w:highlight w:val="yellow"/>
              </w:rPr>
              <w:t>ipv6 nd managed-config-flag</w:t>
            </w:r>
          </w:p>
        </w:tc>
        <w:tc>
          <w:tcPr>
            <w:tcW w:w="1286" w:type="dxa"/>
          </w:tcPr>
          <w:p w14:paraId="2AAD55F0" w14:textId="7D78B270" w:rsidR="00E027B9" w:rsidRDefault="00E027B9" w:rsidP="00E027B9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</w:p>
        </w:tc>
      </w:tr>
      <w:tr w:rsidR="00B31140" w:rsidRPr="00B558F2" w14:paraId="66C8372F" w14:textId="77777777" w:rsidTr="00E027B9">
        <w:trPr>
          <w:trHeight w:val="311"/>
        </w:trPr>
        <w:tc>
          <w:tcPr>
            <w:tcW w:w="3601" w:type="dxa"/>
          </w:tcPr>
          <w:p w14:paraId="487DB3DD" w14:textId="2D129657" w:rsidR="00B31140" w:rsidRDefault="00B31140" w:rsidP="00894BCD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Over </w:t>
            </w:r>
            <w:r w:rsidR="00894BCD">
              <w:rPr>
                <w:szCs w:val="20"/>
                <w:lang w:val="sk-SK"/>
              </w:rPr>
              <w:t>zís</w:t>
            </w:r>
            <w:r>
              <w:rPr>
                <w:szCs w:val="20"/>
                <w:lang w:val="sk-SK"/>
              </w:rPr>
              <w:t>ka</w:t>
            </w:r>
            <w:r w:rsidR="00894BCD">
              <w:rPr>
                <w:szCs w:val="20"/>
                <w:lang w:val="sk-SK"/>
              </w:rPr>
              <w:t>n</w:t>
            </w:r>
            <w:r>
              <w:rPr>
                <w:szCs w:val="20"/>
                <w:lang w:val="sk-SK"/>
              </w:rPr>
              <w:t>ie IPv6 adresy na PC</w:t>
            </w:r>
          </w:p>
        </w:tc>
        <w:tc>
          <w:tcPr>
            <w:tcW w:w="5188" w:type="dxa"/>
            <w:gridSpan w:val="3"/>
          </w:tcPr>
          <w:p w14:paraId="1969FDA1" w14:textId="77777777" w:rsidR="00B31140" w:rsidRDefault="00B31140" w:rsidP="00E027B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286" w:type="dxa"/>
          </w:tcPr>
          <w:p w14:paraId="1233C2E3" w14:textId="77777777" w:rsidR="00B31140" w:rsidRDefault="00B31140" w:rsidP="00E027B9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</w:p>
        </w:tc>
      </w:tr>
    </w:tbl>
    <w:p w14:paraId="65D5AD82" w14:textId="2AD09A31" w:rsidR="00CA630E" w:rsidRDefault="00CA630E" w:rsidP="00362536">
      <w:pPr>
        <w:rPr>
          <w:lang w:val="sk-SK"/>
        </w:rPr>
      </w:pPr>
    </w:p>
    <w:p w14:paraId="0EAB1486" w14:textId="1DB56DDA" w:rsidR="00345ADF" w:rsidRDefault="00345ADF">
      <w:pPr>
        <w:rPr>
          <w:b/>
          <w:kern w:val="28"/>
          <w:sz w:val="26"/>
          <w:szCs w:val="26"/>
          <w:lang w:val="sk-SK"/>
        </w:rPr>
      </w:pPr>
    </w:p>
    <w:sectPr w:rsidR="00345ADF" w:rsidSect="009A7350">
      <w:footerReference w:type="even" r:id="rId10"/>
      <w:pgSz w:w="12240" w:h="15840" w:code="1"/>
      <w:pgMar w:top="1440" w:right="1080" w:bottom="1152" w:left="108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65672" w14:textId="77777777" w:rsidR="00FC0DCB" w:rsidRDefault="00FC0DCB">
      <w:r>
        <w:separator/>
      </w:r>
    </w:p>
  </w:endnote>
  <w:endnote w:type="continuationSeparator" w:id="0">
    <w:p w14:paraId="3F7B4AB0" w14:textId="77777777" w:rsidR="00FC0DCB" w:rsidRDefault="00FC0DCB">
      <w:r>
        <w:continuationSeparator/>
      </w:r>
    </w:p>
  </w:endnote>
  <w:endnote w:type="continuationNotice" w:id="1">
    <w:p w14:paraId="5BCB8FEF" w14:textId="77777777" w:rsidR="00FC0DCB" w:rsidRDefault="00FC0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DAJE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573AB" w14:textId="77777777" w:rsidR="00FC0DCB" w:rsidRDefault="00FC0DCB">
    <w:pPr>
      <w:pBdr>
        <w:top w:val="single" w:sz="4" w:space="1" w:color="auto"/>
      </w:pBdr>
      <w:tabs>
        <w:tab w:val="left" w:pos="720"/>
        <w:tab w:val="center" w:pos="2610"/>
        <w:tab w:val="right" w:pos="9648"/>
      </w:tabs>
      <w:spacing w:before="130" w:line="260" w:lineRule="exac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ab/>
      <w:t>CCNP 1: Advanced Routing v3.0 - Lab 1.4.1</w:t>
    </w:r>
    <w:r>
      <w:rPr>
        <w:sz w:val="16"/>
      </w:rPr>
      <w:tab/>
      <w:t xml:space="preserve">Copyright </w:t>
    </w:r>
    <w:r>
      <w:rPr>
        <w:sz w:val="16"/>
      </w:rPr>
      <w:sym w:font="Symbol" w:char="F0D3"/>
    </w:r>
    <w:r>
      <w:rPr>
        <w:sz w:val="16"/>
      </w:rPr>
      <w:t xml:space="preserve"> 2003, Cisco Systems, Inc.</w:t>
    </w:r>
  </w:p>
  <w:p w14:paraId="5BD573AC" w14:textId="77777777" w:rsidR="00FC0DCB" w:rsidRDefault="00FC0DCB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F1153" w14:textId="77777777" w:rsidR="00FC0DCB" w:rsidRDefault="00FC0DCB">
      <w:r>
        <w:separator/>
      </w:r>
    </w:p>
  </w:footnote>
  <w:footnote w:type="continuationSeparator" w:id="0">
    <w:p w14:paraId="552AE436" w14:textId="77777777" w:rsidR="00FC0DCB" w:rsidRDefault="00FC0DCB">
      <w:r>
        <w:continuationSeparator/>
      </w:r>
    </w:p>
  </w:footnote>
  <w:footnote w:type="continuationNotice" w:id="1">
    <w:p w14:paraId="359487BE" w14:textId="77777777" w:rsidR="00FC0DCB" w:rsidRDefault="00FC0DC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2A04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44C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B27D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5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B0D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AAE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166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5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0FB36"/>
    <w:lvl w:ilvl="0">
      <w:start w:val="1"/>
      <w:numFmt w:val="decimal"/>
      <w:pStyle w:val="slovanzoznam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9" w15:restartNumberingAfterBreak="0">
    <w:nsid w:val="FFFFFF89"/>
    <w:multiLevelType w:val="singleLevel"/>
    <w:tmpl w:val="84F87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70C52"/>
    <w:multiLevelType w:val="hybridMultilevel"/>
    <w:tmpl w:val="F1D885E6"/>
    <w:lvl w:ilvl="0" w:tplc="AF224FB6">
      <w:start w:val="1"/>
      <w:numFmt w:val="decimal"/>
      <w:pStyle w:val="Substepnum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EF6883"/>
    <w:multiLevelType w:val="multilevel"/>
    <w:tmpl w:val="6FC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2" w15:restartNumberingAfterBreak="0">
    <w:nsid w:val="05860473"/>
    <w:multiLevelType w:val="hybridMultilevel"/>
    <w:tmpl w:val="8A1A715C"/>
    <w:lvl w:ilvl="0" w:tplc="F6222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C2494"/>
    <w:multiLevelType w:val="multilevel"/>
    <w:tmpl w:val="94B2F04A"/>
    <w:lvl w:ilvl="0">
      <w:start w:val="1"/>
      <w:numFmt w:val="upperLetter"/>
      <w:pStyle w:val="AnswerStyle"/>
      <w:lvlText w:val="%1)"/>
      <w:lvlJc w:val="left"/>
      <w:pPr>
        <w:tabs>
          <w:tab w:val="num" w:pos="2635"/>
        </w:tabs>
        <w:ind w:left="2635" w:hanging="720"/>
      </w:pPr>
      <w:rPr>
        <w:rFonts w:ascii="Times" w:hAnsi="Times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upperLetter"/>
      <w:lvlText w:val="%2)"/>
      <w:lvlJc w:val="left"/>
      <w:pPr>
        <w:tabs>
          <w:tab w:val="num" w:pos="3355"/>
        </w:tabs>
        <w:ind w:left="3355" w:hanging="72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4" w15:restartNumberingAfterBreak="0">
    <w:nsid w:val="0997154C"/>
    <w:multiLevelType w:val="hybridMultilevel"/>
    <w:tmpl w:val="784212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3C3E26"/>
    <w:multiLevelType w:val="hybridMultilevel"/>
    <w:tmpl w:val="CC407008"/>
    <w:lvl w:ilvl="0" w:tplc="22103EA6">
      <w:start w:val="1"/>
      <w:numFmt w:val="decimal"/>
      <w:pStyle w:val="ListSteps"/>
      <w:lvlText w:val="Step %1"/>
      <w:lvlJc w:val="left"/>
      <w:pPr>
        <w:tabs>
          <w:tab w:val="num" w:pos="2160"/>
        </w:tabs>
        <w:ind w:left="2160" w:hanging="965"/>
      </w:pPr>
      <w:rPr>
        <w:rFonts w:ascii="Arial" w:hAnsi="Arial" w:hint="default"/>
        <w:b/>
        <w:i w:val="0"/>
        <w:sz w:val="18"/>
        <w:szCs w:val="18"/>
        <w:effect w:val="none"/>
      </w:rPr>
    </w:lvl>
    <w:lvl w:ilvl="1" w:tplc="6EC4E89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18"/>
        <w:szCs w:val="18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CA5C6E"/>
    <w:multiLevelType w:val="hybridMultilevel"/>
    <w:tmpl w:val="A3DA7A70"/>
    <w:lvl w:ilvl="0" w:tplc="D02263B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0DC910F1"/>
    <w:multiLevelType w:val="hybridMultilevel"/>
    <w:tmpl w:val="481E2D9C"/>
    <w:lvl w:ilvl="0" w:tplc="3CB6866C">
      <w:start w:val="1"/>
      <w:numFmt w:val="bullet"/>
      <w:lvlText w:val="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8" w15:restartNumberingAfterBreak="0">
    <w:nsid w:val="0FB30AFC"/>
    <w:multiLevelType w:val="hybridMultilevel"/>
    <w:tmpl w:val="C8F28D7C"/>
    <w:lvl w:ilvl="0" w:tplc="041B0001">
      <w:start w:val="19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877E9"/>
    <w:multiLevelType w:val="hybridMultilevel"/>
    <w:tmpl w:val="4FE2F678"/>
    <w:lvl w:ilvl="0" w:tplc="5C326F96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F271E9"/>
    <w:multiLevelType w:val="hybridMultilevel"/>
    <w:tmpl w:val="9DBA6B80"/>
    <w:lvl w:ilvl="0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21" w15:restartNumberingAfterBreak="0">
    <w:nsid w:val="176C2C68"/>
    <w:multiLevelType w:val="hybridMultilevel"/>
    <w:tmpl w:val="417A6418"/>
    <w:lvl w:ilvl="0" w:tplc="77D0E16C">
      <w:start w:val="1"/>
      <w:numFmt w:val="bullet"/>
      <w:pStyle w:val="Bullet1Last"/>
      <w:lvlText w:val="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A9B89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1F22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03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2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5565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EA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B4C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6F20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0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1F9C5C50"/>
    <w:multiLevelType w:val="hybridMultilevel"/>
    <w:tmpl w:val="601ED5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FA3766A"/>
    <w:multiLevelType w:val="hybridMultilevel"/>
    <w:tmpl w:val="11263F4C"/>
    <w:lvl w:ilvl="0" w:tplc="696255DA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FE78C7"/>
    <w:multiLevelType w:val="hybridMultilevel"/>
    <w:tmpl w:val="0E6CAB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6222C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1783B85"/>
    <w:multiLevelType w:val="hybridMultilevel"/>
    <w:tmpl w:val="804AF40A"/>
    <w:lvl w:ilvl="0" w:tplc="7E46B732">
      <w:start w:val="1"/>
      <w:numFmt w:val="none"/>
      <w:pStyle w:val="NoteCaution"/>
      <w:lvlText w:val="Caution"/>
      <w:lvlJc w:val="left"/>
      <w:pPr>
        <w:tabs>
          <w:tab w:val="num" w:pos="2275"/>
        </w:tabs>
        <w:ind w:left="2275" w:hanging="108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BDC53D0"/>
    <w:multiLevelType w:val="multilevel"/>
    <w:tmpl w:val="FF80690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8" w15:restartNumberingAfterBreak="0">
    <w:nsid w:val="2C4E65DF"/>
    <w:multiLevelType w:val="hybridMultilevel"/>
    <w:tmpl w:val="4C6C245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27D2424"/>
    <w:multiLevelType w:val="hybridMultilevel"/>
    <w:tmpl w:val="5EBCC3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50507E"/>
    <w:multiLevelType w:val="hybridMultilevel"/>
    <w:tmpl w:val="B5F2BC64"/>
    <w:lvl w:ilvl="0" w:tplc="1AAA70A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36D8331B"/>
    <w:multiLevelType w:val="multilevel"/>
    <w:tmpl w:val="0E6CAB44"/>
    <w:styleLink w:val="BulletRed"/>
    <w:lvl w:ilvl="0">
      <w:start w:val="1"/>
      <w:numFmt w:val="bullet"/>
      <w:pStyle w:val="BulletInstructo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FF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73A683D"/>
    <w:multiLevelType w:val="hybridMultilevel"/>
    <w:tmpl w:val="ABCE826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37381F"/>
    <w:multiLevelType w:val="hybridMultilevel"/>
    <w:tmpl w:val="6BE8FA5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C333169"/>
    <w:multiLevelType w:val="hybridMultilevel"/>
    <w:tmpl w:val="47FE678E"/>
    <w:lvl w:ilvl="0" w:tplc="4560C7F2">
      <w:start w:val="1"/>
      <w:numFmt w:val="bullet"/>
      <w:pStyle w:val="Bullet20"/>
      <w:lvlText w:val="—"/>
      <w:lvlJc w:val="left"/>
      <w:pPr>
        <w:tabs>
          <w:tab w:val="num" w:pos="2160"/>
        </w:tabs>
        <w:ind w:left="2160" w:hanging="605"/>
      </w:pPr>
      <w:rPr>
        <w:rFonts w:ascii="Times" w:hAnsi="Times" w:hint="default"/>
        <w:b w:val="0"/>
        <w:i w:val="0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C96F24"/>
    <w:multiLevelType w:val="hybridMultilevel"/>
    <w:tmpl w:val="6130EF20"/>
    <w:lvl w:ilvl="0" w:tplc="FFFFFFFF">
      <w:start w:val="1"/>
      <w:numFmt w:val="bullet"/>
      <w:pStyle w:val="Bullet3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5170E0"/>
    <w:multiLevelType w:val="multilevel"/>
    <w:tmpl w:val="AEACAB36"/>
    <w:lvl w:ilvl="0">
      <w:start w:val="1"/>
      <w:numFmt w:val="lowerLetter"/>
      <w:pStyle w:val="NoteTip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8" w15:restartNumberingAfterBreak="0">
    <w:nsid w:val="44DD2727"/>
    <w:multiLevelType w:val="hybridMultilevel"/>
    <w:tmpl w:val="10665D96"/>
    <w:lvl w:ilvl="0" w:tplc="E7F4F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9B2FAF"/>
    <w:multiLevelType w:val="hybridMultilevel"/>
    <w:tmpl w:val="B2CA62D4"/>
    <w:lvl w:ilvl="0" w:tplc="2BA263B0">
      <w:start w:val="1"/>
      <w:numFmt w:val="lowerLetter"/>
      <w:pStyle w:val="Substepalph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1" w15:restartNumberingAfterBreak="0">
    <w:nsid w:val="4C3E35D2"/>
    <w:multiLevelType w:val="hybridMultilevel"/>
    <w:tmpl w:val="0954343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1A1244"/>
    <w:multiLevelType w:val="multilevel"/>
    <w:tmpl w:val="0E6CAB44"/>
    <w:numStyleLink w:val="BulletRed"/>
  </w:abstractNum>
  <w:abstractNum w:abstractNumId="43" w15:restartNumberingAfterBreak="0">
    <w:nsid w:val="52281CA3"/>
    <w:multiLevelType w:val="hybridMultilevel"/>
    <w:tmpl w:val="E67E2462"/>
    <w:lvl w:ilvl="0" w:tplc="22103EA6">
      <w:start w:val="1"/>
      <w:numFmt w:val="bullet"/>
      <w:pStyle w:val="BulletCheckbox"/>
      <w:lvlText w:val="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6B2DB2"/>
    <w:multiLevelType w:val="hybridMultilevel"/>
    <w:tmpl w:val="65B2D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FD83895"/>
    <w:multiLevelType w:val="hybridMultilevel"/>
    <w:tmpl w:val="F496DD76"/>
    <w:lvl w:ilvl="0" w:tplc="4A4CDC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3795AB9"/>
    <w:multiLevelType w:val="hybridMultilevel"/>
    <w:tmpl w:val="79A4055A"/>
    <w:lvl w:ilvl="0" w:tplc="A5900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2C3A01"/>
    <w:multiLevelType w:val="hybridMultilevel"/>
    <w:tmpl w:val="A26EC682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804F6C"/>
    <w:multiLevelType w:val="multilevel"/>
    <w:tmpl w:val="18724CDC"/>
    <w:lvl w:ilvl="0">
      <w:start w:val="1"/>
      <w:numFmt w:val="decimal"/>
      <w:pStyle w:val="QuestionStem"/>
      <w:lvlText w:val="Q%1)"/>
      <w:lvlJc w:val="left"/>
      <w:pPr>
        <w:tabs>
          <w:tab w:val="num" w:pos="1915"/>
        </w:tabs>
        <w:ind w:left="1915" w:hanging="720"/>
      </w:pPr>
      <w:rPr>
        <w:rFonts w:ascii="Times" w:hAnsi="Times" w:hint="default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2275"/>
        </w:tabs>
        <w:ind w:left="1915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95"/>
        </w:tabs>
        <w:ind w:left="2635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715"/>
        </w:tabs>
        <w:ind w:left="3355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435"/>
        </w:tabs>
        <w:ind w:left="40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155"/>
        </w:tabs>
        <w:ind w:left="47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875"/>
        </w:tabs>
        <w:ind w:left="55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595"/>
        </w:tabs>
        <w:ind w:left="62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315"/>
        </w:tabs>
        <w:ind w:left="6955" w:firstLine="0"/>
      </w:pPr>
      <w:rPr>
        <w:rFonts w:hint="default"/>
      </w:rPr>
    </w:lvl>
  </w:abstractNum>
  <w:num w:numId="1">
    <w:abstractNumId w:val="29"/>
  </w:num>
  <w:num w:numId="2">
    <w:abstractNumId w:val="29"/>
  </w:num>
  <w:num w:numId="3">
    <w:abstractNumId w:val="10"/>
  </w:num>
  <w:num w:numId="4">
    <w:abstractNumId w:val="3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8"/>
  </w:num>
  <w:num w:numId="7">
    <w:abstractNumId w:val="15"/>
  </w:num>
  <w:num w:numId="8">
    <w:abstractNumId w:val="17"/>
  </w:num>
  <w:num w:numId="9">
    <w:abstractNumId w:val="21"/>
  </w:num>
  <w:num w:numId="10">
    <w:abstractNumId w:val="25"/>
  </w:num>
  <w:num w:numId="11">
    <w:abstractNumId w:val="8"/>
  </w:num>
  <w:num w:numId="12">
    <w:abstractNumId w:val="35"/>
  </w:num>
  <w:num w:numId="13">
    <w:abstractNumId w:val="36"/>
  </w:num>
  <w:num w:numId="14">
    <w:abstractNumId w:val="43"/>
  </w:num>
  <w:num w:numId="15">
    <w:abstractNumId w:val="26"/>
  </w:num>
  <w:num w:numId="16">
    <w:abstractNumId w:val="44"/>
  </w:num>
  <w:num w:numId="17">
    <w:abstractNumId w:val="12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5"/>
  </w:num>
  <w:num w:numId="20">
    <w:abstractNumId w:val="11"/>
  </w:num>
  <w:num w:numId="21">
    <w:abstractNumId w:val="20"/>
  </w:num>
  <w:num w:numId="22">
    <w:abstractNumId w:val="34"/>
  </w:num>
  <w:num w:numId="23">
    <w:abstractNumId w:val="27"/>
  </w:num>
  <w:num w:numId="24">
    <w:abstractNumId w:val="32"/>
  </w:num>
  <w:num w:numId="25">
    <w:abstractNumId w:val="42"/>
  </w:num>
  <w:num w:numId="26">
    <w:abstractNumId w:val="29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46"/>
  </w:num>
  <w:num w:numId="38">
    <w:abstractNumId w:val="16"/>
  </w:num>
  <w:num w:numId="39">
    <w:abstractNumId w:val="23"/>
  </w:num>
  <w:num w:numId="40">
    <w:abstractNumId w:val="28"/>
  </w:num>
  <w:num w:numId="41">
    <w:abstractNumId w:val="30"/>
  </w:num>
  <w:num w:numId="42">
    <w:abstractNumId w:val="40"/>
  </w:num>
  <w:num w:numId="43">
    <w:abstractNumId w:val="22"/>
  </w:num>
  <w:num w:numId="44">
    <w:abstractNumId w:val="33"/>
  </w:num>
  <w:num w:numId="45">
    <w:abstractNumId w:val="14"/>
  </w:num>
  <w:num w:numId="46">
    <w:abstractNumId w:val="24"/>
  </w:num>
  <w:num w:numId="47">
    <w:abstractNumId w:val="19"/>
  </w:num>
  <w:num w:numId="48">
    <w:abstractNumId w:val="41"/>
  </w:num>
  <w:num w:numId="49">
    <w:abstractNumId w:val="47"/>
  </w:num>
  <w:num w:numId="50">
    <w:abstractNumId w:val="38"/>
  </w:num>
  <w:num w:numId="51">
    <w:abstractNumId w:val="31"/>
  </w:num>
  <w:num w:numId="52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GrammaticalErrors/>
  <w:activeWritingStyle w:appName="MSWord" w:lang="en-US" w:vendorID="64" w:dllVersion="131078" w:nlCheck="1" w:checkStyle="0"/>
  <w:attachedTemplate r:id="rId1"/>
  <w:stylePaneFormatFilter w:val="BE08" w:allStyles="0" w:customStyles="0" w:latentStyles="0" w:stylesInUse="1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defaultTabStop w:val="720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42"/>
    <w:rsid w:val="00004DF5"/>
    <w:rsid w:val="00016E3F"/>
    <w:rsid w:val="00021EFF"/>
    <w:rsid w:val="00027D57"/>
    <w:rsid w:val="00050C83"/>
    <w:rsid w:val="00050F45"/>
    <w:rsid w:val="00063E9E"/>
    <w:rsid w:val="00067589"/>
    <w:rsid w:val="0008735A"/>
    <w:rsid w:val="000B4AB1"/>
    <w:rsid w:val="000B641E"/>
    <w:rsid w:val="000C36E3"/>
    <w:rsid w:val="000C43F0"/>
    <w:rsid w:val="000C6333"/>
    <w:rsid w:val="000C7E5B"/>
    <w:rsid w:val="000D7268"/>
    <w:rsid w:val="000E59BA"/>
    <w:rsid w:val="00103732"/>
    <w:rsid w:val="00110AD5"/>
    <w:rsid w:val="00112D60"/>
    <w:rsid w:val="001162D0"/>
    <w:rsid w:val="00121E3A"/>
    <w:rsid w:val="001371EF"/>
    <w:rsid w:val="00140B37"/>
    <w:rsid w:val="00153BEF"/>
    <w:rsid w:val="00164C7D"/>
    <w:rsid w:val="00171D8D"/>
    <w:rsid w:val="00182EE7"/>
    <w:rsid w:val="00184B37"/>
    <w:rsid w:val="00186325"/>
    <w:rsid w:val="001A5AEA"/>
    <w:rsid w:val="001C11AB"/>
    <w:rsid w:val="001C4976"/>
    <w:rsid w:val="001D19EE"/>
    <w:rsid w:val="001D2897"/>
    <w:rsid w:val="001D6CB2"/>
    <w:rsid w:val="00200D79"/>
    <w:rsid w:val="0020265C"/>
    <w:rsid w:val="00202DE4"/>
    <w:rsid w:val="00236246"/>
    <w:rsid w:val="00241C2A"/>
    <w:rsid w:val="00242751"/>
    <w:rsid w:val="00256B48"/>
    <w:rsid w:val="0027053F"/>
    <w:rsid w:val="00275670"/>
    <w:rsid w:val="00285E61"/>
    <w:rsid w:val="002A283D"/>
    <w:rsid w:val="002A4D49"/>
    <w:rsid w:val="002A5812"/>
    <w:rsid w:val="002B3C95"/>
    <w:rsid w:val="002B5E07"/>
    <w:rsid w:val="002E0DAA"/>
    <w:rsid w:val="002F31D7"/>
    <w:rsid w:val="002F55FB"/>
    <w:rsid w:val="00313932"/>
    <w:rsid w:val="003162E2"/>
    <w:rsid w:val="00323802"/>
    <w:rsid w:val="00326178"/>
    <w:rsid w:val="00334FEA"/>
    <w:rsid w:val="0033705E"/>
    <w:rsid w:val="00345ADF"/>
    <w:rsid w:val="00353005"/>
    <w:rsid w:val="00353821"/>
    <w:rsid w:val="003610E8"/>
    <w:rsid w:val="00362536"/>
    <w:rsid w:val="00363793"/>
    <w:rsid w:val="003655FB"/>
    <w:rsid w:val="00371A66"/>
    <w:rsid w:val="00383190"/>
    <w:rsid w:val="00385065"/>
    <w:rsid w:val="0039032A"/>
    <w:rsid w:val="00396411"/>
    <w:rsid w:val="003979C7"/>
    <w:rsid w:val="003A3D07"/>
    <w:rsid w:val="003B03EC"/>
    <w:rsid w:val="003B68E8"/>
    <w:rsid w:val="003D3DA4"/>
    <w:rsid w:val="003E220C"/>
    <w:rsid w:val="003E33CB"/>
    <w:rsid w:val="003F29D1"/>
    <w:rsid w:val="003F76B2"/>
    <w:rsid w:val="0041185C"/>
    <w:rsid w:val="00417F4C"/>
    <w:rsid w:val="004246B0"/>
    <w:rsid w:val="00445AAC"/>
    <w:rsid w:val="00452874"/>
    <w:rsid w:val="004663A6"/>
    <w:rsid w:val="004673DE"/>
    <w:rsid w:val="0047449F"/>
    <w:rsid w:val="004803C8"/>
    <w:rsid w:val="004A111F"/>
    <w:rsid w:val="004A7BF9"/>
    <w:rsid w:val="004A7D56"/>
    <w:rsid w:val="004B5E30"/>
    <w:rsid w:val="004B6AD7"/>
    <w:rsid w:val="004B7239"/>
    <w:rsid w:val="004C728C"/>
    <w:rsid w:val="004D1438"/>
    <w:rsid w:val="004E4557"/>
    <w:rsid w:val="004F64F6"/>
    <w:rsid w:val="004F683E"/>
    <w:rsid w:val="00500860"/>
    <w:rsid w:val="005025E3"/>
    <w:rsid w:val="005034D5"/>
    <w:rsid w:val="00516B51"/>
    <w:rsid w:val="00517139"/>
    <w:rsid w:val="0052024F"/>
    <w:rsid w:val="00540C32"/>
    <w:rsid w:val="00540F7C"/>
    <w:rsid w:val="00543755"/>
    <w:rsid w:val="00555BC0"/>
    <w:rsid w:val="00580830"/>
    <w:rsid w:val="00582E74"/>
    <w:rsid w:val="005831EF"/>
    <w:rsid w:val="00596C24"/>
    <w:rsid w:val="005A1119"/>
    <w:rsid w:val="005A1426"/>
    <w:rsid w:val="005A3D3D"/>
    <w:rsid w:val="005A7692"/>
    <w:rsid w:val="005B6B1B"/>
    <w:rsid w:val="005C7342"/>
    <w:rsid w:val="005D6A69"/>
    <w:rsid w:val="005E4175"/>
    <w:rsid w:val="005E5BFE"/>
    <w:rsid w:val="005E5CBD"/>
    <w:rsid w:val="005E6752"/>
    <w:rsid w:val="00606154"/>
    <w:rsid w:val="00612559"/>
    <w:rsid w:val="006210D6"/>
    <w:rsid w:val="006232FB"/>
    <w:rsid w:val="00627301"/>
    <w:rsid w:val="00630457"/>
    <w:rsid w:val="00630A52"/>
    <w:rsid w:val="006313B5"/>
    <w:rsid w:val="0063222C"/>
    <w:rsid w:val="0063309B"/>
    <w:rsid w:val="0063349B"/>
    <w:rsid w:val="0063661B"/>
    <w:rsid w:val="00643783"/>
    <w:rsid w:val="00644C7B"/>
    <w:rsid w:val="00645596"/>
    <w:rsid w:val="00651744"/>
    <w:rsid w:val="0065363B"/>
    <w:rsid w:val="006630E8"/>
    <w:rsid w:val="0066783A"/>
    <w:rsid w:val="006834B4"/>
    <w:rsid w:val="00696DC9"/>
    <w:rsid w:val="006A51FD"/>
    <w:rsid w:val="006B02DE"/>
    <w:rsid w:val="006B62C4"/>
    <w:rsid w:val="006C3FBF"/>
    <w:rsid w:val="006C63CD"/>
    <w:rsid w:val="006D7705"/>
    <w:rsid w:val="006E7A8C"/>
    <w:rsid w:val="00717762"/>
    <w:rsid w:val="007237E5"/>
    <w:rsid w:val="00740837"/>
    <w:rsid w:val="007610C9"/>
    <w:rsid w:val="00761F31"/>
    <w:rsid w:val="00764F26"/>
    <w:rsid w:val="007652BD"/>
    <w:rsid w:val="00766C06"/>
    <w:rsid w:val="00775512"/>
    <w:rsid w:val="007817AD"/>
    <w:rsid w:val="00782805"/>
    <w:rsid w:val="00796F0B"/>
    <w:rsid w:val="007C6758"/>
    <w:rsid w:val="007C79D8"/>
    <w:rsid w:val="007E4F2A"/>
    <w:rsid w:val="007E54C7"/>
    <w:rsid w:val="007E745D"/>
    <w:rsid w:val="007E757F"/>
    <w:rsid w:val="007E79C3"/>
    <w:rsid w:val="00810110"/>
    <w:rsid w:val="00823A4E"/>
    <w:rsid w:val="0082628C"/>
    <w:rsid w:val="00830203"/>
    <w:rsid w:val="0084121E"/>
    <w:rsid w:val="0084507A"/>
    <w:rsid w:val="00847642"/>
    <w:rsid w:val="00850C20"/>
    <w:rsid w:val="0085225E"/>
    <w:rsid w:val="00853D68"/>
    <w:rsid w:val="00866566"/>
    <w:rsid w:val="0087017A"/>
    <w:rsid w:val="0087091D"/>
    <w:rsid w:val="00882A3D"/>
    <w:rsid w:val="00885010"/>
    <w:rsid w:val="00894BCD"/>
    <w:rsid w:val="008A0307"/>
    <w:rsid w:val="008B531A"/>
    <w:rsid w:val="008F7BA0"/>
    <w:rsid w:val="00900765"/>
    <w:rsid w:val="00920651"/>
    <w:rsid w:val="00927994"/>
    <w:rsid w:val="0095532F"/>
    <w:rsid w:val="00957C05"/>
    <w:rsid w:val="009607A0"/>
    <w:rsid w:val="009629D7"/>
    <w:rsid w:val="0097644B"/>
    <w:rsid w:val="00977E28"/>
    <w:rsid w:val="00986550"/>
    <w:rsid w:val="009A3990"/>
    <w:rsid w:val="009A7350"/>
    <w:rsid w:val="009B217A"/>
    <w:rsid w:val="009B3516"/>
    <w:rsid w:val="009B41EA"/>
    <w:rsid w:val="009E637F"/>
    <w:rsid w:val="009E648C"/>
    <w:rsid w:val="00A045BB"/>
    <w:rsid w:val="00A160CD"/>
    <w:rsid w:val="00A219B0"/>
    <w:rsid w:val="00A268F3"/>
    <w:rsid w:val="00A46608"/>
    <w:rsid w:val="00A624FB"/>
    <w:rsid w:val="00A638EB"/>
    <w:rsid w:val="00A65D0D"/>
    <w:rsid w:val="00A762A9"/>
    <w:rsid w:val="00A76FD5"/>
    <w:rsid w:val="00A828E1"/>
    <w:rsid w:val="00A8366E"/>
    <w:rsid w:val="00A87ED1"/>
    <w:rsid w:val="00A9166E"/>
    <w:rsid w:val="00A93666"/>
    <w:rsid w:val="00A9494A"/>
    <w:rsid w:val="00A96712"/>
    <w:rsid w:val="00AA0DC3"/>
    <w:rsid w:val="00AA2300"/>
    <w:rsid w:val="00AA316F"/>
    <w:rsid w:val="00AB20D3"/>
    <w:rsid w:val="00AB6670"/>
    <w:rsid w:val="00AC4F93"/>
    <w:rsid w:val="00AD5D62"/>
    <w:rsid w:val="00AD76C3"/>
    <w:rsid w:val="00AE4B3A"/>
    <w:rsid w:val="00AE5854"/>
    <w:rsid w:val="00AF1713"/>
    <w:rsid w:val="00B02446"/>
    <w:rsid w:val="00B06C5B"/>
    <w:rsid w:val="00B06DC2"/>
    <w:rsid w:val="00B11F69"/>
    <w:rsid w:val="00B217B9"/>
    <w:rsid w:val="00B25646"/>
    <w:rsid w:val="00B26FC5"/>
    <w:rsid w:val="00B31140"/>
    <w:rsid w:val="00B3637A"/>
    <w:rsid w:val="00B41E3A"/>
    <w:rsid w:val="00B46698"/>
    <w:rsid w:val="00B558F2"/>
    <w:rsid w:val="00B56DDC"/>
    <w:rsid w:val="00B632CA"/>
    <w:rsid w:val="00B72373"/>
    <w:rsid w:val="00BA1353"/>
    <w:rsid w:val="00BA18DD"/>
    <w:rsid w:val="00BB7A0B"/>
    <w:rsid w:val="00BF7F5B"/>
    <w:rsid w:val="00C01F21"/>
    <w:rsid w:val="00C047E0"/>
    <w:rsid w:val="00C21D9C"/>
    <w:rsid w:val="00C22C04"/>
    <w:rsid w:val="00C3158D"/>
    <w:rsid w:val="00C3189F"/>
    <w:rsid w:val="00C33BFF"/>
    <w:rsid w:val="00C77564"/>
    <w:rsid w:val="00C81B16"/>
    <w:rsid w:val="00CA206F"/>
    <w:rsid w:val="00CA5C6B"/>
    <w:rsid w:val="00CA630E"/>
    <w:rsid w:val="00CB177B"/>
    <w:rsid w:val="00CB285D"/>
    <w:rsid w:val="00CC214A"/>
    <w:rsid w:val="00CC2986"/>
    <w:rsid w:val="00CC4A03"/>
    <w:rsid w:val="00CC7A5B"/>
    <w:rsid w:val="00CE2C32"/>
    <w:rsid w:val="00CF0EEE"/>
    <w:rsid w:val="00CF3F79"/>
    <w:rsid w:val="00CF518D"/>
    <w:rsid w:val="00CF5F6E"/>
    <w:rsid w:val="00CF7E05"/>
    <w:rsid w:val="00D10BA4"/>
    <w:rsid w:val="00D120D9"/>
    <w:rsid w:val="00D122A5"/>
    <w:rsid w:val="00D220DA"/>
    <w:rsid w:val="00D26737"/>
    <w:rsid w:val="00D30341"/>
    <w:rsid w:val="00D402DB"/>
    <w:rsid w:val="00D43FF7"/>
    <w:rsid w:val="00D45A00"/>
    <w:rsid w:val="00D46976"/>
    <w:rsid w:val="00D66E4C"/>
    <w:rsid w:val="00D71442"/>
    <w:rsid w:val="00D721AA"/>
    <w:rsid w:val="00D7515E"/>
    <w:rsid w:val="00D7601E"/>
    <w:rsid w:val="00D77729"/>
    <w:rsid w:val="00D834BD"/>
    <w:rsid w:val="00D86A2A"/>
    <w:rsid w:val="00D96FB2"/>
    <w:rsid w:val="00DA53EE"/>
    <w:rsid w:val="00DA5807"/>
    <w:rsid w:val="00DF140C"/>
    <w:rsid w:val="00DF4248"/>
    <w:rsid w:val="00DF7088"/>
    <w:rsid w:val="00E027B9"/>
    <w:rsid w:val="00E207C6"/>
    <w:rsid w:val="00E36854"/>
    <w:rsid w:val="00E56C51"/>
    <w:rsid w:val="00E6715D"/>
    <w:rsid w:val="00E72DA0"/>
    <w:rsid w:val="00E84AD9"/>
    <w:rsid w:val="00EB65BA"/>
    <w:rsid w:val="00ED05A3"/>
    <w:rsid w:val="00ED65BF"/>
    <w:rsid w:val="00EE28D7"/>
    <w:rsid w:val="00EE30F1"/>
    <w:rsid w:val="00F129CC"/>
    <w:rsid w:val="00F35643"/>
    <w:rsid w:val="00F37FAC"/>
    <w:rsid w:val="00F438EC"/>
    <w:rsid w:val="00F43E17"/>
    <w:rsid w:val="00F55728"/>
    <w:rsid w:val="00F56103"/>
    <w:rsid w:val="00F736A3"/>
    <w:rsid w:val="00F91776"/>
    <w:rsid w:val="00FA54C2"/>
    <w:rsid w:val="00FA7D3E"/>
    <w:rsid w:val="00FB53E9"/>
    <w:rsid w:val="00FC0DCB"/>
    <w:rsid w:val="00FC178A"/>
    <w:rsid w:val="00FD2075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BD57369"/>
  <w15:docId w15:val="{7EDAB9FC-E773-4380-9160-AF92BFC8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48A3"/>
    <w:rPr>
      <w:rFonts w:ascii="Arial" w:hAnsi="Arial"/>
      <w:szCs w:val="24"/>
      <w:lang w:val="en-US" w:eastAsia="en-US"/>
    </w:rPr>
  </w:style>
  <w:style w:type="paragraph" w:styleId="Nadpis1">
    <w:name w:val="heading 1"/>
    <w:basedOn w:val="Normlny"/>
    <w:next w:val="Normlny"/>
    <w:qFormat/>
    <w:rsid w:val="006B62C4"/>
    <w:pPr>
      <w:keepNext/>
      <w:spacing w:after="120"/>
      <w:outlineLvl w:val="0"/>
    </w:pPr>
    <w:rPr>
      <w:b/>
      <w:kern w:val="28"/>
      <w:sz w:val="26"/>
      <w:szCs w:val="26"/>
      <w:lang w:val="sk-SK"/>
    </w:rPr>
  </w:style>
  <w:style w:type="paragraph" w:styleId="Nadpis2">
    <w:name w:val="heading 2"/>
    <w:basedOn w:val="Normlny"/>
    <w:next w:val="Normlny"/>
    <w:qFormat/>
    <w:rsid w:val="006B62C4"/>
    <w:pPr>
      <w:keepNext/>
      <w:spacing w:before="240" w:after="60"/>
      <w:outlineLvl w:val="1"/>
    </w:pPr>
    <w:rPr>
      <w:rFonts w:cs="Arial"/>
      <w:b/>
      <w:bCs/>
      <w:i/>
      <w:iCs/>
      <w:sz w:val="24"/>
      <w:lang w:val="sk-SK"/>
    </w:rPr>
  </w:style>
  <w:style w:type="paragraph" w:styleId="Nadpis3">
    <w:name w:val="heading 3"/>
    <w:basedOn w:val="Nadpis1"/>
    <w:next w:val="Normlny"/>
    <w:link w:val="Nadpis3Char"/>
    <w:qFormat/>
    <w:rsid w:val="006B62C4"/>
    <w:pPr>
      <w:outlineLvl w:val="2"/>
    </w:pPr>
    <w:rPr>
      <w:sz w:val="22"/>
      <w:szCs w:val="22"/>
    </w:rPr>
  </w:style>
  <w:style w:type="paragraph" w:styleId="Nadpis4">
    <w:name w:val="heading 4"/>
    <w:basedOn w:val="Normlny"/>
    <w:next w:val="Normlny"/>
    <w:qFormat/>
    <w:rsid w:val="00CF7E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F7E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F7E05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F7E05"/>
    <w:p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CF7E05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CF7E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B62C4"/>
    <w:rPr>
      <w:rFonts w:ascii="Arial" w:hAnsi="Arial"/>
      <w:b/>
      <w:kern w:val="28"/>
      <w:sz w:val="22"/>
      <w:szCs w:val="22"/>
      <w:lang w:eastAsia="en-US"/>
    </w:rPr>
  </w:style>
  <w:style w:type="paragraph" w:styleId="Hlavika">
    <w:name w:val="header"/>
    <w:basedOn w:val="Normlny"/>
    <w:rsid w:val="005C35F3"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link w:val="LabTitleChar"/>
    <w:rsid w:val="005C35F3"/>
    <w:pPr>
      <w:spacing w:before="360" w:after="240"/>
      <w:outlineLvl w:val="0"/>
    </w:pPr>
    <w:rPr>
      <w:rFonts w:ascii="Arial" w:hAnsi="Arial" w:cs="Arial"/>
      <w:sz w:val="32"/>
      <w:szCs w:val="32"/>
      <w:lang w:val="en-US" w:eastAsia="en-US"/>
    </w:rPr>
  </w:style>
  <w:style w:type="character" w:customStyle="1" w:styleId="LabTitleChar">
    <w:name w:val="Lab Title Char"/>
    <w:basedOn w:val="Predvolenpsmoodseku"/>
    <w:link w:val="LabTitle"/>
    <w:rsid w:val="009927A4"/>
    <w:rPr>
      <w:rFonts w:ascii="Arial" w:hAnsi="Arial" w:cs="Arial"/>
      <w:sz w:val="32"/>
      <w:szCs w:val="32"/>
      <w:lang w:val="en-US" w:eastAsia="en-US" w:bidi="ar-SA"/>
    </w:rPr>
  </w:style>
  <w:style w:type="paragraph" w:customStyle="1" w:styleId="BodyFormat">
    <w:name w:val="Body Format"/>
    <w:basedOn w:val="Normlny"/>
    <w:link w:val="BodyFormatChar"/>
    <w:qFormat/>
    <w:rsid w:val="007B2C1C"/>
    <w:pPr>
      <w:spacing w:before="120" w:after="120" w:line="260" w:lineRule="atLeast"/>
      <w:ind w:left="360"/>
    </w:pPr>
  </w:style>
  <w:style w:type="character" w:customStyle="1" w:styleId="BodyFormatChar">
    <w:name w:val="Body Format Char"/>
    <w:basedOn w:val="Predvolenpsmoodseku"/>
    <w:link w:val="BodyFormat"/>
    <w:rsid w:val="007B2C1C"/>
    <w:rPr>
      <w:rFonts w:ascii="Arial" w:hAnsi="Arial"/>
      <w:szCs w:val="24"/>
    </w:rPr>
  </w:style>
  <w:style w:type="paragraph" w:customStyle="1" w:styleId="Bullet2">
    <w:name w:val="Bullet 2"/>
    <w:basedOn w:val="Normlny"/>
    <w:link w:val="Bullet2Char"/>
    <w:rsid w:val="005C35F3"/>
    <w:pPr>
      <w:numPr>
        <w:ilvl w:val="3"/>
        <w:numId w:val="1"/>
      </w:numPr>
      <w:spacing w:before="60" w:after="60"/>
      <w:ind w:left="1440"/>
    </w:pPr>
    <w:rPr>
      <w:rFonts w:eastAsia="Arial"/>
    </w:rPr>
  </w:style>
  <w:style w:type="character" w:customStyle="1" w:styleId="Bullet2Char">
    <w:name w:val="Bullet 2 Char"/>
    <w:basedOn w:val="Predvolenpsmoodseku"/>
    <w:link w:val="Bullet2"/>
    <w:rsid w:val="005C35F3"/>
    <w:rPr>
      <w:rFonts w:ascii="Arial" w:eastAsia="Arial" w:hAnsi="Arial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5C35F3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basedOn w:val="Predvolenpsmoodseku"/>
    <w:link w:val="SectionHeading"/>
    <w:rsid w:val="001346B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Steps">
    <w:name w:val="Steps"/>
    <w:basedOn w:val="Normlny"/>
    <w:next w:val="Substepalpha0"/>
    <w:link w:val="StepsChar"/>
    <w:rsid w:val="005C35F3"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0">
    <w:name w:val="Substep alpha"/>
    <w:basedOn w:val="BodyFormat"/>
    <w:link w:val="SubstepalphaChar"/>
    <w:rsid w:val="007B2C1C"/>
    <w:pPr>
      <w:numPr>
        <w:numId w:val="36"/>
      </w:numPr>
      <w:spacing w:after="240"/>
    </w:pPr>
  </w:style>
  <w:style w:type="character" w:customStyle="1" w:styleId="SubstepalphaChar">
    <w:name w:val="Substep alpha Char"/>
    <w:basedOn w:val="BodyFormatChar"/>
    <w:link w:val="Substepalpha0"/>
    <w:rsid w:val="007B2C1C"/>
    <w:rPr>
      <w:rFonts w:ascii="Arial" w:hAnsi="Arial"/>
      <w:szCs w:val="24"/>
    </w:rPr>
  </w:style>
  <w:style w:type="character" w:customStyle="1" w:styleId="StepsChar">
    <w:name w:val="Steps Char"/>
    <w:basedOn w:val="Predvolenpsmoodseku"/>
    <w:link w:val="Steps"/>
    <w:rsid w:val="009927A4"/>
    <w:rPr>
      <w:rFonts w:ascii="Arial" w:eastAsia="Arial" w:hAnsi="Arial"/>
      <w:b/>
      <w:sz w:val="22"/>
      <w:szCs w:val="22"/>
      <w:lang w:val="en-US" w:eastAsia="en-US" w:bidi="ar-SA"/>
    </w:rPr>
  </w:style>
  <w:style w:type="paragraph" w:customStyle="1" w:styleId="CommandTagItalic">
    <w:name w:val="Command Tag Italic"/>
    <w:basedOn w:val="CommandTagBold"/>
    <w:link w:val="CommandTagItalicChar"/>
    <w:rsid w:val="005C35F3"/>
    <w:rPr>
      <w:b w:val="0"/>
      <w:i/>
    </w:rPr>
  </w:style>
  <w:style w:type="paragraph" w:customStyle="1" w:styleId="CommandTagBold">
    <w:name w:val="Command Tag Bold"/>
    <w:link w:val="CommandTagBoldChar"/>
    <w:rsid w:val="005C35F3"/>
    <w:pPr>
      <w:tabs>
        <w:tab w:val="num" w:pos="1080"/>
      </w:tabs>
      <w:ind w:left="1080" w:hanging="360"/>
    </w:pPr>
    <w:rPr>
      <w:rFonts w:ascii="Courier New" w:eastAsia="Arial" w:hAnsi="Courier New"/>
      <w:b/>
      <w:szCs w:val="22"/>
      <w:lang w:val="en-US" w:eastAsia="en-US"/>
    </w:rPr>
  </w:style>
  <w:style w:type="character" w:customStyle="1" w:styleId="CommandTagBoldChar">
    <w:name w:val="Command Tag Bold Char"/>
    <w:basedOn w:val="Predvolenpsmoodseku"/>
    <w:link w:val="CommandTagBold"/>
    <w:rsid w:val="002D5F10"/>
    <w:rPr>
      <w:rFonts w:ascii="Courier New" w:eastAsia="Arial" w:hAnsi="Courier New"/>
      <w:b/>
      <w:szCs w:val="22"/>
      <w:lang w:val="en-US" w:eastAsia="en-US"/>
    </w:rPr>
  </w:style>
  <w:style w:type="character" w:customStyle="1" w:styleId="CommandTagItalicChar">
    <w:name w:val="Command Tag Italic Char"/>
    <w:basedOn w:val="CommandTagBoldCharChar"/>
    <w:link w:val="CommandTagItalic"/>
    <w:rsid w:val="009927A4"/>
    <w:rPr>
      <w:rFonts w:ascii="Courier New" w:eastAsia="Arial" w:hAnsi="Courier New"/>
      <w:b/>
      <w:i/>
      <w:szCs w:val="22"/>
      <w:lang w:val="en-US" w:eastAsia="en-US" w:bidi="ar-SA"/>
    </w:rPr>
  </w:style>
  <w:style w:type="character" w:customStyle="1" w:styleId="CommandTagBoldCharChar">
    <w:name w:val="Command Tag Bold Char Char"/>
    <w:basedOn w:val="Predvolenpsmoodseku"/>
    <w:rsid w:val="009927A4"/>
    <w:rPr>
      <w:rFonts w:ascii="Courier New" w:eastAsia="Arial" w:hAnsi="Courier New"/>
      <w:b/>
      <w:szCs w:val="22"/>
      <w:lang w:val="en-US" w:eastAsia="en-US" w:bidi="ar-SA"/>
    </w:rPr>
  </w:style>
  <w:style w:type="paragraph" w:customStyle="1" w:styleId="Figure">
    <w:name w:val="Figure"/>
    <w:basedOn w:val="Normlny"/>
    <w:next w:val="Normlny"/>
    <w:rsid w:val="005C35F3"/>
    <w:pPr>
      <w:spacing w:before="240" w:after="240"/>
      <w:jc w:val="center"/>
    </w:pPr>
    <w:rPr>
      <w:rFonts w:eastAsia="SimSun" w:cs="Arial"/>
      <w:szCs w:val="20"/>
      <w:lang w:eastAsia="zh-CN"/>
    </w:rPr>
  </w:style>
  <w:style w:type="paragraph" w:styleId="Pta">
    <w:name w:val="footer"/>
    <w:basedOn w:val="Normlny"/>
    <w:rsid w:val="005C35F3"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lny"/>
    <w:link w:val="TableTextChar"/>
    <w:rsid w:val="005C35F3"/>
    <w:pPr>
      <w:tabs>
        <w:tab w:val="left" w:pos="1080"/>
      </w:tabs>
      <w:spacing w:before="40" w:after="40"/>
    </w:pPr>
    <w:rPr>
      <w:szCs w:val="20"/>
    </w:rPr>
  </w:style>
  <w:style w:type="character" w:customStyle="1" w:styleId="TableTextChar">
    <w:name w:val="Table Text Char"/>
    <w:basedOn w:val="Predvolenpsmoodseku"/>
    <w:link w:val="TableText"/>
    <w:rsid w:val="009927A4"/>
    <w:rPr>
      <w:rFonts w:ascii="Arial" w:hAnsi="Arial"/>
      <w:lang w:val="en-US" w:eastAsia="en-US" w:bidi="ar-SA"/>
    </w:rPr>
  </w:style>
  <w:style w:type="paragraph" w:customStyle="1" w:styleId="BulletBody">
    <w:name w:val="Bullet Body"/>
    <w:basedOn w:val="BodyFormat"/>
    <w:link w:val="BulletBodyChar"/>
    <w:qFormat/>
    <w:rsid w:val="005C35F3"/>
    <w:pPr>
      <w:numPr>
        <w:numId w:val="2"/>
      </w:numPr>
      <w:spacing w:before="60" w:after="60"/>
    </w:pPr>
  </w:style>
  <w:style w:type="paragraph" w:customStyle="1" w:styleId="Substepnum">
    <w:name w:val="Substep num"/>
    <w:basedOn w:val="BodyFormat"/>
    <w:rsid w:val="005C35F3"/>
    <w:pPr>
      <w:numPr>
        <w:numId w:val="3"/>
      </w:numPr>
    </w:pPr>
  </w:style>
  <w:style w:type="paragraph" w:customStyle="1" w:styleId="Bulleted">
    <w:name w:val="Bulleted"/>
    <w:basedOn w:val="Normlny"/>
    <w:link w:val="BulletedCharChar"/>
    <w:rsid w:val="00847642"/>
    <w:pPr>
      <w:numPr>
        <w:numId w:val="38"/>
      </w:numPr>
    </w:pPr>
    <w:rPr>
      <w:sz w:val="24"/>
    </w:rPr>
  </w:style>
  <w:style w:type="paragraph" w:styleId="Textkomentra">
    <w:name w:val="annotation text"/>
    <w:basedOn w:val="Normlny"/>
    <w:link w:val="TextkomentraChar"/>
    <w:semiHidden/>
    <w:rsid w:val="00CF7E05"/>
    <w:rPr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371D93"/>
    <w:rPr>
      <w:rFonts w:ascii="Arial" w:hAnsi="Arial"/>
      <w:b/>
      <w:bCs/>
      <w:sz w:val="28"/>
      <w:szCs w:val="28"/>
      <w:lang w:val="en-US" w:eastAsia="en-US" w:bidi="ar-SA"/>
    </w:rPr>
  </w:style>
  <w:style w:type="paragraph" w:styleId="truktradokumentu">
    <w:name w:val="Document Map"/>
    <w:basedOn w:val="Normlny"/>
    <w:semiHidden/>
    <w:rsid w:val="00CF7E05"/>
    <w:pPr>
      <w:shd w:val="clear" w:color="auto" w:fill="000080"/>
    </w:pPr>
    <w:rPr>
      <w:rFonts w:ascii="Tahoma" w:hAnsi="Tahoma" w:cs="Tahoma"/>
    </w:rPr>
  </w:style>
  <w:style w:type="paragraph" w:styleId="Textvysvetlivky">
    <w:name w:val="endnote text"/>
    <w:basedOn w:val="Normlny"/>
    <w:semiHidden/>
    <w:rsid w:val="00CF7E05"/>
    <w:rPr>
      <w:szCs w:val="20"/>
    </w:rPr>
  </w:style>
  <w:style w:type="paragraph" w:styleId="Textpoznmkypodiarou">
    <w:name w:val="footnote text"/>
    <w:basedOn w:val="Normlny"/>
    <w:semiHidden/>
    <w:rsid w:val="00CF7E05"/>
    <w:rPr>
      <w:szCs w:val="20"/>
    </w:rPr>
  </w:style>
  <w:style w:type="paragraph" w:styleId="Register1">
    <w:name w:val="index 1"/>
    <w:basedOn w:val="Normlny"/>
    <w:next w:val="Normlny"/>
    <w:autoRedefine/>
    <w:semiHidden/>
    <w:rsid w:val="00CF7E05"/>
    <w:pPr>
      <w:ind w:left="240" w:hanging="240"/>
    </w:pPr>
  </w:style>
  <w:style w:type="paragraph" w:styleId="Register2">
    <w:name w:val="index 2"/>
    <w:basedOn w:val="Normlny"/>
    <w:next w:val="Normlny"/>
    <w:autoRedefine/>
    <w:semiHidden/>
    <w:rsid w:val="00CF7E05"/>
    <w:pPr>
      <w:ind w:left="480" w:hanging="240"/>
    </w:pPr>
  </w:style>
  <w:style w:type="paragraph" w:styleId="Register3">
    <w:name w:val="index 3"/>
    <w:basedOn w:val="Normlny"/>
    <w:next w:val="Normlny"/>
    <w:autoRedefine/>
    <w:semiHidden/>
    <w:rsid w:val="00CF7E05"/>
    <w:pPr>
      <w:ind w:left="720" w:hanging="240"/>
    </w:pPr>
  </w:style>
  <w:style w:type="paragraph" w:styleId="Register4">
    <w:name w:val="index 4"/>
    <w:basedOn w:val="Normlny"/>
    <w:next w:val="Normlny"/>
    <w:autoRedefine/>
    <w:semiHidden/>
    <w:rsid w:val="00CF7E05"/>
    <w:pPr>
      <w:ind w:left="960" w:hanging="240"/>
    </w:pPr>
  </w:style>
  <w:style w:type="paragraph" w:styleId="Register5">
    <w:name w:val="index 5"/>
    <w:basedOn w:val="Normlny"/>
    <w:next w:val="Normlny"/>
    <w:autoRedefine/>
    <w:semiHidden/>
    <w:rsid w:val="00CF7E05"/>
    <w:pPr>
      <w:ind w:left="1200" w:hanging="240"/>
    </w:pPr>
  </w:style>
  <w:style w:type="paragraph" w:styleId="Register6">
    <w:name w:val="index 6"/>
    <w:basedOn w:val="Normlny"/>
    <w:next w:val="Normlny"/>
    <w:autoRedefine/>
    <w:semiHidden/>
    <w:rsid w:val="00CF7E05"/>
    <w:pPr>
      <w:ind w:left="1440" w:hanging="240"/>
    </w:pPr>
  </w:style>
  <w:style w:type="paragraph" w:styleId="Register7">
    <w:name w:val="index 7"/>
    <w:basedOn w:val="Normlny"/>
    <w:next w:val="Normlny"/>
    <w:autoRedefine/>
    <w:semiHidden/>
    <w:rsid w:val="00CF7E05"/>
    <w:pPr>
      <w:ind w:left="1680" w:hanging="240"/>
    </w:pPr>
  </w:style>
  <w:style w:type="paragraph" w:styleId="Register8">
    <w:name w:val="index 8"/>
    <w:basedOn w:val="Normlny"/>
    <w:next w:val="Normlny"/>
    <w:autoRedefine/>
    <w:semiHidden/>
    <w:rsid w:val="00CF7E05"/>
    <w:pPr>
      <w:ind w:left="1920" w:hanging="240"/>
    </w:pPr>
  </w:style>
  <w:style w:type="paragraph" w:styleId="Register9">
    <w:name w:val="index 9"/>
    <w:basedOn w:val="Normlny"/>
    <w:next w:val="Normlny"/>
    <w:autoRedefine/>
    <w:semiHidden/>
    <w:rsid w:val="00CF7E05"/>
    <w:pPr>
      <w:ind w:left="2160" w:hanging="240"/>
    </w:pPr>
  </w:style>
  <w:style w:type="paragraph" w:styleId="Nadpisregistra">
    <w:name w:val="index heading"/>
    <w:basedOn w:val="Normlny"/>
    <w:next w:val="Register1"/>
    <w:semiHidden/>
    <w:rsid w:val="00CF7E05"/>
    <w:rPr>
      <w:rFonts w:cs="Arial"/>
      <w:b/>
      <w:bCs/>
    </w:rPr>
  </w:style>
  <w:style w:type="paragraph" w:styleId="Textmakra">
    <w:name w:val="macro"/>
    <w:semiHidden/>
    <w:rsid w:val="00CF7E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Zoznamcitci">
    <w:name w:val="table of authorities"/>
    <w:basedOn w:val="Normlny"/>
    <w:next w:val="Normlny"/>
    <w:semiHidden/>
    <w:rsid w:val="00CF7E05"/>
    <w:pPr>
      <w:ind w:left="240" w:hanging="240"/>
    </w:pPr>
  </w:style>
  <w:style w:type="paragraph" w:styleId="Zoznamobrzkov">
    <w:name w:val="table of figures"/>
    <w:basedOn w:val="Normlny"/>
    <w:next w:val="Normlny"/>
    <w:semiHidden/>
    <w:rsid w:val="00CF7E05"/>
    <w:pPr>
      <w:ind w:left="480" w:hanging="480"/>
    </w:pPr>
  </w:style>
  <w:style w:type="paragraph" w:styleId="Hlavikazoznamucitci">
    <w:name w:val="toa heading"/>
    <w:basedOn w:val="Normlny"/>
    <w:next w:val="Normlny"/>
    <w:semiHidden/>
    <w:rsid w:val="00CF7E05"/>
    <w:pPr>
      <w:spacing w:before="120"/>
    </w:pPr>
    <w:rPr>
      <w:rFonts w:cs="Arial"/>
      <w:b/>
      <w:bCs/>
    </w:rPr>
  </w:style>
  <w:style w:type="paragraph" w:styleId="Obsah1">
    <w:name w:val="toc 1"/>
    <w:basedOn w:val="Normlny"/>
    <w:next w:val="Normlny"/>
    <w:autoRedefine/>
    <w:uiPriority w:val="39"/>
    <w:rsid w:val="00CF7E05"/>
  </w:style>
  <w:style w:type="paragraph" w:styleId="Obsah2">
    <w:name w:val="toc 2"/>
    <w:basedOn w:val="Normlny"/>
    <w:next w:val="Normlny"/>
    <w:autoRedefine/>
    <w:uiPriority w:val="39"/>
    <w:rsid w:val="00CF7E05"/>
    <w:pPr>
      <w:ind w:left="240"/>
    </w:pPr>
  </w:style>
  <w:style w:type="paragraph" w:styleId="Obsah3">
    <w:name w:val="toc 3"/>
    <w:basedOn w:val="Normlny"/>
    <w:next w:val="Normlny"/>
    <w:autoRedefine/>
    <w:uiPriority w:val="39"/>
    <w:rsid w:val="00CF7E05"/>
    <w:pPr>
      <w:ind w:left="480"/>
    </w:pPr>
  </w:style>
  <w:style w:type="paragraph" w:styleId="Obsah4">
    <w:name w:val="toc 4"/>
    <w:basedOn w:val="Normlny"/>
    <w:next w:val="Normlny"/>
    <w:autoRedefine/>
    <w:semiHidden/>
    <w:rsid w:val="00CF7E05"/>
    <w:pPr>
      <w:ind w:left="720"/>
    </w:pPr>
  </w:style>
  <w:style w:type="paragraph" w:styleId="Obsah5">
    <w:name w:val="toc 5"/>
    <w:basedOn w:val="Normlny"/>
    <w:next w:val="Normlny"/>
    <w:autoRedefine/>
    <w:semiHidden/>
    <w:rsid w:val="00CF7E05"/>
    <w:pPr>
      <w:ind w:left="960"/>
    </w:pPr>
  </w:style>
  <w:style w:type="paragraph" w:styleId="Obsah6">
    <w:name w:val="toc 6"/>
    <w:basedOn w:val="Normlny"/>
    <w:next w:val="Normlny"/>
    <w:autoRedefine/>
    <w:semiHidden/>
    <w:rsid w:val="00CF7E05"/>
    <w:pPr>
      <w:ind w:left="1200"/>
    </w:pPr>
  </w:style>
  <w:style w:type="paragraph" w:styleId="Obsah7">
    <w:name w:val="toc 7"/>
    <w:basedOn w:val="Normlny"/>
    <w:next w:val="Normlny"/>
    <w:autoRedefine/>
    <w:semiHidden/>
    <w:rsid w:val="00CF7E05"/>
    <w:pPr>
      <w:ind w:left="1440"/>
    </w:pPr>
  </w:style>
  <w:style w:type="paragraph" w:styleId="Obsah8">
    <w:name w:val="toc 8"/>
    <w:basedOn w:val="Normlny"/>
    <w:next w:val="Normlny"/>
    <w:autoRedefine/>
    <w:semiHidden/>
    <w:rsid w:val="00CF7E05"/>
    <w:pPr>
      <w:ind w:left="1680"/>
    </w:pPr>
  </w:style>
  <w:style w:type="paragraph" w:styleId="Obsah9">
    <w:name w:val="toc 9"/>
    <w:basedOn w:val="Normlny"/>
    <w:next w:val="Normlny"/>
    <w:autoRedefine/>
    <w:semiHidden/>
    <w:rsid w:val="00CF7E05"/>
    <w:pPr>
      <w:ind w:left="1920"/>
    </w:pPr>
  </w:style>
  <w:style w:type="paragraph" w:styleId="Textbubliny">
    <w:name w:val="Balloon Text"/>
    <w:basedOn w:val="Normlny"/>
    <w:semiHidden/>
    <w:rsid w:val="00CF059C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semiHidden/>
    <w:rsid w:val="00433402"/>
    <w:rPr>
      <w:sz w:val="16"/>
      <w:szCs w:val="16"/>
    </w:rPr>
  </w:style>
  <w:style w:type="paragraph" w:styleId="Predmetkomentra">
    <w:name w:val="annotation subject"/>
    <w:basedOn w:val="Textkomentra"/>
    <w:next w:val="Textkomentra"/>
    <w:semiHidden/>
    <w:rsid w:val="00433402"/>
    <w:rPr>
      <w:b/>
      <w:bCs/>
    </w:rPr>
  </w:style>
  <w:style w:type="paragraph" w:customStyle="1" w:styleId="Default">
    <w:name w:val="Default"/>
    <w:rsid w:val="00464A55"/>
    <w:pPr>
      <w:autoSpaceDE w:val="0"/>
      <w:autoSpaceDN w:val="0"/>
      <w:adjustRightInd w:val="0"/>
    </w:pPr>
    <w:rPr>
      <w:rFonts w:ascii="IDAJEB+Arial,Bold" w:hAnsi="IDAJEB+Arial,Bold" w:cs="IDAJEB+Arial,Bold"/>
      <w:color w:val="000000"/>
      <w:sz w:val="24"/>
      <w:szCs w:val="24"/>
      <w:lang w:val="en-US" w:eastAsia="ko-KR"/>
    </w:rPr>
  </w:style>
  <w:style w:type="paragraph" w:customStyle="1" w:styleId="Body2">
    <w:name w:val="Body 2"/>
    <w:basedOn w:val="BodyFormat"/>
    <w:link w:val="Body2Char"/>
    <w:rsid w:val="005C35F3"/>
    <w:pPr>
      <w:ind w:left="1080"/>
    </w:pPr>
  </w:style>
  <w:style w:type="character" w:customStyle="1" w:styleId="Body2Char">
    <w:name w:val="Body 2 Char"/>
    <w:basedOn w:val="BodyFormatChar"/>
    <w:link w:val="Body2"/>
    <w:rsid w:val="00AE0989"/>
    <w:rPr>
      <w:rFonts w:ascii="Arial" w:hAnsi="Arial"/>
      <w:szCs w:val="24"/>
    </w:rPr>
  </w:style>
  <w:style w:type="paragraph" w:customStyle="1" w:styleId="Commandlineindent">
    <w:name w:val="Command line indent"/>
    <w:link w:val="CommandlineindentChar"/>
    <w:rsid w:val="005C35F3"/>
    <w:pPr>
      <w:ind w:left="1440"/>
    </w:pPr>
    <w:rPr>
      <w:rFonts w:ascii="Courier New" w:hAnsi="Courier New"/>
      <w:szCs w:val="24"/>
      <w:lang w:val="en-US" w:eastAsia="en-US"/>
    </w:rPr>
  </w:style>
  <w:style w:type="character" w:customStyle="1" w:styleId="CommandlineindentChar">
    <w:name w:val="Command line indent Char"/>
    <w:basedOn w:val="Predvolenpsmoodseku"/>
    <w:link w:val="Commandlineindent"/>
    <w:rsid w:val="002D5F10"/>
    <w:rPr>
      <w:rFonts w:ascii="Courier New" w:hAnsi="Courier New"/>
      <w:szCs w:val="24"/>
      <w:lang w:val="en-US" w:eastAsia="en-US" w:bidi="ar-SA"/>
    </w:rPr>
  </w:style>
  <w:style w:type="table" w:styleId="Mriekatabuky">
    <w:name w:val="Table Grid"/>
    <w:basedOn w:val="Normlnatabuka"/>
    <w:uiPriority w:val="59"/>
    <w:rsid w:val="00B47B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prepojenie">
    <w:name w:val="Hyperlink"/>
    <w:basedOn w:val="Predvolenpsmoodseku"/>
    <w:uiPriority w:val="99"/>
    <w:unhideWhenUsed/>
    <w:rsid w:val="00EF5499"/>
    <w:rPr>
      <w:color w:val="0000FF"/>
      <w:u w:val="single"/>
    </w:rPr>
  </w:style>
  <w:style w:type="paragraph" w:customStyle="1" w:styleId="BodyFormatInstructor">
    <w:name w:val="Body Format Instructor"/>
    <w:basedOn w:val="BodyFormat"/>
    <w:qFormat/>
    <w:rsid w:val="00775A3F"/>
    <w:rPr>
      <w:color w:val="FF0000"/>
    </w:rPr>
  </w:style>
  <w:style w:type="character" w:customStyle="1" w:styleId="CharChar1">
    <w:name w:val="Char Char1"/>
    <w:basedOn w:val="Predvolenpsmoodseku"/>
    <w:semiHidden/>
    <w:rsid w:val="002D5F10"/>
  </w:style>
  <w:style w:type="paragraph" w:customStyle="1" w:styleId="FigCap">
    <w:name w:val="FigCap"/>
    <w:basedOn w:val="Normlny"/>
    <w:next w:val="Normlny"/>
    <w:rsid w:val="009927A4"/>
    <w:pPr>
      <w:spacing w:before="120" w:after="240"/>
      <w:jc w:val="center"/>
    </w:pPr>
    <w:rPr>
      <w:rFonts w:eastAsia="SimSun" w:cs="Arial"/>
      <w:b/>
      <w:bCs/>
      <w:szCs w:val="20"/>
      <w:lang w:eastAsia="zh-CN"/>
    </w:rPr>
  </w:style>
  <w:style w:type="paragraph" w:styleId="Nzov">
    <w:name w:val="Title"/>
    <w:basedOn w:val="Normlny"/>
    <w:qFormat/>
    <w:rsid w:val="00DE399F"/>
    <w:pPr>
      <w:keepNext/>
      <w:tabs>
        <w:tab w:val="left" w:pos="1080"/>
      </w:tabs>
      <w:spacing w:before="60" w:after="60"/>
    </w:pPr>
    <w:rPr>
      <w:b/>
      <w:szCs w:val="20"/>
    </w:rPr>
  </w:style>
  <w:style w:type="paragraph" w:customStyle="1" w:styleId="Note">
    <w:name w:val="Note"/>
    <w:next w:val="Normlny"/>
    <w:link w:val="NoteChar"/>
    <w:rsid w:val="009927A4"/>
    <w:pPr>
      <w:tabs>
        <w:tab w:val="left" w:pos="1620"/>
      </w:tabs>
      <w:ind w:left="1620" w:hanging="720"/>
    </w:pPr>
    <w:rPr>
      <w:rFonts w:eastAsia="Arial"/>
      <w:sz w:val="24"/>
      <w:szCs w:val="24"/>
      <w:lang w:val="en-US" w:eastAsia="en-US"/>
    </w:rPr>
  </w:style>
  <w:style w:type="character" w:customStyle="1" w:styleId="NoteChar">
    <w:name w:val="Note Char"/>
    <w:basedOn w:val="Predvolenpsmoodseku"/>
    <w:link w:val="Note"/>
    <w:rsid w:val="009927A4"/>
    <w:rPr>
      <w:rFonts w:eastAsia="Arial"/>
      <w:sz w:val="24"/>
      <w:szCs w:val="24"/>
      <w:lang w:val="en-US" w:eastAsia="en-US" w:bidi="ar-SA"/>
    </w:rPr>
  </w:style>
  <w:style w:type="paragraph" w:customStyle="1" w:styleId="Substep">
    <w:name w:val="Substep"/>
    <w:rsid w:val="009927A4"/>
    <w:pPr>
      <w:tabs>
        <w:tab w:val="num" w:pos="1080"/>
      </w:tabs>
      <w:spacing w:before="60" w:after="60"/>
      <w:ind w:left="1080" w:hanging="360"/>
    </w:pPr>
    <w:rPr>
      <w:rFonts w:eastAsia="Arial"/>
      <w:sz w:val="24"/>
      <w:szCs w:val="24"/>
      <w:lang w:val="en-US" w:eastAsia="en-US"/>
    </w:rPr>
  </w:style>
  <w:style w:type="paragraph" w:customStyle="1" w:styleId="Answer">
    <w:name w:val="Answer"/>
    <w:next w:val="Substep"/>
    <w:rsid w:val="009927A4"/>
    <w:pPr>
      <w:shd w:val="clear" w:color="auto" w:fill="E6E6E6"/>
      <w:tabs>
        <w:tab w:val="left" w:pos="2520"/>
      </w:tabs>
      <w:ind w:left="2520" w:right="1728" w:hanging="1080"/>
    </w:pPr>
    <w:rPr>
      <w:rFonts w:eastAsia="Arial"/>
      <w:sz w:val="24"/>
      <w:szCs w:val="24"/>
      <w:lang w:val="en-US" w:eastAsia="en-US"/>
    </w:rPr>
  </w:style>
  <w:style w:type="paragraph" w:customStyle="1" w:styleId="Substep2">
    <w:name w:val="Substep2"/>
    <w:rsid w:val="009927A4"/>
    <w:rPr>
      <w:sz w:val="24"/>
      <w:szCs w:val="24"/>
      <w:lang w:val="en-US" w:eastAsia="en-US"/>
    </w:rPr>
  </w:style>
  <w:style w:type="paragraph" w:customStyle="1" w:styleId="QuestionStem">
    <w:name w:val="Question Stem"/>
    <w:basedOn w:val="Normlny"/>
    <w:link w:val="QuestionStemChar"/>
    <w:rsid w:val="009927A4"/>
    <w:pPr>
      <w:numPr>
        <w:numId w:val="6"/>
      </w:numPr>
      <w:spacing w:before="120" w:after="80" w:line="300" w:lineRule="exact"/>
    </w:pPr>
    <w:rPr>
      <w:rFonts w:ascii="Times" w:hAnsi="Times"/>
      <w:sz w:val="22"/>
      <w:szCs w:val="22"/>
    </w:rPr>
  </w:style>
  <w:style w:type="character" w:customStyle="1" w:styleId="QuestionStemChar">
    <w:name w:val="Question Stem Char"/>
    <w:basedOn w:val="Predvolenpsmoodseku"/>
    <w:link w:val="QuestionStem"/>
    <w:rsid w:val="009927A4"/>
    <w:rPr>
      <w:rFonts w:ascii="Times" w:hAnsi="Times"/>
      <w:sz w:val="22"/>
      <w:szCs w:val="22"/>
    </w:rPr>
  </w:style>
  <w:style w:type="paragraph" w:customStyle="1" w:styleId="AnswerStyle">
    <w:name w:val="Answer Style"/>
    <w:basedOn w:val="Normlny"/>
    <w:rsid w:val="009927A4"/>
    <w:pPr>
      <w:numPr>
        <w:numId w:val="5"/>
      </w:num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lny"/>
    <w:link w:val="ListStepsChar2"/>
    <w:rsid w:val="009927A4"/>
    <w:pPr>
      <w:numPr>
        <w:numId w:val="7"/>
      </w:num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character" w:customStyle="1" w:styleId="ListStepsChar2">
    <w:name w:val="List Steps Char2"/>
    <w:basedOn w:val="Predvolenpsmoodseku"/>
    <w:link w:val="ListSteps"/>
    <w:rsid w:val="009927A4"/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lny"/>
    <w:rsid w:val="009927A4"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numbering" w:customStyle="1" w:styleId="BulletRed">
    <w:name w:val="Bullet Red"/>
    <w:basedOn w:val="Bezzoznamu"/>
    <w:rsid w:val="001A7B8A"/>
    <w:pPr>
      <w:numPr>
        <w:numId w:val="24"/>
      </w:numPr>
    </w:pPr>
  </w:style>
  <w:style w:type="paragraph" w:customStyle="1" w:styleId="TableColumnHead">
    <w:name w:val="Table Column Head"/>
    <w:basedOn w:val="TableText"/>
    <w:rsid w:val="009927A4"/>
    <w:pPr>
      <w:keepNext/>
      <w:tabs>
        <w:tab w:val="clear" w:pos="1080"/>
      </w:tabs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lny"/>
    <w:link w:val="ExampleChar2"/>
    <w:rsid w:val="009927A4"/>
    <w:pPr>
      <w:spacing w:before="60" w:after="60"/>
      <w:ind w:left="2160"/>
    </w:pPr>
    <w:rPr>
      <w:rFonts w:ascii="Courier New" w:hAnsi="Courier New"/>
      <w:szCs w:val="20"/>
    </w:rPr>
  </w:style>
  <w:style w:type="character" w:customStyle="1" w:styleId="ExampleChar2">
    <w:name w:val="Example Char2"/>
    <w:basedOn w:val="Predvolenpsmoodseku"/>
    <w:link w:val="Example"/>
    <w:rsid w:val="009927A4"/>
    <w:rPr>
      <w:rFonts w:ascii="Courier New" w:hAnsi="Courier New"/>
      <w:lang w:val="en-US" w:eastAsia="en-US" w:bidi="ar-SA"/>
    </w:rPr>
  </w:style>
  <w:style w:type="paragraph" w:customStyle="1" w:styleId="pb1body1">
    <w:name w:val="pb1_body1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4">
    <w:name w:val="NormalParagraph+24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character" w:customStyle="1" w:styleId="Command">
    <w:name w:val="Command"/>
    <w:rsid w:val="009927A4"/>
    <w:rPr>
      <w:rFonts w:cs="Arial"/>
      <w:b/>
      <w:bCs/>
      <w:color w:val="000000"/>
    </w:rPr>
  </w:style>
  <w:style w:type="character" w:customStyle="1" w:styleId="CommandItalics">
    <w:name w:val="Command Italics"/>
    <w:rsid w:val="009927A4"/>
    <w:rPr>
      <w:rFonts w:cs="Arial"/>
      <w:i/>
      <w:iCs/>
      <w:color w:val="000000"/>
    </w:rPr>
  </w:style>
  <w:style w:type="paragraph" w:customStyle="1" w:styleId="Preformatted24">
    <w:name w:val="Preformatted+24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character" w:customStyle="1" w:styleId="PreCommandChar">
    <w:name w:val="Pre Command Char"/>
    <w:rsid w:val="009927A4"/>
    <w:rPr>
      <w:rFonts w:ascii="Courier New" w:hAnsi="Courier New" w:cs="Courier New"/>
      <w:color w:val="000000"/>
      <w:sz w:val="18"/>
      <w:szCs w:val="18"/>
    </w:rPr>
  </w:style>
  <w:style w:type="paragraph" w:customStyle="1" w:styleId="Heading219">
    <w:name w:val="Heading 2+19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19">
    <w:name w:val="NormalParagraph+19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AnswerBlank">
    <w:name w:val="Answer Blank"/>
    <w:basedOn w:val="Normlny"/>
    <w:rsid w:val="001A7B8A"/>
    <w:pPr>
      <w:pBdr>
        <w:bottom w:val="single" w:sz="4" w:space="1" w:color="auto"/>
      </w:pBdr>
      <w:spacing w:before="120" w:after="120" w:line="260" w:lineRule="exact"/>
      <w:ind w:left="1915"/>
    </w:pPr>
    <w:rPr>
      <w:rFonts w:ascii="Times" w:hAnsi="Times"/>
      <w:sz w:val="22"/>
      <w:szCs w:val="22"/>
    </w:rPr>
  </w:style>
  <w:style w:type="character" w:styleId="PouitHypertextovPrepojenie">
    <w:name w:val="FollowedHyperlink"/>
    <w:basedOn w:val="Predvolenpsmoodseku"/>
    <w:rsid w:val="009927A4"/>
    <w:rPr>
      <w:color w:val="800080"/>
      <w:u w:val="single"/>
    </w:rPr>
  </w:style>
  <w:style w:type="paragraph" w:customStyle="1" w:styleId="Preformatted19">
    <w:name w:val="Preformatted+19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Bullet1Last">
    <w:name w:val="Bullet1 Last"/>
    <w:basedOn w:val="Normlny"/>
    <w:rsid w:val="001A7B8A"/>
    <w:pPr>
      <w:numPr>
        <w:numId w:val="9"/>
      </w:numPr>
      <w:spacing w:after="240" w:line="260" w:lineRule="exact"/>
    </w:pPr>
    <w:rPr>
      <w:rFonts w:ascii="Times" w:hAnsi="Times"/>
      <w:sz w:val="22"/>
      <w:szCs w:val="22"/>
    </w:rPr>
  </w:style>
  <w:style w:type="paragraph" w:customStyle="1" w:styleId="Heading222">
    <w:name w:val="Heading 2+22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2">
    <w:name w:val="NormalParagraph+22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Preformatted22">
    <w:name w:val="Preformatted+22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NoteTip">
    <w:name w:val="Note Tip"/>
    <w:basedOn w:val="Note"/>
    <w:rsid w:val="009927A4"/>
    <w:pPr>
      <w:keepLines/>
      <w:numPr>
        <w:numId w:val="4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lny"/>
    <w:rsid w:val="009927A4"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lnywebov">
    <w:name w:val="Normal (Web)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vzia1">
    <w:name w:val="Revízia1"/>
    <w:hidden/>
    <w:semiHidden/>
    <w:rsid w:val="009927A4"/>
    <w:rPr>
      <w:rFonts w:ascii="Arial" w:hAnsi="Arial" w:cs="Arial"/>
      <w:lang w:val="en-US" w:eastAsia="en-US"/>
    </w:rPr>
  </w:style>
  <w:style w:type="character" w:customStyle="1" w:styleId="BodyTextChar">
    <w:name w:val="Body Text Char"/>
    <w:basedOn w:val="Predvolenpsmoodseku"/>
    <w:rsid w:val="009927A4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Predvolenpsmoodseku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learformatting">
    <w:name w:val="clear formatting"/>
    <w:basedOn w:val="Substepalpha0"/>
    <w:rsid w:val="009927A4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content1">
    <w:name w:val="content1"/>
    <w:basedOn w:val="Predvolenpsmoodseku"/>
    <w:rsid w:val="00B453E2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SectionHeadingInstructorNote">
    <w:name w:val="Section Heading Instructor Note"/>
    <w:basedOn w:val="SectionHeading"/>
    <w:next w:val="BodyFormatInstructor"/>
    <w:qFormat/>
    <w:rsid w:val="00775A3F"/>
    <w:rPr>
      <w:bCs/>
      <w:color w:val="FF0000"/>
    </w:rPr>
  </w:style>
  <w:style w:type="paragraph" w:customStyle="1" w:styleId="BulletInstructor">
    <w:name w:val="Bullet Instructor"/>
    <w:basedOn w:val="BulletBody"/>
    <w:qFormat/>
    <w:rsid w:val="00775A3F"/>
    <w:pPr>
      <w:numPr>
        <w:numId w:val="25"/>
      </w:numPr>
    </w:pPr>
    <w:rPr>
      <w:color w:val="FF0000"/>
    </w:rPr>
  </w:style>
  <w:style w:type="character" w:customStyle="1" w:styleId="BulletedCharChar">
    <w:name w:val="Bulleted Char Char"/>
    <w:basedOn w:val="Predvolenpsmoodseku"/>
    <w:link w:val="Bulleted"/>
    <w:rsid w:val="00847642"/>
    <w:rPr>
      <w:rFonts w:ascii="Arial" w:hAnsi="Arial"/>
      <w:sz w:val="24"/>
      <w:szCs w:val="24"/>
    </w:rPr>
  </w:style>
  <w:style w:type="paragraph" w:customStyle="1" w:styleId="NormalParagraph">
    <w:name w:val="NormalParagraph"/>
    <w:basedOn w:val="Normlny"/>
    <w:link w:val="NormalParagraphChar"/>
    <w:rsid w:val="00847642"/>
    <w:pPr>
      <w:spacing w:before="240"/>
      <w:ind w:left="432" w:right="432"/>
    </w:pPr>
    <w:rPr>
      <w:sz w:val="24"/>
    </w:rPr>
  </w:style>
  <w:style w:type="paragraph" w:customStyle="1" w:styleId="CourseName">
    <w:name w:val="Course Name"/>
    <w:basedOn w:val="BodyFormat"/>
    <w:rsid w:val="00775A3F"/>
    <w:pPr>
      <w:spacing w:after="0"/>
      <w:ind w:left="0"/>
    </w:pPr>
    <w:rPr>
      <w:b/>
      <w:bCs/>
      <w:szCs w:val="20"/>
    </w:rPr>
  </w:style>
  <w:style w:type="paragraph" w:customStyle="1" w:styleId="ReferenceHyperlink">
    <w:name w:val="Reference Hyperlink"/>
    <w:basedOn w:val="BulletBody"/>
    <w:next w:val="BulletBody"/>
    <w:rsid w:val="00081758"/>
    <w:pPr>
      <w:ind w:left="360" w:firstLine="360"/>
    </w:pPr>
    <w:rPr>
      <w:szCs w:val="20"/>
    </w:rPr>
  </w:style>
  <w:style w:type="paragraph" w:styleId="slovanzoznam">
    <w:name w:val="List Number"/>
    <w:basedOn w:val="Normlny"/>
    <w:rsid w:val="002C36A2"/>
    <w:pPr>
      <w:numPr>
        <w:numId w:val="11"/>
      </w:numPr>
      <w:spacing w:after="180" w:line="260" w:lineRule="exact"/>
    </w:pPr>
    <w:rPr>
      <w:rFonts w:ascii="Times" w:hAnsi="Times"/>
      <w:sz w:val="22"/>
      <w:szCs w:val="22"/>
    </w:rPr>
  </w:style>
  <w:style w:type="paragraph" w:customStyle="1" w:styleId="Bullet20">
    <w:name w:val="Bullet2"/>
    <w:basedOn w:val="Normlny"/>
    <w:rsid w:val="002C36A2"/>
    <w:pPr>
      <w:numPr>
        <w:numId w:val="12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Referencelink">
    <w:name w:val="Reference link"/>
    <w:basedOn w:val="BodyFormat"/>
    <w:next w:val="BulletBody"/>
    <w:rsid w:val="00081758"/>
    <w:pPr>
      <w:ind w:left="1080"/>
    </w:pPr>
    <w:rPr>
      <w:color w:val="3333FF"/>
      <w:szCs w:val="20"/>
      <w:u w:val="single"/>
    </w:rPr>
  </w:style>
  <w:style w:type="paragraph" w:customStyle="1" w:styleId="Bullet3">
    <w:name w:val="Bullet3"/>
    <w:basedOn w:val="Normlny"/>
    <w:rsid w:val="005F0E01"/>
    <w:pPr>
      <w:numPr>
        <w:numId w:val="13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Blankline">
    <w:name w:val="Blank line"/>
    <w:basedOn w:val="AnswerBlank"/>
    <w:rsid w:val="00ED0DAD"/>
    <w:pPr>
      <w:pBdr>
        <w:bottom w:val="none" w:sz="0" w:space="0" w:color="auto"/>
      </w:pBdr>
      <w:tabs>
        <w:tab w:val="right" w:leader="underscore" w:pos="9540"/>
      </w:tabs>
      <w:ind w:left="1260"/>
    </w:pPr>
  </w:style>
  <w:style w:type="paragraph" w:customStyle="1" w:styleId="Bullet1Checkbox">
    <w:name w:val="Bullet1 Checkbox"/>
    <w:basedOn w:val="BulletCheckbox"/>
    <w:rsid w:val="004D7D19"/>
    <w:pPr>
      <w:spacing w:after="120"/>
    </w:pPr>
  </w:style>
  <w:style w:type="paragraph" w:customStyle="1" w:styleId="BulletCheckbox">
    <w:name w:val="Bullet Checkbox"/>
    <w:basedOn w:val="Normlny"/>
    <w:rsid w:val="004D7D19"/>
    <w:pPr>
      <w:numPr>
        <w:numId w:val="14"/>
      </w:numPr>
    </w:pPr>
    <w:rPr>
      <w:rFonts w:ascii="Times" w:hAnsi="Times"/>
      <w:sz w:val="22"/>
      <w:szCs w:val="22"/>
    </w:rPr>
  </w:style>
  <w:style w:type="paragraph" w:customStyle="1" w:styleId="NoteCaution">
    <w:name w:val="Note Caution"/>
    <w:basedOn w:val="Note"/>
    <w:rsid w:val="00E164C3"/>
    <w:pPr>
      <w:keepLines/>
      <w:numPr>
        <w:numId w:val="15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character" w:styleId="Zvraznenie">
    <w:name w:val="Emphasis"/>
    <w:basedOn w:val="Predvolenpsmoodseku"/>
    <w:qFormat/>
    <w:rsid w:val="005F7C99"/>
    <w:rPr>
      <w:b/>
      <w:bCs/>
      <w:i w:val="0"/>
      <w:iCs w:val="0"/>
    </w:rPr>
  </w:style>
  <w:style w:type="paragraph" w:customStyle="1" w:styleId="FigureBox">
    <w:name w:val="Figure Box"/>
    <w:next w:val="Normlny"/>
    <w:rsid w:val="009248B6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ascii="Times" w:hAnsi="Times"/>
      <w:sz w:val="22"/>
      <w:szCs w:val="22"/>
      <w:lang w:val="en-US" w:eastAsia="en-US"/>
    </w:rPr>
  </w:style>
  <w:style w:type="paragraph" w:customStyle="1" w:styleId="FigureBoxTop">
    <w:name w:val="Figure Box Top"/>
    <w:basedOn w:val="FigureBox"/>
    <w:next w:val="Normlny"/>
    <w:rsid w:val="009248B6"/>
    <w:pPr>
      <w:pageBreakBefore/>
    </w:pPr>
  </w:style>
  <w:style w:type="paragraph" w:styleId="PredformtovanHTML">
    <w:name w:val="HTML Preformatted"/>
    <w:basedOn w:val="Normlny"/>
    <w:uiPriority w:val="99"/>
    <w:rsid w:val="00B9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Example2">
    <w:name w:val="Example 2"/>
    <w:basedOn w:val="Example"/>
    <w:rsid w:val="00932431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customStyle="1" w:styleId="Example3">
    <w:name w:val="Example 3"/>
    <w:basedOn w:val="Example2"/>
    <w:rsid w:val="00932431"/>
    <w:pPr>
      <w:spacing w:before="0" w:after="0"/>
    </w:pPr>
    <w:rPr>
      <w:sz w:val="18"/>
      <w:szCs w:val="18"/>
    </w:rPr>
  </w:style>
  <w:style w:type="character" w:customStyle="1" w:styleId="HTMLPreformattedChar">
    <w:name w:val="HTML Preformatted Char"/>
    <w:basedOn w:val="Predvolenpsmoodseku"/>
    <w:uiPriority w:val="99"/>
    <w:rsid w:val="00AE0989"/>
    <w:rPr>
      <w:rFonts w:ascii="Arial" w:hAnsi="Arial" w:cs="Arial"/>
      <w:szCs w:val="24"/>
      <w:lang w:val="en-US" w:eastAsia="en-US" w:bidi="ar-SA"/>
    </w:rPr>
  </w:style>
  <w:style w:type="paragraph" w:customStyle="1" w:styleId="pblblocklabel">
    <w:name w:val="pbl_blocklabel"/>
    <w:basedOn w:val="Normlny"/>
    <w:rsid w:val="00B92A3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exbold">
    <w:name w:val="cexbold"/>
    <w:basedOn w:val="Predvolenpsmoodseku"/>
    <w:rsid w:val="00B92A37"/>
  </w:style>
  <w:style w:type="character" w:customStyle="1" w:styleId="BulletBodyChar">
    <w:name w:val="Bullet Body Char"/>
    <w:basedOn w:val="BodyFormatChar"/>
    <w:link w:val="BulletBody"/>
    <w:rsid w:val="00AA6779"/>
    <w:rPr>
      <w:rFonts w:ascii="Arial" w:hAnsi="Arial"/>
      <w:szCs w:val="24"/>
    </w:rPr>
  </w:style>
  <w:style w:type="character" w:styleId="Siln">
    <w:name w:val="Strong"/>
    <w:basedOn w:val="Predvolenpsmoodseku"/>
    <w:qFormat/>
    <w:rsid w:val="00F31946"/>
    <w:rPr>
      <w:b/>
      <w:bCs/>
    </w:rPr>
  </w:style>
  <w:style w:type="paragraph" w:customStyle="1" w:styleId="CommandFont">
    <w:name w:val="Command Font"/>
    <w:basedOn w:val="BodyFormat"/>
    <w:rsid w:val="007B2C1C"/>
    <w:pPr>
      <w:spacing w:before="0" w:after="0" w:line="240" w:lineRule="auto"/>
    </w:pPr>
    <w:rPr>
      <w:rFonts w:ascii="Courier New" w:hAnsi="Courier New"/>
    </w:rPr>
  </w:style>
  <w:style w:type="paragraph" w:customStyle="1" w:styleId="StyleBlanklineLeft05">
    <w:name w:val="Style Blank line + Left:  0.5&quot;"/>
    <w:basedOn w:val="Blankline"/>
    <w:rsid w:val="007B2C1C"/>
    <w:pPr>
      <w:ind w:left="360"/>
    </w:pPr>
    <w:rPr>
      <w:rFonts w:ascii="Arial" w:hAnsi="Arial"/>
      <w:sz w:val="20"/>
      <w:szCs w:val="20"/>
    </w:rPr>
  </w:style>
  <w:style w:type="paragraph" w:customStyle="1" w:styleId="Preformatted">
    <w:name w:val="Preformatted"/>
    <w:basedOn w:val="NormalParagraph"/>
    <w:rsid w:val="00847642"/>
    <w:pPr>
      <w:spacing w:before="0"/>
    </w:pPr>
    <w:rPr>
      <w:rFonts w:ascii="Courier New" w:hAnsi="Courier New"/>
      <w:sz w:val="18"/>
    </w:rPr>
  </w:style>
  <w:style w:type="character" w:customStyle="1" w:styleId="NormalParagraphChar">
    <w:name w:val="NormalParagraph Char"/>
    <w:basedOn w:val="Predvolenpsmoodseku"/>
    <w:link w:val="NormalParagraph"/>
    <w:rsid w:val="00847642"/>
    <w:rPr>
      <w:rFonts w:ascii="Arial" w:hAnsi="Arial"/>
      <w:sz w:val="24"/>
      <w:szCs w:val="24"/>
    </w:rPr>
  </w:style>
  <w:style w:type="paragraph" w:styleId="Odsekzoznamu">
    <w:name w:val="List Paragraph"/>
    <w:basedOn w:val="Normlny"/>
    <w:uiPriority w:val="34"/>
    <w:qFormat/>
    <w:rsid w:val="00AC4F93"/>
    <w:pPr>
      <w:ind w:left="720"/>
      <w:contextualSpacing/>
    </w:pPr>
  </w:style>
  <w:style w:type="paragraph" w:customStyle="1" w:styleId="Kod">
    <w:name w:val="Kod"/>
    <w:basedOn w:val="CMDOutput"/>
    <w:link w:val="KodChar"/>
    <w:qFormat/>
    <w:rsid w:val="00AA0DC3"/>
  </w:style>
  <w:style w:type="paragraph" w:styleId="Hlavikaobsahu">
    <w:name w:val="TOC Heading"/>
    <w:basedOn w:val="Nadpis1"/>
    <w:next w:val="Normlny"/>
    <w:uiPriority w:val="39"/>
    <w:unhideWhenUsed/>
    <w:qFormat/>
    <w:rsid w:val="00A65D0D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sk-SK"/>
    </w:rPr>
  </w:style>
  <w:style w:type="character" w:customStyle="1" w:styleId="KodChar">
    <w:name w:val="Kod Char"/>
    <w:basedOn w:val="Predvolenpsmoodseku"/>
    <w:link w:val="Kod"/>
    <w:rsid w:val="00AA0DC3"/>
    <w:rPr>
      <w:rFonts w:ascii="Courier New" w:eastAsia="Calibri" w:hAnsi="Courier New"/>
      <w:sz w:val="18"/>
      <w:szCs w:val="22"/>
      <w:lang w:val="en-US" w:eastAsia="en-US"/>
    </w:rPr>
  </w:style>
  <w:style w:type="paragraph" w:customStyle="1" w:styleId="StepHead">
    <w:name w:val="Step Head"/>
    <w:basedOn w:val="Normlny"/>
    <w:next w:val="Normlny"/>
    <w:qFormat/>
    <w:rsid w:val="00AA0DC3"/>
    <w:pPr>
      <w:keepNext/>
      <w:numPr>
        <w:ilvl w:val="1"/>
        <w:numId w:val="43"/>
      </w:numPr>
      <w:spacing w:before="240" w:after="120" w:line="276" w:lineRule="auto"/>
    </w:pPr>
    <w:rPr>
      <w:rFonts w:eastAsia="Calibri"/>
      <w:b/>
      <w:sz w:val="22"/>
      <w:szCs w:val="22"/>
    </w:rPr>
  </w:style>
  <w:style w:type="paragraph" w:customStyle="1" w:styleId="Bulletlevel1">
    <w:name w:val="Bullet level 1"/>
    <w:basedOn w:val="Normlny"/>
    <w:qFormat/>
    <w:rsid w:val="00AA0DC3"/>
    <w:pPr>
      <w:numPr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Bulletlevel2">
    <w:name w:val="Bullet level 2"/>
    <w:basedOn w:val="Normlny"/>
    <w:qFormat/>
    <w:rsid w:val="00AA0DC3"/>
    <w:pPr>
      <w:numPr>
        <w:ilvl w:val="1"/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PartHead">
    <w:name w:val="Part Head"/>
    <w:basedOn w:val="Odsekzoznamu"/>
    <w:next w:val="Normlny"/>
    <w:qFormat/>
    <w:rsid w:val="00AA0DC3"/>
    <w:pPr>
      <w:keepNext/>
      <w:numPr>
        <w:numId w:val="43"/>
      </w:numPr>
      <w:spacing w:before="240" w:after="60" w:line="276" w:lineRule="auto"/>
      <w:contextualSpacing w:val="0"/>
      <w:outlineLvl w:val="0"/>
    </w:pPr>
    <w:rPr>
      <w:rFonts w:eastAsia="Calibri"/>
      <w:b/>
      <w:sz w:val="28"/>
      <w:szCs w:val="22"/>
    </w:rPr>
  </w:style>
  <w:style w:type="paragraph" w:customStyle="1" w:styleId="SubStepAlpha">
    <w:name w:val="SubStep Alpha"/>
    <w:basedOn w:val="Normlny"/>
    <w:qFormat/>
    <w:rsid w:val="00AA0DC3"/>
    <w:pPr>
      <w:numPr>
        <w:ilvl w:val="2"/>
        <w:numId w:val="43"/>
      </w:numPr>
      <w:spacing w:before="120" w:after="120"/>
    </w:pPr>
    <w:rPr>
      <w:rFonts w:eastAsia="Calibri"/>
      <w:szCs w:val="22"/>
    </w:rPr>
  </w:style>
  <w:style w:type="paragraph" w:customStyle="1" w:styleId="SubStepNum0">
    <w:name w:val="SubStep Num"/>
    <w:basedOn w:val="SubStepAlpha"/>
    <w:qFormat/>
    <w:rsid w:val="00AA0DC3"/>
    <w:pPr>
      <w:numPr>
        <w:ilvl w:val="3"/>
      </w:numPr>
    </w:pPr>
  </w:style>
  <w:style w:type="numbering" w:customStyle="1" w:styleId="BulletList">
    <w:name w:val="Bullet_List"/>
    <w:basedOn w:val="Bezzoznamu"/>
    <w:uiPriority w:val="99"/>
    <w:rsid w:val="00AA0DC3"/>
    <w:pPr>
      <w:numPr>
        <w:numId w:val="42"/>
      </w:numPr>
    </w:pPr>
  </w:style>
  <w:style w:type="numbering" w:customStyle="1" w:styleId="PartStepSubStepList">
    <w:name w:val="Part_Step_SubStep_List"/>
    <w:basedOn w:val="Bezzoznamu"/>
    <w:uiPriority w:val="99"/>
    <w:rsid w:val="00AA0DC3"/>
    <w:pPr>
      <w:numPr>
        <w:numId w:val="43"/>
      </w:numPr>
    </w:pPr>
  </w:style>
  <w:style w:type="paragraph" w:customStyle="1" w:styleId="CMDOutput">
    <w:name w:val="CMD Output"/>
    <w:basedOn w:val="Normlny"/>
    <w:rsid w:val="00AA0DC3"/>
    <w:pPr>
      <w:spacing w:before="60" w:after="60"/>
      <w:ind w:left="720"/>
    </w:pPr>
    <w:rPr>
      <w:rFonts w:ascii="Courier New" w:eastAsia="Calibri" w:hAnsi="Courier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23914">
      <w:bodyDiv w:val="1"/>
      <w:marLeft w:val="18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150">
          <w:marLeft w:val="60"/>
          <w:marRight w:val="6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516">
              <w:marLeft w:val="36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68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Kresba_programu_Microsoft_Visio_2003-20101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coker\Application%20Data\Microsoft\Templates\CCNPv6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4BA6B-E30E-4015-9C8D-D3D465FD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CCNPv6</Template>
  <TotalTime>4743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KIS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Pavel Segec</cp:lastModifiedBy>
  <cp:revision>56</cp:revision>
  <cp:lastPrinted>2017-05-19T09:19:00Z</cp:lastPrinted>
  <dcterms:created xsi:type="dcterms:W3CDTF">2017-03-22T19:56:00Z</dcterms:created>
  <dcterms:modified xsi:type="dcterms:W3CDTF">2017-05-22T15:54:00Z</dcterms:modified>
</cp:coreProperties>
</file>