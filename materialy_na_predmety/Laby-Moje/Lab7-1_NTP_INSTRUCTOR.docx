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1033C" w14:textId="77777777" w:rsidR="00932B0D" w:rsidRDefault="00932B0D" w:rsidP="00932B0D">
      <w:pPr>
        <w:pStyle w:val="CourseName"/>
        <w:rPr>
          <w:rFonts w:eastAsia="MS Mincho"/>
        </w:rPr>
      </w:pPr>
      <w:r w:rsidRPr="001C1A6C">
        <w:rPr>
          <w:rFonts w:eastAsia="MS Mincho"/>
        </w:rPr>
        <w:t>CCN</w:t>
      </w:r>
      <w:r>
        <w:rPr>
          <w:rFonts w:eastAsia="MS Mincho"/>
        </w:rPr>
        <w:t>Pv</w:t>
      </w:r>
      <w:r w:rsidR="004900E9">
        <w:rPr>
          <w:rFonts w:eastAsia="MS Mincho"/>
        </w:rPr>
        <w:t>7</w:t>
      </w:r>
      <w:r>
        <w:rPr>
          <w:rFonts w:eastAsia="MS Mincho"/>
        </w:rPr>
        <w:t xml:space="preserve"> SWITCH</w:t>
      </w:r>
    </w:p>
    <w:p w14:paraId="76F1033D" w14:textId="77777777" w:rsidR="00932B0D" w:rsidRPr="00775A3F" w:rsidRDefault="00932B0D" w:rsidP="00932B0D">
      <w:pPr>
        <w:pStyle w:val="BodyFormat"/>
        <w:rPr>
          <w:rFonts w:eastAsia="MS Mincho"/>
          <w:szCs w:val="18"/>
        </w:rPr>
      </w:pPr>
    </w:p>
    <w:p w14:paraId="76F1033E" w14:textId="77777777" w:rsidR="00932B0D" w:rsidRDefault="00932B0D" w:rsidP="00932B0D">
      <w:pPr>
        <w:pStyle w:val="LabTitle"/>
        <w:rPr>
          <w:rStyle w:val="SectionHeadingChar"/>
          <w:color w:val="FF0000"/>
        </w:rPr>
      </w:pPr>
      <w:r w:rsidRPr="00775A3F">
        <w:t xml:space="preserve">Chapter </w:t>
      </w:r>
      <w:r w:rsidR="003625C0">
        <w:t>7</w:t>
      </w:r>
      <w:r w:rsidRPr="00775A3F">
        <w:t xml:space="preserve"> Lab </w:t>
      </w:r>
      <w:r w:rsidR="003625C0">
        <w:t>7</w:t>
      </w:r>
      <w:r>
        <w:t>-1</w:t>
      </w:r>
      <w:r w:rsidRPr="00775A3F">
        <w:t xml:space="preserve">, </w:t>
      </w:r>
      <w:r w:rsidR="005238DC">
        <w:t xml:space="preserve">Synchronizing Campus Network Devices using </w:t>
      </w:r>
      <w:r w:rsidR="00A83D0A">
        <w:t>Network Time Protocol</w:t>
      </w:r>
      <w:r w:rsidR="00680AF9">
        <w:t xml:space="preserve"> </w:t>
      </w:r>
      <w:r w:rsidR="005238DC">
        <w:t xml:space="preserve">(NTP) </w:t>
      </w:r>
      <w:r w:rsidR="00050F53" w:rsidRPr="00050F53">
        <w:rPr>
          <w:b/>
          <w:color w:val="FF0000"/>
          <w:sz w:val="24"/>
          <w:szCs w:val="24"/>
        </w:rPr>
        <w:t>Instructor Version</w:t>
      </w:r>
    </w:p>
    <w:p w14:paraId="76F1033F" w14:textId="77777777" w:rsidR="00932B0D" w:rsidRDefault="00932B0D" w:rsidP="00932B0D">
      <w:pPr>
        <w:pStyle w:val="SectionHeading"/>
      </w:pPr>
      <w:r w:rsidRPr="008C6A1E">
        <w:t>Topology</w:t>
      </w:r>
      <w:r w:rsidR="0034414B" w:rsidRPr="0034414B">
        <w:rPr>
          <w:noProof/>
          <w:lang w:val="sk-SK" w:eastAsia="sk-SK"/>
        </w:rPr>
        <w:drawing>
          <wp:inline distT="0" distB="0" distL="0" distR="0" wp14:anchorId="76F107A2" wp14:editId="76F107A3">
            <wp:extent cx="5943600" cy="3710305"/>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03604" cy="5246103"/>
                      <a:chOff x="370527" y="273559"/>
                      <a:chExt cx="8403604" cy="5246103"/>
                    </a:xfrm>
                  </a:grpSpPr>
                  <a:sp>
                    <a:nvSpPr>
                      <a:cNvPr id="64" name="Line 19"/>
                      <a:cNvSpPr>
                        <a:spLocks noChangeShapeType="1"/>
                      </a:cNvSpPr>
                    </a:nvSpPr>
                    <a:spPr bwMode="auto">
                      <a:xfrm rot="5400000" flipV="1">
                        <a:off x="4648486" y="-867951"/>
                        <a:ext cx="0" cy="641985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60" name="Line 19"/>
                      <a:cNvSpPr>
                        <a:spLocks noChangeShapeType="1"/>
                      </a:cNvSpPr>
                    </a:nvSpPr>
                    <a:spPr bwMode="auto">
                      <a:xfrm rot="5400000" flipV="1">
                        <a:off x="4496086" y="1190625"/>
                        <a:ext cx="0" cy="641985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4" name="Line 344"/>
                      <a:cNvSpPr>
                        <a:spLocks noChangeShapeType="1"/>
                      </a:cNvSpPr>
                    </a:nvSpPr>
                    <a:spPr bwMode="auto">
                      <a:xfrm flipH="1">
                        <a:off x="3095911" y="2600325"/>
                        <a:ext cx="2971800" cy="15240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5" name="Line 344"/>
                      <a:cNvSpPr>
                        <a:spLocks noChangeShapeType="1"/>
                      </a:cNvSpPr>
                    </a:nvSpPr>
                    <a:spPr bwMode="auto">
                      <a:xfrm flipH="1">
                        <a:off x="3057811" y="2466975"/>
                        <a:ext cx="2971800" cy="15240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3" name="Line 19"/>
                      <a:cNvSpPr>
                        <a:spLocks noChangeShapeType="1"/>
                      </a:cNvSpPr>
                    </a:nvSpPr>
                    <a:spPr bwMode="auto">
                      <a:xfrm flipV="1">
                        <a:off x="2933986" y="2676525"/>
                        <a:ext cx="0" cy="13335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92" name="Line 19"/>
                      <a:cNvSpPr>
                        <a:spLocks noChangeShapeType="1"/>
                      </a:cNvSpPr>
                    </a:nvSpPr>
                    <a:spPr bwMode="auto">
                      <a:xfrm flipV="1">
                        <a:off x="6229636" y="2752725"/>
                        <a:ext cx="0" cy="122872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424" name="Line 19"/>
                      <a:cNvSpPr>
                        <a:spLocks noChangeShapeType="1"/>
                      </a:cNvSpPr>
                    </a:nvSpPr>
                    <a:spPr bwMode="auto">
                      <a:xfrm flipV="1">
                        <a:off x="2753011" y="2676525"/>
                        <a:ext cx="0" cy="140017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88" name="Line 19"/>
                      <a:cNvSpPr>
                        <a:spLocks noChangeShapeType="1"/>
                      </a:cNvSpPr>
                    </a:nvSpPr>
                    <a:spPr bwMode="auto">
                      <a:xfrm rot="5400000" flipV="1">
                        <a:off x="4734211" y="2771775"/>
                        <a:ext cx="0" cy="29718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078" name="Line 344"/>
                      <a:cNvSpPr>
                        <a:spLocks noChangeShapeType="1"/>
                      </a:cNvSpPr>
                    </a:nvSpPr>
                    <a:spPr bwMode="auto">
                      <a:xfrm>
                        <a:off x="2638711" y="2397125"/>
                        <a:ext cx="3505200" cy="18034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2392" name="Line 344"/>
                      <a:cNvSpPr>
                        <a:spLocks noChangeShapeType="1"/>
                      </a:cNvSpPr>
                    </a:nvSpPr>
                    <a:spPr bwMode="auto">
                      <a:xfrm>
                        <a:off x="2914936" y="2400300"/>
                        <a:ext cx="3276600" cy="16764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3088" name="Line 19"/>
                      <a:cNvSpPr>
                        <a:spLocks noChangeShapeType="1"/>
                      </a:cNvSpPr>
                    </a:nvSpPr>
                    <a:spPr bwMode="auto">
                      <a:xfrm flipV="1">
                        <a:off x="6410611" y="2752725"/>
                        <a:ext cx="0" cy="1228725"/>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sp>
                    <a:nvSpPr>
                      <a:cNvPr id="13327" name="TextBox 358"/>
                      <a:cNvSpPr txBox="1">
                        <a:spLocks noChangeArrowheads="1"/>
                      </a:cNvSpPr>
                    </a:nvSpPr>
                    <a:spPr bwMode="auto">
                      <a:xfrm>
                        <a:off x="3314986" y="43719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28" name="TextBox 361"/>
                      <a:cNvSpPr txBox="1">
                        <a:spLocks noChangeArrowheads="1"/>
                      </a:cNvSpPr>
                    </a:nvSpPr>
                    <a:spPr bwMode="auto">
                      <a:xfrm>
                        <a:off x="3305461" y="40100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29" name="TextBox 362"/>
                      <a:cNvSpPr txBox="1">
                        <a:spLocks noChangeArrowheads="1"/>
                      </a:cNvSpPr>
                    </a:nvSpPr>
                    <a:spPr bwMode="auto">
                      <a:xfrm rot="-1630777">
                        <a:off x="3394361" y="37528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30" name="TextBox 364"/>
                      <a:cNvSpPr txBox="1">
                        <a:spLocks noChangeArrowheads="1"/>
                      </a:cNvSpPr>
                    </a:nvSpPr>
                    <a:spPr bwMode="auto">
                      <a:xfrm rot="1596748">
                        <a:off x="5175536" y="3438525"/>
                        <a:ext cx="5778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32" name="TextBox 373"/>
                      <a:cNvSpPr txBox="1">
                        <a:spLocks noChangeArrowheads="1"/>
                      </a:cNvSpPr>
                    </a:nvSpPr>
                    <a:spPr bwMode="auto">
                      <a:xfrm rot="5400000">
                        <a:off x="6229636" y="287655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35" name="TextBox 352"/>
                      <a:cNvSpPr txBox="1">
                        <a:spLocks noChangeArrowheads="1"/>
                      </a:cNvSpPr>
                    </a:nvSpPr>
                    <a:spPr bwMode="auto">
                      <a:xfrm>
                        <a:off x="2572036" y="1819275"/>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dirty="0"/>
                            <a:t>DLS1</a:t>
                          </a:r>
                        </a:p>
                      </a:txBody>
                      <a:useSpRect/>
                    </a:txSp>
                  </a:sp>
                  <a:sp>
                    <a:nvSpPr>
                      <a:cNvPr id="13336" name="TextBox 352"/>
                      <a:cNvSpPr txBox="1">
                        <a:spLocks noChangeArrowheads="1"/>
                      </a:cNvSpPr>
                    </a:nvSpPr>
                    <a:spPr bwMode="auto">
                      <a:xfrm>
                        <a:off x="6001036" y="1819275"/>
                        <a:ext cx="712788"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DLS2</a:t>
                          </a:r>
                        </a:p>
                      </a:txBody>
                      <a:useSpRect/>
                    </a:txSp>
                  </a:sp>
                  <a:sp>
                    <a:nvSpPr>
                      <a:cNvPr id="87" name="Line 19"/>
                      <a:cNvSpPr>
                        <a:spLocks noChangeShapeType="1"/>
                      </a:cNvSpPr>
                    </a:nvSpPr>
                    <a:spPr bwMode="auto">
                      <a:xfrm rot="5400000" flipV="1">
                        <a:off x="4734211" y="714375"/>
                        <a:ext cx="0" cy="2971800"/>
                      </a:xfrm>
                      <a:prstGeom prst="line">
                        <a:avLst/>
                      </a:prstGeom>
                      <a:ln w="38100">
                        <a:solidFill>
                          <a:schemeClr val="tx1"/>
                        </a:solidFill>
                      </a:ln>
                    </a:spPr>
                    <a:txSp>
                      <a:txBody>
                        <a:bodyPr wrap="none"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fontAlgn="auto">
                            <a:spcBef>
                              <a:spcPts val="0"/>
                            </a:spcBef>
                            <a:spcAft>
                              <a:spcPts val="0"/>
                            </a:spcAft>
                            <a:defRPr/>
                          </a:pPr>
                          <a:endParaRPr lang="en-US" sz="1100" b="1">
                            <a:solidFill>
                              <a:srgbClr val="376092"/>
                            </a:solidFill>
                            <a:latin typeface="Arial" pitchFamily="34" charset="0"/>
                            <a:cs typeface="Arial" pitchFamily="34" charset="0"/>
                          </a:endParaRPr>
                        </a:p>
                      </a:txBody>
                      <a:useSpRect/>
                    </a:txSp>
                    <a:style>
                      <a:lnRef idx="1">
                        <a:schemeClr val="accent1"/>
                      </a:lnRef>
                      <a:fillRef idx="0">
                        <a:schemeClr val="accent1"/>
                      </a:fillRef>
                      <a:effectRef idx="0">
                        <a:schemeClr val="accent1"/>
                      </a:effectRef>
                      <a:fontRef idx="minor">
                        <a:schemeClr val="tx1"/>
                      </a:fontRef>
                    </a:style>
                  </a:sp>
                  <a:pic>
                    <a:nvPicPr>
                      <a:cNvPr id="13342" name="Picture 146"/>
                      <a:cNvPicPr>
                        <a:picLocks noChangeArrowheads="1"/>
                      </a:cNvPicPr>
                    </a:nvPicPr>
                    <a:blipFill>
                      <a:blip r:embed="rId8" cstate="print"/>
                      <a:srcRect/>
                      <a:stretch>
                        <a:fillRect/>
                      </a:stretch>
                    </a:blipFill>
                    <a:spPr bwMode="auto">
                      <a:xfrm>
                        <a:off x="2486311" y="2066925"/>
                        <a:ext cx="838200" cy="727075"/>
                      </a:xfrm>
                      <a:prstGeom prst="rect">
                        <a:avLst/>
                      </a:prstGeom>
                      <a:noFill/>
                      <a:ln w="9525">
                        <a:noFill/>
                        <a:miter lim="800000"/>
                        <a:headEnd/>
                        <a:tailEnd/>
                      </a:ln>
                    </a:spPr>
                  </a:pic>
                  <a:pic>
                    <a:nvPicPr>
                      <a:cNvPr id="13343" name="Picture 146"/>
                      <a:cNvPicPr>
                        <a:picLocks noChangeArrowheads="1"/>
                      </a:cNvPicPr>
                    </a:nvPicPr>
                    <a:blipFill>
                      <a:blip r:embed="rId8" cstate="print"/>
                      <a:srcRect/>
                      <a:stretch>
                        <a:fillRect/>
                      </a:stretch>
                    </a:blipFill>
                    <a:spPr bwMode="auto">
                      <a:xfrm>
                        <a:off x="5915311" y="2066925"/>
                        <a:ext cx="838200" cy="727075"/>
                      </a:xfrm>
                      <a:prstGeom prst="rect">
                        <a:avLst/>
                      </a:prstGeom>
                      <a:noFill/>
                      <a:ln w="9525">
                        <a:noFill/>
                        <a:miter lim="800000"/>
                        <a:headEnd/>
                        <a:tailEnd/>
                      </a:ln>
                    </a:spPr>
                  </a:pic>
                  <a:sp>
                    <a:nvSpPr>
                      <a:cNvPr id="13344" name="TextBox 361"/>
                      <a:cNvSpPr txBox="1">
                        <a:spLocks noChangeArrowheads="1"/>
                      </a:cNvSpPr>
                    </a:nvSpPr>
                    <a:spPr bwMode="auto">
                      <a:xfrm>
                        <a:off x="5124736" y="40195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45" name="TextBox 362"/>
                      <a:cNvSpPr txBox="1">
                        <a:spLocks noChangeArrowheads="1"/>
                      </a:cNvSpPr>
                    </a:nvSpPr>
                    <a:spPr bwMode="auto">
                      <a:xfrm rot="-1630777">
                        <a:off x="3156236" y="3495675"/>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46" name="TextBox 362"/>
                      <a:cNvSpPr txBox="1">
                        <a:spLocks noChangeArrowheads="1"/>
                      </a:cNvSpPr>
                    </a:nvSpPr>
                    <a:spPr bwMode="auto">
                      <a:xfrm rot="-1630777">
                        <a:off x="5089811" y="2905125"/>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47" name="TextBox 362"/>
                      <a:cNvSpPr txBox="1">
                        <a:spLocks noChangeArrowheads="1"/>
                      </a:cNvSpPr>
                    </a:nvSpPr>
                    <a:spPr bwMode="auto">
                      <a:xfrm rot="-1630777">
                        <a:off x="4870736" y="2628900"/>
                        <a:ext cx="6858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48" name="TextBox 358"/>
                      <a:cNvSpPr txBox="1">
                        <a:spLocks noChangeArrowheads="1"/>
                      </a:cNvSpPr>
                    </a:nvSpPr>
                    <a:spPr bwMode="auto">
                      <a:xfrm>
                        <a:off x="5134261" y="4381500"/>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49" name="TextBox 364"/>
                      <a:cNvSpPr txBox="1">
                        <a:spLocks noChangeArrowheads="1"/>
                      </a:cNvSpPr>
                    </a:nvSpPr>
                    <a:spPr bwMode="auto">
                      <a:xfrm rot="1596748">
                        <a:off x="3499136" y="2600325"/>
                        <a:ext cx="5778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Fa0/9</a:t>
                          </a:r>
                        </a:p>
                      </a:txBody>
                      <a:useSpRect/>
                    </a:txSp>
                  </a:sp>
                  <a:sp>
                    <a:nvSpPr>
                      <a:cNvPr id="13350" name="TextBox 364"/>
                      <a:cNvSpPr txBox="1">
                        <a:spLocks noChangeArrowheads="1"/>
                      </a:cNvSpPr>
                    </a:nvSpPr>
                    <a:spPr bwMode="auto">
                      <a:xfrm rot="1596748">
                        <a:off x="3343561" y="2900363"/>
                        <a:ext cx="6381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51" name="TextBox 364"/>
                      <a:cNvSpPr txBox="1">
                        <a:spLocks noChangeArrowheads="1"/>
                      </a:cNvSpPr>
                    </a:nvSpPr>
                    <a:spPr bwMode="auto">
                      <a:xfrm rot="1596748">
                        <a:off x="4991386" y="3748088"/>
                        <a:ext cx="638175" cy="2619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Fa0/10</a:t>
                          </a:r>
                        </a:p>
                      </a:txBody>
                      <a:useSpRect/>
                    </a:txSp>
                  </a:sp>
                  <a:sp>
                    <a:nvSpPr>
                      <a:cNvPr id="13352" name="TextBox 358"/>
                      <a:cNvSpPr txBox="1">
                        <a:spLocks noChangeArrowheads="1"/>
                      </a:cNvSpPr>
                    </a:nvSpPr>
                    <a:spPr bwMode="auto">
                      <a:xfrm>
                        <a:off x="3276886" y="23145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53" name="TextBox 361"/>
                      <a:cNvSpPr txBox="1">
                        <a:spLocks noChangeArrowheads="1"/>
                      </a:cNvSpPr>
                    </a:nvSpPr>
                    <a:spPr bwMode="auto">
                      <a:xfrm>
                        <a:off x="3257836" y="19526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54" name="TextBox 358"/>
                      <a:cNvSpPr txBox="1">
                        <a:spLocks noChangeArrowheads="1"/>
                      </a:cNvSpPr>
                    </a:nvSpPr>
                    <a:spPr bwMode="auto">
                      <a:xfrm>
                        <a:off x="5229511" y="2314575"/>
                        <a:ext cx="66675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Fa0/12</a:t>
                          </a:r>
                        </a:p>
                      </a:txBody>
                      <a:useSpRect/>
                    </a:txSp>
                  </a:sp>
                  <a:sp>
                    <a:nvSpPr>
                      <a:cNvPr id="13355" name="TextBox 361"/>
                      <a:cNvSpPr txBox="1">
                        <a:spLocks noChangeArrowheads="1"/>
                      </a:cNvSpPr>
                    </a:nvSpPr>
                    <a:spPr bwMode="auto">
                      <a:xfrm>
                        <a:off x="5219986" y="195262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Fa0/11</a:t>
                          </a:r>
                        </a:p>
                      </a:txBody>
                      <a:useSpRect/>
                    </a:txSp>
                  </a:sp>
                  <a:sp>
                    <a:nvSpPr>
                      <a:cNvPr id="13356" name="TextBox 373"/>
                      <a:cNvSpPr txBox="1">
                        <a:spLocks noChangeArrowheads="1"/>
                      </a:cNvSpPr>
                    </a:nvSpPr>
                    <a:spPr bwMode="auto">
                      <a:xfrm rot="5400000">
                        <a:off x="5810536" y="286702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57" name="TextBox 373"/>
                      <a:cNvSpPr txBox="1">
                        <a:spLocks noChangeArrowheads="1"/>
                      </a:cNvSpPr>
                    </a:nvSpPr>
                    <a:spPr bwMode="auto">
                      <a:xfrm rot="5400000">
                        <a:off x="2324386" y="286702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58" name="TextBox 373"/>
                      <a:cNvSpPr txBox="1">
                        <a:spLocks noChangeArrowheads="1"/>
                      </a:cNvSpPr>
                    </a:nvSpPr>
                    <a:spPr bwMode="auto">
                      <a:xfrm rot="5400000">
                        <a:off x="2772061" y="285750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59" name="TextBox 373"/>
                      <a:cNvSpPr txBox="1">
                        <a:spLocks noChangeArrowheads="1"/>
                      </a:cNvSpPr>
                    </a:nvSpPr>
                    <a:spPr bwMode="auto">
                      <a:xfrm rot="5400000">
                        <a:off x="2314861" y="3505200"/>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Fa0/7</a:t>
                          </a:r>
                        </a:p>
                      </a:txBody>
                      <a:useSpRect/>
                    </a:txSp>
                  </a:sp>
                  <a:sp>
                    <a:nvSpPr>
                      <a:cNvPr id="13360" name="TextBox 373"/>
                      <a:cNvSpPr txBox="1">
                        <a:spLocks noChangeArrowheads="1"/>
                      </a:cNvSpPr>
                    </a:nvSpPr>
                    <a:spPr bwMode="auto">
                      <a:xfrm rot="5400000">
                        <a:off x="2772061" y="34956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61" name="TextBox 373"/>
                      <a:cNvSpPr txBox="1">
                        <a:spLocks noChangeArrowheads="1"/>
                      </a:cNvSpPr>
                    </a:nvSpPr>
                    <a:spPr bwMode="auto">
                      <a:xfrm rot="5400000">
                        <a:off x="6239161" y="35337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t>Fa0/7</a:t>
                          </a:r>
                        </a:p>
                      </a:txBody>
                      <a:useSpRect/>
                    </a:txSp>
                  </a:sp>
                  <a:sp>
                    <a:nvSpPr>
                      <a:cNvPr id="13362" name="TextBox 373"/>
                      <a:cNvSpPr txBox="1">
                        <a:spLocks noChangeArrowheads="1"/>
                      </a:cNvSpPr>
                    </a:nvSpPr>
                    <a:spPr bwMode="auto">
                      <a:xfrm rot="5400000">
                        <a:off x="5801011" y="3533775"/>
                        <a:ext cx="609600"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a:t>Fa0/8</a:t>
                          </a:r>
                        </a:p>
                      </a:txBody>
                      <a:useSpRect/>
                    </a:txSp>
                  </a:sp>
                  <a:sp>
                    <a:nvSpPr>
                      <a:cNvPr id="13369" name="TextBox 352"/>
                      <a:cNvSpPr txBox="1">
                        <a:spLocks noChangeArrowheads="1"/>
                      </a:cNvSpPr>
                    </a:nvSpPr>
                    <a:spPr bwMode="auto">
                      <a:xfrm>
                        <a:off x="2393659" y="4412500"/>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ALS1</a:t>
                          </a:r>
                        </a:p>
                      </a:txBody>
                      <a:useSpRect/>
                    </a:txSp>
                  </a:sp>
                  <a:sp>
                    <a:nvSpPr>
                      <a:cNvPr id="13370" name="TextBox 352"/>
                      <a:cNvSpPr txBox="1">
                        <a:spLocks noChangeArrowheads="1"/>
                      </a:cNvSpPr>
                    </a:nvSpPr>
                    <a:spPr bwMode="auto">
                      <a:xfrm>
                        <a:off x="5934361" y="4419600"/>
                        <a:ext cx="733425" cy="3048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b="1"/>
                            <a:t>ALS2</a:t>
                          </a:r>
                        </a:p>
                      </a:txBody>
                      <a:useSpRect/>
                    </a:txSp>
                  </a:sp>
                  <a:pic>
                    <a:nvPicPr>
                      <a:cNvPr id="13397" name="Picture 334"/>
                      <a:cNvPicPr>
                        <a:picLocks noChangeAspect="1" noChangeArrowheads="1"/>
                      </a:cNvPicPr>
                    </a:nvPicPr>
                    <a:blipFill>
                      <a:blip r:embed="rId9" cstate="print"/>
                      <a:srcRect/>
                      <a:stretch>
                        <a:fillRect/>
                      </a:stretch>
                    </a:blipFill>
                    <a:spPr bwMode="auto">
                      <a:xfrm>
                        <a:off x="2333911" y="3981450"/>
                        <a:ext cx="1066800" cy="495300"/>
                      </a:xfrm>
                      <a:prstGeom prst="rect">
                        <a:avLst/>
                      </a:prstGeom>
                      <a:noFill/>
                      <a:ln w="9525">
                        <a:noFill/>
                        <a:miter lim="800000"/>
                        <a:headEnd/>
                        <a:tailEnd/>
                      </a:ln>
                    </a:spPr>
                  </a:pic>
                  <a:pic>
                    <a:nvPicPr>
                      <a:cNvPr id="13399" name="Picture 334"/>
                      <a:cNvPicPr>
                        <a:picLocks noChangeAspect="1" noChangeArrowheads="1"/>
                      </a:cNvPicPr>
                    </a:nvPicPr>
                    <a:blipFill>
                      <a:blip r:embed="rId9" cstate="print"/>
                      <a:srcRect/>
                      <a:stretch>
                        <a:fillRect/>
                      </a:stretch>
                    </a:blipFill>
                    <a:spPr bwMode="auto">
                      <a:xfrm>
                        <a:off x="5753386" y="3971925"/>
                        <a:ext cx="1066800" cy="495300"/>
                      </a:xfrm>
                      <a:prstGeom prst="rect">
                        <a:avLst/>
                      </a:prstGeom>
                      <a:noFill/>
                      <a:ln w="9525">
                        <a:noFill/>
                        <a:miter lim="800000"/>
                        <a:headEnd/>
                        <a:tailEnd/>
                      </a:ln>
                    </a:spPr>
                  </a:pic>
                  <a:sp>
                    <a:nvSpPr>
                      <a:cNvPr id="96" name="TextBox 361"/>
                      <a:cNvSpPr txBox="1">
                        <a:spLocks noChangeArrowheads="1"/>
                      </a:cNvSpPr>
                    </a:nvSpPr>
                    <a:spPr bwMode="auto">
                      <a:xfrm>
                        <a:off x="6505861" y="417195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smtClean="0"/>
                            <a:t>Fa0/6</a:t>
                          </a:r>
                          <a:endParaRPr lang="en-US" sz="1100" b="1"/>
                        </a:p>
                      </a:txBody>
                      <a:useSpRect/>
                    </a:txSp>
                  </a:sp>
                  <a:pic>
                    <a:nvPicPr>
                      <a:cNvPr id="101" name="table"/>
                      <a:cNvPicPr>
                        <a:picLocks noChangeAspect="1"/>
                      </a:cNvPicPr>
                    </a:nvPicPr>
                    <a:blipFill>
                      <a:blip r:embed="rId10"/>
                      <a:stretch>
                        <a:fillRect/>
                      </a:stretch>
                    </a:blipFill>
                    <a:spPr>
                      <a:xfrm>
                        <a:off x="3675544" y="273559"/>
                        <a:ext cx="1810669" cy="1426588"/>
                      </a:xfrm>
                      <a:prstGeom prst="rect">
                        <a:avLst/>
                      </a:prstGeom>
                    </a:spPr>
                  </a:pic>
                  <a:pic>
                    <a:nvPicPr>
                      <a:cNvPr id="52" name="Picture 45"/>
                      <a:cNvPicPr>
                        <a:picLocks noChangeArrowheads="1"/>
                      </a:cNvPicPr>
                    </a:nvPicPr>
                    <a:blipFill>
                      <a:blip r:embed="rId11" cstate="print"/>
                      <a:srcRect/>
                      <a:stretch>
                        <a:fillRect/>
                      </a:stretch>
                    </a:blipFill>
                    <a:spPr bwMode="auto">
                      <a:xfrm>
                        <a:off x="946767" y="3886200"/>
                        <a:ext cx="762000" cy="762000"/>
                      </a:xfrm>
                      <a:prstGeom prst="rect">
                        <a:avLst/>
                      </a:prstGeom>
                      <a:noFill/>
                      <a:ln w="9525">
                        <a:noFill/>
                        <a:miter lim="800000"/>
                        <a:headEnd/>
                        <a:tailEnd/>
                      </a:ln>
                    </a:spPr>
                  </a:pic>
                  <a:sp>
                    <a:nvSpPr>
                      <a:cNvPr id="53" name="TextBox 22"/>
                      <a:cNvSpPr txBox="1">
                        <a:spLocks noChangeArrowheads="1"/>
                      </a:cNvSpPr>
                    </a:nvSpPr>
                    <a:spPr bwMode="auto">
                      <a:xfrm>
                        <a:off x="986477" y="3944938"/>
                        <a:ext cx="628650" cy="428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Host A</a:t>
                          </a:r>
                        </a:p>
                      </a:txBody>
                      <a:useSpRect/>
                    </a:txSp>
                  </a:sp>
                  <a:sp>
                    <a:nvSpPr>
                      <a:cNvPr id="54" name="TextBox 361"/>
                      <a:cNvSpPr txBox="1">
                        <a:spLocks noChangeArrowheads="1"/>
                      </a:cNvSpPr>
                    </a:nvSpPr>
                    <a:spPr bwMode="auto">
                      <a:xfrm>
                        <a:off x="916627" y="463867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Payroll</a:t>
                          </a:r>
                        </a:p>
                      </a:txBody>
                      <a:useSpRect/>
                    </a:txSp>
                  </a:sp>
                  <a:pic>
                    <a:nvPicPr>
                      <a:cNvPr id="55" name="Picture 45"/>
                      <a:cNvPicPr>
                        <a:picLocks noChangeArrowheads="1"/>
                      </a:cNvPicPr>
                    </a:nvPicPr>
                    <a:blipFill>
                      <a:blip r:embed="rId11" cstate="print"/>
                      <a:srcRect/>
                      <a:stretch>
                        <a:fillRect/>
                      </a:stretch>
                    </a:blipFill>
                    <a:spPr bwMode="auto">
                      <a:xfrm>
                        <a:off x="7359936" y="3829050"/>
                        <a:ext cx="762000" cy="762000"/>
                      </a:xfrm>
                      <a:prstGeom prst="rect">
                        <a:avLst/>
                      </a:prstGeom>
                      <a:noFill/>
                      <a:ln w="9525">
                        <a:noFill/>
                        <a:miter lim="800000"/>
                        <a:headEnd/>
                        <a:tailEnd/>
                      </a:ln>
                    </a:spPr>
                  </a:pic>
                  <a:sp>
                    <a:nvSpPr>
                      <a:cNvPr id="56" name="TextBox 22"/>
                      <a:cNvSpPr txBox="1">
                        <a:spLocks noChangeArrowheads="1"/>
                      </a:cNvSpPr>
                    </a:nvSpPr>
                    <a:spPr bwMode="auto">
                      <a:xfrm>
                        <a:off x="7374224" y="3887788"/>
                        <a:ext cx="73342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endParaRPr lang="en-US" sz="1100" b="1"/>
                        </a:p>
                      </a:txBody>
                      <a:useSpRect/>
                    </a:txSp>
                  </a:sp>
                  <a:sp>
                    <a:nvSpPr>
                      <a:cNvPr id="57" name="TextBox 361"/>
                      <a:cNvSpPr txBox="1">
                        <a:spLocks noChangeArrowheads="1"/>
                      </a:cNvSpPr>
                    </a:nvSpPr>
                    <a:spPr bwMode="auto">
                      <a:xfrm>
                        <a:off x="7161830" y="4562475"/>
                        <a:ext cx="1076325"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Engineering</a:t>
                          </a:r>
                        </a:p>
                      </a:txBody>
                      <a:useSpRect/>
                    </a:txSp>
                  </a:sp>
                  <a:sp>
                    <a:nvSpPr>
                      <a:cNvPr id="59" name="TextBox 22"/>
                      <a:cNvSpPr txBox="1">
                        <a:spLocks noChangeArrowheads="1"/>
                      </a:cNvSpPr>
                    </a:nvSpPr>
                    <a:spPr bwMode="auto">
                      <a:xfrm>
                        <a:off x="7372019" y="3883665"/>
                        <a:ext cx="628650" cy="428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a:t>Host B</a:t>
                          </a:r>
                        </a:p>
                      </a:txBody>
                      <a:useSpRect/>
                    </a:txSp>
                  </a:sp>
                  <a:sp>
                    <a:nvSpPr>
                      <a:cNvPr id="61" name="Text Box 108"/>
                      <a:cNvSpPr txBox="1">
                        <a:spLocks noChangeArrowheads="1"/>
                      </a:cNvSpPr>
                    </a:nvSpPr>
                    <a:spPr bwMode="auto">
                      <a:xfrm>
                        <a:off x="370527" y="4816475"/>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a:solidFill>
                                <a:schemeClr val="hlink"/>
                              </a:solidFill>
                            </a:rPr>
                            <a:t>VLAN </a:t>
                          </a:r>
                          <a:r>
                            <a:rPr lang="en-US" sz="900" b="1" smtClean="0">
                              <a:solidFill>
                                <a:schemeClr val="hlink"/>
                              </a:solidFill>
                            </a:rPr>
                            <a:t>10</a:t>
                          </a:r>
                          <a:endParaRPr lang="en-US" sz="900" b="1">
                            <a:solidFill>
                              <a:schemeClr val="hlink"/>
                            </a:solidFill>
                          </a:endParaRPr>
                        </a:p>
                        <a:p>
                          <a:pPr algn="ctr"/>
                          <a:r>
                            <a:rPr lang="en-US" sz="900" b="1" smtClean="0">
                              <a:solidFill>
                                <a:schemeClr val="hlink"/>
                              </a:solidFill>
                            </a:rPr>
                            <a:t>172.16.10.100/24</a:t>
                          </a:r>
                          <a:endParaRPr lang="en-US" sz="900" b="1">
                            <a:solidFill>
                              <a:schemeClr val="hlink"/>
                            </a:solidFill>
                          </a:endParaRPr>
                        </a:p>
                      </a:txBody>
                      <a:useSpRect/>
                    </a:txSp>
                  </a:sp>
                  <a:sp>
                    <a:nvSpPr>
                      <a:cNvPr id="62" name="Text Box 108"/>
                      <a:cNvSpPr txBox="1">
                        <a:spLocks noChangeArrowheads="1"/>
                      </a:cNvSpPr>
                    </a:nvSpPr>
                    <a:spPr bwMode="auto">
                      <a:xfrm>
                        <a:off x="6810992" y="4749800"/>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a:solidFill>
                                <a:schemeClr val="hlink"/>
                              </a:solidFill>
                            </a:rPr>
                            <a:t>VLAN </a:t>
                          </a:r>
                          <a:r>
                            <a:rPr lang="en-US" sz="900" b="1" smtClean="0">
                              <a:solidFill>
                                <a:schemeClr val="hlink"/>
                              </a:solidFill>
                            </a:rPr>
                            <a:t>20</a:t>
                          </a:r>
                          <a:endParaRPr lang="en-US" sz="900" b="1">
                            <a:solidFill>
                              <a:schemeClr val="hlink"/>
                            </a:solidFill>
                          </a:endParaRPr>
                        </a:p>
                        <a:p>
                          <a:pPr algn="ctr"/>
                          <a:r>
                            <a:rPr lang="en-US" sz="900" b="1" smtClean="0">
                              <a:solidFill>
                                <a:schemeClr val="hlink"/>
                              </a:solidFill>
                            </a:rPr>
                            <a:t>172.16.20.100/24</a:t>
                          </a:r>
                          <a:endParaRPr lang="en-US" sz="900" b="1">
                            <a:solidFill>
                              <a:schemeClr val="hlink"/>
                            </a:solidFill>
                          </a:endParaRPr>
                        </a:p>
                      </a:txBody>
                      <a:useSpRect/>
                    </a:txSp>
                  </a:sp>
                  <a:sp>
                    <a:nvSpPr>
                      <a:cNvPr id="63" name="TextBox 361"/>
                      <a:cNvSpPr txBox="1">
                        <a:spLocks noChangeArrowheads="1"/>
                      </a:cNvSpPr>
                    </a:nvSpPr>
                    <a:spPr bwMode="auto">
                      <a:xfrm>
                        <a:off x="1724311" y="419100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t>Fa0/6</a:t>
                          </a:r>
                          <a:endParaRPr lang="en-US" sz="1100" b="1" dirty="0"/>
                        </a:p>
                      </a:txBody>
                      <a:useSpRect/>
                    </a:txSp>
                  </a:sp>
                  <a:sp>
                    <a:nvSpPr>
                      <a:cNvPr id="65" name="TextBox 361"/>
                      <a:cNvSpPr txBox="1">
                        <a:spLocks noChangeArrowheads="1"/>
                      </a:cNvSpPr>
                    </a:nvSpPr>
                    <a:spPr bwMode="auto">
                      <a:xfrm>
                        <a:off x="6571539" y="2118815"/>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t>Fa0/6</a:t>
                          </a:r>
                          <a:endParaRPr lang="en-US" sz="1100" b="1" dirty="0"/>
                        </a:p>
                      </a:txBody>
                      <a:useSpRect/>
                    </a:txSp>
                  </a:sp>
                  <a:sp>
                    <a:nvSpPr>
                      <a:cNvPr id="66" name="TextBox 361"/>
                      <a:cNvSpPr txBox="1">
                        <a:spLocks noChangeArrowheads="1"/>
                      </a:cNvSpPr>
                    </a:nvSpPr>
                    <a:spPr bwMode="auto">
                      <a:xfrm>
                        <a:off x="1851690" y="2121090"/>
                        <a:ext cx="685800" cy="2619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smtClean="0"/>
                            <a:t>Fa0/6</a:t>
                          </a:r>
                          <a:endParaRPr lang="en-US" sz="1100" b="1"/>
                        </a:p>
                      </a:txBody>
                      <a:useSpRect/>
                    </a:txSp>
                  </a:sp>
                  <a:sp>
                    <a:nvSpPr>
                      <a:cNvPr id="67" name="Text Box 108"/>
                      <a:cNvSpPr txBox="1">
                        <a:spLocks noChangeArrowheads="1"/>
                      </a:cNvSpPr>
                    </a:nvSpPr>
                    <a:spPr bwMode="auto">
                      <a:xfrm>
                        <a:off x="522927" y="2819356"/>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a:t>
                          </a:r>
                          <a:r>
                            <a:rPr lang="en-US" sz="900" b="1" dirty="0" smtClean="0">
                              <a:solidFill>
                                <a:schemeClr val="hlink"/>
                              </a:solidFill>
                            </a:rPr>
                            <a:t>99</a:t>
                          </a:r>
                          <a:endParaRPr lang="en-US" sz="900" b="1" dirty="0">
                            <a:solidFill>
                              <a:schemeClr val="hlink"/>
                            </a:solidFill>
                          </a:endParaRPr>
                        </a:p>
                        <a:p>
                          <a:pPr algn="ctr"/>
                          <a:r>
                            <a:rPr lang="en-US" sz="900" b="1" dirty="0" smtClean="0">
                              <a:solidFill>
                                <a:schemeClr val="hlink"/>
                              </a:solidFill>
                            </a:rPr>
                            <a:t>172.16.99.100/24</a:t>
                          </a:r>
                          <a:endParaRPr lang="en-US" sz="900" b="1" dirty="0">
                            <a:solidFill>
                              <a:schemeClr val="hlink"/>
                            </a:solidFill>
                          </a:endParaRPr>
                        </a:p>
                      </a:txBody>
                      <a:useSpRect/>
                    </a:txSp>
                  </a:sp>
                  <a:sp>
                    <a:nvSpPr>
                      <a:cNvPr id="68" name="Text Box 108"/>
                      <a:cNvSpPr txBox="1">
                        <a:spLocks noChangeArrowheads="1"/>
                      </a:cNvSpPr>
                    </a:nvSpPr>
                    <a:spPr bwMode="auto">
                      <a:xfrm>
                        <a:off x="6996131" y="2819356"/>
                        <a:ext cx="17780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900" b="1" dirty="0">
                              <a:solidFill>
                                <a:schemeClr val="hlink"/>
                              </a:solidFill>
                            </a:rPr>
                            <a:t>VLAN </a:t>
                          </a:r>
                          <a:r>
                            <a:rPr lang="en-US" sz="900" b="1" dirty="0" smtClean="0">
                              <a:solidFill>
                                <a:schemeClr val="hlink"/>
                              </a:solidFill>
                            </a:rPr>
                            <a:t>40</a:t>
                          </a:r>
                          <a:endParaRPr lang="en-US" sz="900" b="1" dirty="0">
                            <a:solidFill>
                              <a:schemeClr val="hlink"/>
                            </a:solidFill>
                          </a:endParaRPr>
                        </a:p>
                        <a:p>
                          <a:pPr algn="ctr"/>
                          <a:r>
                            <a:rPr lang="en-US" sz="900" b="1" dirty="0" smtClean="0">
                              <a:solidFill>
                                <a:schemeClr val="hlink"/>
                              </a:solidFill>
                            </a:rPr>
                            <a:t>172.16.40.100/24</a:t>
                          </a:r>
                          <a:endParaRPr lang="en-US" sz="900" b="1" dirty="0">
                            <a:solidFill>
                              <a:schemeClr val="hlink"/>
                            </a:solidFill>
                          </a:endParaRPr>
                        </a:p>
                      </a:txBody>
                      <a:useSpRect/>
                    </a:txSp>
                  </a:sp>
                  <a:pic>
                    <a:nvPicPr>
                      <a:cNvPr id="69" name="Picture 42" descr="File Server_Updated2005"/>
                      <a:cNvPicPr>
                        <a:picLocks noChangeAspect="1" noChangeArrowheads="1"/>
                      </a:cNvPicPr>
                    </a:nvPicPr>
                    <a:blipFill>
                      <a:blip r:embed="rId12" cstate="print"/>
                      <a:srcRect/>
                      <a:stretch>
                        <a:fillRect/>
                      </a:stretch>
                    </a:blipFill>
                    <a:spPr bwMode="auto">
                      <a:xfrm>
                        <a:off x="1150914" y="1930883"/>
                        <a:ext cx="522027" cy="694296"/>
                      </a:xfrm>
                      <a:prstGeom prst="rect">
                        <a:avLst/>
                      </a:prstGeom>
                      <a:noFill/>
                    </a:spPr>
                  </a:pic>
                  <a:sp>
                    <a:nvSpPr>
                      <a:cNvPr id="70" name="TextBox 361"/>
                      <a:cNvSpPr txBox="1">
                        <a:spLocks noChangeArrowheads="1"/>
                      </a:cNvSpPr>
                    </a:nvSpPr>
                    <a:spPr bwMode="auto">
                      <a:xfrm>
                        <a:off x="987283" y="2634731"/>
                        <a:ext cx="849289"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Server</a:t>
                          </a:r>
                          <a:endParaRPr lang="en-US" sz="1100" b="1" dirty="0"/>
                        </a:p>
                      </a:txBody>
                      <a:useSpRect/>
                    </a:txSp>
                  </a:sp>
                  <a:sp>
                    <a:nvSpPr>
                      <a:cNvPr id="71" name="TextBox 361"/>
                      <a:cNvSpPr txBox="1">
                        <a:spLocks noChangeArrowheads="1"/>
                      </a:cNvSpPr>
                    </a:nvSpPr>
                    <a:spPr bwMode="auto">
                      <a:xfrm>
                        <a:off x="7285720" y="2634731"/>
                        <a:ext cx="944823"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SQL Server</a:t>
                          </a:r>
                          <a:endParaRPr lang="en-US" sz="1100" b="1" dirty="0"/>
                        </a:p>
                      </a:txBody>
                      <a:useSpRect/>
                    </a:txSp>
                  </a:sp>
                  <a:pic>
                    <a:nvPicPr>
                      <a:cNvPr id="72" name="Picture 42" descr="File Server_Updated2005"/>
                      <a:cNvPicPr>
                        <a:picLocks noChangeAspect="1" noChangeArrowheads="1"/>
                      </a:cNvPicPr>
                    </a:nvPicPr>
                    <a:blipFill>
                      <a:blip r:embed="rId12" cstate="print"/>
                      <a:srcRect/>
                      <a:stretch>
                        <a:fillRect/>
                      </a:stretch>
                    </a:blipFill>
                    <a:spPr bwMode="auto">
                      <a:xfrm>
                        <a:off x="7497118" y="1930883"/>
                        <a:ext cx="522027" cy="694296"/>
                      </a:xfrm>
                      <a:prstGeom prst="rect">
                        <a:avLst/>
                      </a:prstGeom>
                      <a:noFill/>
                    </a:spPr>
                  </a:pic>
                  <a:sp>
                    <a:nvSpPr>
                      <a:cNvPr id="73" name="TextBox 361"/>
                      <a:cNvSpPr txBox="1">
                        <a:spLocks noChangeArrowheads="1"/>
                      </a:cNvSpPr>
                    </a:nvSpPr>
                    <a:spPr bwMode="auto">
                      <a:xfrm>
                        <a:off x="2463421" y="5258052"/>
                        <a:ext cx="4217158" cy="261610"/>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100" b="1" dirty="0" smtClean="0"/>
                            <a:t>All Switch-to-Switch connections are 802.1q trunks</a:t>
                          </a:r>
                          <a:endParaRPr lang="en-US" sz="1100" b="1" dirty="0"/>
                        </a:p>
                      </a:txBody>
                      <a:useSpRect/>
                    </a:txSp>
                  </a:sp>
                  <a:sp>
                    <a:nvSpPr>
                      <a:cNvPr id="75" name="TextBox 352"/>
                      <a:cNvSpPr txBox="1">
                        <a:spLocks noChangeArrowheads="1"/>
                      </a:cNvSpPr>
                    </a:nvSpPr>
                    <a:spPr bwMode="auto">
                      <a:xfrm>
                        <a:off x="2358676" y="1572664"/>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Server</a:t>
                          </a:r>
                          <a:endParaRPr lang="en-US" sz="1200" b="1" dirty="0"/>
                        </a:p>
                      </a:txBody>
                      <a:useSpRect/>
                    </a:txSp>
                  </a:sp>
                  <a:sp>
                    <a:nvSpPr>
                      <a:cNvPr id="76" name="TextBox 352"/>
                      <a:cNvSpPr txBox="1">
                        <a:spLocks noChangeArrowheads="1"/>
                      </a:cNvSpPr>
                    </a:nvSpPr>
                    <a:spPr bwMode="auto">
                      <a:xfrm>
                        <a:off x="5852793" y="1542184"/>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Client</a:t>
                          </a:r>
                          <a:endParaRPr lang="en-US" sz="1200" b="1" dirty="0"/>
                        </a:p>
                      </a:txBody>
                      <a:useSpRect/>
                    </a:txSp>
                  </a:sp>
                  <a:sp>
                    <a:nvSpPr>
                      <a:cNvPr id="77" name="TextBox 352"/>
                      <a:cNvSpPr txBox="1">
                        <a:spLocks noChangeArrowheads="1"/>
                      </a:cNvSpPr>
                    </a:nvSpPr>
                    <a:spPr bwMode="auto">
                      <a:xfrm>
                        <a:off x="2214589" y="4653915"/>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Client</a:t>
                          </a:r>
                          <a:endParaRPr lang="en-US" sz="1200" b="1" dirty="0"/>
                        </a:p>
                      </a:txBody>
                      <a:useSpRect/>
                    </a:txSp>
                  </a:sp>
                  <a:sp>
                    <a:nvSpPr>
                      <a:cNvPr id="78" name="TextBox 352"/>
                      <a:cNvSpPr txBox="1">
                        <a:spLocks noChangeArrowheads="1"/>
                      </a:cNvSpPr>
                    </a:nvSpPr>
                    <a:spPr bwMode="auto">
                      <a:xfrm>
                        <a:off x="5758581" y="4640061"/>
                        <a:ext cx="1116044" cy="276999"/>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b="1" dirty="0" smtClean="0"/>
                            <a:t>NTP Client</a:t>
                          </a:r>
                          <a:endParaRPr lang="en-US" sz="1200" b="1" dirty="0"/>
                        </a:p>
                      </a:txBody>
                      <a:useSpRect/>
                    </a:txSp>
                  </a:sp>
                  <a:sp>
                    <a:nvSpPr>
                      <a:cNvPr id="74" name="TextBox 361"/>
                      <a:cNvSpPr txBox="1">
                        <a:spLocks noChangeArrowheads="1"/>
                      </a:cNvSpPr>
                    </a:nvSpPr>
                    <a:spPr bwMode="auto">
                      <a:xfrm>
                        <a:off x="1852406" y="1350479"/>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172.16.99.1</a:t>
                          </a:r>
                          <a:endParaRPr lang="en-US" sz="1100" b="1" dirty="0">
                            <a:solidFill>
                              <a:schemeClr val="hlink"/>
                            </a:solidFill>
                          </a:endParaRPr>
                        </a:p>
                      </a:txBody>
                      <a:useSpRect/>
                    </a:txSp>
                  </a:sp>
                  <a:sp>
                    <a:nvSpPr>
                      <a:cNvPr id="79" name="TextBox 361"/>
                      <a:cNvSpPr txBox="1">
                        <a:spLocks noChangeArrowheads="1"/>
                      </a:cNvSpPr>
                    </a:nvSpPr>
                    <a:spPr bwMode="auto">
                      <a:xfrm>
                        <a:off x="5423867" y="1284218"/>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172.16.99.2</a:t>
                          </a:r>
                          <a:endParaRPr lang="en-US" sz="1100" b="1" dirty="0">
                            <a:solidFill>
                              <a:schemeClr val="hlink"/>
                            </a:solidFill>
                          </a:endParaRPr>
                        </a:p>
                      </a:txBody>
                      <a:useSpRect/>
                    </a:txSp>
                  </a:sp>
                  <a:sp>
                    <a:nvSpPr>
                      <a:cNvPr id="80" name="TextBox 361"/>
                      <a:cNvSpPr txBox="1">
                        <a:spLocks noChangeArrowheads="1"/>
                      </a:cNvSpPr>
                    </a:nvSpPr>
                    <a:spPr bwMode="auto">
                      <a:xfrm>
                        <a:off x="5278093" y="4796044"/>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172.16.99.4</a:t>
                          </a:r>
                          <a:endParaRPr lang="en-US" sz="1100" b="1" dirty="0">
                            <a:solidFill>
                              <a:schemeClr val="hlink"/>
                            </a:solidFill>
                          </a:endParaRPr>
                        </a:p>
                      </a:txBody>
                      <a:useSpRect/>
                    </a:txSp>
                  </a:sp>
                  <a:sp>
                    <a:nvSpPr>
                      <a:cNvPr id="81" name="TextBox 361"/>
                      <a:cNvSpPr txBox="1">
                        <a:spLocks noChangeArrowheads="1"/>
                      </a:cNvSpPr>
                    </a:nvSpPr>
                    <a:spPr bwMode="auto">
                      <a:xfrm>
                        <a:off x="1852406" y="4829174"/>
                        <a:ext cx="1704975" cy="260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a:solidFill>
                                <a:schemeClr val="hlink"/>
                              </a:solidFill>
                            </a:rPr>
                            <a:t>VLAN </a:t>
                          </a:r>
                          <a:r>
                            <a:rPr lang="en-US" sz="1100" b="1" dirty="0" smtClean="0">
                              <a:solidFill>
                                <a:schemeClr val="hlink"/>
                              </a:solidFill>
                            </a:rPr>
                            <a:t>99:  172.16.99.3</a:t>
                          </a:r>
                          <a:endParaRPr lang="en-US" sz="1100" b="1" dirty="0">
                            <a:solidFill>
                              <a:schemeClr val="hlink"/>
                            </a:solidFill>
                          </a:endParaRPr>
                        </a:p>
                      </a:txBody>
                      <a:useSpRect/>
                    </a:txSp>
                  </a:sp>
                  <a:sp>
                    <a:nvSpPr>
                      <a:cNvPr id="82" name="Oval 81"/>
                      <a:cNvSpPr/>
                    </a:nvSpPr>
                    <a:spPr>
                      <a:xfrm>
                        <a:off x="4545013" y="2052638"/>
                        <a:ext cx="222250" cy="339725"/>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Oval 82"/>
                      <a:cNvSpPr/>
                    </a:nvSpPr>
                    <a:spPr>
                      <a:xfrm>
                        <a:off x="4494213" y="4126168"/>
                        <a:ext cx="222250" cy="339725"/>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cNvSpPr/>
                    </a:nvSpPr>
                    <a:spPr>
                      <a:xfrm>
                        <a:off x="4932363" y="2859000"/>
                        <a:ext cx="222250" cy="339725"/>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4014788" y="2901950"/>
                        <a:ext cx="222250" cy="339725"/>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rot="5400000">
                        <a:off x="2720976" y="3125786"/>
                        <a:ext cx="222250" cy="339725"/>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rot="5400000">
                        <a:off x="6197601" y="3150263"/>
                        <a:ext cx="222250" cy="339725"/>
                      </a:xfrm>
                      <a:prstGeom prst="ellipse">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361"/>
                      <a:cNvSpPr txBox="1">
                        <a:spLocks noChangeArrowheads="1"/>
                      </a:cNvSpPr>
                    </a:nvSpPr>
                    <a:spPr bwMode="auto">
                      <a:xfrm>
                        <a:off x="2195728" y="3179510"/>
                        <a:ext cx="470900" cy="26384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solidFill>
                                <a:schemeClr val="hlink"/>
                              </a:solidFill>
                            </a:rPr>
                            <a:t>Po1</a:t>
                          </a:r>
                          <a:endParaRPr lang="en-US" sz="1100" b="1" dirty="0">
                            <a:solidFill>
                              <a:schemeClr val="hlink"/>
                            </a:solidFill>
                          </a:endParaRPr>
                        </a:p>
                      </a:txBody>
                      <a:useSpRect/>
                    </a:txSp>
                  </a:sp>
                  <a:sp>
                    <a:nvSpPr>
                      <a:cNvPr id="90" name="TextBox 361"/>
                      <a:cNvSpPr txBox="1">
                        <a:spLocks noChangeArrowheads="1"/>
                      </a:cNvSpPr>
                    </a:nvSpPr>
                    <a:spPr bwMode="auto">
                      <a:xfrm>
                        <a:off x="3994047" y="2683518"/>
                        <a:ext cx="470900" cy="26384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solidFill>
                                <a:schemeClr val="hlink"/>
                              </a:solidFill>
                            </a:rPr>
                            <a:t>Po2</a:t>
                          </a:r>
                          <a:endParaRPr lang="en-US" sz="1100" b="1" dirty="0">
                            <a:solidFill>
                              <a:schemeClr val="hlink"/>
                            </a:solidFill>
                          </a:endParaRPr>
                        </a:p>
                      </a:txBody>
                      <a:useSpRect/>
                    </a:txSp>
                  </a:sp>
                  <a:sp>
                    <a:nvSpPr>
                      <a:cNvPr id="91" name="TextBox 361"/>
                      <a:cNvSpPr txBox="1">
                        <a:spLocks noChangeArrowheads="1"/>
                      </a:cNvSpPr>
                    </a:nvSpPr>
                    <a:spPr bwMode="auto">
                      <a:xfrm>
                        <a:off x="4395828" y="1771889"/>
                        <a:ext cx="470900" cy="26384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solidFill>
                                <a:schemeClr val="hlink"/>
                              </a:solidFill>
                            </a:rPr>
                            <a:t>Po3</a:t>
                          </a:r>
                          <a:endParaRPr lang="en-US" sz="1100" b="1" dirty="0">
                            <a:solidFill>
                              <a:schemeClr val="hlink"/>
                            </a:solidFill>
                          </a:endParaRPr>
                        </a:p>
                      </a:txBody>
                      <a:useSpRect/>
                    </a:txSp>
                  </a:sp>
                  <a:sp>
                    <a:nvSpPr>
                      <a:cNvPr id="97" name="TextBox 361"/>
                      <a:cNvSpPr txBox="1">
                        <a:spLocks noChangeArrowheads="1"/>
                      </a:cNvSpPr>
                    </a:nvSpPr>
                    <a:spPr bwMode="auto">
                      <a:xfrm>
                        <a:off x="5044222" y="3135177"/>
                        <a:ext cx="470900" cy="26384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solidFill>
                                <a:schemeClr val="hlink"/>
                              </a:solidFill>
                            </a:rPr>
                            <a:t>Po2</a:t>
                          </a:r>
                          <a:endParaRPr lang="en-US" sz="1100" b="1" dirty="0">
                            <a:solidFill>
                              <a:schemeClr val="hlink"/>
                            </a:solidFill>
                          </a:endParaRPr>
                        </a:p>
                      </a:txBody>
                      <a:useSpRect/>
                    </a:txSp>
                  </a:sp>
                  <a:sp>
                    <a:nvSpPr>
                      <a:cNvPr id="99" name="TextBox 361"/>
                      <a:cNvSpPr txBox="1">
                        <a:spLocks noChangeArrowheads="1"/>
                      </a:cNvSpPr>
                    </a:nvSpPr>
                    <a:spPr bwMode="auto">
                      <a:xfrm>
                        <a:off x="4365349" y="4534486"/>
                        <a:ext cx="470900" cy="26384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solidFill>
                                <a:schemeClr val="hlink"/>
                              </a:solidFill>
                            </a:rPr>
                            <a:t>Po3</a:t>
                          </a:r>
                          <a:endParaRPr lang="en-US" sz="1100" b="1" dirty="0">
                            <a:solidFill>
                              <a:schemeClr val="hlink"/>
                            </a:solidFill>
                          </a:endParaRPr>
                        </a:p>
                      </a:txBody>
                      <a:useSpRect/>
                    </a:txSp>
                  </a:sp>
                  <a:sp>
                    <a:nvSpPr>
                      <a:cNvPr id="100" name="TextBox 361"/>
                      <a:cNvSpPr txBox="1">
                        <a:spLocks noChangeArrowheads="1"/>
                      </a:cNvSpPr>
                    </a:nvSpPr>
                    <a:spPr bwMode="auto">
                      <a:xfrm>
                        <a:off x="6521116" y="3198906"/>
                        <a:ext cx="470900" cy="263841"/>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r"/>
                          <a:r>
                            <a:rPr lang="en-US" sz="1100" b="1" dirty="0" smtClean="0">
                              <a:solidFill>
                                <a:schemeClr val="hlink"/>
                              </a:solidFill>
                            </a:rPr>
                            <a:t>Po1</a:t>
                          </a:r>
                          <a:endParaRPr lang="en-US" sz="1100" b="1" dirty="0">
                            <a:solidFill>
                              <a:schemeClr val="hlink"/>
                            </a:solidFill>
                          </a:endParaRPr>
                        </a:p>
                      </a:txBody>
                      <a:useSpRect/>
                    </a:txSp>
                  </a:sp>
                </lc:lockedCanvas>
              </a:graphicData>
            </a:graphic>
          </wp:inline>
        </w:drawing>
      </w:r>
    </w:p>
    <w:p w14:paraId="76F10340" w14:textId="77777777" w:rsidR="00932B0D" w:rsidRPr="00A71943" w:rsidRDefault="00932B0D" w:rsidP="00932B0D">
      <w:pPr>
        <w:jc w:val="center"/>
        <w:rPr>
          <w:lang w:eastAsia="zh-CN"/>
        </w:rPr>
      </w:pPr>
    </w:p>
    <w:p w14:paraId="76F10341" w14:textId="77777777" w:rsidR="00932B0D" w:rsidRDefault="00B52DC4" w:rsidP="00932B0D">
      <w:pPr>
        <w:pStyle w:val="SectionHeading"/>
      </w:pPr>
      <w:r>
        <w:t>Objective</w:t>
      </w:r>
    </w:p>
    <w:p w14:paraId="76F10342" w14:textId="77777777" w:rsidR="00932B0D" w:rsidRDefault="00932B0D" w:rsidP="00932B0D">
      <w:pPr>
        <w:pStyle w:val="BulletBody"/>
      </w:pPr>
      <w:r>
        <w:t xml:space="preserve">Configure </w:t>
      </w:r>
      <w:r w:rsidR="005F587D">
        <w:t>network to synchronize time using the Network Time Protocol</w:t>
      </w:r>
      <w:r>
        <w:t>.</w:t>
      </w:r>
    </w:p>
    <w:p w14:paraId="76F10343" w14:textId="77777777" w:rsidR="009C2135" w:rsidRDefault="009C2135" w:rsidP="00932B0D">
      <w:pPr>
        <w:pStyle w:val="BulletBody"/>
      </w:pPr>
      <w:r>
        <w:t>Secure NTP using MD5 authentication and access-lists</w:t>
      </w:r>
    </w:p>
    <w:p w14:paraId="76F10344" w14:textId="77777777" w:rsidR="0080009E" w:rsidRDefault="0080009E" w:rsidP="00932B0D">
      <w:pPr>
        <w:pStyle w:val="BulletBody"/>
      </w:pPr>
      <w:r>
        <w:t>Verify NTP Operation</w:t>
      </w:r>
    </w:p>
    <w:p w14:paraId="568577B3" w14:textId="18B52EFD" w:rsidR="000861C4" w:rsidRPr="000861C4" w:rsidRDefault="000861C4" w:rsidP="00932B0D">
      <w:pPr>
        <w:pStyle w:val="BulletBody"/>
        <w:rPr>
          <w:highlight w:val="yellow"/>
        </w:rPr>
      </w:pPr>
      <w:r w:rsidRPr="000861C4">
        <w:rPr>
          <w:highlight w:val="yellow"/>
        </w:rPr>
        <w:t xml:space="preserve">NTP cez NAT z internetu?vyzadovalo by to router s VRF a NAT </w:t>
      </w:r>
    </w:p>
    <w:p w14:paraId="76F10345" w14:textId="77777777" w:rsidR="00932B0D" w:rsidRDefault="00932B0D" w:rsidP="00932B0D">
      <w:pPr>
        <w:pStyle w:val="SectionHeading"/>
        <w:outlineLvl w:val="0"/>
        <w:rPr>
          <w:rFonts w:eastAsia="Arial"/>
        </w:rPr>
      </w:pPr>
      <w:r>
        <w:rPr>
          <w:rFonts w:eastAsia="Arial"/>
        </w:rPr>
        <w:t xml:space="preserve">Background </w:t>
      </w:r>
    </w:p>
    <w:p w14:paraId="76F10346" w14:textId="77777777" w:rsidR="00932B0D" w:rsidRPr="009B0F69" w:rsidRDefault="009B0F69" w:rsidP="00932B0D">
      <w:pPr>
        <w:pStyle w:val="BodyFormat"/>
        <w:rPr>
          <w:szCs w:val="20"/>
        </w:rPr>
      </w:pPr>
      <w:bookmarkStart w:id="0" w:name="_Toc492961008"/>
      <w:bookmarkStart w:id="1" w:name="_Toc492974528"/>
      <w:bookmarkStart w:id="2" w:name="_Toc492974581"/>
      <w:bookmarkStart w:id="3" w:name="_Toc494171525"/>
      <w:r w:rsidRPr="009B0F69">
        <w:rPr>
          <w:szCs w:val="20"/>
        </w:rPr>
        <w:t xml:space="preserve">NTP is designed to synchronize the time on a network of </w:t>
      </w:r>
      <w:r w:rsidR="0065386C">
        <w:rPr>
          <w:szCs w:val="20"/>
        </w:rPr>
        <w:t>devices</w:t>
      </w:r>
      <w:r w:rsidRPr="009B0F69">
        <w:rPr>
          <w:szCs w:val="20"/>
        </w:rPr>
        <w:t>. NTP runs over the UDP, using port 123 as both the source and destination, which in turn runs over IP. NTP is used to synchronize timekeeping among a set of distributed time servers and clients. A set of nodes on a network is identified and configured with NTP and the nodes form a synchronization subnet, sometimes referred to as an overlay network. While multiple masters (primary servers) may exist, there is no requirement for an election protocol</w:t>
      </w:r>
      <w:r>
        <w:rPr>
          <w:szCs w:val="20"/>
        </w:rPr>
        <w:t>.</w:t>
      </w:r>
      <w:r w:rsidR="0065386C">
        <w:rPr>
          <w:szCs w:val="20"/>
        </w:rPr>
        <w:t xml:space="preserve"> DLS1 is designated as the authoritative time source in the lab environment.  All other devices (DLS2, ALS1, and ALS2) should synchronize to DLS1.  NTP is subject is network attacks therefore, we will control the access to the DLS1 </w:t>
      </w:r>
      <w:r w:rsidR="0065386C">
        <w:rPr>
          <w:szCs w:val="20"/>
        </w:rPr>
        <w:lastRenderedPageBreak/>
        <w:t xml:space="preserve">switch using NTP authentication and access-lists.  </w:t>
      </w:r>
      <w:r w:rsidR="00626ACF">
        <w:rPr>
          <w:szCs w:val="20"/>
        </w:rPr>
        <w:t xml:space="preserve">The current version is NTP version 4 and is backwards compatible with earlier versions. </w:t>
      </w:r>
    </w:p>
    <w:bookmarkEnd w:id="0"/>
    <w:bookmarkEnd w:id="1"/>
    <w:bookmarkEnd w:id="2"/>
    <w:bookmarkEnd w:id="3"/>
    <w:p w14:paraId="76F10347" w14:textId="77777777" w:rsidR="004900E9" w:rsidRPr="00DE77E8" w:rsidRDefault="004900E9" w:rsidP="004900E9">
      <w:pPr>
        <w:pStyle w:val="BodyFormat"/>
        <w:rPr>
          <w:rFonts w:eastAsia="Arial"/>
        </w:rPr>
      </w:pPr>
      <w:r w:rsidRPr="009B499E">
        <w:rPr>
          <w:rFonts w:eastAsia="Arial"/>
          <w:b/>
        </w:rPr>
        <w:t>Note:</w:t>
      </w:r>
      <w:r w:rsidRPr="009B499E">
        <w:rPr>
          <w:rFonts w:eastAsia="Arial"/>
        </w:rPr>
        <w:t xml:space="preserve"> This lab uses </w:t>
      </w:r>
      <w:r>
        <w:rPr>
          <w:rFonts w:eastAsia="Arial"/>
        </w:rPr>
        <w:t xml:space="preserve">the </w:t>
      </w:r>
      <w:r w:rsidRPr="009B499E">
        <w:rPr>
          <w:rFonts w:eastAsia="Arial"/>
        </w:rPr>
        <w:t xml:space="preserve">Cisco </w:t>
      </w:r>
      <w:r w:rsidRPr="009B499E">
        <w:t xml:space="preserve">WS-C2960-24TT-L </w:t>
      </w:r>
      <w:r w:rsidRPr="009B499E">
        <w:rPr>
          <w:rFonts w:eastAsia="Arial"/>
        </w:rPr>
        <w:t xml:space="preserve">switch </w:t>
      </w:r>
      <w:r w:rsidRPr="009B499E">
        <w:t xml:space="preserve">with the Cisco IOS image </w:t>
      </w:r>
      <w:r w:rsidRPr="005F587D">
        <w:t>c2960-lanbasek9-mz.150-2.SE6.bin</w:t>
      </w:r>
      <w:r w:rsidRPr="009B499E">
        <w:t xml:space="preserve"> </w:t>
      </w:r>
      <w:r w:rsidRPr="009B499E">
        <w:rPr>
          <w:rFonts w:eastAsia="Arial"/>
        </w:rPr>
        <w:t xml:space="preserve">and </w:t>
      </w:r>
      <w:r>
        <w:rPr>
          <w:rFonts w:eastAsia="Arial"/>
        </w:rPr>
        <w:t xml:space="preserve">the </w:t>
      </w:r>
      <w:r w:rsidRPr="009B499E">
        <w:rPr>
          <w:rFonts w:cs="Arial"/>
          <w:lang w:val="fr-FR"/>
        </w:rPr>
        <w:t>Catalyst 3560</w:t>
      </w:r>
      <w:r w:rsidRPr="005F587D">
        <w:rPr>
          <w:rFonts w:cs="Arial"/>
          <w:lang w:val="fr-FR"/>
        </w:rPr>
        <w:t>V2</w:t>
      </w:r>
      <w:r w:rsidRPr="009B499E">
        <w:rPr>
          <w:rFonts w:cs="Arial"/>
          <w:lang w:val="fr-FR"/>
        </w:rPr>
        <w:t xml:space="preserve">-24PS </w:t>
      </w:r>
      <w:r>
        <w:rPr>
          <w:rFonts w:cs="Arial"/>
          <w:lang w:val="fr-FR"/>
        </w:rPr>
        <w:t xml:space="preserve">switch </w:t>
      </w:r>
      <w:r w:rsidRPr="009B499E">
        <w:rPr>
          <w:rFonts w:cs="Arial"/>
          <w:lang w:val="fr-FR"/>
        </w:rPr>
        <w:t xml:space="preserve">with the Cisco IOS </w:t>
      </w:r>
      <w:r w:rsidRPr="005F587D">
        <w:rPr>
          <w:rFonts w:cs="Arial"/>
          <w:lang w:val="fr-FR"/>
        </w:rPr>
        <w:t xml:space="preserve">image </w:t>
      </w:r>
      <w:r w:rsidRPr="005F587D">
        <w:t>c3560-ipservicesk9-mz.150-2.SE6.bin</w:t>
      </w:r>
      <w:r w:rsidRPr="009B499E">
        <w:rPr>
          <w:rFonts w:eastAsia="Arial"/>
        </w:rPr>
        <w:t xml:space="preserve">. Other </w:t>
      </w:r>
      <w:r>
        <w:rPr>
          <w:rFonts w:eastAsia="Arial"/>
        </w:rPr>
        <w:t xml:space="preserve">switches </w:t>
      </w:r>
      <w:r w:rsidRPr="009B499E">
        <w:rPr>
          <w:rFonts w:eastAsia="Arial"/>
        </w:rPr>
        <w:t>and Cisco IOS Software versions can be used</w:t>
      </w:r>
      <w:r>
        <w:rPr>
          <w:rFonts w:eastAsia="Arial"/>
        </w:rPr>
        <w:t xml:space="preserve"> if they have comparable capabilities and features</w:t>
      </w:r>
      <w:r w:rsidRPr="009B499E">
        <w:rPr>
          <w:rFonts w:eastAsia="Arial"/>
        </w:rPr>
        <w:t>. Depending on the switch model and Cisco IOS Software version, the commands available and output produced might vary from what is shown in this lab.</w:t>
      </w:r>
      <w:r w:rsidRPr="00DE77E8">
        <w:rPr>
          <w:rFonts w:eastAsia="Arial"/>
        </w:rPr>
        <w:t xml:space="preserve"> </w:t>
      </w:r>
    </w:p>
    <w:p w14:paraId="76F10348" w14:textId="77777777" w:rsidR="004900E9" w:rsidRPr="0050785D" w:rsidRDefault="004900E9" w:rsidP="004900E9">
      <w:pPr>
        <w:pStyle w:val="SectionHeading"/>
      </w:pPr>
      <w:r w:rsidRPr="0050785D">
        <w:t xml:space="preserve">Required Resources </w:t>
      </w:r>
    </w:p>
    <w:p w14:paraId="76F10349" w14:textId="77777777" w:rsidR="004900E9" w:rsidRPr="0050785D" w:rsidRDefault="004900E9" w:rsidP="004900E9">
      <w:pPr>
        <w:pStyle w:val="BulletBody"/>
        <w:numPr>
          <w:ilvl w:val="0"/>
          <w:numId w:val="1"/>
        </w:numPr>
        <w:rPr>
          <w:szCs w:val="20"/>
        </w:rPr>
      </w:pPr>
      <w:r>
        <w:rPr>
          <w:szCs w:val="20"/>
        </w:rPr>
        <w:t>2</w:t>
      </w:r>
      <w:r w:rsidRPr="0050785D">
        <w:rPr>
          <w:szCs w:val="20"/>
        </w:rPr>
        <w:t xml:space="preserve"> switch</w:t>
      </w:r>
      <w:r>
        <w:rPr>
          <w:szCs w:val="20"/>
        </w:rPr>
        <w:t>es</w:t>
      </w:r>
      <w:r w:rsidRPr="0050785D">
        <w:rPr>
          <w:szCs w:val="20"/>
        </w:rPr>
        <w:t xml:space="preserve"> (Cisco 2960 </w:t>
      </w:r>
      <w:r w:rsidRPr="0050785D">
        <w:rPr>
          <w:rFonts w:eastAsia="Arial"/>
        </w:rPr>
        <w:t xml:space="preserve">with </w:t>
      </w:r>
      <w:r>
        <w:rPr>
          <w:rFonts w:eastAsia="Arial"/>
        </w:rPr>
        <w:t xml:space="preserve">the </w:t>
      </w:r>
      <w:r w:rsidRPr="005F587D">
        <w:rPr>
          <w:rFonts w:eastAsia="Arial"/>
        </w:rPr>
        <w:t>Cisco IOS Release 15.0(2)SE6</w:t>
      </w:r>
      <w:r>
        <w:rPr>
          <w:rFonts w:eastAsia="Arial"/>
        </w:rPr>
        <w:t xml:space="preserve"> </w:t>
      </w:r>
      <w:r w:rsidRPr="0050785D">
        <w:t xml:space="preserve">C2960-LANBASEK9-M </w:t>
      </w:r>
      <w:r w:rsidRPr="0050785D">
        <w:rPr>
          <w:rFonts w:eastAsia="Arial"/>
        </w:rPr>
        <w:t>image or comparable</w:t>
      </w:r>
      <w:r w:rsidRPr="0050785D">
        <w:rPr>
          <w:szCs w:val="20"/>
        </w:rPr>
        <w:t>)</w:t>
      </w:r>
    </w:p>
    <w:p w14:paraId="76F1034A" w14:textId="77777777" w:rsidR="004900E9" w:rsidRPr="0050785D" w:rsidRDefault="004900E9" w:rsidP="004900E9">
      <w:pPr>
        <w:pStyle w:val="BulletBody"/>
        <w:numPr>
          <w:ilvl w:val="0"/>
          <w:numId w:val="1"/>
        </w:numPr>
        <w:rPr>
          <w:szCs w:val="20"/>
        </w:rPr>
      </w:pPr>
      <w:r w:rsidRPr="0050785D">
        <w:rPr>
          <w:szCs w:val="20"/>
        </w:rPr>
        <w:t xml:space="preserve">2 switches (Cisco 3560 </w:t>
      </w:r>
      <w:r w:rsidRPr="0050785D">
        <w:rPr>
          <w:rFonts w:eastAsia="Arial"/>
        </w:rPr>
        <w:t xml:space="preserve">with </w:t>
      </w:r>
      <w:r>
        <w:rPr>
          <w:rFonts w:eastAsia="Arial"/>
        </w:rPr>
        <w:t xml:space="preserve">the </w:t>
      </w:r>
      <w:r w:rsidRPr="0050785D">
        <w:rPr>
          <w:rFonts w:eastAsia="Arial"/>
        </w:rPr>
        <w:t xml:space="preserve">Cisco IOS Release </w:t>
      </w:r>
      <w:r w:rsidRPr="005F587D">
        <w:rPr>
          <w:rFonts w:eastAsia="Arial"/>
        </w:rPr>
        <w:t>15.0(2)SE6</w:t>
      </w:r>
      <w:r>
        <w:rPr>
          <w:rFonts w:eastAsia="Arial"/>
        </w:rPr>
        <w:t xml:space="preserve"> </w:t>
      </w:r>
      <w:r w:rsidRPr="0050785D">
        <w:t>C3560-</w:t>
      </w:r>
      <w:r w:rsidRPr="00C70B61">
        <w:rPr>
          <w:caps/>
        </w:rPr>
        <w:t>ipservices</w:t>
      </w:r>
      <w:r w:rsidRPr="0050785D">
        <w:t xml:space="preserve">K9-M </w:t>
      </w:r>
      <w:r w:rsidRPr="0050785D">
        <w:rPr>
          <w:rFonts w:eastAsia="Arial"/>
        </w:rPr>
        <w:t>image or comparable</w:t>
      </w:r>
      <w:r w:rsidRPr="0050785D">
        <w:rPr>
          <w:szCs w:val="20"/>
        </w:rPr>
        <w:t>)</w:t>
      </w:r>
    </w:p>
    <w:p w14:paraId="76F1034B" w14:textId="77777777" w:rsidR="004900E9" w:rsidRDefault="004900E9" w:rsidP="004900E9">
      <w:pPr>
        <w:pStyle w:val="BulletBody"/>
        <w:numPr>
          <w:ilvl w:val="0"/>
          <w:numId w:val="1"/>
        </w:numPr>
        <w:rPr>
          <w:szCs w:val="20"/>
        </w:rPr>
      </w:pPr>
      <w:r w:rsidRPr="0050785D">
        <w:rPr>
          <w:szCs w:val="20"/>
        </w:rPr>
        <w:t xml:space="preserve">Ethernet </w:t>
      </w:r>
      <w:r>
        <w:rPr>
          <w:szCs w:val="20"/>
        </w:rPr>
        <w:t xml:space="preserve">and console </w:t>
      </w:r>
      <w:r w:rsidRPr="0050785D">
        <w:rPr>
          <w:szCs w:val="20"/>
        </w:rPr>
        <w:t>cables</w:t>
      </w:r>
    </w:p>
    <w:p w14:paraId="76F1034C" w14:textId="77777777" w:rsidR="00682B02" w:rsidRPr="0050785D" w:rsidRDefault="00682B02" w:rsidP="004900E9">
      <w:pPr>
        <w:pStyle w:val="BulletBody"/>
        <w:numPr>
          <w:ilvl w:val="0"/>
          <w:numId w:val="1"/>
        </w:numPr>
        <w:rPr>
          <w:szCs w:val="20"/>
        </w:rPr>
      </w:pPr>
      <w:r>
        <w:rPr>
          <w:szCs w:val="20"/>
        </w:rPr>
        <w:t>4 PC’s connected  to the topology according to the diagram.</w:t>
      </w:r>
    </w:p>
    <w:p w14:paraId="76F1034D" w14:textId="77777777" w:rsidR="0033446F" w:rsidRDefault="0033446F" w:rsidP="0033446F">
      <w:pPr>
        <w:pStyle w:val="PartHead"/>
        <w:numPr>
          <w:ilvl w:val="0"/>
          <w:numId w:val="52"/>
        </w:numPr>
      </w:pPr>
      <w:r>
        <w:t>Prepare for the Lab</w:t>
      </w:r>
    </w:p>
    <w:p w14:paraId="76F1034E" w14:textId="77777777" w:rsidR="0033446F" w:rsidRDefault="0033446F" w:rsidP="0033446F">
      <w:pPr>
        <w:pStyle w:val="StepHead"/>
        <w:numPr>
          <w:ilvl w:val="1"/>
          <w:numId w:val="52"/>
        </w:numPr>
      </w:pPr>
      <w:r>
        <w:t>Prepare the switches for the lab</w:t>
      </w:r>
      <w:r>
        <w:tab/>
      </w:r>
    </w:p>
    <w:p w14:paraId="76F1034F" w14:textId="77777777" w:rsidR="0033446F" w:rsidRDefault="0033446F" w:rsidP="0033446F">
      <w:pPr>
        <w:pStyle w:val="BodyTextL25"/>
      </w:pPr>
      <w:r>
        <w:t xml:space="preserve">Use the </w:t>
      </w:r>
      <w:r>
        <w:rPr>
          <w:rFonts w:ascii="Courier New" w:hAnsi="Courier New" w:cs="Courier New"/>
          <w:b/>
        </w:rPr>
        <w:t>reset.tcl</w:t>
      </w:r>
      <w:r>
        <w:t xml:space="preserve"> script you created in Lab 1 “Preparing the Switch” to set your switches up for this lab. Then load the file BASE.CFG into the running-config with the command </w:t>
      </w:r>
      <w:r>
        <w:rPr>
          <w:rFonts w:ascii="Courier New" w:hAnsi="Courier New" w:cs="Courier New"/>
          <w:b/>
        </w:rPr>
        <w:t>copy flash:BASE.CFG running-config</w:t>
      </w:r>
      <w:r>
        <w:t>. An example from DLS1:</w:t>
      </w:r>
    </w:p>
    <w:p w14:paraId="76F10350" w14:textId="77777777" w:rsidR="0033446F" w:rsidRDefault="0033446F" w:rsidP="0033446F">
      <w:pPr>
        <w:pStyle w:val="BodyTextL25"/>
      </w:pPr>
    </w:p>
    <w:p w14:paraId="76F10351" w14:textId="77777777" w:rsidR="0033446F" w:rsidRDefault="0033446F" w:rsidP="0033446F">
      <w:pPr>
        <w:pStyle w:val="CMDOutput"/>
        <w:rPr>
          <w:b/>
          <w:sz w:val="20"/>
          <w:szCs w:val="20"/>
        </w:rPr>
      </w:pPr>
      <w:r>
        <w:rPr>
          <w:b/>
          <w:sz w:val="20"/>
          <w:szCs w:val="20"/>
        </w:rPr>
        <w:t>DLS1# tclsh reset.tcl</w:t>
      </w:r>
    </w:p>
    <w:p w14:paraId="76F10352" w14:textId="77777777" w:rsidR="0033446F" w:rsidRDefault="0033446F" w:rsidP="0033446F">
      <w:pPr>
        <w:pStyle w:val="CMDOutput"/>
        <w:rPr>
          <w:b/>
          <w:sz w:val="20"/>
          <w:szCs w:val="20"/>
        </w:rPr>
      </w:pPr>
      <w:r>
        <w:rPr>
          <w:b/>
          <w:sz w:val="20"/>
          <w:szCs w:val="20"/>
        </w:rPr>
        <w:t>Erasing the nvram filesystem will remove all configuration files! Continue? [confirm]</w:t>
      </w:r>
    </w:p>
    <w:p w14:paraId="76F10353" w14:textId="77777777" w:rsidR="0033446F" w:rsidRDefault="0033446F" w:rsidP="0033446F">
      <w:pPr>
        <w:pStyle w:val="CMDOutput"/>
        <w:rPr>
          <w:b/>
          <w:sz w:val="20"/>
          <w:szCs w:val="20"/>
        </w:rPr>
      </w:pPr>
      <w:r>
        <w:rPr>
          <w:b/>
          <w:sz w:val="20"/>
          <w:szCs w:val="20"/>
        </w:rPr>
        <w:t>[OK]</w:t>
      </w:r>
    </w:p>
    <w:p w14:paraId="76F10354" w14:textId="77777777" w:rsidR="0033446F" w:rsidRDefault="0033446F" w:rsidP="0033446F">
      <w:pPr>
        <w:pStyle w:val="CMDOutput"/>
        <w:rPr>
          <w:b/>
          <w:sz w:val="20"/>
          <w:szCs w:val="20"/>
        </w:rPr>
      </w:pPr>
      <w:r>
        <w:rPr>
          <w:b/>
          <w:sz w:val="20"/>
          <w:szCs w:val="20"/>
        </w:rPr>
        <w:t>Erase of nvram: complete</w:t>
      </w:r>
    </w:p>
    <w:p w14:paraId="76F10355" w14:textId="77777777" w:rsidR="0033446F" w:rsidRDefault="0033446F" w:rsidP="0033446F">
      <w:pPr>
        <w:pStyle w:val="CMDOutput"/>
        <w:rPr>
          <w:b/>
          <w:sz w:val="20"/>
          <w:szCs w:val="20"/>
        </w:rPr>
      </w:pPr>
      <w:r>
        <w:rPr>
          <w:b/>
          <w:sz w:val="20"/>
          <w:szCs w:val="20"/>
        </w:rPr>
        <w:t>Reloading the switch in 1 minute, type reload cancel to halt</w:t>
      </w:r>
    </w:p>
    <w:p w14:paraId="76F10356" w14:textId="77777777" w:rsidR="0033446F" w:rsidRDefault="0033446F" w:rsidP="0033446F">
      <w:pPr>
        <w:pStyle w:val="CMDOutput"/>
        <w:rPr>
          <w:b/>
          <w:sz w:val="20"/>
          <w:szCs w:val="20"/>
        </w:rPr>
      </w:pPr>
    </w:p>
    <w:p w14:paraId="76F10357" w14:textId="77777777" w:rsidR="0033446F" w:rsidRDefault="0033446F" w:rsidP="0033446F">
      <w:pPr>
        <w:pStyle w:val="CMDOutput"/>
        <w:rPr>
          <w:b/>
          <w:sz w:val="20"/>
          <w:szCs w:val="20"/>
        </w:rPr>
      </w:pPr>
      <w:r>
        <w:rPr>
          <w:b/>
          <w:sz w:val="20"/>
          <w:szCs w:val="20"/>
        </w:rPr>
        <w:t>Proceed with reload? [confirm]</w:t>
      </w:r>
    </w:p>
    <w:p w14:paraId="76F10358" w14:textId="77777777" w:rsidR="0033446F" w:rsidRDefault="0033446F" w:rsidP="0033446F">
      <w:pPr>
        <w:pStyle w:val="CMDOutput"/>
        <w:rPr>
          <w:b/>
          <w:sz w:val="20"/>
          <w:szCs w:val="20"/>
        </w:rPr>
      </w:pPr>
    </w:p>
    <w:p w14:paraId="76F10359" w14:textId="77777777" w:rsidR="0033446F" w:rsidRDefault="0033446F" w:rsidP="0033446F">
      <w:pPr>
        <w:pStyle w:val="CMDOutput"/>
        <w:rPr>
          <w:b/>
          <w:sz w:val="20"/>
          <w:szCs w:val="20"/>
        </w:rPr>
      </w:pPr>
      <w:r>
        <w:rPr>
          <w:b/>
          <w:sz w:val="20"/>
          <w:szCs w:val="20"/>
        </w:rPr>
        <w:t>*Mar  7 18:41:40.403: %SYS-7-NV_BLOCK_INIT: Initialized the geometry of nvram</w:t>
      </w:r>
    </w:p>
    <w:p w14:paraId="76F1035A" w14:textId="77777777" w:rsidR="0033446F" w:rsidRDefault="0033446F" w:rsidP="0033446F">
      <w:pPr>
        <w:pStyle w:val="CMDOutput"/>
        <w:rPr>
          <w:b/>
          <w:sz w:val="20"/>
          <w:szCs w:val="20"/>
        </w:rPr>
      </w:pPr>
      <w:r>
        <w:rPr>
          <w:b/>
          <w:sz w:val="20"/>
          <w:szCs w:val="20"/>
        </w:rPr>
        <w:t>*Mar  7 18:41:41.141: %SYS-5-RELOAD: Reload requested by console. Reload Reason: Reload command.</w:t>
      </w:r>
    </w:p>
    <w:p w14:paraId="76F1035B" w14:textId="77777777" w:rsidR="0033446F" w:rsidRDefault="0033446F" w:rsidP="0033446F">
      <w:pPr>
        <w:pStyle w:val="CMDOutput"/>
        <w:rPr>
          <w:b/>
          <w:i/>
          <w:sz w:val="20"/>
          <w:szCs w:val="20"/>
        </w:rPr>
      </w:pPr>
      <w:r>
        <w:rPr>
          <w:b/>
          <w:i/>
          <w:sz w:val="20"/>
          <w:szCs w:val="20"/>
        </w:rPr>
        <w:t>&lt;switch reloads - output omitted&gt;</w:t>
      </w:r>
    </w:p>
    <w:p w14:paraId="76F1035C" w14:textId="77777777" w:rsidR="0033446F" w:rsidRDefault="0033446F" w:rsidP="0033446F">
      <w:pPr>
        <w:pStyle w:val="CMDOutput"/>
        <w:rPr>
          <w:b/>
          <w:sz w:val="20"/>
          <w:szCs w:val="20"/>
        </w:rPr>
      </w:pPr>
    </w:p>
    <w:p w14:paraId="76F1035D" w14:textId="77777777" w:rsidR="0033446F" w:rsidRDefault="0033446F" w:rsidP="0033446F">
      <w:pPr>
        <w:pStyle w:val="CMDOutput"/>
        <w:rPr>
          <w:b/>
          <w:sz w:val="20"/>
          <w:szCs w:val="20"/>
        </w:rPr>
      </w:pPr>
      <w:r>
        <w:rPr>
          <w:b/>
          <w:sz w:val="20"/>
          <w:szCs w:val="20"/>
        </w:rPr>
        <w:t>Would you like to enter the initial configuration dialog? [yes/no]: n</w:t>
      </w:r>
    </w:p>
    <w:p w14:paraId="76F1035E" w14:textId="77777777" w:rsidR="0033446F" w:rsidRDefault="0033446F" w:rsidP="0033446F">
      <w:pPr>
        <w:pStyle w:val="CMDOutput"/>
        <w:rPr>
          <w:b/>
          <w:sz w:val="20"/>
          <w:szCs w:val="20"/>
        </w:rPr>
      </w:pPr>
      <w:r>
        <w:rPr>
          <w:b/>
          <w:sz w:val="20"/>
          <w:szCs w:val="20"/>
        </w:rPr>
        <w:t>Switch&gt; en</w:t>
      </w:r>
    </w:p>
    <w:p w14:paraId="76F1035F" w14:textId="77777777" w:rsidR="0033446F" w:rsidRDefault="0033446F" w:rsidP="0033446F">
      <w:pPr>
        <w:pStyle w:val="CMDOutput"/>
        <w:rPr>
          <w:b/>
          <w:sz w:val="20"/>
          <w:szCs w:val="20"/>
        </w:rPr>
      </w:pPr>
      <w:r>
        <w:rPr>
          <w:b/>
          <w:sz w:val="20"/>
          <w:szCs w:val="20"/>
        </w:rPr>
        <w:t xml:space="preserve">*Mar  1 00:01:30.915: %LINK-5-CHANGED: Interface Vlan1, changed state to administratively down   </w:t>
      </w:r>
    </w:p>
    <w:p w14:paraId="76F10360" w14:textId="77777777" w:rsidR="0033446F" w:rsidRDefault="0033446F" w:rsidP="0033446F">
      <w:pPr>
        <w:pStyle w:val="CMDOutput"/>
        <w:rPr>
          <w:b/>
          <w:sz w:val="20"/>
          <w:szCs w:val="20"/>
        </w:rPr>
      </w:pPr>
      <w:r>
        <w:rPr>
          <w:b/>
          <w:sz w:val="20"/>
          <w:szCs w:val="20"/>
        </w:rPr>
        <w:t>Switch# copy BASE.CFG running-config</w:t>
      </w:r>
    </w:p>
    <w:p w14:paraId="76F10361" w14:textId="77777777" w:rsidR="0033446F" w:rsidRDefault="0033446F" w:rsidP="0033446F">
      <w:pPr>
        <w:pStyle w:val="CMDOutput"/>
        <w:rPr>
          <w:b/>
          <w:sz w:val="20"/>
          <w:szCs w:val="20"/>
        </w:rPr>
      </w:pPr>
      <w:r>
        <w:rPr>
          <w:b/>
          <w:sz w:val="20"/>
          <w:szCs w:val="20"/>
        </w:rPr>
        <w:t xml:space="preserve">Destination filename [running-config]? </w:t>
      </w:r>
    </w:p>
    <w:p w14:paraId="76F10362" w14:textId="77777777" w:rsidR="0033446F" w:rsidRDefault="0033446F" w:rsidP="0033446F">
      <w:pPr>
        <w:pStyle w:val="CMDOutput"/>
        <w:rPr>
          <w:b/>
          <w:sz w:val="20"/>
          <w:szCs w:val="20"/>
        </w:rPr>
      </w:pPr>
      <w:r>
        <w:rPr>
          <w:b/>
          <w:sz w:val="20"/>
          <w:szCs w:val="20"/>
        </w:rPr>
        <w:t>184 bytes copied in 0.310 secs (594 bytes/sec)</w:t>
      </w:r>
    </w:p>
    <w:p w14:paraId="76F10363" w14:textId="77777777" w:rsidR="0033446F" w:rsidRDefault="0033446F" w:rsidP="0033446F">
      <w:pPr>
        <w:pStyle w:val="CMDOutput"/>
        <w:rPr>
          <w:b/>
          <w:sz w:val="20"/>
          <w:szCs w:val="20"/>
        </w:rPr>
      </w:pPr>
      <w:r>
        <w:rPr>
          <w:b/>
          <w:sz w:val="20"/>
          <w:szCs w:val="20"/>
        </w:rPr>
        <w:t>DLS1#</w:t>
      </w:r>
    </w:p>
    <w:p w14:paraId="76F10364" w14:textId="77777777" w:rsidR="0033446F" w:rsidRDefault="0033446F" w:rsidP="0033446F">
      <w:pPr>
        <w:pStyle w:val="StepHead"/>
        <w:numPr>
          <w:ilvl w:val="1"/>
          <w:numId w:val="52"/>
        </w:numPr>
        <w:rPr>
          <w:sz w:val="24"/>
          <w:szCs w:val="24"/>
        </w:rPr>
      </w:pPr>
      <w:r>
        <w:rPr>
          <w:sz w:val="24"/>
          <w:szCs w:val="24"/>
        </w:rPr>
        <w:lastRenderedPageBreak/>
        <w:t>Configure basic switch parameters.</w:t>
      </w:r>
    </w:p>
    <w:p w14:paraId="76F10365" w14:textId="77777777" w:rsidR="0033446F" w:rsidRDefault="0033446F" w:rsidP="0033446F">
      <w:pPr>
        <w:pStyle w:val="BodyTextL25"/>
      </w:pPr>
      <w:r>
        <w:t>Configure an IP address on the management VLAN according to the diagram. VLAN 1 is the default management VLAN, but following best practice, we will use a different VLAN. In this case, VLAN 99.</w:t>
      </w:r>
    </w:p>
    <w:p w14:paraId="76F10366" w14:textId="77777777" w:rsidR="0033446F" w:rsidRDefault="0033446F" w:rsidP="0033446F">
      <w:pPr>
        <w:pStyle w:val="BodyFormat"/>
        <w:ind w:left="720"/>
      </w:pPr>
      <w:r>
        <w:t>Enter basic configuration commands on each switch according to the diagram.</w:t>
      </w:r>
    </w:p>
    <w:p w14:paraId="76F10367" w14:textId="77777777" w:rsidR="0033446F" w:rsidRDefault="0033446F" w:rsidP="0033446F">
      <w:pPr>
        <w:pStyle w:val="BodyFormat"/>
        <w:ind w:left="720"/>
      </w:pPr>
      <w:r>
        <w:t>DLS1 example:</w:t>
      </w:r>
    </w:p>
    <w:p w14:paraId="76F10368" w14:textId="77777777" w:rsidR="0033446F" w:rsidRDefault="0033446F" w:rsidP="0033446F">
      <w:pPr>
        <w:pStyle w:val="CMDOutput"/>
        <w:rPr>
          <w:sz w:val="20"/>
          <w:szCs w:val="20"/>
        </w:rPr>
      </w:pPr>
      <w:r>
        <w:rPr>
          <w:sz w:val="20"/>
          <w:szCs w:val="20"/>
        </w:rPr>
        <w:t xml:space="preserve">DLS1# </w:t>
      </w:r>
      <w:r>
        <w:rPr>
          <w:b/>
          <w:sz w:val="20"/>
          <w:szCs w:val="20"/>
        </w:rPr>
        <w:t>configure terminal</w:t>
      </w:r>
      <w:r>
        <w:rPr>
          <w:sz w:val="20"/>
          <w:szCs w:val="20"/>
        </w:rPr>
        <w:t xml:space="preserve"> </w:t>
      </w:r>
    </w:p>
    <w:p w14:paraId="76F10369" w14:textId="77777777" w:rsidR="0033446F" w:rsidRDefault="0033446F" w:rsidP="0033446F">
      <w:pPr>
        <w:pStyle w:val="CMDOutput"/>
        <w:rPr>
          <w:sz w:val="20"/>
          <w:szCs w:val="20"/>
        </w:rPr>
      </w:pPr>
      <w:r>
        <w:rPr>
          <w:sz w:val="20"/>
          <w:szCs w:val="20"/>
        </w:rPr>
        <w:t>Enter configuration commands, one per line.  End with CNTL/Z.</w:t>
      </w:r>
    </w:p>
    <w:p w14:paraId="76F1036A" w14:textId="77777777" w:rsidR="0033446F" w:rsidRDefault="0033446F" w:rsidP="0033446F">
      <w:pPr>
        <w:pStyle w:val="CMDOutput"/>
        <w:rPr>
          <w:b/>
          <w:sz w:val="20"/>
          <w:szCs w:val="20"/>
        </w:rPr>
      </w:pPr>
      <w:r>
        <w:rPr>
          <w:sz w:val="20"/>
          <w:szCs w:val="20"/>
        </w:rPr>
        <w:t>DLS1(config)#</w:t>
      </w:r>
      <w:r>
        <w:rPr>
          <w:b/>
          <w:sz w:val="20"/>
          <w:szCs w:val="20"/>
        </w:rPr>
        <w:t xml:space="preserve"> interface vlan 99</w:t>
      </w:r>
    </w:p>
    <w:p w14:paraId="76F1036B" w14:textId="77777777" w:rsidR="0033446F" w:rsidRDefault="0033446F" w:rsidP="0033446F">
      <w:pPr>
        <w:pStyle w:val="CMDOutput"/>
        <w:rPr>
          <w:b/>
          <w:sz w:val="20"/>
          <w:szCs w:val="20"/>
        </w:rPr>
      </w:pPr>
      <w:r>
        <w:rPr>
          <w:sz w:val="20"/>
          <w:szCs w:val="20"/>
        </w:rPr>
        <w:t>DLS1(config-if)#</w:t>
      </w:r>
      <w:r>
        <w:rPr>
          <w:b/>
          <w:sz w:val="20"/>
          <w:szCs w:val="20"/>
        </w:rPr>
        <w:t xml:space="preserve"> ip address 172.16.99.1 255.255.255.0</w:t>
      </w:r>
    </w:p>
    <w:p w14:paraId="76F1036C" w14:textId="77777777" w:rsidR="0033446F" w:rsidRDefault="0033446F" w:rsidP="0033446F">
      <w:pPr>
        <w:pStyle w:val="CMDOutput"/>
        <w:rPr>
          <w:b/>
          <w:sz w:val="20"/>
          <w:szCs w:val="20"/>
        </w:rPr>
      </w:pPr>
      <w:r>
        <w:rPr>
          <w:sz w:val="20"/>
          <w:szCs w:val="20"/>
        </w:rPr>
        <w:t>DLS1(config-if)#</w:t>
      </w:r>
      <w:r>
        <w:rPr>
          <w:b/>
          <w:sz w:val="20"/>
          <w:szCs w:val="20"/>
        </w:rPr>
        <w:t xml:space="preserve"> no shutdown</w:t>
      </w:r>
    </w:p>
    <w:p w14:paraId="76F1036D" w14:textId="77777777" w:rsidR="0033446F" w:rsidRDefault="0033446F" w:rsidP="0033446F">
      <w:pPr>
        <w:pStyle w:val="BodyTextL25"/>
      </w:pPr>
      <w:r>
        <w:t xml:space="preserve">The interface VLAN 99 will not come up immediately, because the Layer 2 instance of the VLAN does not yet exist. This issue will be remedied in subsequent steps </w:t>
      </w:r>
    </w:p>
    <w:p w14:paraId="76F1036E" w14:textId="77777777" w:rsidR="0033446F" w:rsidRDefault="0033446F" w:rsidP="0033446F">
      <w:pPr>
        <w:pStyle w:val="BodyTextL25"/>
      </w:pPr>
      <w:r>
        <w:t>(Optional) On each switch, create an enable secret password and configure the VTY lines to allow remote access from other network devices.</w:t>
      </w:r>
    </w:p>
    <w:p w14:paraId="76F1036F" w14:textId="77777777" w:rsidR="0033446F" w:rsidRDefault="0033446F" w:rsidP="0033446F">
      <w:pPr>
        <w:pStyle w:val="BodyFormat"/>
        <w:ind w:left="720"/>
      </w:pPr>
      <w:r>
        <w:t>DLS1 example:</w:t>
      </w:r>
    </w:p>
    <w:p w14:paraId="76F10370" w14:textId="77777777" w:rsidR="0033446F" w:rsidRDefault="0033446F" w:rsidP="0033446F">
      <w:pPr>
        <w:pStyle w:val="CMDOutput"/>
        <w:rPr>
          <w:rFonts w:cs="Courier New"/>
          <w:sz w:val="20"/>
          <w:szCs w:val="20"/>
        </w:rPr>
      </w:pPr>
      <w:r>
        <w:rPr>
          <w:rFonts w:cs="Courier New"/>
          <w:sz w:val="20"/>
          <w:szCs w:val="20"/>
        </w:rPr>
        <w:t xml:space="preserve">DLS1(config)# </w:t>
      </w:r>
      <w:r>
        <w:rPr>
          <w:rFonts w:cs="Courier New"/>
          <w:b/>
          <w:sz w:val="20"/>
          <w:szCs w:val="20"/>
        </w:rPr>
        <w:t>enable secret class</w:t>
      </w:r>
    </w:p>
    <w:p w14:paraId="76F10371" w14:textId="77777777" w:rsidR="0033446F" w:rsidRDefault="0033446F" w:rsidP="0033446F">
      <w:pPr>
        <w:pStyle w:val="CMDOutput"/>
        <w:rPr>
          <w:rFonts w:cs="Courier New"/>
          <w:sz w:val="20"/>
          <w:szCs w:val="20"/>
        </w:rPr>
      </w:pPr>
      <w:r>
        <w:rPr>
          <w:rFonts w:cs="Courier New"/>
          <w:sz w:val="20"/>
          <w:szCs w:val="20"/>
        </w:rPr>
        <w:t xml:space="preserve">DLS1(config)# </w:t>
      </w:r>
      <w:r>
        <w:rPr>
          <w:rFonts w:cs="Courier New"/>
          <w:b/>
          <w:sz w:val="20"/>
          <w:szCs w:val="20"/>
        </w:rPr>
        <w:t>line vty 0 15</w:t>
      </w:r>
    </w:p>
    <w:p w14:paraId="76F10372" w14:textId="77777777" w:rsidR="0033446F" w:rsidRDefault="0033446F" w:rsidP="0033446F">
      <w:pPr>
        <w:pStyle w:val="CMDOutput"/>
        <w:rPr>
          <w:rFonts w:cs="Courier New"/>
          <w:sz w:val="20"/>
          <w:szCs w:val="20"/>
        </w:rPr>
      </w:pPr>
      <w:r>
        <w:rPr>
          <w:rFonts w:cs="Courier New"/>
          <w:sz w:val="20"/>
          <w:szCs w:val="20"/>
        </w:rPr>
        <w:t xml:space="preserve">DLS1(config-line)# </w:t>
      </w:r>
      <w:r>
        <w:rPr>
          <w:rFonts w:cs="Courier New"/>
          <w:b/>
          <w:sz w:val="20"/>
          <w:szCs w:val="20"/>
        </w:rPr>
        <w:t>password cisco</w:t>
      </w:r>
    </w:p>
    <w:p w14:paraId="76F10373" w14:textId="77777777" w:rsidR="0033446F" w:rsidRDefault="0033446F" w:rsidP="0033446F">
      <w:pPr>
        <w:pStyle w:val="CMDOutput"/>
        <w:rPr>
          <w:rFonts w:cs="Courier New"/>
          <w:b/>
          <w:sz w:val="20"/>
          <w:szCs w:val="20"/>
        </w:rPr>
      </w:pPr>
      <w:r>
        <w:rPr>
          <w:rFonts w:cs="Courier New"/>
          <w:sz w:val="20"/>
          <w:szCs w:val="20"/>
        </w:rPr>
        <w:t xml:space="preserve">DLS1(config-line)# </w:t>
      </w:r>
      <w:r>
        <w:rPr>
          <w:rFonts w:cs="Courier New"/>
          <w:b/>
          <w:sz w:val="20"/>
          <w:szCs w:val="20"/>
        </w:rPr>
        <w:t>login</w:t>
      </w:r>
    </w:p>
    <w:p w14:paraId="76F10374" w14:textId="77777777" w:rsidR="0033446F" w:rsidRDefault="0033446F" w:rsidP="0033446F">
      <w:pPr>
        <w:pStyle w:val="BodyTextL25"/>
      </w:pPr>
      <w:r>
        <w:rPr>
          <w:b/>
        </w:rPr>
        <w:t>Note</w:t>
      </w:r>
      <w:r>
        <w:t>: The passwords configured here are required for NETLAB compatibility only and are NOT recommended for use in a live environment.</w:t>
      </w:r>
    </w:p>
    <w:tbl>
      <w:tblPr>
        <w:tblStyle w:val="LabTableStyle"/>
        <w:tblW w:w="0" w:type="auto"/>
        <w:jc w:val="center"/>
        <w:shd w:val="clear" w:color="auto" w:fill="F2F2F2" w:themeFill="background1" w:themeFillShade="F2"/>
        <w:tblLook w:val="04A0" w:firstRow="1" w:lastRow="0" w:firstColumn="1" w:lastColumn="0" w:noHBand="0" w:noVBand="1"/>
      </w:tblPr>
      <w:tblGrid>
        <w:gridCol w:w="10296"/>
      </w:tblGrid>
      <w:tr w:rsidR="0033446F" w14:paraId="76F1037A" w14:textId="77777777" w:rsidTr="0033446F">
        <w:trPr>
          <w:cnfStyle w:val="100000000000" w:firstRow="1" w:lastRow="0" w:firstColumn="0" w:lastColumn="0" w:oddVBand="0" w:evenVBand="0" w:oddHBand="0" w:evenHBand="0" w:firstRowFirstColumn="0" w:firstRowLastColumn="0" w:lastRowFirstColumn="0" w:lastRowLastColumn="0"/>
          <w:cantSplit/>
          <w:jc w:val="center"/>
        </w:trPr>
        <w:tc>
          <w:tcPr>
            <w:tcW w:w="10296" w:type="dxa"/>
            <w:shd w:val="clear" w:color="auto" w:fill="F2F2F2" w:themeFill="background1" w:themeFillShade="F2"/>
            <w:vAlign w:val="bottom"/>
            <w:hideMark/>
          </w:tcPr>
          <w:p w14:paraId="76F10375" w14:textId="77777777" w:rsidR="0033446F" w:rsidRDefault="0033446F">
            <w:pPr>
              <w:pStyle w:val="BodyTextL25"/>
              <w:jc w:val="left"/>
              <w:rPr>
                <w:rFonts w:cs="Times New Roman"/>
              </w:rPr>
            </w:pPr>
            <w:r>
              <w:rPr>
                <w:rFonts w:cs="Times New Roman"/>
                <w:b/>
              </w:rPr>
              <w:t>Note(2)</w:t>
            </w:r>
            <w:r>
              <w:rPr>
                <w:rFonts w:cs="Times New Roman"/>
              </w:rPr>
              <w:t>: For purely lab environment purposes, it is possible to configure the VTY lines so that they accept any Telnet connection immediately, without asking for a password, and place the user into the privileged EXEC mode directly. The configuration would be similar to the following example for DLS1:</w:t>
            </w:r>
          </w:p>
          <w:p w14:paraId="76F10376" w14:textId="77777777" w:rsidR="0033446F" w:rsidRDefault="0033446F">
            <w:pPr>
              <w:pStyle w:val="CMDOutput"/>
              <w:jc w:val="left"/>
              <w:rPr>
                <w:rFonts w:cs="Times New Roman"/>
                <w:b/>
                <w:sz w:val="20"/>
                <w:szCs w:val="20"/>
              </w:rPr>
            </w:pPr>
            <w:r>
              <w:rPr>
                <w:rFonts w:cs="Times New Roman"/>
                <w:sz w:val="20"/>
                <w:szCs w:val="20"/>
              </w:rPr>
              <w:t>DLS1(config)#</w:t>
            </w:r>
            <w:r>
              <w:rPr>
                <w:rFonts w:cs="Times New Roman"/>
                <w:b/>
                <w:sz w:val="20"/>
                <w:szCs w:val="20"/>
              </w:rPr>
              <w:t xml:space="preserve"> enable secret class</w:t>
            </w:r>
          </w:p>
          <w:p w14:paraId="76F10377" w14:textId="77777777" w:rsidR="0033446F" w:rsidRDefault="0033446F">
            <w:pPr>
              <w:pStyle w:val="CMDOutput"/>
              <w:jc w:val="left"/>
              <w:rPr>
                <w:rFonts w:cs="Times New Roman"/>
                <w:b/>
                <w:sz w:val="20"/>
                <w:szCs w:val="20"/>
              </w:rPr>
            </w:pPr>
            <w:r>
              <w:rPr>
                <w:rFonts w:cs="Times New Roman"/>
                <w:sz w:val="20"/>
                <w:szCs w:val="20"/>
              </w:rPr>
              <w:t>DLS1(config)#</w:t>
            </w:r>
            <w:r>
              <w:rPr>
                <w:rFonts w:cs="Times New Roman"/>
                <w:b/>
                <w:sz w:val="20"/>
                <w:szCs w:val="20"/>
              </w:rPr>
              <w:t xml:space="preserve"> line vty 0 15</w:t>
            </w:r>
          </w:p>
          <w:p w14:paraId="76F10378" w14:textId="77777777" w:rsidR="0033446F" w:rsidRDefault="0033446F">
            <w:pPr>
              <w:pStyle w:val="CMDOutput"/>
              <w:jc w:val="left"/>
              <w:rPr>
                <w:rFonts w:cs="Times New Roman"/>
                <w:b/>
                <w:sz w:val="20"/>
                <w:szCs w:val="20"/>
              </w:rPr>
            </w:pPr>
            <w:r>
              <w:rPr>
                <w:rFonts w:cs="Times New Roman"/>
                <w:sz w:val="20"/>
                <w:szCs w:val="20"/>
              </w:rPr>
              <w:t>DLS1(config-line)#</w:t>
            </w:r>
            <w:r>
              <w:rPr>
                <w:rFonts w:cs="Times New Roman"/>
                <w:b/>
                <w:sz w:val="20"/>
                <w:szCs w:val="20"/>
              </w:rPr>
              <w:t xml:space="preserve"> no login</w:t>
            </w:r>
          </w:p>
          <w:p w14:paraId="76F10379" w14:textId="77777777" w:rsidR="0033446F" w:rsidRDefault="0033446F">
            <w:pPr>
              <w:pStyle w:val="CMDOutput"/>
              <w:jc w:val="left"/>
              <w:rPr>
                <w:rFonts w:cs="Times New Roman"/>
                <w:b/>
              </w:rPr>
            </w:pPr>
            <w:r>
              <w:rPr>
                <w:rFonts w:cs="Times New Roman"/>
                <w:sz w:val="20"/>
                <w:szCs w:val="20"/>
              </w:rPr>
              <w:t>DLS1(config-line)#</w:t>
            </w:r>
            <w:r>
              <w:rPr>
                <w:rFonts w:cs="Times New Roman"/>
                <w:b/>
                <w:sz w:val="20"/>
                <w:szCs w:val="20"/>
              </w:rPr>
              <w:t xml:space="preserve"> privilege level 15</w:t>
            </w:r>
          </w:p>
        </w:tc>
      </w:tr>
    </w:tbl>
    <w:p w14:paraId="76F1037B" w14:textId="77777777" w:rsidR="0033446F" w:rsidRDefault="0033446F" w:rsidP="0033446F">
      <w:pPr>
        <w:pStyle w:val="CommandFont"/>
      </w:pPr>
    </w:p>
    <w:p w14:paraId="76F1037C" w14:textId="77777777" w:rsidR="00932B0D" w:rsidRPr="005E4003" w:rsidRDefault="00932B0D" w:rsidP="00932B0D">
      <w:pPr>
        <w:pStyle w:val="Substepalpha0"/>
      </w:pPr>
      <w:r w:rsidRPr="005E4003">
        <w:t>Configure default gateways on the access layer switches</w:t>
      </w:r>
      <w:r>
        <w:t xml:space="preserve"> ALS1 and ALS2</w:t>
      </w:r>
      <w:r w:rsidRPr="005E4003">
        <w:t>.</w:t>
      </w:r>
      <w:r>
        <w:t xml:space="preserve"> </w:t>
      </w:r>
      <w:r w:rsidRPr="005E4003">
        <w:t>The distribution layer switch</w:t>
      </w:r>
      <w:r>
        <w:t>es</w:t>
      </w:r>
      <w:r w:rsidRPr="005E4003">
        <w:t xml:space="preserve"> will not use a default gateway because </w:t>
      </w:r>
      <w:r>
        <w:t>they</w:t>
      </w:r>
      <w:r w:rsidRPr="005E4003">
        <w:t xml:space="preserve"> act as Layer 3 device</w:t>
      </w:r>
      <w:r>
        <w:t>s</w:t>
      </w:r>
      <w:r w:rsidRPr="005E4003">
        <w:t>.</w:t>
      </w:r>
      <w:r>
        <w:t xml:space="preserve"> </w:t>
      </w:r>
      <w:r w:rsidRPr="005E4003">
        <w:t xml:space="preserve">The access layer switches act as Layer 2 devices and need a default gateway to send </w:t>
      </w:r>
      <w:r>
        <w:t xml:space="preserve">management VLAN </w:t>
      </w:r>
      <w:r w:rsidRPr="005E4003">
        <w:t>traffic off of the local subnet for the management VLAN.</w:t>
      </w:r>
    </w:p>
    <w:p w14:paraId="76F1037D" w14:textId="77777777" w:rsidR="00932B0D" w:rsidRPr="00883F56" w:rsidRDefault="00932B0D" w:rsidP="00932B0D">
      <w:pPr>
        <w:pStyle w:val="CommandFont"/>
      </w:pPr>
      <w:r w:rsidRPr="00883F56">
        <w:t>ALS1(config)</w:t>
      </w:r>
      <w:r>
        <w:t xml:space="preserve"># </w:t>
      </w:r>
      <w:r w:rsidRPr="008C0B53">
        <w:rPr>
          <w:b/>
        </w:rPr>
        <w:t>ip default-gateway 172.16.</w:t>
      </w:r>
      <w:r w:rsidR="005F587D">
        <w:rPr>
          <w:b/>
        </w:rPr>
        <w:t>99</w:t>
      </w:r>
      <w:r w:rsidRPr="008C0B53">
        <w:rPr>
          <w:b/>
        </w:rPr>
        <w:t>.</w:t>
      </w:r>
      <w:r w:rsidR="005F587D">
        <w:rPr>
          <w:b/>
        </w:rPr>
        <w:t>1</w:t>
      </w:r>
    </w:p>
    <w:p w14:paraId="76F1037E" w14:textId="77777777" w:rsidR="00932B0D" w:rsidRPr="00883F56" w:rsidRDefault="00932B0D" w:rsidP="00932B0D">
      <w:pPr>
        <w:pStyle w:val="CommandFont"/>
      </w:pPr>
    </w:p>
    <w:p w14:paraId="76F1037F" w14:textId="77777777" w:rsidR="00932B0D" w:rsidRPr="00DB6DD5" w:rsidRDefault="00932B0D" w:rsidP="00932B0D">
      <w:pPr>
        <w:pStyle w:val="CommandFont"/>
        <w:rPr>
          <w:b/>
        </w:rPr>
      </w:pPr>
      <w:r w:rsidRPr="00883F56">
        <w:t>ALS2(config)</w:t>
      </w:r>
      <w:r>
        <w:t xml:space="preserve"># </w:t>
      </w:r>
      <w:r w:rsidR="00A54CD0">
        <w:rPr>
          <w:b/>
        </w:rPr>
        <w:t>ip default-gateway 172.16.</w:t>
      </w:r>
      <w:r w:rsidR="005F587D">
        <w:rPr>
          <w:b/>
        </w:rPr>
        <w:t>99.2</w:t>
      </w:r>
    </w:p>
    <w:p w14:paraId="76F10380" w14:textId="77777777" w:rsidR="00932B0D" w:rsidRDefault="00932B0D" w:rsidP="00932B0D">
      <w:pPr>
        <w:pStyle w:val="SectionHeading"/>
      </w:pPr>
      <w:r>
        <w:t>Step 4: Configure trunks and EtherChannels between switches.</w:t>
      </w:r>
    </w:p>
    <w:p w14:paraId="76F10381" w14:textId="77777777" w:rsidR="00932B0D" w:rsidRDefault="00932B0D" w:rsidP="00932B0D">
      <w:pPr>
        <w:pStyle w:val="BodyFormat"/>
        <w:rPr>
          <w:b/>
        </w:rPr>
      </w:pPr>
      <w:r w:rsidRPr="00C60443">
        <w:t>Ether</w:t>
      </w:r>
      <w:r>
        <w:t>C</w:t>
      </w:r>
      <w:r w:rsidRPr="00C60443">
        <w:t>hannel</w:t>
      </w:r>
      <w:r>
        <w:t xml:space="preserve"> is used</w:t>
      </w:r>
      <w:r w:rsidRPr="00C60443">
        <w:t xml:space="preserve"> for the trunks</w:t>
      </w:r>
      <w:r>
        <w:t xml:space="preserve"> because it </w:t>
      </w:r>
      <w:r w:rsidRPr="00C60443">
        <w:t>allows you to utilize both Fast Ethernet interfaces that are available between each device, thereby doubling the bandwidth.</w:t>
      </w:r>
      <w:r w:rsidRPr="00230530">
        <w:rPr>
          <w:b/>
        </w:rPr>
        <w:t xml:space="preserve"> </w:t>
      </w:r>
    </w:p>
    <w:p w14:paraId="76F10382" w14:textId="77777777" w:rsidR="00932B0D" w:rsidRDefault="00932B0D" w:rsidP="00932B0D">
      <w:pPr>
        <w:pStyle w:val="BodyFormat"/>
      </w:pPr>
      <w:r w:rsidRPr="001D7A37">
        <w:rPr>
          <w:b/>
        </w:rPr>
        <w:t>Note</w:t>
      </w:r>
      <w:r>
        <w:t>: It is good practice to shut down the interfaces on both sides of the link before a port channel is created and then reenable them after the port channel is configured.</w:t>
      </w:r>
    </w:p>
    <w:p w14:paraId="76F10383" w14:textId="77777777" w:rsidR="00932B0D" w:rsidRDefault="00932B0D" w:rsidP="00932B0D">
      <w:pPr>
        <w:pStyle w:val="Substepalpha0"/>
        <w:numPr>
          <w:ilvl w:val="0"/>
          <w:numId w:val="38"/>
        </w:numPr>
      </w:pPr>
      <w:r w:rsidRPr="00C60443">
        <w:lastRenderedPageBreak/>
        <w:t>Configure trunks and Ether</w:t>
      </w:r>
      <w:r>
        <w:t>C</w:t>
      </w:r>
      <w:r w:rsidRPr="00C60443">
        <w:t xml:space="preserve">hannels </w:t>
      </w:r>
      <w:r>
        <w:t>from DLS1 and DLS2 to the other three switches</w:t>
      </w:r>
      <w:r w:rsidRPr="00C60443">
        <w:t xml:space="preserve"> acco</w:t>
      </w:r>
      <w:r>
        <w:t>rding to the diagram.</w:t>
      </w:r>
      <w:r w:rsidRPr="00230530">
        <w:t xml:space="preserve"> </w:t>
      </w:r>
      <w:r w:rsidRPr="00C60443">
        <w:t xml:space="preserve">The </w:t>
      </w:r>
      <w:r w:rsidRPr="00A82A59">
        <w:rPr>
          <w:rStyle w:val="Command"/>
        </w:rPr>
        <w:t>switchport trunk encapsulation</w:t>
      </w:r>
      <w:r w:rsidRPr="00C60443">
        <w:t xml:space="preserve"> </w:t>
      </w:r>
      <w:r>
        <w:t>{</w:t>
      </w:r>
      <w:r w:rsidRPr="00A82A59">
        <w:rPr>
          <w:rStyle w:val="Command"/>
        </w:rPr>
        <w:t>isl</w:t>
      </w:r>
      <w:r>
        <w:t xml:space="preserve"> | </w:t>
      </w:r>
      <w:r w:rsidRPr="00A82A59">
        <w:rPr>
          <w:rStyle w:val="Command"/>
        </w:rPr>
        <w:t>dot1q</w:t>
      </w:r>
      <w:r>
        <w:t xml:space="preserve">} </w:t>
      </w:r>
      <w:r w:rsidRPr="00C60443">
        <w:t xml:space="preserve">command is used because </w:t>
      </w:r>
      <w:r>
        <w:t>these</w:t>
      </w:r>
      <w:r w:rsidRPr="00C60443">
        <w:t xml:space="preserve"> switch</w:t>
      </w:r>
      <w:r>
        <w:t>es also support</w:t>
      </w:r>
      <w:r w:rsidRPr="00C60443">
        <w:t xml:space="preserve"> ISL encapsulation.</w:t>
      </w:r>
      <w:r w:rsidR="006959C0">
        <w:t xml:space="preserve"> The native vlan has been changed to vlan 666 and the switchport has been set to nonegotiate. A sample configuration has been provided to assist you with the trunking and etherchannel configurations.  </w:t>
      </w:r>
    </w:p>
    <w:p w14:paraId="76F10384" w14:textId="77777777" w:rsidR="00932B0D" w:rsidRPr="00DB6DD5" w:rsidRDefault="00932B0D" w:rsidP="00932B0D">
      <w:pPr>
        <w:pStyle w:val="CommandFont"/>
        <w:rPr>
          <w:b/>
        </w:rPr>
      </w:pPr>
      <w:r w:rsidRPr="00DE30FC">
        <w:t xml:space="preserve">DLS1(config)# </w:t>
      </w:r>
      <w:r w:rsidRPr="00DB6DD5">
        <w:rPr>
          <w:b/>
        </w:rPr>
        <w:t xml:space="preserve">interface range </w:t>
      </w:r>
      <w:r w:rsidR="004F44DC">
        <w:rPr>
          <w:b/>
        </w:rPr>
        <w:t>fastEthernet</w:t>
      </w:r>
      <w:r w:rsidRPr="00DB6DD5">
        <w:rPr>
          <w:b/>
        </w:rPr>
        <w:t xml:space="preserve"> 0/7 - 8</w:t>
      </w:r>
    </w:p>
    <w:p w14:paraId="76F10385" w14:textId="77777777" w:rsidR="00932B0D" w:rsidRPr="00DB6DD5" w:rsidRDefault="00932B0D" w:rsidP="00932B0D">
      <w:pPr>
        <w:pStyle w:val="CommandFont"/>
        <w:rPr>
          <w:b/>
        </w:rPr>
      </w:pPr>
      <w:r w:rsidRPr="00DE30FC">
        <w:t xml:space="preserve">DLS1(config-if-range)# </w:t>
      </w:r>
      <w:r w:rsidRPr="00DB6DD5">
        <w:rPr>
          <w:b/>
        </w:rPr>
        <w:t>switchport trunk encapsulation dot1q</w:t>
      </w:r>
    </w:p>
    <w:p w14:paraId="76F10386" w14:textId="77777777" w:rsidR="00932B0D" w:rsidRDefault="00932B0D" w:rsidP="00932B0D">
      <w:pPr>
        <w:pStyle w:val="CommandFont"/>
        <w:rPr>
          <w:b/>
        </w:rPr>
      </w:pPr>
      <w:r w:rsidRPr="00DE30FC">
        <w:t xml:space="preserve">DLS1(config-if-range)# </w:t>
      </w:r>
      <w:r w:rsidRPr="00DB6DD5">
        <w:rPr>
          <w:b/>
        </w:rPr>
        <w:t>switchport mode trunk</w:t>
      </w:r>
    </w:p>
    <w:p w14:paraId="76F10387" w14:textId="77777777" w:rsidR="006959C0" w:rsidRPr="00DE30FC" w:rsidRDefault="006959C0" w:rsidP="006959C0">
      <w:pPr>
        <w:pStyle w:val="CommandFont"/>
      </w:pPr>
      <w:r w:rsidRPr="00DE30FC">
        <w:t xml:space="preserve">DLS1(config-if-range)# </w:t>
      </w:r>
      <w:r w:rsidRPr="00DB6DD5">
        <w:rPr>
          <w:b/>
        </w:rPr>
        <w:t xml:space="preserve">switchport </w:t>
      </w:r>
      <w:r>
        <w:rPr>
          <w:b/>
        </w:rPr>
        <w:t>trunk native vlan 666</w:t>
      </w:r>
    </w:p>
    <w:p w14:paraId="76F10388" w14:textId="77777777" w:rsidR="006959C0" w:rsidRPr="00DE30FC" w:rsidRDefault="006959C0" w:rsidP="006959C0">
      <w:pPr>
        <w:pStyle w:val="CommandFont"/>
      </w:pPr>
      <w:r w:rsidRPr="00DE30FC">
        <w:t xml:space="preserve">DLS1(config-if-range)# </w:t>
      </w:r>
      <w:r w:rsidRPr="00DB6DD5">
        <w:rPr>
          <w:b/>
        </w:rPr>
        <w:t xml:space="preserve">switchport </w:t>
      </w:r>
      <w:r>
        <w:rPr>
          <w:b/>
        </w:rPr>
        <w:t>nonegotiate</w:t>
      </w:r>
    </w:p>
    <w:p w14:paraId="76F10389" w14:textId="77777777" w:rsidR="00932B0D" w:rsidRPr="00DE30FC" w:rsidRDefault="00932B0D" w:rsidP="00932B0D">
      <w:pPr>
        <w:pStyle w:val="CommandFont"/>
      </w:pPr>
      <w:r w:rsidRPr="00DE30FC">
        <w:t xml:space="preserve">DLS1(config-if-range)# </w:t>
      </w:r>
      <w:r w:rsidRPr="00DB6DD5">
        <w:rPr>
          <w:b/>
        </w:rPr>
        <w:t>channel-group 1 mode desirable</w:t>
      </w:r>
      <w:r w:rsidRPr="00DE30FC">
        <w:t xml:space="preserve"> </w:t>
      </w:r>
    </w:p>
    <w:p w14:paraId="76F1038A" w14:textId="77777777" w:rsidR="00932B0D" w:rsidRPr="00935F22" w:rsidRDefault="00935F22" w:rsidP="00932B0D">
      <w:pPr>
        <w:pStyle w:val="CommandFont"/>
        <w:rPr>
          <w:b/>
        </w:rPr>
      </w:pPr>
      <w:r w:rsidRPr="00935F22">
        <w:rPr>
          <w:b/>
        </w:rPr>
        <w:t>DLS1(config-if-range)# no shut</w:t>
      </w:r>
    </w:p>
    <w:p w14:paraId="76F1038B" w14:textId="77777777" w:rsidR="00932B0D" w:rsidRPr="00DE30FC" w:rsidRDefault="00932B0D" w:rsidP="00932B0D">
      <w:pPr>
        <w:pStyle w:val="CommandFont"/>
      </w:pPr>
      <w:r w:rsidRPr="00DE30FC">
        <w:rPr>
          <w:highlight w:val="yellow"/>
        </w:rPr>
        <w:t>Creating a port-channel interface Port-channel 1</w:t>
      </w:r>
    </w:p>
    <w:p w14:paraId="76F1038C" w14:textId="77777777" w:rsidR="00932B0D" w:rsidRPr="00DE30FC" w:rsidRDefault="00932B0D" w:rsidP="00932B0D">
      <w:pPr>
        <w:pStyle w:val="CommandFont"/>
      </w:pPr>
    </w:p>
    <w:p w14:paraId="76F1038D" w14:textId="77777777" w:rsidR="006959C0" w:rsidRDefault="00932B0D" w:rsidP="006959C0">
      <w:pPr>
        <w:pStyle w:val="Substepalpha0"/>
        <w:numPr>
          <w:ilvl w:val="0"/>
          <w:numId w:val="38"/>
        </w:numPr>
      </w:pPr>
      <w:r>
        <w:t>C</w:t>
      </w:r>
      <w:r w:rsidRPr="00C60443">
        <w:t>onfigur</w:t>
      </w:r>
      <w:r>
        <w:t>e</w:t>
      </w:r>
      <w:r w:rsidRPr="00C60443">
        <w:t xml:space="preserve"> the trunks and Et</w:t>
      </w:r>
      <w:r>
        <w:t>herChannel from ALS1 and ALS2 to the other switches</w:t>
      </w:r>
      <w:r w:rsidRPr="00C60443">
        <w:t>.</w:t>
      </w:r>
      <w:r>
        <w:t xml:space="preserve"> Notice that no encapsulation type is needed because the 2960 supports only 802.1q trunks.</w:t>
      </w:r>
      <w:r w:rsidR="006959C0">
        <w:t xml:space="preserve">  The native vlan has been changed to vlan 666 and the switchport has been set to nonegotiate. A sample configuration has been provided to assist you with the trunking and etherchannel configurations.  </w:t>
      </w:r>
    </w:p>
    <w:p w14:paraId="76F1038E" w14:textId="77777777" w:rsidR="00932B0D" w:rsidRPr="00DB6DD5" w:rsidRDefault="00932B0D" w:rsidP="00932B0D">
      <w:pPr>
        <w:pStyle w:val="CommandFont"/>
        <w:rPr>
          <w:b/>
        </w:rPr>
      </w:pPr>
      <w:r w:rsidRPr="00DE30FC">
        <w:t xml:space="preserve">ALS1(config)# </w:t>
      </w:r>
      <w:r w:rsidRPr="00DB6DD5">
        <w:rPr>
          <w:b/>
        </w:rPr>
        <w:t xml:space="preserve">interface range </w:t>
      </w:r>
      <w:r w:rsidR="004F44DC">
        <w:rPr>
          <w:b/>
        </w:rPr>
        <w:t>fastEthernet</w:t>
      </w:r>
      <w:r w:rsidRPr="00DB6DD5">
        <w:rPr>
          <w:b/>
        </w:rPr>
        <w:t xml:space="preserve"> 0/7 - 8</w:t>
      </w:r>
    </w:p>
    <w:p w14:paraId="76F1038F" w14:textId="77777777" w:rsidR="00932B0D" w:rsidRDefault="00932B0D" w:rsidP="00932B0D">
      <w:pPr>
        <w:pStyle w:val="CommandFont"/>
        <w:rPr>
          <w:b/>
        </w:rPr>
      </w:pPr>
      <w:r w:rsidRPr="00DE30FC">
        <w:t xml:space="preserve">ALS1(config-if-range)# </w:t>
      </w:r>
      <w:r w:rsidRPr="00DB6DD5">
        <w:rPr>
          <w:b/>
        </w:rPr>
        <w:t>switchport mode trunk</w:t>
      </w:r>
    </w:p>
    <w:p w14:paraId="76F10390" w14:textId="77777777" w:rsidR="006959C0" w:rsidRPr="00DE30FC" w:rsidRDefault="006959C0" w:rsidP="006959C0">
      <w:pPr>
        <w:pStyle w:val="CommandFont"/>
      </w:pPr>
      <w:r w:rsidRPr="00DE30FC">
        <w:t xml:space="preserve">ALS1(config-if-range)# </w:t>
      </w:r>
      <w:r w:rsidRPr="00DB6DD5">
        <w:rPr>
          <w:b/>
        </w:rPr>
        <w:t xml:space="preserve">switchport </w:t>
      </w:r>
      <w:r>
        <w:rPr>
          <w:b/>
        </w:rPr>
        <w:t>trunk native vlan 666</w:t>
      </w:r>
    </w:p>
    <w:p w14:paraId="76F10391" w14:textId="77777777" w:rsidR="006959C0" w:rsidRPr="00DE30FC" w:rsidRDefault="006959C0" w:rsidP="006959C0">
      <w:pPr>
        <w:pStyle w:val="CommandFont"/>
      </w:pPr>
      <w:r w:rsidRPr="00DE30FC">
        <w:t xml:space="preserve">ALS1(config-if-range)# </w:t>
      </w:r>
      <w:r w:rsidRPr="00DB6DD5">
        <w:rPr>
          <w:b/>
        </w:rPr>
        <w:t xml:space="preserve">switchport </w:t>
      </w:r>
      <w:r>
        <w:rPr>
          <w:b/>
        </w:rPr>
        <w:t>nonegotiate</w:t>
      </w:r>
    </w:p>
    <w:p w14:paraId="76F10392" w14:textId="77777777" w:rsidR="00932B0D" w:rsidRPr="00DE30FC" w:rsidRDefault="00932B0D" w:rsidP="00932B0D">
      <w:pPr>
        <w:pStyle w:val="CommandFont"/>
      </w:pPr>
      <w:r w:rsidRPr="00DE30FC">
        <w:t xml:space="preserve">ALS1(config-if-range)# </w:t>
      </w:r>
      <w:r w:rsidRPr="00DB6DD5">
        <w:rPr>
          <w:b/>
        </w:rPr>
        <w:t>channel-group 1 mode desirable</w:t>
      </w:r>
      <w:r w:rsidRPr="00DE30FC">
        <w:t xml:space="preserve"> </w:t>
      </w:r>
    </w:p>
    <w:p w14:paraId="76F10393" w14:textId="77777777" w:rsidR="00935F22" w:rsidRPr="00935F22" w:rsidRDefault="00935F22" w:rsidP="00935F22">
      <w:pPr>
        <w:pStyle w:val="CommandFont"/>
        <w:rPr>
          <w:b/>
        </w:rPr>
      </w:pPr>
      <w:r w:rsidRPr="0033446F">
        <w:t>ALS1(config-if-range)#</w:t>
      </w:r>
      <w:r w:rsidRPr="00935F22">
        <w:rPr>
          <w:b/>
        </w:rPr>
        <w:t xml:space="preserve"> no shut</w:t>
      </w:r>
    </w:p>
    <w:p w14:paraId="76F10394" w14:textId="77777777" w:rsidR="00932B0D" w:rsidRDefault="00932B0D" w:rsidP="00932B0D">
      <w:pPr>
        <w:pStyle w:val="Substepalpha0"/>
      </w:pPr>
      <w:r>
        <w:t xml:space="preserve">Verify trunking between DLS1, ALS1, and ALS2 using the </w:t>
      </w:r>
      <w:r w:rsidRPr="00F7007C">
        <w:rPr>
          <w:rStyle w:val="Command"/>
        </w:rPr>
        <w:t>show interface trunk</w:t>
      </w:r>
      <w:r>
        <w:t xml:space="preserve"> command on all switches.</w:t>
      </w:r>
    </w:p>
    <w:p w14:paraId="76F10395" w14:textId="77777777" w:rsidR="00932B0D" w:rsidRDefault="00932B0D" w:rsidP="00932B0D">
      <w:pPr>
        <w:pStyle w:val="CommandFont"/>
      </w:pPr>
      <w:r>
        <w:t xml:space="preserve">DLS1# </w:t>
      </w:r>
      <w:r w:rsidRPr="00B25104">
        <w:rPr>
          <w:b/>
        </w:rPr>
        <w:t>show interface trunk</w:t>
      </w:r>
    </w:p>
    <w:p w14:paraId="76F10396" w14:textId="77777777" w:rsidR="00932B0D" w:rsidRDefault="00932B0D" w:rsidP="00932B0D">
      <w:pPr>
        <w:pStyle w:val="CommandFont"/>
      </w:pPr>
    </w:p>
    <w:p w14:paraId="76F10397" w14:textId="77777777" w:rsidR="004900E9" w:rsidRDefault="004900E9" w:rsidP="004900E9">
      <w:pPr>
        <w:pStyle w:val="CommandFont"/>
      </w:pPr>
      <w:r>
        <w:t>Port        Mode             Encapsulation  Status        Native vlan</w:t>
      </w:r>
    </w:p>
    <w:p w14:paraId="76F10398" w14:textId="77777777" w:rsidR="004900E9" w:rsidRDefault="004900E9" w:rsidP="004900E9">
      <w:pPr>
        <w:pStyle w:val="CommandFont"/>
      </w:pPr>
      <w:r>
        <w:t>Po1         on               802.1q         trunking      1</w:t>
      </w:r>
    </w:p>
    <w:p w14:paraId="76F10399" w14:textId="77777777" w:rsidR="004900E9" w:rsidRDefault="004900E9" w:rsidP="004900E9">
      <w:pPr>
        <w:pStyle w:val="CommandFont"/>
      </w:pPr>
      <w:r>
        <w:t>Po2         on               802.1q         trunking      1</w:t>
      </w:r>
    </w:p>
    <w:p w14:paraId="76F1039A" w14:textId="77777777" w:rsidR="004900E9" w:rsidRDefault="004900E9" w:rsidP="004900E9">
      <w:pPr>
        <w:pStyle w:val="CommandFont"/>
      </w:pPr>
      <w:r>
        <w:t>Po3         on               802.1q         trunking      1</w:t>
      </w:r>
    </w:p>
    <w:p w14:paraId="76F1039B" w14:textId="77777777" w:rsidR="004900E9" w:rsidRDefault="004900E9" w:rsidP="004900E9">
      <w:pPr>
        <w:pStyle w:val="CommandFont"/>
      </w:pPr>
    </w:p>
    <w:p w14:paraId="76F1039C" w14:textId="77777777" w:rsidR="004900E9" w:rsidRDefault="004900E9" w:rsidP="004900E9">
      <w:pPr>
        <w:pStyle w:val="CommandFont"/>
      </w:pPr>
      <w:r>
        <w:t>Port        Vlans allowed on trunk</w:t>
      </w:r>
    </w:p>
    <w:p w14:paraId="76F1039D" w14:textId="77777777" w:rsidR="004900E9" w:rsidRDefault="004900E9" w:rsidP="004900E9">
      <w:pPr>
        <w:pStyle w:val="CommandFont"/>
      </w:pPr>
      <w:r>
        <w:t>Po1         1-4094</w:t>
      </w:r>
    </w:p>
    <w:p w14:paraId="76F1039E" w14:textId="77777777" w:rsidR="004900E9" w:rsidRDefault="004900E9" w:rsidP="004900E9">
      <w:pPr>
        <w:pStyle w:val="CommandFont"/>
      </w:pPr>
      <w:r>
        <w:t>Po2         1-4094</w:t>
      </w:r>
    </w:p>
    <w:p w14:paraId="76F1039F" w14:textId="77777777" w:rsidR="004900E9" w:rsidRDefault="004900E9" w:rsidP="004900E9">
      <w:pPr>
        <w:pStyle w:val="CommandFont"/>
      </w:pPr>
      <w:r>
        <w:t>Po3         1-4094</w:t>
      </w:r>
    </w:p>
    <w:p w14:paraId="76F103A0" w14:textId="77777777" w:rsidR="004900E9" w:rsidRDefault="004900E9" w:rsidP="004900E9">
      <w:pPr>
        <w:pStyle w:val="CommandFont"/>
      </w:pPr>
    </w:p>
    <w:p w14:paraId="76F103A1" w14:textId="77777777" w:rsidR="004900E9" w:rsidRDefault="004900E9" w:rsidP="004900E9">
      <w:pPr>
        <w:pStyle w:val="CommandFont"/>
      </w:pPr>
      <w:r>
        <w:t>Port        Vlans allowed and active in management domain</w:t>
      </w:r>
    </w:p>
    <w:p w14:paraId="76F103A2" w14:textId="77777777" w:rsidR="004900E9" w:rsidRDefault="004900E9" w:rsidP="004900E9">
      <w:pPr>
        <w:pStyle w:val="CommandFont"/>
      </w:pPr>
      <w:r>
        <w:t>Po1         1</w:t>
      </w:r>
    </w:p>
    <w:p w14:paraId="76F103A3" w14:textId="77777777" w:rsidR="004900E9" w:rsidRDefault="004900E9" w:rsidP="004900E9">
      <w:pPr>
        <w:pStyle w:val="CommandFont"/>
      </w:pPr>
      <w:r>
        <w:t>Po2         1</w:t>
      </w:r>
    </w:p>
    <w:p w14:paraId="76F103A4" w14:textId="77777777" w:rsidR="004900E9" w:rsidRDefault="004900E9" w:rsidP="004900E9">
      <w:pPr>
        <w:pStyle w:val="CommandFont"/>
      </w:pPr>
      <w:r>
        <w:t>Po3         1</w:t>
      </w:r>
    </w:p>
    <w:p w14:paraId="76F103A5" w14:textId="77777777" w:rsidR="004900E9" w:rsidRDefault="004900E9" w:rsidP="004900E9">
      <w:pPr>
        <w:pStyle w:val="CommandFont"/>
      </w:pPr>
    </w:p>
    <w:p w14:paraId="76F103A6" w14:textId="77777777" w:rsidR="004900E9" w:rsidRDefault="004900E9" w:rsidP="004900E9">
      <w:pPr>
        <w:pStyle w:val="CommandFont"/>
      </w:pPr>
      <w:r>
        <w:t>Port        Vlans in spanning tree forwarding state and not pruned</w:t>
      </w:r>
    </w:p>
    <w:p w14:paraId="76F103A7" w14:textId="77777777" w:rsidR="004900E9" w:rsidRDefault="004900E9" w:rsidP="004900E9">
      <w:pPr>
        <w:pStyle w:val="CommandFont"/>
      </w:pPr>
      <w:r>
        <w:t xml:space="preserve">Po1         </w:t>
      </w:r>
      <w:r w:rsidR="00C67B17">
        <w:t>1</w:t>
      </w:r>
    </w:p>
    <w:p w14:paraId="76F103A8" w14:textId="77777777" w:rsidR="004900E9" w:rsidRDefault="004900E9" w:rsidP="004900E9">
      <w:pPr>
        <w:pStyle w:val="CommandFont"/>
      </w:pPr>
      <w:r>
        <w:t>Po2         1</w:t>
      </w:r>
    </w:p>
    <w:p w14:paraId="76F103A9" w14:textId="77777777" w:rsidR="00932B0D" w:rsidRDefault="004900E9" w:rsidP="004900E9">
      <w:pPr>
        <w:pStyle w:val="CommandFont"/>
      </w:pPr>
      <w:r>
        <w:t xml:space="preserve">Po3         </w:t>
      </w:r>
      <w:r w:rsidR="00C67B17">
        <w:t>1</w:t>
      </w:r>
    </w:p>
    <w:p w14:paraId="76F103AA" w14:textId="77777777" w:rsidR="00932B0D" w:rsidRDefault="00932B0D" w:rsidP="00932B0D">
      <w:pPr>
        <w:pStyle w:val="Substepalpha0"/>
      </w:pPr>
      <w:r>
        <w:t xml:space="preserve">Issue the </w:t>
      </w:r>
      <w:r w:rsidRPr="00F7007C">
        <w:rPr>
          <w:rStyle w:val="Command"/>
        </w:rPr>
        <w:t>show etherchannel summary</w:t>
      </w:r>
      <w:r>
        <w:t xml:space="preserve"> command on each switch to verify the EtherChannels. In the following sample output from ALS1, notice the three EtherChannels on the access and distribution layer switches. </w:t>
      </w:r>
    </w:p>
    <w:p w14:paraId="76F103AB" w14:textId="77777777" w:rsidR="00932B0D" w:rsidRPr="00E81B70" w:rsidRDefault="00932B0D" w:rsidP="00932B0D">
      <w:pPr>
        <w:pStyle w:val="CommandFont"/>
        <w:rPr>
          <w:b/>
        </w:rPr>
      </w:pPr>
      <w:r w:rsidRPr="00E81B70">
        <w:rPr>
          <w:b/>
        </w:rPr>
        <w:t xml:space="preserve">ALS1# show etherchannel summary </w:t>
      </w:r>
    </w:p>
    <w:p w14:paraId="76F103AC" w14:textId="77777777" w:rsidR="004900E9" w:rsidRDefault="004900E9" w:rsidP="004900E9">
      <w:pPr>
        <w:pStyle w:val="CommandFont"/>
      </w:pPr>
      <w:r>
        <w:t>Flags:  D - down        P - bundled in port-channel</w:t>
      </w:r>
    </w:p>
    <w:p w14:paraId="76F103AD" w14:textId="77777777" w:rsidR="004900E9" w:rsidRDefault="004900E9" w:rsidP="004900E9">
      <w:pPr>
        <w:pStyle w:val="CommandFont"/>
      </w:pPr>
      <w:r>
        <w:lastRenderedPageBreak/>
        <w:t xml:space="preserve">        I - stand-alone s - suspended</w:t>
      </w:r>
    </w:p>
    <w:p w14:paraId="76F103AE" w14:textId="77777777" w:rsidR="004900E9" w:rsidRDefault="004900E9" w:rsidP="004900E9">
      <w:pPr>
        <w:pStyle w:val="CommandFont"/>
      </w:pPr>
      <w:r>
        <w:t xml:space="preserve">        H - Hot-standby (LACP only)</w:t>
      </w:r>
    </w:p>
    <w:p w14:paraId="76F103AF" w14:textId="77777777" w:rsidR="004900E9" w:rsidRDefault="004900E9" w:rsidP="004900E9">
      <w:pPr>
        <w:pStyle w:val="CommandFont"/>
      </w:pPr>
      <w:r>
        <w:t xml:space="preserve">        R - Layer3      S - Layer2</w:t>
      </w:r>
    </w:p>
    <w:p w14:paraId="76F103B0" w14:textId="77777777" w:rsidR="004900E9" w:rsidRDefault="004900E9" w:rsidP="004900E9">
      <w:pPr>
        <w:pStyle w:val="CommandFont"/>
      </w:pPr>
      <w:r>
        <w:t xml:space="preserve">        U - in use      f - failed to allocate aggregator</w:t>
      </w:r>
    </w:p>
    <w:p w14:paraId="76F103B1" w14:textId="77777777" w:rsidR="004900E9" w:rsidRDefault="004900E9" w:rsidP="004900E9">
      <w:pPr>
        <w:pStyle w:val="CommandFont"/>
      </w:pPr>
    </w:p>
    <w:p w14:paraId="76F103B2" w14:textId="77777777" w:rsidR="004900E9" w:rsidRDefault="004900E9" w:rsidP="004900E9">
      <w:pPr>
        <w:pStyle w:val="CommandFont"/>
      </w:pPr>
      <w:r>
        <w:t xml:space="preserve">        M - not in use, minimum links not met</w:t>
      </w:r>
    </w:p>
    <w:p w14:paraId="76F103B3" w14:textId="77777777" w:rsidR="004900E9" w:rsidRDefault="004900E9" w:rsidP="004900E9">
      <w:pPr>
        <w:pStyle w:val="CommandFont"/>
      </w:pPr>
      <w:r>
        <w:t xml:space="preserve">        u - unsuitable for bundling</w:t>
      </w:r>
    </w:p>
    <w:p w14:paraId="76F103B4" w14:textId="77777777" w:rsidR="004900E9" w:rsidRDefault="004900E9" w:rsidP="004900E9">
      <w:pPr>
        <w:pStyle w:val="CommandFont"/>
      </w:pPr>
      <w:r>
        <w:t xml:space="preserve">        w - waiting to be aggregated</w:t>
      </w:r>
    </w:p>
    <w:p w14:paraId="76F103B5" w14:textId="77777777" w:rsidR="004900E9" w:rsidRDefault="004900E9" w:rsidP="004900E9">
      <w:pPr>
        <w:pStyle w:val="CommandFont"/>
      </w:pPr>
      <w:r>
        <w:t xml:space="preserve">        d - default port</w:t>
      </w:r>
    </w:p>
    <w:p w14:paraId="76F103B6" w14:textId="77777777" w:rsidR="004900E9" w:rsidRDefault="004900E9" w:rsidP="004900E9">
      <w:pPr>
        <w:pStyle w:val="CommandFont"/>
      </w:pPr>
    </w:p>
    <w:p w14:paraId="76F103B7" w14:textId="77777777" w:rsidR="004900E9" w:rsidRDefault="004900E9" w:rsidP="004900E9">
      <w:pPr>
        <w:pStyle w:val="CommandFont"/>
      </w:pPr>
    </w:p>
    <w:p w14:paraId="76F103B8" w14:textId="77777777" w:rsidR="004900E9" w:rsidRDefault="004900E9" w:rsidP="004900E9">
      <w:pPr>
        <w:pStyle w:val="CommandFont"/>
      </w:pPr>
      <w:r>
        <w:t>Number of channel-groups in use: 3</w:t>
      </w:r>
    </w:p>
    <w:p w14:paraId="76F103B9" w14:textId="77777777" w:rsidR="004900E9" w:rsidRDefault="004900E9" w:rsidP="004900E9">
      <w:pPr>
        <w:pStyle w:val="CommandFont"/>
      </w:pPr>
      <w:r>
        <w:t>Number of aggregators:           3</w:t>
      </w:r>
    </w:p>
    <w:p w14:paraId="76F103BA" w14:textId="77777777" w:rsidR="004900E9" w:rsidRDefault="004900E9" w:rsidP="004900E9">
      <w:pPr>
        <w:pStyle w:val="CommandFont"/>
      </w:pPr>
    </w:p>
    <w:p w14:paraId="76F103BB" w14:textId="77777777" w:rsidR="004900E9" w:rsidRDefault="004900E9" w:rsidP="004900E9">
      <w:pPr>
        <w:pStyle w:val="CommandFont"/>
      </w:pPr>
      <w:r>
        <w:t>Group  Port-channel  Protocol    Ports</w:t>
      </w:r>
    </w:p>
    <w:p w14:paraId="76F103BC" w14:textId="77777777" w:rsidR="004900E9" w:rsidRDefault="004900E9" w:rsidP="004900E9">
      <w:pPr>
        <w:pStyle w:val="CommandFont"/>
      </w:pPr>
      <w:r>
        <w:t>------+-------------+-----------+-----------------------------------------------</w:t>
      </w:r>
    </w:p>
    <w:p w14:paraId="76F103BD" w14:textId="77777777" w:rsidR="004900E9" w:rsidRDefault="004900E9" w:rsidP="004900E9">
      <w:pPr>
        <w:pStyle w:val="CommandFont"/>
      </w:pPr>
      <w:r>
        <w:t>1      Po1(SU)         PAgP      Fa0/7(P)    Fa0/8(P)</w:t>
      </w:r>
    </w:p>
    <w:p w14:paraId="76F103BE" w14:textId="77777777" w:rsidR="004900E9" w:rsidRDefault="004900E9" w:rsidP="004900E9">
      <w:pPr>
        <w:pStyle w:val="CommandFont"/>
      </w:pPr>
      <w:r>
        <w:t>2      Po2(SU)         PAgP      Fa0/9(P)    Fa0/10(P)</w:t>
      </w:r>
    </w:p>
    <w:p w14:paraId="76F103BF" w14:textId="77777777" w:rsidR="00932B0D" w:rsidRPr="00B52DC4" w:rsidRDefault="004900E9" w:rsidP="004900E9">
      <w:pPr>
        <w:pStyle w:val="CommandFont"/>
      </w:pPr>
      <w:r>
        <w:t>3      Po3(SU)         PAgP      Fa0/11(P)   Fa0/12(P)</w:t>
      </w:r>
    </w:p>
    <w:p w14:paraId="76F103C0" w14:textId="77777777" w:rsidR="00932B0D" w:rsidRDefault="00932B0D" w:rsidP="00932B0D">
      <w:pPr>
        <w:pStyle w:val="BodyFormat"/>
        <w:ind w:left="720"/>
      </w:pPr>
      <w:r>
        <w:t>Which EtherChannel negotiation protocol is in use here?</w:t>
      </w:r>
    </w:p>
    <w:p w14:paraId="76F103C1" w14:textId="77777777" w:rsidR="00932B0D" w:rsidRPr="00680AF9" w:rsidRDefault="00680AF9" w:rsidP="00932B0D">
      <w:pPr>
        <w:pStyle w:val="StyleBlanklineLeft05"/>
        <w:ind w:left="720"/>
        <w:rPr>
          <w:color w:val="FF0000"/>
        </w:rPr>
      </w:pPr>
      <w:r w:rsidRPr="00680AF9">
        <w:rPr>
          <w:color w:val="FF0000"/>
          <w:highlight w:val="yellow"/>
        </w:rPr>
        <w:t xml:space="preserve">The EtherChannel negotiation </w:t>
      </w:r>
      <w:r>
        <w:rPr>
          <w:color w:val="FF0000"/>
          <w:highlight w:val="yellow"/>
        </w:rPr>
        <w:t>in</w:t>
      </w:r>
      <w:r w:rsidRPr="00680AF9">
        <w:rPr>
          <w:color w:val="FF0000"/>
          <w:highlight w:val="yellow"/>
        </w:rPr>
        <w:t xml:space="preserve"> use </w:t>
      </w:r>
      <w:r>
        <w:rPr>
          <w:color w:val="FF0000"/>
          <w:highlight w:val="yellow"/>
        </w:rPr>
        <w:t xml:space="preserve">is </w:t>
      </w:r>
      <w:r w:rsidRPr="00680AF9">
        <w:rPr>
          <w:color w:val="FF0000"/>
          <w:highlight w:val="yellow"/>
        </w:rPr>
        <w:t>PagP</w:t>
      </w:r>
      <w:r w:rsidR="00932B0D" w:rsidRPr="00680AF9">
        <w:rPr>
          <w:color w:val="FF0000"/>
        </w:rPr>
        <w:tab/>
      </w:r>
    </w:p>
    <w:p w14:paraId="76F103C2" w14:textId="77777777" w:rsidR="00932B0D" w:rsidRDefault="00932B0D" w:rsidP="00932B0D">
      <w:pPr>
        <w:pStyle w:val="SectionHeading"/>
      </w:pPr>
      <w:r>
        <w:t xml:space="preserve">Step 5: Configure VTP on </w:t>
      </w:r>
      <w:r w:rsidR="00FF03AB">
        <w:t>DLS2</w:t>
      </w:r>
      <w:r w:rsidR="00821A21">
        <w:t xml:space="preserve">, </w:t>
      </w:r>
      <w:r>
        <w:t>ALS1 and ALS2.</w:t>
      </w:r>
    </w:p>
    <w:p w14:paraId="76F103C3" w14:textId="77777777" w:rsidR="00932B0D" w:rsidRDefault="00932B0D" w:rsidP="00932B0D">
      <w:pPr>
        <w:pStyle w:val="Substepalpha0"/>
        <w:numPr>
          <w:ilvl w:val="0"/>
          <w:numId w:val="40"/>
        </w:numPr>
      </w:pPr>
      <w:r>
        <w:t>Change the VTP mode of ALS1 and ALS2 to client</w:t>
      </w:r>
      <w:r w:rsidR="005657C4">
        <w:t xml:space="preserve"> and VTP mode</w:t>
      </w:r>
      <w:r w:rsidR="004C07D4">
        <w:t>s</w:t>
      </w:r>
      <w:r w:rsidR="005657C4">
        <w:t xml:space="preserve"> of </w:t>
      </w:r>
      <w:r w:rsidR="004C07D4">
        <w:t xml:space="preserve">DLS2 </w:t>
      </w:r>
      <w:r w:rsidR="005657C4">
        <w:t xml:space="preserve">to </w:t>
      </w:r>
      <w:r w:rsidR="005657C4" w:rsidRPr="004C07D4">
        <w:rPr>
          <w:i/>
        </w:rPr>
        <w:t>server</w:t>
      </w:r>
      <w:r>
        <w:t>.</w:t>
      </w:r>
      <w:r w:rsidR="005657C4">
        <w:t xml:space="preserve">  </w:t>
      </w:r>
    </w:p>
    <w:p w14:paraId="76F103C4" w14:textId="77777777" w:rsidR="00932B0D" w:rsidRPr="00CC0FFB" w:rsidRDefault="00932B0D" w:rsidP="00932B0D">
      <w:pPr>
        <w:pStyle w:val="CommandFont"/>
        <w:rPr>
          <w:b/>
          <w:lang w:val="fr-FR"/>
        </w:rPr>
      </w:pPr>
      <w:r w:rsidRPr="00CC0FFB">
        <w:rPr>
          <w:b/>
          <w:lang w:val="fr-FR"/>
        </w:rPr>
        <w:t>ALS1(config)# vtp mode client</w:t>
      </w:r>
    </w:p>
    <w:p w14:paraId="76F103C5" w14:textId="77777777" w:rsidR="00932B0D" w:rsidRPr="00B52DC4" w:rsidRDefault="00932B0D" w:rsidP="00932B0D">
      <w:pPr>
        <w:pStyle w:val="CommandFont"/>
        <w:rPr>
          <w:lang w:val="fr-FR"/>
        </w:rPr>
      </w:pPr>
      <w:r w:rsidRPr="00B52DC4">
        <w:rPr>
          <w:lang w:val="fr-FR"/>
        </w:rPr>
        <w:t>Setting device to VTP CLIENT mode</w:t>
      </w:r>
      <w:r w:rsidR="00C67B17">
        <w:rPr>
          <w:lang w:val="fr-FR"/>
        </w:rPr>
        <w:t xml:space="preserve"> for VLANS</w:t>
      </w:r>
      <w:r w:rsidRPr="00B52DC4">
        <w:rPr>
          <w:lang w:val="fr-FR"/>
        </w:rPr>
        <w:t>.</w:t>
      </w:r>
    </w:p>
    <w:p w14:paraId="76F103C6" w14:textId="77777777" w:rsidR="00932B0D" w:rsidRPr="00B52DC4" w:rsidDel="00C67A98" w:rsidRDefault="00932B0D" w:rsidP="00932B0D">
      <w:pPr>
        <w:pStyle w:val="CommandFont"/>
        <w:rPr>
          <w:lang w:val="fr-FR"/>
        </w:rPr>
      </w:pPr>
    </w:p>
    <w:p w14:paraId="76F103C7" w14:textId="77777777" w:rsidR="00932B0D" w:rsidRPr="00CC0FFB" w:rsidRDefault="00932B0D" w:rsidP="00932B0D">
      <w:pPr>
        <w:pStyle w:val="CommandFont"/>
        <w:rPr>
          <w:b/>
          <w:lang w:val="fr-FR"/>
        </w:rPr>
      </w:pPr>
      <w:r w:rsidRPr="00CC0FFB">
        <w:rPr>
          <w:b/>
          <w:lang w:val="fr-FR"/>
        </w:rPr>
        <w:t>ALS2(config)# vtp mode client</w:t>
      </w:r>
    </w:p>
    <w:p w14:paraId="76F103C8" w14:textId="77777777" w:rsidR="00C67B17" w:rsidRDefault="00932B0D" w:rsidP="00932B0D">
      <w:pPr>
        <w:pStyle w:val="CommandFont"/>
      </w:pPr>
      <w:r w:rsidRPr="00C957B5">
        <w:t>Setting device to VTP CLIENT mode</w:t>
      </w:r>
      <w:r w:rsidR="00C67B17">
        <w:t xml:space="preserve"> for VLANS</w:t>
      </w:r>
      <w:r w:rsidRPr="00C957B5">
        <w:t>.</w:t>
      </w:r>
    </w:p>
    <w:p w14:paraId="76F103C9" w14:textId="77777777" w:rsidR="004C07D4" w:rsidRPr="004C07D4" w:rsidRDefault="004C07D4" w:rsidP="004C07D4">
      <w:pPr>
        <w:pStyle w:val="Substepalpha0"/>
        <w:numPr>
          <w:ilvl w:val="0"/>
          <w:numId w:val="0"/>
        </w:numPr>
        <w:ind w:left="360" w:firstLine="360"/>
        <w:rPr>
          <w:b/>
        </w:rPr>
      </w:pPr>
      <w:r w:rsidRPr="004C07D4">
        <w:t>Set DLS2 to server mode</w:t>
      </w:r>
      <w:r w:rsidRPr="004C07D4">
        <w:rPr>
          <w:b/>
        </w:rPr>
        <w:t xml:space="preserve">.  </w:t>
      </w:r>
    </w:p>
    <w:p w14:paraId="76F103CA" w14:textId="77777777" w:rsidR="004C07D4" w:rsidRPr="005657C4" w:rsidRDefault="004C07D4" w:rsidP="004C07D4">
      <w:pPr>
        <w:pStyle w:val="CommandFont"/>
        <w:rPr>
          <w:b/>
        </w:rPr>
      </w:pPr>
      <w:r w:rsidRPr="005657C4">
        <w:rPr>
          <w:b/>
        </w:rPr>
        <w:t>DLS2(config)#vtp mode server</w:t>
      </w:r>
    </w:p>
    <w:p w14:paraId="76F103CB" w14:textId="77777777" w:rsidR="004C07D4" w:rsidRDefault="004C07D4" w:rsidP="004C07D4">
      <w:pPr>
        <w:pStyle w:val="CommandFont"/>
        <w:rPr>
          <w:b/>
        </w:rPr>
      </w:pPr>
      <w:r w:rsidRPr="005657C4">
        <w:rPr>
          <w:b/>
        </w:rPr>
        <w:t>Setting device to VTP Server mode for VLANS</w:t>
      </w:r>
    </w:p>
    <w:p w14:paraId="76F103CC" w14:textId="77777777" w:rsidR="004C07D4" w:rsidRDefault="004C07D4" w:rsidP="004C07D4">
      <w:pPr>
        <w:pStyle w:val="CommandFont"/>
      </w:pPr>
      <w:r>
        <w:t>NOTE:  Switches default to vtp mode server. However, remember the base configuration modifies this setting to vtp mode transparent.</w:t>
      </w:r>
    </w:p>
    <w:p w14:paraId="76F103CD" w14:textId="77777777" w:rsidR="005657C4" w:rsidRDefault="005657C4" w:rsidP="00932B0D">
      <w:pPr>
        <w:pStyle w:val="CommandFont"/>
      </w:pPr>
    </w:p>
    <w:p w14:paraId="76F103CE" w14:textId="77777777" w:rsidR="00932B0D" w:rsidRDefault="00932B0D" w:rsidP="00932B0D">
      <w:pPr>
        <w:pStyle w:val="Substepalpha0"/>
      </w:pPr>
      <w:r>
        <w:t xml:space="preserve">Verify the VTP changes with the </w:t>
      </w:r>
      <w:r w:rsidRPr="00391E9B">
        <w:rPr>
          <w:rStyle w:val="Command"/>
        </w:rPr>
        <w:t xml:space="preserve">show </w:t>
      </w:r>
      <w:r>
        <w:rPr>
          <w:rStyle w:val="Command"/>
        </w:rPr>
        <w:t>vtp</w:t>
      </w:r>
      <w:r w:rsidRPr="00391E9B">
        <w:rPr>
          <w:rStyle w:val="Command"/>
        </w:rPr>
        <w:t xml:space="preserve"> status</w:t>
      </w:r>
      <w:r>
        <w:t xml:space="preserve"> command.</w:t>
      </w:r>
    </w:p>
    <w:p w14:paraId="76F103CF" w14:textId="77777777" w:rsidR="00932B0D" w:rsidRPr="00CC0FFB" w:rsidRDefault="00932B0D" w:rsidP="00932B0D">
      <w:pPr>
        <w:pStyle w:val="CommandFont"/>
        <w:rPr>
          <w:b/>
        </w:rPr>
      </w:pPr>
      <w:r w:rsidRPr="00CC0FFB">
        <w:rPr>
          <w:b/>
        </w:rPr>
        <w:t>ALS1# show vtp status</w:t>
      </w:r>
    </w:p>
    <w:p w14:paraId="76F103D0" w14:textId="77777777" w:rsidR="00C67B17" w:rsidRDefault="00C67B17" w:rsidP="00C67B17">
      <w:pPr>
        <w:pStyle w:val="CommandFont"/>
      </w:pPr>
      <w:r>
        <w:t>VTP Version capable             : 1 to 3</w:t>
      </w:r>
    </w:p>
    <w:p w14:paraId="76F103D1" w14:textId="77777777" w:rsidR="00C67B17" w:rsidRDefault="00C67B17" w:rsidP="00C67B17">
      <w:pPr>
        <w:pStyle w:val="CommandFont"/>
      </w:pPr>
      <w:r>
        <w:t>VTP version running             : 1</w:t>
      </w:r>
    </w:p>
    <w:p w14:paraId="76F103D2" w14:textId="77777777" w:rsidR="00C67B17" w:rsidRDefault="00C67B17" w:rsidP="00C67B17">
      <w:pPr>
        <w:pStyle w:val="CommandFont"/>
      </w:pPr>
      <w:r>
        <w:t>VTP Domain Name                 :</w:t>
      </w:r>
    </w:p>
    <w:p w14:paraId="76F103D3" w14:textId="77777777" w:rsidR="00C67B17" w:rsidRDefault="00C67B17" w:rsidP="00C67B17">
      <w:pPr>
        <w:pStyle w:val="CommandFont"/>
      </w:pPr>
      <w:r>
        <w:t>VTP Pruning Mode                : Disabled</w:t>
      </w:r>
    </w:p>
    <w:p w14:paraId="76F103D4" w14:textId="77777777" w:rsidR="00C67B17" w:rsidRDefault="00C67B17" w:rsidP="00C67B17">
      <w:pPr>
        <w:pStyle w:val="CommandFont"/>
      </w:pPr>
      <w:r>
        <w:t>VTP Traps Generation            : Disabled</w:t>
      </w:r>
    </w:p>
    <w:p w14:paraId="76F103D5" w14:textId="77777777" w:rsidR="00C67B17" w:rsidRDefault="00C67B17" w:rsidP="00C67B17">
      <w:pPr>
        <w:pStyle w:val="CommandFont"/>
      </w:pPr>
      <w:r>
        <w:t>Device ID                       : 0017.95d1.8b80</w:t>
      </w:r>
    </w:p>
    <w:p w14:paraId="76F103D6" w14:textId="77777777" w:rsidR="00C67B17" w:rsidRDefault="00C67B17" w:rsidP="00C67B17">
      <w:pPr>
        <w:pStyle w:val="CommandFont"/>
      </w:pPr>
      <w:r>
        <w:t>Configuration last modified by 0.0.0.0 at 0-0-00 00:00:00</w:t>
      </w:r>
    </w:p>
    <w:p w14:paraId="76F103D7" w14:textId="77777777" w:rsidR="00C67B17" w:rsidRDefault="00C67B17" w:rsidP="00C67B17">
      <w:pPr>
        <w:pStyle w:val="CommandFont"/>
      </w:pPr>
    </w:p>
    <w:p w14:paraId="76F103D8" w14:textId="77777777" w:rsidR="00C67B17" w:rsidRDefault="00C67B17" w:rsidP="00C67B17">
      <w:pPr>
        <w:pStyle w:val="CommandFont"/>
      </w:pPr>
      <w:r>
        <w:t>Feature VLAN:</w:t>
      </w:r>
    </w:p>
    <w:p w14:paraId="76F103D9" w14:textId="77777777" w:rsidR="00C67B17" w:rsidRDefault="00C67B17" w:rsidP="00C67B17">
      <w:pPr>
        <w:pStyle w:val="CommandFont"/>
      </w:pPr>
      <w:r>
        <w:t>--------------</w:t>
      </w:r>
    </w:p>
    <w:p w14:paraId="76F103DA" w14:textId="77777777" w:rsidR="00C67B17" w:rsidRDefault="00C67B17" w:rsidP="00C67B17">
      <w:pPr>
        <w:pStyle w:val="CommandFont"/>
      </w:pPr>
      <w:r>
        <w:t>VTP Operating Mode                : Client</w:t>
      </w:r>
    </w:p>
    <w:p w14:paraId="76F103DB" w14:textId="77777777" w:rsidR="00C67B17" w:rsidRDefault="00C67B17" w:rsidP="00C67B17">
      <w:pPr>
        <w:pStyle w:val="CommandFont"/>
      </w:pPr>
      <w:r>
        <w:t>Maximum VLANs supported locally   : 255</w:t>
      </w:r>
    </w:p>
    <w:p w14:paraId="76F103DC" w14:textId="77777777" w:rsidR="00C67B17" w:rsidRDefault="00C67B17" w:rsidP="00C67B17">
      <w:pPr>
        <w:pStyle w:val="CommandFont"/>
      </w:pPr>
      <w:r>
        <w:t>Number of existing VLANs          : 5</w:t>
      </w:r>
    </w:p>
    <w:p w14:paraId="76F103DD" w14:textId="77777777" w:rsidR="00C67B17" w:rsidRDefault="00C67B17" w:rsidP="00C67B17">
      <w:pPr>
        <w:pStyle w:val="CommandFont"/>
      </w:pPr>
      <w:r>
        <w:t>Configuration Revision            : 0</w:t>
      </w:r>
    </w:p>
    <w:p w14:paraId="76F103DE" w14:textId="77777777" w:rsidR="00C67B17" w:rsidRDefault="00C67B17" w:rsidP="00C67B17">
      <w:pPr>
        <w:pStyle w:val="CommandFont"/>
      </w:pPr>
      <w:r>
        <w:t>MD5 digest                        : 0x57 0xCD 0x40 0x65 0x63 0x59 0x47 0xBD</w:t>
      </w:r>
    </w:p>
    <w:p w14:paraId="76F103DF" w14:textId="77777777" w:rsidR="00932B0D" w:rsidRDefault="00C67B17" w:rsidP="00C67B17">
      <w:pPr>
        <w:pStyle w:val="CommandFont"/>
      </w:pPr>
      <w:r>
        <w:lastRenderedPageBreak/>
        <w:t xml:space="preserve">                                    0x56 0x9D 0x4A 0x3E 0xA5 0x69 0x35 0xBC</w:t>
      </w:r>
    </w:p>
    <w:p w14:paraId="76F103E0" w14:textId="77777777" w:rsidR="00932B0D" w:rsidRDefault="00932B0D" w:rsidP="00932B0D">
      <w:pPr>
        <w:pStyle w:val="SectionHeading"/>
      </w:pPr>
      <w:r>
        <w:t>Step 6: Configure VTP on DLS1.</w:t>
      </w:r>
    </w:p>
    <w:p w14:paraId="76F103E1" w14:textId="77777777" w:rsidR="00932B0D" w:rsidRDefault="00932B0D" w:rsidP="00932B0D">
      <w:pPr>
        <w:pStyle w:val="Substepalpha0"/>
        <w:numPr>
          <w:ilvl w:val="0"/>
          <w:numId w:val="41"/>
        </w:numPr>
      </w:pPr>
      <w:r>
        <w:t>Create the VTP domain on VTP server DLS1 and create VLANs 10, 20, 30, 40</w:t>
      </w:r>
      <w:r w:rsidR="005F587D">
        <w:t xml:space="preserve"> and 99</w:t>
      </w:r>
      <w:r>
        <w:t xml:space="preserve"> for the domain.</w:t>
      </w:r>
    </w:p>
    <w:p w14:paraId="76F103E2" w14:textId="77777777" w:rsidR="004C07D4" w:rsidRDefault="004C07D4" w:rsidP="004C07D4">
      <w:pPr>
        <w:pStyle w:val="Substepalpha0"/>
        <w:numPr>
          <w:ilvl w:val="0"/>
          <w:numId w:val="0"/>
        </w:numPr>
        <w:ind w:left="720"/>
      </w:pPr>
      <w:r>
        <w:t xml:space="preserve">NOTE:  Switches default to vtp mode server. However, remember the base configuration modifies this setting to vtp mode transparent. </w:t>
      </w:r>
    </w:p>
    <w:p w14:paraId="76F103E3" w14:textId="77777777" w:rsidR="00932B0D" w:rsidRPr="00CC0FFB" w:rsidRDefault="00932B0D" w:rsidP="00932B0D">
      <w:pPr>
        <w:pStyle w:val="CommandFont"/>
        <w:tabs>
          <w:tab w:val="left" w:pos="4365"/>
        </w:tabs>
        <w:rPr>
          <w:b/>
          <w:lang w:val="fr-FR"/>
        </w:rPr>
      </w:pPr>
      <w:r w:rsidRPr="0033446F">
        <w:rPr>
          <w:lang w:val="fr-FR"/>
        </w:rPr>
        <w:t>DLS1(config)#</w:t>
      </w:r>
      <w:r w:rsidRPr="00CC0FFB">
        <w:rPr>
          <w:b/>
          <w:lang w:val="fr-FR"/>
        </w:rPr>
        <w:t xml:space="preserve"> vtp domain </w:t>
      </w:r>
      <w:r w:rsidR="00B94684" w:rsidRPr="00CC0FFB">
        <w:rPr>
          <w:b/>
          <w:lang w:val="fr-FR"/>
        </w:rPr>
        <w:t>NTP</w:t>
      </w:r>
    </w:p>
    <w:p w14:paraId="76F103E4" w14:textId="77777777" w:rsidR="00932B0D" w:rsidRDefault="00932B0D" w:rsidP="00932B0D">
      <w:pPr>
        <w:pStyle w:val="CommandFont"/>
        <w:rPr>
          <w:b/>
          <w:lang w:val="fr-FR"/>
        </w:rPr>
      </w:pPr>
      <w:r w:rsidRPr="0033446F">
        <w:rPr>
          <w:lang w:val="fr-FR"/>
        </w:rPr>
        <w:t>DLS1(config)#</w:t>
      </w:r>
      <w:r w:rsidRPr="00CC0FFB">
        <w:rPr>
          <w:b/>
          <w:lang w:val="fr-FR"/>
        </w:rPr>
        <w:t xml:space="preserve"> vtp version 2</w:t>
      </w:r>
    </w:p>
    <w:p w14:paraId="76F103E5" w14:textId="77777777" w:rsidR="004C07D4" w:rsidRPr="005657C4" w:rsidRDefault="004C07D4" w:rsidP="004C07D4">
      <w:pPr>
        <w:pStyle w:val="CommandFont"/>
        <w:rPr>
          <w:b/>
        </w:rPr>
      </w:pPr>
      <w:r w:rsidRPr="0033446F">
        <w:t>DLS1(config)#</w:t>
      </w:r>
      <w:r w:rsidR="0033446F">
        <w:rPr>
          <w:b/>
        </w:rPr>
        <w:t xml:space="preserve"> </w:t>
      </w:r>
      <w:r w:rsidRPr="005657C4">
        <w:rPr>
          <w:b/>
        </w:rPr>
        <w:t>vtp mode server</w:t>
      </w:r>
    </w:p>
    <w:p w14:paraId="76F103E6" w14:textId="77777777" w:rsidR="004C07D4" w:rsidRDefault="004C07D4" w:rsidP="004C07D4">
      <w:pPr>
        <w:pStyle w:val="CommandFont"/>
        <w:rPr>
          <w:b/>
        </w:rPr>
      </w:pPr>
      <w:r w:rsidRPr="005657C4">
        <w:rPr>
          <w:b/>
        </w:rPr>
        <w:t>Setting device to VTP Server mode for VLANS</w:t>
      </w:r>
    </w:p>
    <w:p w14:paraId="76F103E7" w14:textId="77777777" w:rsidR="004C07D4" w:rsidRDefault="004C07D4" w:rsidP="004C07D4">
      <w:pPr>
        <w:pStyle w:val="CommandFont"/>
        <w:rPr>
          <w:b/>
        </w:rPr>
      </w:pPr>
    </w:p>
    <w:p w14:paraId="76F103E8" w14:textId="77777777" w:rsidR="00932B0D" w:rsidRPr="00B52DC4" w:rsidRDefault="00932B0D" w:rsidP="00932B0D">
      <w:pPr>
        <w:pStyle w:val="CommandFont"/>
        <w:rPr>
          <w:lang w:val="fr-FR"/>
        </w:rPr>
      </w:pPr>
      <w:r w:rsidRPr="00B52DC4">
        <w:rPr>
          <w:lang w:val="fr-FR"/>
        </w:rPr>
        <w:t xml:space="preserve">DLS1(config)# </w:t>
      </w:r>
      <w:r w:rsidRPr="00B52DC4">
        <w:rPr>
          <w:b/>
          <w:lang w:val="fr-FR"/>
        </w:rPr>
        <w:t>vlan 10</w:t>
      </w:r>
    </w:p>
    <w:p w14:paraId="76F103E9" w14:textId="77777777" w:rsidR="00932B0D" w:rsidRPr="00C957B5" w:rsidRDefault="00932B0D" w:rsidP="00932B0D">
      <w:pPr>
        <w:pStyle w:val="CommandFont"/>
      </w:pPr>
      <w:r w:rsidRPr="00C957B5">
        <w:t xml:space="preserve">DLS1(config-vlan)# </w:t>
      </w:r>
      <w:r w:rsidRPr="00DB6DD5">
        <w:rPr>
          <w:b/>
        </w:rPr>
        <w:t>name Finance</w:t>
      </w:r>
    </w:p>
    <w:p w14:paraId="76F103EA" w14:textId="77777777" w:rsidR="00932B0D" w:rsidRPr="00C957B5" w:rsidRDefault="00932B0D" w:rsidP="00932B0D">
      <w:pPr>
        <w:pStyle w:val="CommandFont"/>
      </w:pPr>
      <w:r w:rsidRPr="00C957B5">
        <w:t xml:space="preserve">DLS1(config-vlan)# </w:t>
      </w:r>
      <w:r w:rsidRPr="00DB6DD5">
        <w:rPr>
          <w:b/>
        </w:rPr>
        <w:t>vlan 20</w:t>
      </w:r>
      <w:r w:rsidRPr="00C957B5">
        <w:t xml:space="preserve"> </w:t>
      </w:r>
    </w:p>
    <w:p w14:paraId="76F103EB" w14:textId="77777777" w:rsidR="00932B0D" w:rsidRPr="00C957B5" w:rsidRDefault="00932B0D" w:rsidP="00932B0D">
      <w:pPr>
        <w:pStyle w:val="CommandFont"/>
      </w:pPr>
      <w:r w:rsidRPr="00C957B5">
        <w:t xml:space="preserve">DLS1(config-vlan)# </w:t>
      </w:r>
      <w:r w:rsidRPr="00DB6DD5">
        <w:rPr>
          <w:b/>
        </w:rPr>
        <w:t>name Engineering</w:t>
      </w:r>
    </w:p>
    <w:p w14:paraId="76F103EC" w14:textId="77777777" w:rsidR="00932B0D" w:rsidRPr="00C957B5" w:rsidRDefault="00932B0D" w:rsidP="00932B0D">
      <w:pPr>
        <w:pStyle w:val="CommandFont"/>
      </w:pPr>
      <w:r w:rsidRPr="00C957B5">
        <w:t xml:space="preserve">DLS1(config-vlan)# </w:t>
      </w:r>
      <w:r w:rsidRPr="00DB6DD5">
        <w:rPr>
          <w:b/>
        </w:rPr>
        <w:t>vlan 30</w:t>
      </w:r>
    </w:p>
    <w:p w14:paraId="76F103ED" w14:textId="77777777" w:rsidR="00932B0D" w:rsidRPr="00C957B5" w:rsidRDefault="00932B0D" w:rsidP="00932B0D">
      <w:pPr>
        <w:pStyle w:val="CommandFont"/>
      </w:pPr>
      <w:r w:rsidRPr="00C957B5">
        <w:t xml:space="preserve">DLS1(config-vlan)# </w:t>
      </w:r>
      <w:r w:rsidRPr="00DB6DD5">
        <w:rPr>
          <w:b/>
        </w:rPr>
        <w:t>name Server-Farm1</w:t>
      </w:r>
    </w:p>
    <w:p w14:paraId="76F103EE" w14:textId="77777777" w:rsidR="00932B0D" w:rsidRPr="00C957B5" w:rsidRDefault="00932B0D" w:rsidP="00932B0D">
      <w:pPr>
        <w:pStyle w:val="CommandFont"/>
      </w:pPr>
      <w:r w:rsidRPr="00C957B5">
        <w:t xml:space="preserve">DLS1(config-vlan)# </w:t>
      </w:r>
      <w:r w:rsidRPr="00DB6DD5">
        <w:rPr>
          <w:b/>
        </w:rPr>
        <w:t>vlan 40</w:t>
      </w:r>
    </w:p>
    <w:p w14:paraId="76F103EF" w14:textId="77777777" w:rsidR="00932B0D" w:rsidRDefault="00932B0D" w:rsidP="00932B0D">
      <w:pPr>
        <w:pStyle w:val="CommandFont"/>
        <w:rPr>
          <w:b/>
        </w:rPr>
      </w:pPr>
      <w:r w:rsidRPr="00C957B5">
        <w:t xml:space="preserve">DLS1(config-vlan)# </w:t>
      </w:r>
      <w:r w:rsidRPr="00DB6DD5">
        <w:rPr>
          <w:b/>
        </w:rPr>
        <w:t>name Server-Farm2</w:t>
      </w:r>
    </w:p>
    <w:p w14:paraId="76F103F0" w14:textId="77777777" w:rsidR="005F587D" w:rsidRPr="00C957B5" w:rsidRDefault="005F587D" w:rsidP="005F587D">
      <w:pPr>
        <w:pStyle w:val="CommandFont"/>
      </w:pPr>
      <w:r w:rsidRPr="00C957B5">
        <w:t xml:space="preserve">DLS1(config-vlan)# </w:t>
      </w:r>
      <w:r w:rsidRPr="00DB6DD5">
        <w:rPr>
          <w:b/>
        </w:rPr>
        <w:t xml:space="preserve">vlan </w:t>
      </w:r>
      <w:r>
        <w:rPr>
          <w:b/>
        </w:rPr>
        <w:t>99</w:t>
      </w:r>
    </w:p>
    <w:p w14:paraId="76F103F1" w14:textId="77777777" w:rsidR="005F587D" w:rsidRDefault="005F587D" w:rsidP="005F587D">
      <w:pPr>
        <w:pStyle w:val="CommandFont"/>
        <w:rPr>
          <w:b/>
        </w:rPr>
      </w:pPr>
      <w:r w:rsidRPr="00C957B5">
        <w:t xml:space="preserve">DLS1(config-vlan)# </w:t>
      </w:r>
      <w:r w:rsidRPr="00DB6DD5">
        <w:rPr>
          <w:b/>
        </w:rPr>
        <w:t xml:space="preserve">name </w:t>
      </w:r>
      <w:r>
        <w:rPr>
          <w:b/>
        </w:rPr>
        <w:t xml:space="preserve">Management </w:t>
      </w:r>
    </w:p>
    <w:p w14:paraId="76F103F2" w14:textId="77777777" w:rsidR="006959C0" w:rsidRPr="00C957B5" w:rsidRDefault="006959C0" w:rsidP="006959C0">
      <w:pPr>
        <w:pStyle w:val="CommandFont"/>
      </w:pPr>
      <w:r w:rsidRPr="00C957B5">
        <w:t xml:space="preserve">DLS1(config-vlan)# </w:t>
      </w:r>
      <w:r w:rsidRPr="00DB6DD5">
        <w:rPr>
          <w:b/>
        </w:rPr>
        <w:t xml:space="preserve">vlan </w:t>
      </w:r>
      <w:r>
        <w:rPr>
          <w:b/>
        </w:rPr>
        <w:t>666</w:t>
      </w:r>
    </w:p>
    <w:p w14:paraId="76F103F3" w14:textId="77777777" w:rsidR="006959C0" w:rsidRDefault="006959C0" w:rsidP="006959C0">
      <w:pPr>
        <w:pStyle w:val="CommandFont"/>
        <w:rPr>
          <w:b/>
        </w:rPr>
      </w:pPr>
      <w:r w:rsidRPr="00C957B5">
        <w:t xml:space="preserve">DLS1(config-vlan)# </w:t>
      </w:r>
      <w:r w:rsidRPr="00DB6DD5">
        <w:rPr>
          <w:b/>
        </w:rPr>
        <w:t xml:space="preserve">name </w:t>
      </w:r>
      <w:r>
        <w:rPr>
          <w:b/>
        </w:rPr>
        <w:t xml:space="preserve">NATIVE_DO_NOT_USE </w:t>
      </w:r>
    </w:p>
    <w:p w14:paraId="76F103F4" w14:textId="77777777" w:rsidR="00932B0D" w:rsidRDefault="00932B0D" w:rsidP="00932B0D">
      <w:pPr>
        <w:pStyle w:val="SectionHeading"/>
      </w:pPr>
      <w:r>
        <w:t>Step 7: Configure access ports.</w:t>
      </w:r>
    </w:p>
    <w:p w14:paraId="76F103F5" w14:textId="77777777" w:rsidR="00932B0D" w:rsidRDefault="00932B0D" w:rsidP="00A71943">
      <w:pPr>
        <w:pStyle w:val="Substepalpha0"/>
        <w:numPr>
          <w:ilvl w:val="0"/>
          <w:numId w:val="46"/>
        </w:numPr>
      </w:pPr>
      <w:r>
        <w:t>Configure the host ports of all four switches. The following commands configure the switch port mode as access, place the port in the proper VLANs, and turn on spanning-tree PortFast for the ports.</w:t>
      </w:r>
    </w:p>
    <w:p w14:paraId="76F103F6" w14:textId="77777777" w:rsidR="00932B0D" w:rsidRPr="00DB6DD5" w:rsidRDefault="00932B0D" w:rsidP="00932B0D">
      <w:pPr>
        <w:pStyle w:val="CommandFont"/>
        <w:rPr>
          <w:b/>
        </w:rPr>
      </w:pPr>
      <w:r w:rsidRPr="00DE0F67">
        <w:t xml:space="preserve">DLS1(config)# </w:t>
      </w:r>
      <w:r w:rsidRPr="00DB6DD5">
        <w:rPr>
          <w:b/>
        </w:rPr>
        <w:t xml:space="preserve">interface </w:t>
      </w:r>
      <w:r w:rsidR="004F44DC">
        <w:rPr>
          <w:b/>
        </w:rPr>
        <w:t>fastEthernet</w:t>
      </w:r>
      <w:r w:rsidRPr="00DB6DD5">
        <w:rPr>
          <w:b/>
        </w:rPr>
        <w:t xml:space="preserve"> 0/6</w:t>
      </w:r>
    </w:p>
    <w:p w14:paraId="76F103F7" w14:textId="77777777" w:rsidR="00932B0D" w:rsidRPr="00DE0F67" w:rsidRDefault="00932B0D" w:rsidP="00932B0D">
      <w:pPr>
        <w:pStyle w:val="CommandFont"/>
      </w:pPr>
      <w:r w:rsidRPr="00DE0F67">
        <w:t xml:space="preserve">DLS1(config-if)# </w:t>
      </w:r>
      <w:r w:rsidRPr="00DB6DD5">
        <w:rPr>
          <w:b/>
        </w:rPr>
        <w:t>switchport mode access</w:t>
      </w:r>
    </w:p>
    <w:p w14:paraId="76F103F8" w14:textId="77777777" w:rsidR="00932B0D" w:rsidRPr="00DE0F67" w:rsidRDefault="00932B0D" w:rsidP="00932B0D">
      <w:pPr>
        <w:pStyle w:val="CommandFont"/>
      </w:pPr>
      <w:r w:rsidRPr="00DE0F67">
        <w:t xml:space="preserve">DLS1(config-if)# </w:t>
      </w:r>
      <w:r w:rsidRPr="00DB6DD5">
        <w:rPr>
          <w:b/>
        </w:rPr>
        <w:t xml:space="preserve">switchport access vlan </w:t>
      </w:r>
      <w:r w:rsidR="005F587D">
        <w:rPr>
          <w:b/>
        </w:rPr>
        <w:t>99</w:t>
      </w:r>
    </w:p>
    <w:p w14:paraId="76F103F9" w14:textId="77777777" w:rsidR="00932B0D" w:rsidRPr="00DE0F67" w:rsidRDefault="00932B0D" w:rsidP="00932B0D">
      <w:pPr>
        <w:pStyle w:val="CommandFont"/>
      </w:pPr>
      <w:r w:rsidRPr="00DE0F67">
        <w:t xml:space="preserve">DLS1(config-if)# </w:t>
      </w:r>
      <w:r w:rsidRPr="00DB6DD5">
        <w:rPr>
          <w:b/>
        </w:rPr>
        <w:t>spanning-tree portfast</w:t>
      </w:r>
    </w:p>
    <w:p w14:paraId="76F103FA" w14:textId="77777777" w:rsidR="005112EB" w:rsidRPr="00DE0F67" w:rsidRDefault="005112EB" w:rsidP="005112EB">
      <w:pPr>
        <w:pStyle w:val="CommandFont"/>
      </w:pPr>
      <w:r w:rsidRPr="00DE0F67">
        <w:t xml:space="preserve">DLS1(config-if)# </w:t>
      </w:r>
      <w:r>
        <w:rPr>
          <w:b/>
        </w:rPr>
        <w:t>no shutdown</w:t>
      </w:r>
    </w:p>
    <w:p w14:paraId="76F103FB" w14:textId="77777777" w:rsidR="00932B0D" w:rsidRDefault="00932B0D" w:rsidP="00932B0D">
      <w:pPr>
        <w:pStyle w:val="CommandFont"/>
      </w:pPr>
    </w:p>
    <w:p w14:paraId="76F103FC" w14:textId="77777777" w:rsidR="00932B0D" w:rsidRPr="00DE0F67" w:rsidRDefault="00932B0D" w:rsidP="00932B0D">
      <w:pPr>
        <w:pStyle w:val="CommandFont"/>
      </w:pPr>
      <w:r w:rsidRPr="00DE0F67">
        <w:t xml:space="preserve">DLS2(config)# </w:t>
      </w:r>
      <w:r w:rsidRPr="008C17A5">
        <w:rPr>
          <w:b/>
        </w:rPr>
        <w:t xml:space="preserve">interface </w:t>
      </w:r>
      <w:r w:rsidR="004F44DC">
        <w:rPr>
          <w:b/>
        </w:rPr>
        <w:t>fastEthernet</w:t>
      </w:r>
      <w:r w:rsidRPr="008C17A5">
        <w:rPr>
          <w:b/>
        </w:rPr>
        <w:t xml:space="preserve"> 0/6</w:t>
      </w:r>
    </w:p>
    <w:p w14:paraId="76F103FD" w14:textId="77777777" w:rsidR="00932B0D" w:rsidRPr="008C17A5" w:rsidRDefault="00932B0D" w:rsidP="00932B0D">
      <w:pPr>
        <w:pStyle w:val="CommandFont"/>
        <w:rPr>
          <w:b/>
        </w:rPr>
      </w:pPr>
      <w:r w:rsidRPr="00DE0F67">
        <w:t xml:space="preserve">DLS2(config-if)# </w:t>
      </w:r>
      <w:r w:rsidRPr="008C17A5">
        <w:rPr>
          <w:b/>
        </w:rPr>
        <w:t>switchport mode access</w:t>
      </w:r>
    </w:p>
    <w:p w14:paraId="76F103FE" w14:textId="77777777" w:rsidR="00932B0D" w:rsidRPr="008C17A5" w:rsidRDefault="00932B0D" w:rsidP="00932B0D">
      <w:pPr>
        <w:pStyle w:val="CommandFont"/>
        <w:rPr>
          <w:b/>
        </w:rPr>
      </w:pPr>
      <w:r w:rsidRPr="00DE0F67">
        <w:t xml:space="preserve">DLS2(config-if)# </w:t>
      </w:r>
      <w:r w:rsidRPr="008C17A5">
        <w:rPr>
          <w:b/>
        </w:rPr>
        <w:t>switchport access vlan 40</w:t>
      </w:r>
    </w:p>
    <w:p w14:paraId="76F103FF" w14:textId="77777777" w:rsidR="00932B0D" w:rsidRPr="00DE0F67" w:rsidRDefault="00932B0D" w:rsidP="00932B0D">
      <w:pPr>
        <w:pStyle w:val="CommandFont"/>
      </w:pPr>
      <w:r w:rsidRPr="00DE0F67">
        <w:t xml:space="preserve">DLS2(config-if)# </w:t>
      </w:r>
      <w:r w:rsidRPr="008C17A5">
        <w:rPr>
          <w:b/>
        </w:rPr>
        <w:t>spanning-tree portfast</w:t>
      </w:r>
    </w:p>
    <w:p w14:paraId="76F10400" w14:textId="77777777" w:rsidR="00932B0D" w:rsidRDefault="005112EB" w:rsidP="00932B0D">
      <w:pPr>
        <w:pStyle w:val="CommandFont"/>
        <w:rPr>
          <w:b/>
        </w:rPr>
      </w:pPr>
      <w:r>
        <w:t>DLS2</w:t>
      </w:r>
      <w:r w:rsidRPr="00DE0F67">
        <w:t xml:space="preserve">(config-if)# </w:t>
      </w:r>
      <w:r>
        <w:rPr>
          <w:b/>
        </w:rPr>
        <w:t>no shutdown</w:t>
      </w:r>
    </w:p>
    <w:p w14:paraId="76F10401" w14:textId="77777777" w:rsidR="005112EB" w:rsidRDefault="005112EB" w:rsidP="00932B0D">
      <w:pPr>
        <w:pStyle w:val="CommandFont"/>
      </w:pPr>
    </w:p>
    <w:p w14:paraId="76F10402" w14:textId="77777777" w:rsidR="00932B0D" w:rsidRPr="00DE0F67" w:rsidRDefault="00932B0D" w:rsidP="00932B0D">
      <w:pPr>
        <w:pStyle w:val="CommandFont"/>
      </w:pPr>
      <w:r w:rsidRPr="00DE0F67">
        <w:t xml:space="preserve">ALS1(config)# </w:t>
      </w:r>
      <w:r w:rsidRPr="008C17A5">
        <w:rPr>
          <w:b/>
        </w:rPr>
        <w:t xml:space="preserve">interface </w:t>
      </w:r>
      <w:r w:rsidR="004F44DC">
        <w:rPr>
          <w:b/>
        </w:rPr>
        <w:t>fastEthernet</w:t>
      </w:r>
      <w:r w:rsidRPr="008C17A5">
        <w:rPr>
          <w:b/>
        </w:rPr>
        <w:t xml:space="preserve"> 0/6</w:t>
      </w:r>
    </w:p>
    <w:p w14:paraId="76F10403" w14:textId="77777777" w:rsidR="00932B0D" w:rsidRPr="008C17A5" w:rsidRDefault="00932B0D" w:rsidP="00932B0D">
      <w:pPr>
        <w:pStyle w:val="CommandFont"/>
        <w:rPr>
          <w:b/>
        </w:rPr>
      </w:pPr>
      <w:r w:rsidRPr="00DE0F67">
        <w:t xml:space="preserve">ALS1(config-if)# </w:t>
      </w:r>
      <w:r w:rsidRPr="008C17A5">
        <w:rPr>
          <w:b/>
        </w:rPr>
        <w:t>switchport mode access</w:t>
      </w:r>
    </w:p>
    <w:p w14:paraId="76F10404" w14:textId="77777777" w:rsidR="00932B0D" w:rsidRPr="008C17A5" w:rsidRDefault="00932B0D" w:rsidP="00932B0D">
      <w:pPr>
        <w:pStyle w:val="CommandFont"/>
        <w:rPr>
          <w:b/>
        </w:rPr>
      </w:pPr>
      <w:r w:rsidRPr="00DE0F67">
        <w:t xml:space="preserve">ALS1(config-if)# </w:t>
      </w:r>
      <w:r w:rsidRPr="008C17A5">
        <w:rPr>
          <w:b/>
        </w:rPr>
        <w:t>switchport access vlan 10</w:t>
      </w:r>
    </w:p>
    <w:p w14:paraId="76F10405" w14:textId="77777777" w:rsidR="00932B0D" w:rsidRPr="00DE0F67" w:rsidRDefault="00932B0D" w:rsidP="00932B0D">
      <w:pPr>
        <w:pStyle w:val="CommandFont"/>
      </w:pPr>
      <w:r w:rsidRPr="00DE0F67">
        <w:t xml:space="preserve">ALS1(config-if)# </w:t>
      </w:r>
      <w:r w:rsidRPr="008C17A5">
        <w:rPr>
          <w:b/>
        </w:rPr>
        <w:t>spanning-tree portfast</w:t>
      </w:r>
    </w:p>
    <w:p w14:paraId="76F10406" w14:textId="77777777" w:rsidR="00932B0D" w:rsidRDefault="005112EB" w:rsidP="00932B0D">
      <w:pPr>
        <w:pStyle w:val="CommandFont"/>
        <w:rPr>
          <w:b/>
        </w:rPr>
      </w:pPr>
      <w:r w:rsidRPr="00DE0F67">
        <w:t>D</w:t>
      </w:r>
      <w:r>
        <w:t>A</w:t>
      </w:r>
      <w:r w:rsidRPr="00DE0F67">
        <w:t xml:space="preserve">LS1(config-if)# </w:t>
      </w:r>
      <w:r>
        <w:rPr>
          <w:b/>
        </w:rPr>
        <w:t>no shutdown</w:t>
      </w:r>
    </w:p>
    <w:p w14:paraId="76F10407" w14:textId="77777777" w:rsidR="005112EB" w:rsidRPr="00DE0F67" w:rsidRDefault="005112EB" w:rsidP="00932B0D">
      <w:pPr>
        <w:pStyle w:val="CommandFont"/>
      </w:pPr>
    </w:p>
    <w:p w14:paraId="76F10408" w14:textId="77777777" w:rsidR="00932B0D" w:rsidRPr="00DE0F67" w:rsidRDefault="00932B0D" w:rsidP="00932B0D">
      <w:pPr>
        <w:pStyle w:val="CommandFont"/>
      </w:pPr>
      <w:r w:rsidRPr="00DE0F67">
        <w:t xml:space="preserve">ALS2(config)# </w:t>
      </w:r>
      <w:r w:rsidRPr="008C17A5">
        <w:rPr>
          <w:b/>
        </w:rPr>
        <w:t>interface fastEthernet 0/6</w:t>
      </w:r>
    </w:p>
    <w:p w14:paraId="76F10409" w14:textId="77777777" w:rsidR="00932B0D" w:rsidRPr="00DE0F67" w:rsidRDefault="00932B0D" w:rsidP="00932B0D">
      <w:pPr>
        <w:pStyle w:val="CommandFont"/>
      </w:pPr>
      <w:r w:rsidRPr="00DE0F67">
        <w:t xml:space="preserve">ALS2(config-if)# </w:t>
      </w:r>
      <w:r w:rsidRPr="008C17A5">
        <w:rPr>
          <w:b/>
        </w:rPr>
        <w:t>switchport mode access</w:t>
      </w:r>
    </w:p>
    <w:p w14:paraId="76F1040A" w14:textId="77777777" w:rsidR="00932B0D" w:rsidRPr="00DE0F67" w:rsidRDefault="00932B0D" w:rsidP="00932B0D">
      <w:pPr>
        <w:pStyle w:val="CommandFont"/>
      </w:pPr>
      <w:r w:rsidRPr="00DE0F67">
        <w:t xml:space="preserve">ALS2(config-if)# </w:t>
      </w:r>
      <w:r w:rsidRPr="008C17A5">
        <w:rPr>
          <w:b/>
        </w:rPr>
        <w:t>switchport access vlan 20</w:t>
      </w:r>
    </w:p>
    <w:p w14:paraId="76F1040B" w14:textId="77777777" w:rsidR="00932B0D" w:rsidRDefault="00932B0D" w:rsidP="00932B0D">
      <w:pPr>
        <w:pStyle w:val="CommandFont"/>
        <w:rPr>
          <w:b/>
        </w:rPr>
      </w:pPr>
      <w:r w:rsidRPr="00DE0F67">
        <w:t xml:space="preserve">ALS2(config-if)# </w:t>
      </w:r>
      <w:r w:rsidRPr="008C17A5">
        <w:rPr>
          <w:b/>
        </w:rPr>
        <w:t>spanning-tree portfast</w:t>
      </w:r>
    </w:p>
    <w:p w14:paraId="76F1040C" w14:textId="77777777" w:rsidR="005112EB" w:rsidRDefault="005112EB" w:rsidP="00932B0D">
      <w:pPr>
        <w:pStyle w:val="CommandFont"/>
      </w:pPr>
      <w:r>
        <w:t>ALS2</w:t>
      </w:r>
      <w:r w:rsidRPr="00DE0F67">
        <w:t xml:space="preserve">(config-if)# </w:t>
      </w:r>
      <w:r>
        <w:rPr>
          <w:b/>
        </w:rPr>
        <w:t>no shutdown</w:t>
      </w:r>
    </w:p>
    <w:p w14:paraId="76F1040D" w14:textId="77777777" w:rsidR="00932B0D" w:rsidRDefault="00932B0D" w:rsidP="00932B0D">
      <w:pPr>
        <w:pStyle w:val="Substepalpha0"/>
      </w:pPr>
      <w:r>
        <w:t xml:space="preserve">Ping from the host on VLAN 10 to the host on VLAN 40. The ping should fail. </w:t>
      </w:r>
    </w:p>
    <w:p w14:paraId="02E96FC9" w14:textId="77777777" w:rsidR="00F85435" w:rsidRDefault="00932B0D" w:rsidP="00F85435">
      <w:pPr>
        <w:pStyle w:val="BodyFormat"/>
        <w:ind w:left="720"/>
      </w:pPr>
      <w:r>
        <w:t>Are these results expected at this point? Why?</w:t>
      </w:r>
    </w:p>
    <w:p w14:paraId="76F1040F" w14:textId="4796E559" w:rsidR="00932B0D" w:rsidRDefault="00680AF9" w:rsidP="00F85435">
      <w:pPr>
        <w:pStyle w:val="BodyFormat"/>
        <w:ind w:left="720"/>
      </w:pPr>
      <w:r w:rsidRPr="00680AF9">
        <w:rPr>
          <w:color w:val="FF0000"/>
          <w:highlight w:val="yellow"/>
        </w:rPr>
        <w:lastRenderedPageBreak/>
        <w:t>Yes, it is expected that the pings will fail because no SVIs have been created on DLS1 and DLS2, except for VLAN 1. Therefore, there is no default gateway for the hosts</w:t>
      </w:r>
      <w:r>
        <w:t>.</w:t>
      </w:r>
      <w:r w:rsidR="00932B0D">
        <w:tab/>
      </w:r>
    </w:p>
    <w:p w14:paraId="76F10410" w14:textId="77777777" w:rsidR="00932B0D" w:rsidRDefault="00932B0D" w:rsidP="00932B0D">
      <w:pPr>
        <w:pStyle w:val="StyleBlanklineLeft05"/>
        <w:ind w:left="720"/>
      </w:pPr>
      <w:r>
        <w:tab/>
      </w:r>
    </w:p>
    <w:p w14:paraId="76F10411" w14:textId="77777777" w:rsidR="00932B0D" w:rsidRDefault="00932B0D" w:rsidP="00932B0D">
      <w:pPr>
        <w:pStyle w:val="StyleBlanklineLeft05"/>
        <w:ind w:left="720"/>
      </w:pPr>
      <w:r>
        <w:tab/>
      </w:r>
    </w:p>
    <w:p w14:paraId="76F10412" w14:textId="77777777" w:rsidR="00932B0D" w:rsidRPr="0039563B" w:rsidRDefault="00932B0D" w:rsidP="00932B0D">
      <w:pPr>
        <w:pStyle w:val="BodyFormat"/>
        <w:ind w:left="720"/>
      </w:pPr>
      <w:r w:rsidRPr="001D7A37">
        <w:rPr>
          <w:b/>
          <w:color w:val="000000"/>
        </w:rPr>
        <w:t>Note</w:t>
      </w:r>
      <w:r>
        <w:rPr>
          <w:color w:val="000000"/>
        </w:rPr>
        <w:t xml:space="preserve">: The </w:t>
      </w:r>
      <w:r w:rsidRPr="001D7A37">
        <w:rPr>
          <w:b/>
          <w:color w:val="000000"/>
        </w:rPr>
        <w:t>switchport host</w:t>
      </w:r>
      <w:r>
        <w:rPr>
          <w:color w:val="000000"/>
        </w:rPr>
        <w:t xml:space="preserve"> command can be used to configure individual access ports. This command automatically activates access mode, PortFast, and removes all associations of the physical switch port with the port-channel interfaces (if there are any).</w:t>
      </w:r>
    </w:p>
    <w:p w14:paraId="76F10413" w14:textId="77777777" w:rsidR="00932B0D" w:rsidRDefault="00932B0D" w:rsidP="00932B0D">
      <w:pPr>
        <w:pStyle w:val="SectionHeading"/>
      </w:pPr>
      <w:r>
        <w:t xml:space="preserve">Step 8: Configure </w:t>
      </w:r>
      <w:r w:rsidR="00A83D0A">
        <w:t>SVIs for L3</w:t>
      </w:r>
      <w:r>
        <w:t xml:space="preserve"> interfaces and enable routing.</w:t>
      </w:r>
    </w:p>
    <w:p w14:paraId="76F10414" w14:textId="77777777" w:rsidR="00932B0D" w:rsidRPr="00CC0FFB" w:rsidRDefault="00932B0D" w:rsidP="00932B0D">
      <w:pPr>
        <w:pStyle w:val="CommandFont"/>
        <w:rPr>
          <w:rFonts w:cs="Courier New"/>
          <w:b/>
        </w:rPr>
      </w:pPr>
      <w:r w:rsidRPr="00CC0FFB">
        <w:rPr>
          <w:rFonts w:cs="Courier New"/>
          <w:b/>
        </w:rPr>
        <w:t>DLS1(config)# ip routing</w:t>
      </w:r>
    </w:p>
    <w:p w14:paraId="76F10415" w14:textId="77777777" w:rsidR="00BB4E59" w:rsidRPr="00CC0FFB" w:rsidRDefault="00BB4E59" w:rsidP="00932B0D">
      <w:pPr>
        <w:pStyle w:val="CommandFont"/>
        <w:rPr>
          <w:rFonts w:cs="Courier New"/>
          <w:b/>
        </w:rPr>
      </w:pPr>
    </w:p>
    <w:p w14:paraId="76F10416" w14:textId="77777777" w:rsidR="00BB4E59" w:rsidRPr="00CC0FFB" w:rsidRDefault="00BB4E59" w:rsidP="00BB4E59">
      <w:pPr>
        <w:pStyle w:val="CommandFont"/>
        <w:rPr>
          <w:rFonts w:cs="Courier New"/>
          <w:b/>
        </w:rPr>
      </w:pPr>
      <w:r w:rsidRPr="00CC0FFB">
        <w:rPr>
          <w:rFonts w:cs="Courier New"/>
          <w:b/>
        </w:rPr>
        <w:t xml:space="preserve">DLS1(config)# interface loopback 1 </w:t>
      </w:r>
    </w:p>
    <w:p w14:paraId="76F10417" w14:textId="77777777" w:rsidR="00BB4E59" w:rsidRPr="00CC0FFB" w:rsidRDefault="00BB4E59" w:rsidP="00BB4E59">
      <w:pPr>
        <w:pStyle w:val="CommandFont"/>
        <w:rPr>
          <w:rFonts w:cs="Courier New"/>
          <w:b/>
        </w:rPr>
      </w:pPr>
      <w:r w:rsidRPr="00CC0FFB">
        <w:rPr>
          <w:rFonts w:cs="Courier New"/>
          <w:b/>
        </w:rPr>
        <w:t>DLS1(config-if)# ip address 200.200.200.1 255.255.255.0</w:t>
      </w:r>
    </w:p>
    <w:p w14:paraId="76F10418" w14:textId="77777777" w:rsidR="00BB4E59" w:rsidRDefault="00BB4E59" w:rsidP="00BB4E59">
      <w:pPr>
        <w:pStyle w:val="CommandFont"/>
        <w:rPr>
          <w:rFonts w:cs="Courier New"/>
          <w:b/>
        </w:rPr>
      </w:pPr>
      <w:r w:rsidRPr="00CC0FFB">
        <w:rPr>
          <w:rFonts w:cs="Courier New"/>
          <w:b/>
        </w:rPr>
        <w:t>DLS1(config-if)# exit</w:t>
      </w:r>
    </w:p>
    <w:p w14:paraId="76F10419" w14:textId="77777777" w:rsidR="00954DE3" w:rsidRPr="00CC0FFB" w:rsidRDefault="00954DE3" w:rsidP="00BB4E59">
      <w:pPr>
        <w:pStyle w:val="CommandFont"/>
        <w:rPr>
          <w:rFonts w:cs="Courier New"/>
          <w:b/>
        </w:rPr>
      </w:pPr>
    </w:p>
    <w:p w14:paraId="76F1041A" w14:textId="77777777" w:rsidR="00932B0D" w:rsidRPr="00B466E4" w:rsidRDefault="00954DE3" w:rsidP="00954DE3">
      <w:pPr>
        <w:pStyle w:val="CommandFont"/>
        <w:rPr>
          <w:rFonts w:ascii="Arial" w:hAnsi="Arial" w:cs="Arial"/>
        </w:rPr>
      </w:pPr>
      <w:r w:rsidRPr="00B466E4">
        <w:rPr>
          <w:rFonts w:ascii="Arial" w:hAnsi="Arial" w:cs="Arial"/>
        </w:rPr>
        <w:t>Note:  The purpose of this loopback interface is to be used as the source for NTP.</w:t>
      </w:r>
    </w:p>
    <w:p w14:paraId="76F1041B" w14:textId="77777777" w:rsidR="00954DE3" w:rsidRPr="00954DE3" w:rsidRDefault="00954DE3" w:rsidP="00954DE3">
      <w:pPr>
        <w:pStyle w:val="CommandFont"/>
        <w:rPr>
          <w:rFonts w:ascii="Arial" w:hAnsi="Arial" w:cs="Arial"/>
          <w:b/>
        </w:rPr>
      </w:pPr>
    </w:p>
    <w:p w14:paraId="76F1041C" w14:textId="77777777" w:rsidR="00932B0D" w:rsidRPr="00CC0FFB" w:rsidRDefault="00932B0D" w:rsidP="00932B0D">
      <w:pPr>
        <w:pStyle w:val="CommandFont"/>
        <w:rPr>
          <w:rFonts w:cs="Courier New"/>
          <w:b/>
        </w:rPr>
      </w:pPr>
      <w:r w:rsidRPr="0033446F">
        <w:rPr>
          <w:rFonts w:cs="Courier New"/>
        </w:rPr>
        <w:t>DLS1(config)#</w:t>
      </w:r>
      <w:r w:rsidRPr="00CC0FFB">
        <w:rPr>
          <w:rFonts w:cs="Courier New"/>
          <w:b/>
        </w:rPr>
        <w:t xml:space="preserve"> interface vlan 10</w:t>
      </w:r>
    </w:p>
    <w:p w14:paraId="76F1041D" w14:textId="77777777" w:rsidR="00932B0D" w:rsidRPr="00CC0FFB" w:rsidRDefault="00932B0D" w:rsidP="00932B0D">
      <w:pPr>
        <w:pStyle w:val="CommandFont"/>
        <w:rPr>
          <w:rFonts w:cs="Courier New"/>
          <w:b/>
        </w:rPr>
      </w:pPr>
      <w:r w:rsidRPr="0033446F">
        <w:rPr>
          <w:rFonts w:cs="Courier New"/>
        </w:rPr>
        <w:t>DLS1(config-if)#</w:t>
      </w:r>
      <w:r w:rsidRPr="00CC0FFB">
        <w:rPr>
          <w:rFonts w:cs="Courier New"/>
          <w:b/>
        </w:rPr>
        <w:t xml:space="preserve"> </w:t>
      </w:r>
      <w:r w:rsidR="00A83D0A" w:rsidRPr="00CC0FFB">
        <w:rPr>
          <w:rFonts w:cs="Courier New"/>
          <w:b/>
        </w:rPr>
        <w:t>ip address 172.16.10.1</w:t>
      </w:r>
      <w:r w:rsidRPr="00CC0FFB">
        <w:rPr>
          <w:rFonts w:cs="Courier New"/>
          <w:b/>
        </w:rPr>
        <w:t xml:space="preserve"> 255.255.255.0</w:t>
      </w:r>
    </w:p>
    <w:p w14:paraId="76F1041E" w14:textId="77777777" w:rsidR="00932B0D" w:rsidRPr="00CC0FFB" w:rsidRDefault="00932B0D" w:rsidP="00932B0D">
      <w:pPr>
        <w:pStyle w:val="CommandFont"/>
        <w:rPr>
          <w:rFonts w:cs="Courier New"/>
          <w:b/>
        </w:rPr>
      </w:pPr>
      <w:r w:rsidRPr="00CC0FFB">
        <w:rPr>
          <w:rFonts w:cs="Courier New"/>
          <w:b/>
        </w:rPr>
        <w:t>DLS1(config-if)# exit</w:t>
      </w:r>
    </w:p>
    <w:p w14:paraId="76F1041F" w14:textId="77777777" w:rsidR="00932B0D" w:rsidRPr="00CC0FFB" w:rsidRDefault="00932B0D" w:rsidP="00932B0D">
      <w:pPr>
        <w:pStyle w:val="CommandFont"/>
        <w:rPr>
          <w:rFonts w:cs="Courier New"/>
          <w:b/>
        </w:rPr>
      </w:pPr>
    </w:p>
    <w:p w14:paraId="76F10420" w14:textId="77777777" w:rsidR="00932B0D" w:rsidRPr="00CC0FFB" w:rsidRDefault="00932B0D" w:rsidP="00932B0D">
      <w:pPr>
        <w:pStyle w:val="CommandFont"/>
        <w:rPr>
          <w:rFonts w:cs="Courier New"/>
          <w:b/>
        </w:rPr>
      </w:pPr>
      <w:r w:rsidRPr="0033446F">
        <w:rPr>
          <w:rFonts w:cs="Courier New"/>
        </w:rPr>
        <w:t>DLS1(config)#</w:t>
      </w:r>
      <w:r w:rsidRPr="00CC0FFB">
        <w:rPr>
          <w:rFonts w:cs="Courier New"/>
          <w:b/>
        </w:rPr>
        <w:t xml:space="preserve"> interface vlan 20</w:t>
      </w:r>
    </w:p>
    <w:p w14:paraId="76F10421" w14:textId="77777777" w:rsidR="00932B0D" w:rsidRPr="00CC0FFB" w:rsidRDefault="00932B0D" w:rsidP="00932B0D">
      <w:pPr>
        <w:pStyle w:val="CommandFont"/>
        <w:rPr>
          <w:rFonts w:cs="Courier New"/>
          <w:b/>
        </w:rPr>
      </w:pPr>
      <w:r w:rsidRPr="0033446F">
        <w:rPr>
          <w:rFonts w:cs="Courier New"/>
        </w:rPr>
        <w:t>DLS1(config-if)#</w:t>
      </w:r>
      <w:r w:rsidRPr="00CC0FFB">
        <w:rPr>
          <w:rFonts w:cs="Courier New"/>
          <w:b/>
        </w:rPr>
        <w:t xml:space="preserve"> </w:t>
      </w:r>
      <w:r w:rsidR="00A83D0A" w:rsidRPr="00CC0FFB">
        <w:rPr>
          <w:rFonts w:cs="Courier New"/>
          <w:b/>
        </w:rPr>
        <w:t>ip address 172.16.20.1</w:t>
      </w:r>
      <w:r w:rsidRPr="00CC0FFB">
        <w:rPr>
          <w:rFonts w:cs="Courier New"/>
          <w:b/>
        </w:rPr>
        <w:t xml:space="preserve"> 255.255.255.0</w:t>
      </w:r>
    </w:p>
    <w:p w14:paraId="76F10422" w14:textId="77777777" w:rsidR="00932B0D" w:rsidRPr="00CC0FFB" w:rsidRDefault="00932B0D" w:rsidP="00932B0D">
      <w:pPr>
        <w:pStyle w:val="CommandFont"/>
        <w:rPr>
          <w:rFonts w:cs="Courier New"/>
          <w:b/>
        </w:rPr>
      </w:pPr>
    </w:p>
    <w:p w14:paraId="76F10423" w14:textId="77777777" w:rsidR="00932B0D" w:rsidRPr="00CC0FFB" w:rsidRDefault="00932B0D" w:rsidP="00932B0D">
      <w:pPr>
        <w:pStyle w:val="CommandFont"/>
        <w:rPr>
          <w:rFonts w:cs="Courier New"/>
          <w:b/>
        </w:rPr>
      </w:pPr>
      <w:r w:rsidRPr="0033446F">
        <w:rPr>
          <w:rFonts w:cs="Courier New"/>
        </w:rPr>
        <w:t>DLS1(config)#</w:t>
      </w:r>
      <w:r w:rsidRPr="00CC0FFB">
        <w:rPr>
          <w:rFonts w:cs="Courier New"/>
          <w:b/>
        </w:rPr>
        <w:t xml:space="preserve"> interface vlan 30</w:t>
      </w:r>
    </w:p>
    <w:p w14:paraId="76F10424" w14:textId="77777777" w:rsidR="00932B0D" w:rsidRPr="00CC0FFB" w:rsidRDefault="00932B0D" w:rsidP="00932B0D">
      <w:pPr>
        <w:pStyle w:val="CommandFont"/>
        <w:rPr>
          <w:rFonts w:cs="Courier New"/>
          <w:b/>
        </w:rPr>
      </w:pPr>
      <w:r w:rsidRPr="0033446F">
        <w:rPr>
          <w:rFonts w:cs="Courier New"/>
        </w:rPr>
        <w:t>DLS1(config-if)#</w:t>
      </w:r>
      <w:r w:rsidRPr="00CC0FFB">
        <w:rPr>
          <w:rFonts w:cs="Courier New"/>
          <w:b/>
        </w:rPr>
        <w:t xml:space="preserve"> </w:t>
      </w:r>
      <w:r w:rsidR="00A83D0A" w:rsidRPr="00CC0FFB">
        <w:rPr>
          <w:rFonts w:cs="Courier New"/>
          <w:b/>
        </w:rPr>
        <w:t>ip address 172.16.30.1</w:t>
      </w:r>
      <w:r w:rsidRPr="00CC0FFB">
        <w:rPr>
          <w:rFonts w:cs="Courier New"/>
          <w:b/>
        </w:rPr>
        <w:t xml:space="preserve"> 255.255.255.0</w:t>
      </w:r>
    </w:p>
    <w:p w14:paraId="76F10425" w14:textId="77777777" w:rsidR="005F587D" w:rsidRPr="00CC0FFB" w:rsidRDefault="005F587D" w:rsidP="00932B0D">
      <w:pPr>
        <w:pStyle w:val="CommandFont"/>
        <w:rPr>
          <w:rFonts w:cs="Courier New"/>
          <w:b/>
        </w:rPr>
      </w:pPr>
    </w:p>
    <w:p w14:paraId="76F10426" w14:textId="77777777" w:rsidR="00932B0D" w:rsidRPr="00CC0FFB" w:rsidRDefault="00932B0D" w:rsidP="00932B0D">
      <w:pPr>
        <w:pStyle w:val="CommandFont"/>
        <w:rPr>
          <w:rFonts w:cs="Courier New"/>
          <w:b/>
        </w:rPr>
      </w:pPr>
      <w:r w:rsidRPr="0033446F">
        <w:rPr>
          <w:rFonts w:cs="Courier New"/>
        </w:rPr>
        <w:t>DLS1(config)#</w:t>
      </w:r>
      <w:r w:rsidRPr="00CC0FFB">
        <w:rPr>
          <w:rFonts w:cs="Courier New"/>
          <w:b/>
        </w:rPr>
        <w:t xml:space="preserve"> interface vlan 40</w:t>
      </w:r>
    </w:p>
    <w:p w14:paraId="76F10427" w14:textId="77777777" w:rsidR="00932B0D" w:rsidRPr="00CC0FFB" w:rsidRDefault="00932B0D" w:rsidP="00932B0D">
      <w:pPr>
        <w:pStyle w:val="CommandFont"/>
        <w:rPr>
          <w:rFonts w:cs="Courier New"/>
          <w:b/>
        </w:rPr>
      </w:pPr>
      <w:r w:rsidRPr="0033446F">
        <w:rPr>
          <w:rFonts w:cs="Courier New"/>
        </w:rPr>
        <w:t>DLS1(config-if)#</w:t>
      </w:r>
      <w:r w:rsidRPr="00CC0FFB">
        <w:rPr>
          <w:rFonts w:cs="Courier New"/>
          <w:b/>
        </w:rPr>
        <w:t xml:space="preserve"> </w:t>
      </w:r>
      <w:r w:rsidR="00A83D0A" w:rsidRPr="00CC0FFB">
        <w:rPr>
          <w:rFonts w:cs="Courier New"/>
          <w:b/>
        </w:rPr>
        <w:t>ip address 172.16.40.1</w:t>
      </w:r>
      <w:r w:rsidRPr="00CC0FFB">
        <w:rPr>
          <w:rFonts w:cs="Courier New"/>
          <w:b/>
        </w:rPr>
        <w:t xml:space="preserve"> 255.255.255.0</w:t>
      </w:r>
    </w:p>
    <w:p w14:paraId="76F10428" w14:textId="77777777" w:rsidR="00B94684" w:rsidRPr="00CC0FFB" w:rsidRDefault="00B94684" w:rsidP="00932B0D">
      <w:pPr>
        <w:pStyle w:val="CommandFont"/>
        <w:rPr>
          <w:rFonts w:cs="Courier New"/>
          <w:b/>
        </w:rPr>
      </w:pPr>
    </w:p>
    <w:p w14:paraId="76F10429" w14:textId="77777777" w:rsidR="00932B0D" w:rsidRPr="00CC0FFB" w:rsidRDefault="00932B0D" w:rsidP="00932B0D">
      <w:pPr>
        <w:pStyle w:val="CommandFont"/>
        <w:rPr>
          <w:rFonts w:cs="Courier New"/>
          <w:b/>
        </w:rPr>
      </w:pPr>
      <w:r w:rsidRPr="0033446F">
        <w:rPr>
          <w:rFonts w:cs="Courier New"/>
        </w:rPr>
        <w:t>DLS2(config)#</w:t>
      </w:r>
      <w:r w:rsidRPr="00CC0FFB">
        <w:rPr>
          <w:rFonts w:cs="Courier New"/>
          <w:b/>
        </w:rPr>
        <w:t xml:space="preserve"> ip routing</w:t>
      </w:r>
    </w:p>
    <w:p w14:paraId="76F1042A" w14:textId="77777777" w:rsidR="00932B0D" w:rsidRPr="00CC0FFB" w:rsidRDefault="00932B0D" w:rsidP="00932B0D">
      <w:pPr>
        <w:pStyle w:val="CommandFont"/>
        <w:rPr>
          <w:rFonts w:cs="Courier New"/>
          <w:b/>
        </w:rPr>
      </w:pPr>
    </w:p>
    <w:p w14:paraId="76F1042B" w14:textId="77777777" w:rsidR="00932B0D" w:rsidRPr="00CC0FFB" w:rsidRDefault="00932B0D" w:rsidP="00932B0D">
      <w:pPr>
        <w:pStyle w:val="CommandFont"/>
        <w:rPr>
          <w:rFonts w:cs="Courier New"/>
          <w:b/>
        </w:rPr>
      </w:pPr>
      <w:r w:rsidRPr="0033446F">
        <w:rPr>
          <w:rFonts w:cs="Courier New"/>
        </w:rPr>
        <w:t>DLS2(config)#</w:t>
      </w:r>
      <w:r w:rsidRPr="00CC0FFB">
        <w:rPr>
          <w:rFonts w:cs="Courier New"/>
          <w:b/>
        </w:rPr>
        <w:t xml:space="preserve"> interface vlan 10</w:t>
      </w:r>
    </w:p>
    <w:p w14:paraId="76F1042C" w14:textId="77777777" w:rsidR="00932B0D" w:rsidRPr="00CC0FFB" w:rsidRDefault="00932B0D" w:rsidP="00932B0D">
      <w:pPr>
        <w:pStyle w:val="CommandFont"/>
        <w:rPr>
          <w:rFonts w:cs="Courier New"/>
          <w:b/>
        </w:rPr>
      </w:pPr>
      <w:r w:rsidRPr="0033446F">
        <w:rPr>
          <w:rFonts w:cs="Courier New"/>
        </w:rPr>
        <w:t>DLS2(config-if)#</w:t>
      </w:r>
      <w:r w:rsidRPr="00CC0FFB">
        <w:rPr>
          <w:rFonts w:cs="Courier New"/>
          <w:b/>
        </w:rPr>
        <w:t xml:space="preserve"> </w:t>
      </w:r>
      <w:r w:rsidR="00A83D0A" w:rsidRPr="00CC0FFB">
        <w:rPr>
          <w:rFonts w:cs="Courier New"/>
          <w:b/>
        </w:rPr>
        <w:t>ip address 172.16.10.2</w:t>
      </w:r>
      <w:r w:rsidRPr="00CC0FFB">
        <w:rPr>
          <w:rFonts w:cs="Courier New"/>
          <w:b/>
        </w:rPr>
        <w:t xml:space="preserve"> 255.255.255.0</w:t>
      </w:r>
    </w:p>
    <w:p w14:paraId="76F1042D" w14:textId="77777777" w:rsidR="00932B0D" w:rsidRPr="00CC0FFB" w:rsidRDefault="00932B0D" w:rsidP="00932B0D">
      <w:pPr>
        <w:pStyle w:val="CommandFont"/>
        <w:rPr>
          <w:rFonts w:cs="Courier New"/>
          <w:b/>
        </w:rPr>
      </w:pPr>
      <w:r w:rsidRPr="0033446F">
        <w:rPr>
          <w:rFonts w:cs="Courier New"/>
        </w:rPr>
        <w:t>DLS2(config-if)#</w:t>
      </w:r>
      <w:r w:rsidRPr="00CC0FFB">
        <w:rPr>
          <w:rFonts w:cs="Courier New"/>
          <w:b/>
        </w:rPr>
        <w:t xml:space="preserve"> exit</w:t>
      </w:r>
    </w:p>
    <w:p w14:paraId="76F1042E" w14:textId="77777777" w:rsidR="00932B0D" w:rsidRPr="00CC0FFB" w:rsidRDefault="00932B0D" w:rsidP="00932B0D">
      <w:pPr>
        <w:pStyle w:val="CommandFont"/>
        <w:rPr>
          <w:rFonts w:cs="Courier New"/>
          <w:b/>
        </w:rPr>
      </w:pPr>
    </w:p>
    <w:p w14:paraId="76F1042F" w14:textId="77777777" w:rsidR="00932B0D" w:rsidRPr="00CC0FFB" w:rsidRDefault="00932B0D" w:rsidP="00932B0D">
      <w:pPr>
        <w:pStyle w:val="CommandFont"/>
        <w:rPr>
          <w:rFonts w:cs="Courier New"/>
          <w:b/>
        </w:rPr>
      </w:pPr>
      <w:r w:rsidRPr="0033446F">
        <w:rPr>
          <w:rFonts w:cs="Courier New"/>
        </w:rPr>
        <w:t>DLS2(config)#</w:t>
      </w:r>
      <w:r w:rsidRPr="00CC0FFB">
        <w:rPr>
          <w:rFonts w:cs="Courier New"/>
          <w:b/>
        </w:rPr>
        <w:t xml:space="preserve"> interface vlan 20</w:t>
      </w:r>
    </w:p>
    <w:p w14:paraId="76F10430" w14:textId="77777777" w:rsidR="00932B0D" w:rsidRPr="00CC0FFB" w:rsidRDefault="00932B0D" w:rsidP="00932B0D">
      <w:pPr>
        <w:pStyle w:val="CommandFont"/>
        <w:rPr>
          <w:rFonts w:cs="Courier New"/>
          <w:b/>
        </w:rPr>
      </w:pPr>
      <w:r w:rsidRPr="0033446F">
        <w:rPr>
          <w:rFonts w:cs="Courier New"/>
        </w:rPr>
        <w:t>DLS2(config-if)#</w:t>
      </w:r>
      <w:r w:rsidR="0033446F">
        <w:rPr>
          <w:rFonts w:cs="Courier New"/>
          <w:b/>
        </w:rPr>
        <w:t xml:space="preserve"> </w:t>
      </w:r>
      <w:r w:rsidR="00A83D0A" w:rsidRPr="00CC0FFB">
        <w:rPr>
          <w:rFonts w:cs="Courier New"/>
          <w:b/>
        </w:rPr>
        <w:t>ip address 172.16.20.2</w:t>
      </w:r>
      <w:r w:rsidRPr="00CC0FFB">
        <w:rPr>
          <w:rFonts w:cs="Courier New"/>
          <w:b/>
        </w:rPr>
        <w:t xml:space="preserve"> 255.255.255.0</w:t>
      </w:r>
    </w:p>
    <w:p w14:paraId="76F10431" w14:textId="77777777" w:rsidR="00932B0D" w:rsidRPr="00CC0FFB" w:rsidRDefault="00932B0D" w:rsidP="00932B0D">
      <w:pPr>
        <w:pStyle w:val="CommandFont"/>
        <w:rPr>
          <w:rFonts w:cs="Courier New"/>
          <w:b/>
        </w:rPr>
      </w:pPr>
      <w:r w:rsidRPr="0033446F">
        <w:rPr>
          <w:rFonts w:cs="Courier New"/>
        </w:rPr>
        <w:t>DLS2(config-if)#</w:t>
      </w:r>
      <w:r w:rsidR="0033446F">
        <w:rPr>
          <w:rFonts w:cs="Courier New"/>
          <w:b/>
        </w:rPr>
        <w:t xml:space="preserve"> </w:t>
      </w:r>
      <w:r w:rsidRPr="00CC0FFB">
        <w:rPr>
          <w:rFonts w:cs="Courier New"/>
          <w:b/>
        </w:rPr>
        <w:t>exit</w:t>
      </w:r>
    </w:p>
    <w:p w14:paraId="76F10432" w14:textId="77777777" w:rsidR="00932B0D" w:rsidRPr="00CC0FFB" w:rsidRDefault="00932B0D" w:rsidP="00932B0D">
      <w:pPr>
        <w:pStyle w:val="CommandFont"/>
        <w:rPr>
          <w:rFonts w:cs="Courier New"/>
          <w:b/>
        </w:rPr>
      </w:pPr>
    </w:p>
    <w:p w14:paraId="76F10433" w14:textId="77777777" w:rsidR="00932B0D" w:rsidRPr="00CC0FFB" w:rsidRDefault="00932B0D" w:rsidP="00932B0D">
      <w:pPr>
        <w:pStyle w:val="CommandFont"/>
        <w:rPr>
          <w:rFonts w:cs="Courier New"/>
          <w:b/>
        </w:rPr>
      </w:pPr>
      <w:r w:rsidRPr="0033446F">
        <w:rPr>
          <w:rFonts w:cs="Courier New"/>
        </w:rPr>
        <w:t>DLS2(config)#</w:t>
      </w:r>
      <w:r w:rsidRPr="00CC0FFB">
        <w:rPr>
          <w:rFonts w:cs="Courier New"/>
          <w:b/>
        </w:rPr>
        <w:t xml:space="preserve"> interface vlan 30</w:t>
      </w:r>
    </w:p>
    <w:p w14:paraId="76F10434" w14:textId="77777777" w:rsidR="00932B0D" w:rsidRPr="00CC0FFB" w:rsidRDefault="00932B0D" w:rsidP="00932B0D">
      <w:pPr>
        <w:pStyle w:val="CommandFont"/>
        <w:rPr>
          <w:rFonts w:cs="Courier New"/>
          <w:b/>
        </w:rPr>
      </w:pPr>
      <w:r w:rsidRPr="0033446F">
        <w:rPr>
          <w:rFonts w:cs="Courier New"/>
        </w:rPr>
        <w:t>DLS2(config-if)#</w:t>
      </w:r>
      <w:r w:rsidRPr="00CC0FFB">
        <w:rPr>
          <w:rFonts w:cs="Courier New"/>
          <w:b/>
        </w:rPr>
        <w:t xml:space="preserve"> ip address 172</w:t>
      </w:r>
      <w:r w:rsidR="00A83D0A" w:rsidRPr="00CC0FFB">
        <w:rPr>
          <w:rFonts w:cs="Courier New"/>
          <w:b/>
        </w:rPr>
        <w:t>.16.30.2</w:t>
      </w:r>
      <w:r w:rsidRPr="00CC0FFB">
        <w:rPr>
          <w:rFonts w:cs="Courier New"/>
          <w:b/>
        </w:rPr>
        <w:t xml:space="preserve"> 255.255.255.0</w:t>
      </w:r>
    </w:p>
    <w:p w14:paraId="76F10435" w14:textId="77777777" w:rsidR="00932B0D" w:rsidRPr="00CC0FFB" w:rsidRDefault="00932B0D" w:rsidP="00932B0D">
      <w:pPr>
        <w:pStyle w:val="CommandFont"/>
        <w:rPr>
          <w:rFonts w:cs="Courier New"/>
          <w:b/>
        </w:rPr>
      </w:pPr>
    </w:p>
    <w:p w14:paraId="76F10436" w14:textId="77777777" w:rsidR="00932B0D" w:rsidRPr="00CC0FFB" w:rsidRDefault="00932B0D" w:rsidP="00932B0D">
      <w:pPr>
        <w:pStyle w:val="CommandFont"/>
        <w:rPr>
          <w:rFonts w:cs="Courier New"/>
          <w:b/>
        </w:rPr>
      </w:pPr>
      <w:r w:rsidRPr="0033446F">
        <w:rPr>
          <w:rFonts w:cs="Courier New"/>
        </w:rPr>
        <w:t>DLS2(config)#</w:t>
      </w:r>
      <w:r w:rsidRPr="00CC0FFB">
        <w:rPr>
          <w:rFonts w:cs="Courier New"/>
          <w:b/>
        </w:rPr>
        <w:t xml:space="preserve"> interface vlan 40</w:t>
      </w:r>
    </w:p>
    <w:p w14:paraId="76F10437" w14:textId="77777777" w:rsidR="00932B0D" w:rsidRPr="00CC0FFB" w:rsidRDefault="00932B0D" w:rsidP="00932B0D">
      <w:pPr>
        <w:pStyle w:val="CommandFont"/>
        <w:rPr>
          <w:rFonts w:cs="Courier New"/>
          <w:b/>
        </w:rPr>
      </w:pPr>
      <w:r w:rsidRPr="0033446F">
        <w:rPr>
          <w:rFonts w:cs="Courier New"/>
        </w:rPr>
        <w:t>DLS2(config-if)#</w:t>
      </w:r>
      <w:r w:rsidR="0033446F">
        <w:rPr>
          <w:rFonts w:cs="Courier New"/>
          <w:b/>
        </w:rPr>
        <w:t xml:space="preserve"> </w:t>
      </w:r>
      <w:r w:rsidR="00A83D0A" w:rsidRPr="00CC0FFB">
        <w:rPr>
          <w:rFonts w:cs="Courier New"/>
          <w:b/>
        </w:rPr>
        <w:t>ip address 172.16.40.2</w:t>
      </w:r>
      <w:r w:rsidRPr="00CC0FFB">
        <w:rPr>
          <w:rFonts w:cs="Courier New"/>
          <w:b/>
        </w:rPr>
        <w:t xml:space="preserve"> 255.255.255.0</w:t>
      </w:r>
    </w:p>
    <w:p w14:paraId="76F10438" w14:textId="77777777" w:rsidR="000F0A32" w:rsidRPr="00CC0FFB" w:rsidRDefault="000F0A32" w:rsidP="00932B0D">
      <w:pPr>
        <w:pStyle w:val="CommandFont"/>
        <w:rPr>
          <w:rFonts w:cs="Courier New"/>
          <w:b/>
        </w:rPr>
      </w:pPr>
    </w:p>
    <w:p w14:paraId="76F10439" w14:textId="77777777" w:rsidR="000F0A32" w:rsidRDefault="000F0A32" w:rsidP="000F0A32">
      <w:pPr>
        <w:pStyle w:val="CommandFont"/>
        <w:rPr>
          <w:rFonts w:cs="Courier New"/>
          <w:b/>
        </w:rPr>
      </w:pPr>
      <w:r w:rsidRPr="0033446F">
        <w:rPr>
          <w:rFonts w:cs="Courier New"/>
        </w:rPr>
        <w:t>DLS2(config)#</w:t>
      </w:r>
      <w:r w:rsidRPr="00CC0FFB">
        <w:rPr>
          <w:rFonts w:cs="Courier New"/>
          <w:b/>
        </w:rPr>
        <w:t xml:space="preserve"> ip route 200.200.200.0 255.255.255.0 172.16.99.1</w:t>
      </w:r>
    </w:p>
    <w:p w14:paraId="76F1043A" w14:textId="77777777" w:rsidR="00CC0FFB" w:rsidRPr="00CC0FFB" w:rsidRDefault="00CC0FFB" w:rsidP="000F0A32">
      <w:pPr>
        <w:pStyle w:val="CommandFont"/>
        <w:rPr>
          <w:rFonts w:cs="Courier New"/>
          <w:b/>
        </w:rPr>
      </w:pPr>
    </w:p>
    <w:p w14:paraId="76F1043B" w14:textId="77777777" w:rsidR="000F0A32" w:rsidRPr="00CC0FFB" w:rsidRDefault="000F0A32" w:rsidP="000F0A32">
      <w:pPr>
        <w:pStyle w:val="CommandFont"/>
        <w:rPr>
          <w:rFonts w:ascii="Arial" w:hAnsi="Arial" w:cs="Arial"/>
        </w:rPr>
      </w:pPr>
      <w:r w:rsidRPr="00CC0FFB">
        <w:rPr>
          <w:rFonts w:ascii="Arial" w:hAnsi="Arial" w:cs="Arial"/>
        </w:rPr>
        <w:t xml:space="preserve">NOTE:  This static route is used to route to R1’s loopback interface. R1’s loopback interface will be used as the NTP source for synchronization purposes in subsequent steps in the lab.  </w:t>
      </w:r>
    </w:p>
    <w:p w14:paraId="76F1043C" w14:textId="77777777" w:rsidR="00932B0D" w:rsidRDefault="00932B0D" w:rsidP="00932B0D">
      <w:pPr>
        <w:pStyle w:val="SectionHeading"/>
      </w:pPr>
      <w:r>
        <w:lastRenderedPageBreak/>
        <w:t xml:space="preserve">Step 9: </w:t>
      </w:r>
      <w:r w:rsidR="00C229A8">
        <w:t xml:space="preserve">Configure the system clock </w:t>
      </w:r>
      <w:r>
        <w:t>.</w:t>
      </w:r>
    </w:p>
    <w:p w14:paraId="76F1043D" w14:textId="77777777" w:rsidR="00932B0D" w:rsidRDefault="00C229A8" w:rsidP="00932B0D">
      <w:pPr>
        <w:pStyle w:val="Substepalpha0"/>
        <w:numPr>
          <w:ilvl w:val="0"/>
          <w:numId w:val="43"/>
        </w:numPr>
      </w:pPr>
      <w:r>
        <w:t>The system</w:t>
      </w:r>
      <w:r w:rsidR="00792C88">
        <w:t xml:space="preserve"> clock</w:t>
      </w:r>
      <w:r>
        <w:t xml:space="preserve"> can be set using a variety of methods.  The system clock can be manually set, the time can be derived from an NTP source or from a subset of NTP (SNTP). It is important that all of your devices have accurate timestamps for use in systems reporting and for tracking validity of X.509 certificates us</w:t>
      </w:r>
      <w:r w:rsidR="00792C88">
        <w:t xml:space="preserve">ed in Public Key Infrastructure and for event correlation in attack identification. </w:t>
      </w:r>
      <w:r>
        <w:t xml:space="preserve"> </w:t>
      </w:r>
    </w:p>
    <w:p w14:paraId="76F1043E" w14:textId="77777777" w:rsidR="00C229A8" w:rsidRPr="00CC0FFB" w:rsidRDefault="00C229A8" w:rsidP="00C229A8">
      <w:pPr>
        <w:pStyle w:val="CommandFont"/>
        <w:rPr>
          <w:b/>
        </w:rPr>
      </w:pPr>
      <w:r w:rsidRPr="0033446F">
        <w:t>DLS1#</w:t>
      </w:r>
      <w:r w:rsidR="0033446F">
        <w:rPr>
          <w:b/>
        </w:rPr>
        <w:t xml:space="preserve"> </w:t>
      </w:r>
      <w:r w:rsidRPr="00CC0FFB">
        <w:rPr>
          <w:b/>
        </w:rPr>
        <w:t>sh</w:t>
      </w:r>
      <w:r w:rsidR="001F3F5D">
        <w:rPr>
          <w:b/>
        </w:rPr>
        <w:t>ow</w:t>
      </w:r>
      <w:r w:rsidRPr="00CC0FFB">
        <w:rPr>
          <w:b/>
        </w:rPr>
        <w:t xml:space="preserve"> clock</w:t>
      </w:r>
    </w:p>
    <w:p w14:paraId="76F1043F" w14:textId="77777777" w:rsidR="00C229A8" w:rsidRPr="00CC0FFB" w:rsidRDefault="00C229A8" w:rsidP="00C229A8">
      <w:pPr>
        <w:pStyle w:val="CommandFont"/>
        <w:rPr>
          <w:b/>
        </w:rPr>
      </w:pPr>
      <w:r w:rsidRPr="00CC0FFB">
        <w:rPr>
          <w:b/>
        </w:rPr>
        <w:t>*02:27:16.911 UTC Mon Mar 1 1993</w:t>
      </w:r>
    </w:p>
    <w:p w14:paraId="76F10440" w14:textId="77777777" w:rsidR="00C229A8" w:rsidRPr="00FE72EA" w:rsidRDefault="00C229A8" w:rsidP="00FE72EA">
      <w:pPr>
        <w:pStyle w:val="Substepalpha0"/>
        <w:numPr>
          <w:ilvl w:val="0"/>
          <w:numId w:val="43"/>
        </w:numPr>
        <w:rPr>
          <w:rFonts w:cs="Arial"/>
        </w:rPr>
      </w:pPr>
      <w:r w:rsidRPr="00FE72EA">
        <w:rPr>
          <w:rFonts w:cs="Arial"/>
        </w:rPr>
        <w:t xml:space="preserve">The show clock command </w:t>
      </w:r>
      <w:r w:rsidR="001F3F5D">
        <w:rPr>
          <w:rFonts w:cs="Arial"/>
        </w:rPr>
        <w:t>displays</w:t>
      </w:r>
      <w:r w:rsidRPr="00FE72EA">
        <w:rPr>
          <w:rFonts w:cs="Arial"/>
        </w:rPr>
        <w:t xml:space="preserve"> what time </w:t>
      </w:r>
      <w:r w:rsidR="001F3F5D">
        <w:rPr>
          <w:rFonts w:cs="Arial"/>
        </w:rPr>
        <w:t xml:space="preserve">is </w:t>
      </w:r>
      <w:r w:rsidRPr="00FE72EA">
        <w:rPr>
          <w:rFonts w:cs="Arial"/>
        </w:rPr>
        <w:t xml:space="preserve">currently set on the device. </w:t>
      </w:r>
    </w:p>
    <w:p w14:paraId="76F10441" w14:textId="77777777" w:rsidR="00C229A8" w:rsidRPr="001F3F5D" w:rsidRDefault="00C229A8" w:rsidP="008A781E">
      <w:pPr>
        <w:pStyle w:val="CommandFont"/>
        <w:rPr>
          <w:rFonts w:ascii="Arial" w:hAnsi="Arial" w:cs="Arial"/>
          <w:i/>
        </w:rPr>
      </w:pPr>
      <w:r>
        <w:rPr>
          <w:rFonts w:ascii="Arial" w:hAnsi="Arial" w:cs="Arial"/>
        </w:rPr>
        <w:t>On DLS1, manually reconfigure the system cl</w:t>
      </w:r>
      <w:r w:rsidR="00E36E78">
        <w:rPr>
          <w:rFonts w:ascii="Arial" w:hAnsi="Arial" w:cs="Arial"/>
        </w:rPr>
        <w:t xml:space="preserve">ock using the </w:t>
      </w:r>
      <w:r w:rsidR="00E36E78" w:rsidRPr="00E36E78">
        <w:rPr>
          <w:rFonts w:ascii="Arial" w:hAnsi="Arial" w:cs="Arial"/>
          <w:b/>
        </w:rPr>
        <w:t>clock set</w:t>
      </w:r>
      <w:r w:rsidR="00E36E78">
        <w:rPr>
          <w:rFonts w:ascii="Arial" w:hAnsi="Arial" w:cs="Arial"/>
        </w:rPr>
        <w:t xml:space="preserve"> command from </w:t>
      </w:r>
      <w:r w:rsidR="00E36E78" w:rsidRPr="001F3F5D">
        <w:rPr>
          <w:rFonts w:ascii="Arial" w:hAnsi="Arial" w:cs="Arial"/>
          <w:i/>
        </w:rPr>
        <w:t xml:space="preserve">privileged exec mode of operation. </w:t>
      </w:r>
    </w:p>
    <w:p w14:paraId="76F10442" w14:textId="77777777" w:rsidR="00E36E78" w:rsidRDefault="00E36E78" w:rsidP="008A781E">
      <w:pPr>
        <w:pStyle w:val="CommandFont"/>
        <w:rPr>
          <w:rFonts w:ascii="Arial" w:hAnsi="Arial" w:cs="Arial"/>
        </w:rPr>
      </w:pPr>
    </w:p>
    <w:p w14:paraId="76F10443" w14:textId="77777777" w:rsidR="00E36E78" w:rsidRPr="00CC0FFB" w:rsidRDefault="00E36E78" w:rsidP="00E36E78">
      <w:pPr>
        <w:pStyle w:val="CommandFont"/>
        <w:rPr>
          <w:b/>
        </w:rPr>
      </w:pPr>
      <w:r w:rsidRPr="0033446F">
        <w:t>DLS1#</w:t>
      </w:r>
      <w:r w:rsidR="0033446F">
        <w:rPr>
          <w:b/>
        </w:rPr>
        <w:t xml:space="preserve"> </w:t>
      </w:r>
      <w:r w:rsidRPr="00CC0FFB">
        <w:rPr>
          <w:b/>
        </w:rPr>
        <w:t>clock set ?</w:t>
      </w:r>
    </w:p>
    <w:p w14:paraId="76F10444" w14:textId="77777777" w:rsidR="00E36E78" w:rsidRPr="00CC0FFB" w:rsidRDefault="00E36E78" w:rsidP="00E36E78">
      <w:pPr>
        <w:pStyle w:val="CommandFont"/>
        <w:rPr>
          <w:b/>
        </w:rPr>
      </w:pPr>
      <w:r w:rsidRPr="00CC0FFB">
        <w:rPr>
          <w:b/>
        </w:rPr>
        <w:t xml:space="preserve">  hh:mm:ss  Current Time</w:t>
      </w:r>
    </w:p>
    <w:p w14:paraId="76F10445" w14:textId="77777777" w:rsidR="00E36E78" w:rsidRPr="00CC0FFB" w:rsidRDefault="00E36E78" w:rsidP="00E36E78">
      <w:pPr>
        <w:pStyle w:val="CommandFont"/>
        <w:rPr>
          <w:b/>
        </w:rPr>
      </w:pPr>
    </w:p>
    <w:p w14:paraId="76F10446" w14:textId="77777777" w:rsidR="00E36E78" w:rsidRPr="00CC0FFB" w:rsidRDefault="00E36E78" w:rsidP="00E36E78">
      <w:pPr>
        <w:pStyle w:val="CommandFont"/>
        <w:rPr>
          <w:b/>
        </w:rPr>
      </w:pPr>
      <w:r w:rsidRPr="0033446F">
        <w:t>DLS1#</w:t>
      </w:r>
      <w:r w:rsidR="0033446F">
        <w:rPr>
          <w:b/>
        </w:rPr>
        <w:t xml:space="preserve"> </w:t>
      </w:r>
      <w:r w:rsidRPr="00CC0FFB">
        <w:rPr>
          <w:b/>
        </w:rPr>
        <w:t>clock set 1:06:15 ?</w:t>
      </w:r>
    </w:p>
    <w:p w14:paraId="76F10447" w14:textId="77777777" w:rsidR="00E36E78" w:rsidRPr="00CC0FFB" w:rsidRDefault="00050F53" w:rsidP="00050F53">
      <w:pPr>
        <w:pStyle w:val="CommandFont"/>
        <w:ind w:left="0"/>
        <w:rPr>
          <w:b/>
        </w:rPr>
      </w:pPr>
      <w:r>
        <w:rPr>
          <w:b/>
        </w:rPr>
        <w:t xml:space="preserve">    </w:t>
      </w:r>
      <w:r w:rsidR="00E36E78" w:rsidRPr="00CC0FFB">
        <w:rPr>
          <w:b/>
        </w:rPr>
        <w:t xml:space="preserve">  &lt;1-31&gt;  Day of the month</w:t>
      </w:r>
    </w:p>
    <w:p w14:paraId="76F10448" w14:textId="77777777" w:rsidR="00E36E78" w:rsidRPr="00CC0FFB" w:rsidRDefault="00050F53" w:rsidP="00050F53">
      <w:pPr>
        <w:pStyle w:val="CommandFont"/>
        <w:ind w:left="0"/>
        <w:rPr>
          <w:b/>
        </w:rPr>
      </w:pPr>
      <w:r>
        <w:rPr>
          <w:b/>
        </w:rPr>
        <w:t xml:space="preserve">    </w:t>
      </w:r>
      <w:r w:rsidR="00E36E78" w:rsidRPr="00CC0FFB">
        <w:rPr>
          <w:b/>
        </w:rPr>
        <w:t xml:space="preserve">  MONTH   Month of the year</w:t>
      </w:r>
    </w:p>
    <w:p w14:paraId="76F10449" w14:textId="77777777" w:rsidR="00E36E78" w:rsidRPr="00CC0FFB" w:rsidRDefault="00E36E78" w:rsidP="00E36E78">
      <w:pPr>
        <w:pStyle w:val="CommandFont"/>
        <w:rPr>
          <w:b/>
        </w:rPr>
      </w:pPr>
    </w:p>
    <w:p w14:paraId="76F1044A" w14:textId="77777777" w:rsidR="00E36E78" w:rsidRPr="00CC0FFB" w:rsidRDefault="00E36E78" w:rsidP="00E36E78">
      <w:pPr>
        <w:pStyle w:val="CommandFont"/>
        <w:rPr>
          <w:b/>
        </w:rPr>
      </w:pPr>
      <w:r w:rsidRPr="0033446F">
        <w:t>DLS1#</w:t>
      </w:r>
      <w:r w:rsidR="0033446F">
        <w:rPr>
          <w:b/>
        </w:rPr>
        <w:t xml:space="preserve"> </w:t>
      </w:r>
      <w:r w:rsidRPr="00CC0FFB">
        <w:rPr>
          <w:b/>
        </w:rPr>
        <w:t>clock set 1:06:15 8 September ?</w:t>
      </w:r>
    </w:p>
    <w:p w14:paraId="76F1044B" w14:textId="77777777" w:rsidR="00E36E78" w:rsidRPr="00CC0FFB" w:rsidRDefault="00050F53" w:rsidP="00050F53">
      <w:pPr>
        <w:pStyle w:val="CommandFont"/>
        <w:ind w:left="0"/>
        <w:rPr>
          <w:b/>
        </w:rPr>
      </w:pPr>
      <w:r>
        <w:rPr>
          <w:b/>
        </w:rPr>
        <w:t xml:space="preserve">    </w:t>
      </w:r>
      <w:r w:rsidR="00E36E78" w:rsidRPr="00CC0FFB">
        <w:rPr>
          <w:b/>
        </w:rPr>
        <w:t xml:space="preserve">  &lt;1993-2035&gt;  Year</w:t>
      </w:r>
    </w:p>
    <w:p w14:paraId="76F1044C" w14:textId="77777777" w:rsidR="00E36E78" w:rsidRPr="00CC0FFB" w:rsidRDefault="00E36E78" w:rsidP="00E36E78">
      <w:pPr>
        <w:pStyle w:val="CommandFont"/>
        <w:rPr>
          <w:b/>
        </w:rPr>
      </w:pPr>
    </w:p>
    <w:p w14:paraId="76F1044D" w14:textId="77777777" w:rsidR="00E36E78" w:rsidRPr="00CC0FFB" w:rsidRDefault="00E36E78" w:rsidP="00E36E78">
      <w:pPr>
        <w:pStyle w:val="CommandFont"/>
        <w:rPr>
          <w:b/>
        </w:rPr>
      </w:pPr>
      <w:r w:rsidRPr="0033446F">
        <w:t>DLS1#</w:t>
      </w:r>
      <w:r w:rsidR="0033446F">
        <w:rPr>
          <w:b/>
        </w:rPr>
        <w:t xml:space="preserve"> </w:t>
      </w:r>
      <w:r w:rsidRPr="00CC0FFB">
        <w:rPr>
          <w:b/>
        </w:rPr>
        <w:t>clock set 1:06:15 8 September 2014</w:t>
      </w:r>
    </w:p>
    <w:p w14:paraId="76F1044E" w14:textId="77777777" w:rsidR="00E36E78" w:rsidRPr="00CC0FFB" w:rsidRDefault="00E36E78" w:rsidP="00E36E78">
      <w:pPr>
        <w:pStyle w:val="CommandFont"/>
        <w:rPr>
          <w:b/>
        </w:rPr>
      </w:pPr>
      <w:r w:rsidRPr="00CC0FFB">
        <w:rPr>
          <w:b/>
        </w:rPr>
        <w:t>*Sep  8 01:06:15.000: %SYS-6-CLOCKUPDATE: System clock has been updated from 02:32:45 UTC Mon Mar 1 1993 to 01:06:15 UTC Mon Sep 8 2014, configured from console by console.</w:t>
      </w:r>
    </w:p>
    <w:p w14:paraId="76F1044F" w14:textId="77777777" w:rsidR="00E36E78" w:rsidRDefault="00E36E78" w:rsidP="00E36E78">
      <w:pPr>
        <w:pStyle w:val="CommandFont"/>
      </w:pPr>
    </w:p>
    <w:p w14:paraId="76F10450" w14:textId="77777777" w:rsidR="00E36E78" w:rsidRPr="00FE72EA" w:rsidRDefault="00E36E78" w:rsidP="00FE72EA">
      <w:pPr>
        <w:pStyle w:val="Substepalpha0"/>
        <w:numPr>
          <w:ilvl w:val="0"/>
          <w:numId w:val="43"/>
        </w:numPr>
        <w:rPr>
          <w:rFonts w:cs="Arial"/>
        </w:rPr>
      </w:pPr>
      <w:r w:rsidRPr="00FE72EA">
        <w:rPr>
          <w:rFonts w:cs="Arial"/>
        </w:rPr>
        <w:t xml:space="preserve">Verify that the system clock has been updated. </w:t>
      </w:r>
    </w:p>
    <w:p w14:paraId="76F10451" w14:textId="77777777" w:rsidR="00E36E78" w:rsidRPr="00E36E78" w:rsidRDefault="00E36E78" w:rsidP="00E36E78">
      <w:pPr>
        <w:pStyle w:val="CommandFont"/>
        <w:rPr>
          <w:rFonts w:ascii="Arial" w:hAnsi="Arial" w:cs="Arial"/>
        </w:rPr>
      </w:pPr>
    </w:p>
    <w:p w14:paraId="76F10452" w14:textId="77777777" w:rsidR="00E36E78" w:rsidRPr="00CC0FFB" w:rsidRDefault="00E36E78" w:rsidP="00E36E78">
      <w:pPr>
        <w:pStyle w:val="CommandFont"/>
        <w:rPr>
          <w:b/>
        </w:rPr>
      </w:pPr>
      <w:r w:rsidRPr="0033446F">
        <w:t>DLS1#</w:t>
      </w:r>
      <w:r w:rsidR="0033446F">
        <w:rPr>
          <w:b/>
        </w:rPr>
        <w:t xml:space="preserve"> </w:t>
      </w:r>
      <w:r w:rsidRPr="00CC0FFB">
        <w:rPr>
          <w:b/>
        </w:rPr>
        <w:t>sh</w:t>
      </w:r>
      <w:r w:rsidR="001F3F5D">
        <w:rPr>
          <w:b/>
        </w:rPr>
        <w:t>ow</w:t>
      </w:r>
      <w:r w:rsidRPr="00CC0FFB">
        <w:rPr>
          <w:b/>
        </w:rPr>
        <w:t xml:space="preserve"> clock</w:t>
      </w:r>
    </w:p>
    <w:p w14:paraId="76F10453" w14:textId="77777777" w:rsidR="00E36E78" w:rsidRPr="00CC0FFB" w:rsidRDefault="00E36E78" w:rsidP="00E36E78">
      <w:pPr>
        <w:pStyle w:val="CommandFont"/>
        <w:rPr>
          <w:b/>
        </w:rPr>
      </w:pPr>
      <w:r w:rsidRPr="00CC0FFB">
        <w:rPr>
          <w:b/>
        </w:rPr>
        <w:t>01:06:32.070 UTC Mon Sep 8 2014DLS1#sh clock</w:t>
      </w:r>
    </w:p>
    <w:p w14:paraId="76F10454" w14:textId="77777777" w:rsidR="00E36E78" w:rsidRPr="00CC0FFB" w:rsidRDefault="00E36E78" w:rsidP="00E36E78">
      <w:pPr>
        <w:pStyle w:val="CommandFont"/>
        <w:rPr>
          <w:b/>
        </w:rPr>
      </w:pPr>
      <w:r w:rsidRPr="00CC0FFB">
        <w:rPr>
          <w:b/>
        </w:rPr>
        <w:t>*02:27:16.911 UTC Mon Mar 1 1993</w:t>
      </w:r>
    </w:p>
    <w:p w14:paraId="76F10455" w14:textId="77777777" w:rsidR="00E36E78" w:rsidRDefault="00E36E78" w:rsidP="00E36E78">
      <w:pPr>
        <w:pStyle w:val="CommandFont"/>
      </w:pPr>
    </w:p>
    <w:p w14:paraId="76F10456" w14:textId="77777777" w:rsidR="00E36E78" w:rsidRPr="00FE72EA" w:rsidRDefault="00E36E78" w:rsidP="00FE72EA">
      <w:pPr>
        <w:pStyle w:val="Substepalpha0"/>
        <w:numPr>
          <w:ilvl w:val="0"/>
          <w:numId w:val="43"/>
        </w:numPr>
        <w:rPr>
          <w:rFonts w:cs="Arial"/>
        </w:rPr>
      </w:pPr>
      <w:r w:rsidRPr="00FE72EA">
        <w:rPr>
          <w:rFonts w:cs="Arial"/>
        </w:rPr>
        <w:t xml:space="preserve">The default timezone is UTC.  Change the default timezone to EDT -5.  The -5 is the difference in hours from UTC.  Use clock timezone zone hours-offset command in </w:t>
      </w:r>
      <w:r w:rsidRPr="00E16B58">
        <w:rPr>
          <w:rFonts w:cs="Arial"/>
          <w:b/>
          <w:i/>
        </w:rPr>
        <w:t>global configuration</w:t>
      </w:r>
      <w:r w:rsidRPr="00FE72EA">
        <w:rPr>
          <w:rFonts w:cs="Arial"/>
        </w:rPr>
        <w:t xml:space="preserve">.  </w:t>
      </w:r>
    </w:p>
    <w:p w14:paraId="76F10457" w14:textId="77777777" w:rsidR="00E36E78" w:rsidRPr="00BE6572" w:rsidRDefault="00E36E78" w:rsidP="00E36E78">
      <w:pPr>
        <w:pStyle w:val="CommandFont"/>
        <w:rPr>
          <w:rFonts w:cs="Courier New"/>
        </w:rPr>
      </w:pPr>
    </w:p>
    <w:p w14:paraId="76F10458" w14:textId="77777777" w:rsidR="00E36E78" w:rsidRPr="00CC0FFB"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timezone ?</w:t>
      </w:r>
    </w:p>
    <w:p w14:paraId="76F10459" w14:textId="77777777" w:rsidR="00E36E78" w:rsidRPr="00CC0FFB" w:rsidRDefault="00E36E78" w:rsidP="00E36E78">
      <w:pPr>
        <w:pStyle w:val="CommandFont"/>
        <w:rPr>
          <w:rFonts w:cs="Courier New"/>
          <w:b/>
        </w:rPr>
      </w:pPr>
      <w:r w:rsidRPr="00CC0FFB">
        <w:rPr>
          <w:rFonts w:cs="Courier New"/>
          <w:b/>
        </w:rPr>
        <w:t xml:space="preserve">  WORD  name of time zone</w:t>
      </w:r>
    </w:p>
    <w:p w14:paraId="76F1045A" w14:textId="77777777" w:rsidR="00E36E78" w:rsidRPr="00CC0FFB" w:rsidRDefault="00E36E78" w:rsidP="00E36E78">
      <w:pPr>
        <w:pStyle w:val="CommandFont"/>
        <w:rPr>
          <w:rFonts w:cs="Courier New"/>
          <w:b/>
        </w:rPr>
      </w:pPr>
    </w:p>
    <w:p w14:paraId="76F1045B" w14:textId="77777777" w:rsidR="00E36E78" w:rsidRPr="00CC0FFB"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timezone EDT ?</w:t>
      </w:r>
    </w:p>
    <w:p w14:paraId="76F1045C" w14:textId="77777777" w:rsidR="00E36E78" w:rsidRPr="00CC0FFB" w:rsidRDefault="00E36E78" w:rsidP="00E36E78">
      <w:pPr>
        <w:pStyle w:val="CommandFont"/>
        <w:rPr>
          <w:rFonts w:cs="Courier New"/>
          <w:b/>
        </w:rPr>
      </w:pPr>
      <w:r w:rsidRPr="00CC0FFB">
        <w:rPr>
          <w:rFonts w:cs="Courier New"/>
          <w:b/>
        </w:rPr>
        <w:t xml:space="preserve">  &lt;-23 - 23&gt;  Hours offset from UTC</w:t>
      </w:r>
    </w:p>
    <w:p w14:paraId="76F1045D" w14:textId="77777777" w:rsidR="00E36E78" w:rsidRPr="00CC0FFB" w:rsidRDefault="00E36E78" w:rsidP="00E36E78">
      <w:pPr>
        <w:pStyle w:val="CommandFont"/>
        <w:rPr>
          <w:rFonts w:cs="Courier New"/>
          <w:b/>
        </w:rPr>
      </w:pPr>
    </w:p>
    <w:p w14:paraId="76F1045E" w14:textId="77777777" w:rsidR="00E36E78" w:rsidRPr="00CC0FFB"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timezone EDT -5 ?</w:t>
      </w:r>
    </w:p>
    <w:p w14:paraId="76F1045F" w14:textId="77777777" w:rsidR="00E36E78" w:rsidRPr="00CC0FFB" w:rsidRDefault="00E36E78" w:rsidP="00E36E78">
      <w:pPr>
        <w:pStyle w:val="CommandFont"/>
        <w:rPr>
          <w:rFonts w:cs="Courier New"/>
          <w:b/>
        </w:rPr>
      </w:pPr>
      <w:r w:rsidRPr="00CC0FFB">
        <w:rPr>
          <w:rFonts w:cs="Courier New"/>
          <w:b/>
        </w:rPr>
        <w:t xml:space="preserve">  &lt;0-59&gt;  Minutes offset from UTC</w:t>
      </w:r>
    </w:p>
    <w:p w14:paraId="76F10460" w14:textId="77777777" w:rsidR="00E36E78" w:rsidRPr="00CC0FFB" w:rsidRDefault="00E36E78" w:rsidP="00E36E78">
      <w:pPr>
        <w:pStyle w:val="CommandFont"/>
        <w:rPr>
          <w:rFonts w:cs="Courier New"/>
          <w:b/>
        </w:rPr>
      </w:pPr>
      <w:r w:rsidRPr="00CC0FFB">
        <w:rPr>
          <w:rFonts w:cs="Courier New"/>
          <w:b/>
        </w:rPr>
        <w:t xml:space="preserve">  &lt;cr&gt;</w:t>
      </w:r>
    </w:p>
    <w:p w14:paraId="76F10461" w14:textId="77777777" w:rsidR="00E36E78" w:rsidRPr="00CC0FFB" w:rsidRDefault="00E36E78" w:rsidP="00E36E78">
      <w:pPr>
        <w:pStyle w:val="CommandFont"/>
        <w:rPr>
          <w:rFonts w:cs="Courier New"/>
          <w:b/>
        </w:rPr>
      </w:pPr>
    </w:p>
    <w:p w14:paraId="76F10462" w14:textId="77777777" w:rsidR="00E36E78" w:rsidRPr="00CC0FFB"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timezone EDT -5</w:t>
      </w:r>
    </w:p>
    <w:p w14:paraId="76F10463" w14:textId="77777777" w:rsidR="00EE64F9" w:rsidRPr="00BE6572" w:rsidRDefault="00EE64F9" w:rsidP="00E36E78">
      <w:pPr>
        <w:pStyle w:val="CommandFont"/>
        <w:rPr>
          <w:rFonts w:cs="Courier New"/>
        </w:rPr>
      </w:pPr>
    </w:p>
    <w:p w14:paraId="76F10464" w14:textId="77777777" w:rsidR="00E36E78" w:rsidRDefault="00E36E78" w:rsidP="00E36E78">
      <w:pPr>
        <w:pStyle w:val="CommandFont"/>
        <w:rPr>
          <w:rFonts w:cs="Courier New"/>
        </w:rPr>
      </w:pPr>
      <w:r w:rsidRPr="00BE6572">
        <w:rPr>
          <w:rFonts w:cs="Courier New"/>
        </w:rPr>
        <w:t>Sep  8 01:13:45.191: %SYS-6-CLOCKUPDATE: System clock has been updated from 01:13:45 UTC Mon Sep 8 2014 to 20:13:45 EDT Sun Sep 7 2014, configured from console by console.</w:t>
      </w:r>
    </w:p>
    <w:p w14:paraId="76F10465" w14:textId="77777777" w:rsidR="00BE6572" w:rsidRDefault="00BE6572" w:rsidP="00E36E78">
      <w:pPr>
        <w:pStyle w:val="CommandFont"/>
        <w:rPr>
          <w:rFonts w:cs="Courier New"/>
        </w:rPr>
      </w:pPr>
    </w:p>
    <w:p w14:paraId="76F10466" w14:textId="77777777" w:rsidR="00BE6572" w:rsidRPr="000E75BE" w:rsidRDefault="00BE6572" w:rsidP="000E75BE">
      <w:pPr>
        <w:pStyle w:val="Substepalpha0"/>
        <w:numPr>
          <w:ilvl w:val="0"/>
          <w:numId w:val="43"/>
        </w:numPr>
        <w:rPr>
          <w:rFonts w:cs="Arial"/>
        </w:rPr>
      </w:pPr>
      <w:r w:rsidRPr="000E75BE">
        <w:rPr>
          <w:rFonts w:cs="Arial"/>
        </w:rPr>
        <w:lastRenderedPageBreak/>
        <w:t xml:space="preserve">Enable daylight savings time. </w:t>
      </w:r>
      <w:r w:rsidR="000E75BE">
        <w:rPr>
          <w:rFonts w:cs="Arial"/>
        </w:rPr>
        <w:t xml:space="preserve">The command </w:t>
      </w:r>
      <w:r w:rsidR="000E75BE" w:rsidRPr="000E75BE">
        <w:rPr>
          <w:rFonts w:ascii="Courier New" w:hAnsi="Courier New" w:cs="Courier New"/>
          <w:b/>
        </w:rPr>
        <w:t>clock summer-time EDT recurring</w:t>
      </w:r>
      <w:r w:rsidR="000E75BE">
        <w:rPr>
          <w:rFonts w:cs="Arial"/>
        </w:rPr>
        <w:t xml:space="preserve"> command will allow the automatic switch to daylight saving time. </w:t>
      </w:r>
    </w:p>
    <w:p w14:paraId="76F10467" w14:textId="77777777" w:rsidR="00BE6572" w:rsidRPr="00BE6572" w:rsidRDefault="00BE6572" w:rsidP="00E36E78">
      <w:pPr>
        <w:pStyle w:val="CommandFont"/>
        <w:rPr>
          <w:rFonts w:cs="Courier New"/>
        </w:rPr>
      </w:pPr>
    </w:p>
    <w:p w14:paraId="76F10468" w14:textId="77777777" w:rsidR="00E36E78" w:rsidRPr="00CC0FFB"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summer-time ?</w:t>
      </w:r>
    </w:p>
    <w:p w14:paraId="76F10469" w14:textId="77777777" w:rsidR="00E36E78" w:rsidRPr="00CC0FFB" w:rsidRDefault="00E36E78" w:rsidP="00E36E78">
      <w:pPr>
        <w:pStyle w:val="CommandFont"/>
        <w:rPr>
          <w:rFonts w:cs="Courier New"/>
          <w:b/>
        </w:rPr>
      </w:pPr>
      <w:r w:rsidRPr="00CC0FFB">
        <w:rPr>
          <w:rFonts w:cs="Courier New"/>
          <w:b/>
        </w:rPr>
        <w:t>WORD  name of time zone in summer</w:t>
      </w:r>
    </w:p>
    <w:p w14:paraId="76F1046A" w14:textId="77777777" w:rsidR="00BE6572" w:rsidRPr="00CC0FFB" w:rsidRDefault="00BE6572" w:rsidP="00E36E78">
      <w:pPr>
        <w:pStyle w:val="CommandFont"/>
        <w:rPr>
          <w:rFonts w:ascii="Arial" w:hAnsi="Arial" w:cs="Arial"/>
          <w:b/>
        </w:rPr>
      </w:pPr>
    </w:p>
    <w:p w14:paraId="76F1046B" w14:textId="77777777" w:rsidR="00E36E78" w:rsidRPr="00CC0FFB"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summer-time EDT ?</w:t>
      </w:r>
    </w:p>
    <w:p w14:paraId="76F1046C" w14:textId="77777777" w:rsidR="00E36E78" w:rsidRPr="00CC0FFB" w:rsidRDefault="00E36E78" w:rsidP="00E36E78">
      <w:pPr>
        <w:pStyle w:val="CommandFont"/>
        <w:rPr>
          <w:rFonts w:cs="Courier New"/>
          <w:b/>
        </w:rPr>
      </w:pPr>
      <w:r w:rsidRPr="00CC0FFB">
        <w:rPr>
          <w:rFonts w:cs="Courier New"/>
          <w:b/>
        </w:rPr>
        <w:t>date       Configure absolute summer time</w:t>
      </w:r>
    </w:p>
    <w:p w14:paraId="76F1046D" w14:textId="77777777" w:rsidR="00E36E78" w:rsidRPr="00CC0FFB" w:rsidRDefault="00E36E78" w:rsidP="00E36E78">
      <w:pPr>
        <w:pStyle w:val="CommandFont"/>
        <w:rPr>
          <w:rFonts w:cs="Courier New"/>
          <w:b/>
        </w:rPr>
      </w:pPr>
      <w:r w:rsidRPr="00CC0FFB">
        <w:rPr>
          <w:rFonts w:cs="Courier New"/>
          <w:b/>
        </w:rPr>
        <w:t>recurring  Configure recurring summer time</w:t>
      </w:r>
    </w:p>
    <w:p w14:paraId="76F1046E" w14:textId="77777777" w:rsidR="00E36E78" w:rsidRPr="00CC0FFB" w:rsidRDefault="00E36E78" w:rsidP="00E36E78">
      <w:pPr>
        <w:pStyle w:val="CommandFont"/>
        <w:rPr>
          <w:rFonts w:cs="Courier New"/>
          <w:b/>
        </w:rPr>
      </w:pPr>
    </w:p>
    <w:p w14:paraId="76F1046F" w14:textId="77777777" w:rsidR="00E36E78" w:rsidRDefault="00E36E78" w:rsidP="00E36E78">
      <w:pPr>
        <w:pStyle w:val="CommandFont"/>
        <w:rPr>
          <w:rFonts w:cs="Courier New"/>
          <w:b/>
        </w:rPr>
      </w:pPr>
      <w:r w:rsidRPr="0033446F">
        <w:rPr>
          <w:rFonts w:cs="Courier New"/>
        </w:rPr>
        <w:t>DLS1(config)#</w:t>
      </w:r>
      <w:r w:rsidR="0033446F">
        <w:rPr>
          <w:rFonts w:cs="Courier New"/>
          <w:b/>
        </w:rPr>
        <w:t xml:space="preserve"> </w:t>
      </w:r>
      <w:r w:rsidRPr="00CC0FFB">
        <w:rPr>
          <w:rFonts w:cs="Courier New"/>
          <w:b/>
        </w:rPr>
        <w:t>clock summer-time EDT recurring</w:t>
      </w:r>
    </w:p>
    <w:p w14:paraId="76F10470" w14:textId="77777777" w:rsidR="00CC0FFB" w:rsidRPr="00CC0FFB" w:rsidRDefault="00CC0FFB" w:rsidP="00E36E78">
      <w:pPr>
        <w:pStyle w:val="CommandFont"/>
        <w:rPr>
          <w:rFonts w:cs="Courier New"/>
          <w:b/>
        </w:rPr>
      </w:pPr>
    </w:p>
    <w:p w14:paraId="76F10471" w14:textId="77777777" w:rsidR="00E36E78" w:rsidRDefault="00E36E78" w:rsidP="00E36E78">
      <w:pPr>
        <w:pStyle w:val="CommandFont"/>
        <w:rPr>
          <w:rFonts w:cs="Courier New"/>
        </w:rPr>
      </w:pPr>
      <w:r w:rsidRPr="00BE6572">
        <w:rPr>
          <w:rFonts w:cs="Courier New"/>
        </w:rPr>
        <w:t>Sep  8 01:14:10.516: %SYS-6-CLOCKUPDATE: System clock has been updated from 20:14:10 EDT Sun Sep 7 2014 to 21:14:10 EDT Sun Sep 7 2014, configured from console by console.</w:t>
      </w:r>
      <w:r w:rsidR="000E75BE">
        <w:rPr>
          <w:rFonts w:cs="Courier New"/>
        </w:rPr>
        <w:t>]</w:t>
      </w:r>
    </w:p>
    <w:p w14:paraId="76F10472" w14:textId="77777777" w:rsidR="000E75BE" w:rsidRDefault="000E75BE" w:rsidP="00E36E78">
      <w:pPr>
        <w:pStyle w:val="CommandFont"/>
        <w:rPr>
          <w:rFonts w:cs="Courier New"/>
        </w:rPr>
      </w:pPr>
    </w:p>
    <w:p w14:paraId="76F10473" w14:textId="77777777" w:rsidR="000E75BE" w:rsidRDefault="000E75BE" w:rsidP="00E36E78">
      <w:pPr>
        <w:pStyle w:val="CommandFont"/>
        <w:rPr>
          <w:rFonts w:cs="Courier New"/>
        </w:rPr>
      </w:pPr>
      <w:r>
        <w:rPr>
          <w:rFonts w:cs="Courier New"/>
        </w:rPr>
        <w:t xml:space="preserve">NOTE:  This command used without parameters defaults to United States rules. </w:t>
      </w:r>
    </w:p>
    <w:p w14:paraId="76F10474" w14:textId="77777777" w:rsidR="00F1613C" w:rsidRDefault="00F1613C" w:rsidP="00E36E78">
      <w:pPr>
        <w:pStyle w:val="CommandFont"/>
        <w:rPr>
          <w:rFonts w:cs="Courier New"/>
        </w:rPr>
      </w:pPr>
    </w:p>
    <w:p w14:paraId="76F10475" w14:textId="77777777" w:rsidR="00BE6572" w:rsidRDefault="00BE6572" w:rsidP="00E36E78">
      <w:pPr>
        <w:pStyle w:val="CommandFont"/>
        <w:rPr>
          <w:rFonts w:ascii="Arial" w:hAnsi="Arial" w:cs="Arial"/>
        </w:rPr>
      </w:pPr>
      <w:r w:rsidRPr="00BE6572">
        <w:rPr>
          <w:rFonts w:ascii="Arial" w:hAnsi="Arial" w:cs="Arial"/>
        </w:rPr>
        <w:t>Verify clock settings</w:t>
      </w:r>
      <w:r>
        <w:rPr>
          <w:rFonts w:ascii="Arial" w:hAnsi="Arial" w:cs="Arial"/>
        </w:rPr>
        <w:t xml:space="preserve"> using the </w:t>
      </w:r>
      <w:r w:rsidRPr="00BE6572">
        <w:rPr>
          <w:rFonts w:cs="Courier New"/>
          <w:b/>
        </w:rPr>
        <w:t>show clock</w:t>
      </w:r>
      <w:r>
        <w:rPr>
          <w:rFonts w:ascii="Arial" w:hAnsi="Arial" w:cs="Arial"/>
        </w:rPr>
        <w:t xml:space="preserve"> command  with the keyword </w:t>
      </w:r>
      <w:r w:rsidRPr="00BE6572">
        <w:rPr>
          <w:rFonts w:cs="Courier New"/>
          <w:b/>
        </w:rPr>
        <w:t>detail</w:t>
      </w:r>
      <w:r>
        <w:rPr>
          <w:rFonts w:ascii="Arial" w:hAnsi="Arial" w:cs="Arial"/>
        </w:rPr>
        <w:t>.</w:t>
      </w:r>
    </w:p>
    <w:p w14:paraId="76F10476" w14:textId="77777777" w:rsidR="00BE6572" w:rsidRPr="00BE6572" w:rsidRDefault="00BE6572" w:rsidP="00E36E78">
      <w:pPr>
        <w:pStyle w:val="CommandFont"/>
        <w:rPr>
          <w:rFonts w:ascii="Arial" w:hAnsi="Arial" w:cs="Arial"/>
        </w:rPr>
      </w:pPr>
      <w:r>
        <w:rPr>
          <w:rFonts w:ascii="Arial" w:hAnsi="Arial" w:cs="Arial"/>
        </w:rPr>
        <w:t xml:space="preserve"> </w:t>
      </w:r>
    </w:p>
    <w:p w14:paraId="76F10477" w14:textId="77777777" w:rsidR="00BE6572" w:rsidRPr="00CC0FFB" w:rsidRDefault="00BE6572" w:rsidP="00BE6572">
      <w:pPr>
        <w:pStyle w:val="CommandFont"/>
        <w:rPr>
          <w:rFonts w:cs="Courier New"/>
          <w:b/>
        </w:rPr>
      </w:pPr>
      <w:r w:rsidRPr="0033446F">
        <w:rPr>
          <w:rFonts w:cs="Courier New"/>
        </w:rPr>
        <w:t>DLS1#</w:t>
      </w:r>
      <w:r w:rsidR="0033446F">
        <w:rPr>
          <w:rFonts w:cs="Courier New"/>
          <w:b/>
        </w:rPr>
        <w:t xml:space="preserve"> </w:t>
      </w:r>
      <w:r w:rsidRPr="00CC0FFB">
        <w:rPr>
          <w:rFonts w:cs="Courier New"/>
          <w:b/>
        </w:rPr>
        <w:t>sh</w:t>
      </w:r>
      <w:r w:rsidR="001F3F5D">
        <w:rPr>
          <w:rFonts w:cs="Courier New"/>
          <w:b/>
        </w:rPr>
        <w:t>ow</w:t>
      </w:r>
      <w:r w:rsidRPr="00CC0FFB">
        <w:rPr>
          <w:rFonts w:cs="Courier New"/>
          <w:b/>
        </w:rPr>
        <w:t xml:space="preserve"> clock detail</w:t>
      </w:r>
    </w:p>
    <w:p w14:paraId="76F10478" w14:textId="77777777" w:rsidR="00BE6572" w:rsidRPr="00BE6572" w:rsidRDefault="00BE6572" w:rsidP="00BE6572">
      <w:pPr>
        <w:pStyle w:val="CommandFont"/>
        <w:rPr>
          <w:rFonts w:cs="Courier New"/>
        </w:rPr>
      </w:pPr>
      <w:r w:rsidRPr="00BE6572">
        <w:rPr>
          <w:rFonts w:cs="Courier New"/>
        </w:rPr>
        <w:t>21:14:31.395 EDT Sun Sep 7 2014</w:t>
      </w:r>
    </w:p>
    <w:p w14:paraId="76F10479" w14:textId="77777777" w:rsidR="00BE6572" w:rsidRPr="00BE6572" w:rsidRDefault="00BE6572" w:rsidP="00BE6572">
      <w:pPr>
        <w:pStyle w:val="CommandFont"/>
        <w:rPr>
          <w:rFonts w:cs="Courier New"/>
        </w:rPr>
      </w:pPr>
      <w:r w:rsidRPr="00BE6572">
        <w:rPr>
          <w:rFonts w:cs="Courier New"/>
        </w:rPr>
        <w:t>Time source is user configuration</w:t>
      </w:r>
    </w:p>
    <w:p w14:paraId="76F1047A" w14:textId="77777777" w:rsidR="00BE6572" w:rsidRPr="00BE6572" w:rsidRDefault="00BE6572" w:rsidP="00BE6572">
      <w:pPr>
        <w:pStyle w:val="CommandFont"/>
        <w:rPr>
          <w:rFonts w:cs="Courier New"/>
        </w:rPr>
      </w:pPr>
      <w:r w:rsidRPr="00BE6572">
        <w:rPr>
          <w:rFonts w:cs="Courier New"/>
        </w:rPr>
        <w:t>Summer time starts 02:00:00 EDT Sun Mar 9 2014</w:t>
      </w:r>
    </w:p>
    <w:p w14:paraId="76F1047B" w14:textId="77777777" w:rsidR="00C229A8" w:rsidRDefault="00BE6572" w:rsidP="00BE6572">
      <w:pPr>
        <w:pStyle w:val="CommandFont"/>
        <w:rPr>
          <w:rFonts w:cs="Courier New"/>
        </w:rPr>
      </w:pPr>
      <w:r w:rsidRPr="00BE6572">
        <w:rPr>
          <w:rFonts w:cs="Courier New"/>
        </w:rPr>
        <w:t>Summer time ends 02:00:00 EDT Sun Nov 2 2014</w:t>
      </w:r>
    </w:p>
    <w:p w14:paraId="76F1047C" w14:textId="77777777" w:rsidR="00BE6572" w:rsidRDefault="00BE6572" w:rsidP="00BE6572">
      <w:pPr>
        <w:pStyle w:val="CommandFont"/>
        <w:rPr>
          <w:rFonts w:cs="Courier New"/>
        </w:rPr>
      </w:pPr>
    </w:p>
    <w:p w14:paraId="76F1047D" w14:textId="77777777" w:rsidR="00BE6572" w:rsidRDefault="00BE6572" w:rsidP="00BE6572">
      <w:pPr>
        <w:pStyle w:val="CommandFont"/>
        <w:rPr>
          <w:rFonts w:cs="Courier New"/>
        </w:rPr>
      </w:pPr>
      <w:r w:rsidRPr="00F1613C">
        <w:rPr>
          <w:rFonts w:ascii="Arial" w:hAnsi="Arial" w:cs="Arial"/>
        </w:rPr>
        <w:t>The clock setting should reflect the local time</w:t>
      </w:r>
      <w:r>
        <w:rPr>
          <w:rFonts w:cs="Courier New"/>
        </w:rPr>
        <w:t xml:space="preserve">. </w:t>
      </w:r>
    </w:p>
    <w:p w14:paraId="76F1047E" w14:textId="77777777" w:rsidR="000E75BE" w:rsidRDefault="000E75BE" w:rsidP="00BE6572">
      <w:pPr>
        <w:pStyle w:val="CommandFont"/>
        <w:rPr>
          <w:rFonts w:cs="Courier New"/>
        </w:rPr>
      </w:pPr>
    </w:p>
    <w:p w14:paraId="76F1047F" w14:textId="77777777" w:rsidR="000E75BE" w:rsidRPr="000E75BE" w:rsidRDefault="000E75BE" w:rsidP="000E75BE">
      <w:pPr>
        <w:pStyle w:val="CommandFont"/>
        <w:ind w:left="270"/>
        <w:rPr>
          <w:rFonts w:ascii="Arial" w:hAnsi="Arial" w:cs="Arial"/>
        </w:rPr>
      </w:pPr>
      <w:r w:rsidRPr="000E75BE">
        <w:rPr>
          <w:rFonts w:ascii="Arial" w:hAnsi="Arial" w:cs="Arial"/>
        </w:rPr>
        <w:t xml:space="preserve">Setting the clocks manually is not viewed as an accurate method of keeping track of time and events in </w:t>
      </w:r>
      <w:r>
        <w:rPr>
          <w:rFonts w:ascii="Arial" w:hAnsi="Arial" w:cs="Arial"/>
        </w:rPr>
        <w:t xml:space="preserve">     </w:t>
      </w:r>
      <w:r w:rsidRPr="000E75BE">
        <w:rPr>
          <w:rFonts w:ascii="Arial" w:hAnsi="Arial" w:cs="Arial"/>
        </w:rPr>
        <w:t xml:space="preserve">networks.  It is also not a scalable solution to manually configure time on all network devices.  The </w:t>
      </w:r>
      <w:r>
        <w:rPr>
          <w:rFonts w:ascii="Arial" w:hAnsi="Arial" w:cs="Arial"/>
        </w:rPr>
        <w:t>Network</w:t>
      </w:r>
      <w:r w:rsidRPr="000E75BE">
        <w:rPr>
          <w:rFonts w:ascii="Arial" w:hAnsi="Arial" w:cs="Arial"/>
        </w:rPr>
        <w:t xml:space="preserve"> Time Protocol (NTP) allows the network device to poll an authoritative time source for synchronization. </w:t>
      </w:r>
    </w:p>
    <w:p w14:paraId="76F10480" w14:textId="77777777" w:rsidR="00932B0D" w:rsidRDefault="00932B0D" w:rsidP="00932B0D">
      <w:pPr>
        <w:pStyle w:val="SectionHeading"/>
      </w:pPr>
      <w:r>
        <w:t xml:space="preserve">Step 10: </w:t>
      </w:r>
      <w:r w:rsidR="00F1613C">
        <w:t>Configure NTP</w:t>
      </w:r>
      <w:r>
        <w:t>.</w:t>
      </w:r>
    </w:p>
    <w:p w14:paraId="76F10481" w14:textId="77777777" w:rsidR="00932B0D" w:rsidRDefault="00F1613C" w:rsidP="00932B0D">
      <w:pPr>
        <w:pStyle w:val="BodyFormat"/>
      </w:pPr>
      <w:r>
        <w:t xml:space="preserve">NTP is used to make sure all network devices in the campus are synchronized. Time accuracy can be derived from three different external sources: Atomic clock, GPS receiver, </w:t>
      </w:r>
      <w:r w:rsidR="001F3F5D">
        <w:t>and a</w:t>
      </w:r>
      <w:r>
        <w:t xml:space="preserve">ccurate time source.  NTP synchronizes using UDP port 123.  All of the devices must be configured with NTP.  </w:t>
      </w:r>
    </w:p>
    <w:p w14:paraId="76F10482" w14:textId="77777777" w:rsidR="00F1613C" w:rsidRDefault="00F1613C" w:rsidP="00F1613C">
      <w:pPr>
        <w:pStyle w:val="BodyFormat"/>
        <w:numPr>
          <w:ilvl w:val="0"/>
          <w:numId w:val="47"/>
        </w:numPr>
      </w:pPr>
      <w:r>
        <w:t xml:space="preserve">Configure DLS1 as the authoritative time source in the campus network by using the ntp master command.  </w:t>
      </w:r>
    </w:p>
    <w:p w14:paraId="76F10483" w14:textId="77777777" w:rsidR="00F1613C" w:rsidRPr="00CC0FFB" w:rsidRDefault="00F1613C" w:rsidP="00F1613C">
      <w:pPr>
        <w:pStyle w:val="BodyFormat"/>
        <w:ind w:left="720"/>
        <w:rPr>
          <w:rFonts w:ascii="Courier New" w:hAnsi="Courier New" w:cs="Courier New"/>
          <w:b/>
        </w:rPr>
      </w:pPr>
      <w:r w:rsidRPr="00CC0FFB">
        <w:rPr>
          <w:b/>
        </w:rPr>
        <w:t xml:space="preserve"> </w:t>
      </w:r>
      <w:r w:rsidRPr="0033446F">
        <w:rPr>
          <w:rFonts w:ascii="Courier New" w:hAnsi="Courier New" w:cs="Courier New"/>
        </w:rPr>
        <w:t>DLS1(config)#</w:t>
      </w:r>
      <w:r w:rsidR="0033446F">
        <w:rPr>
          <w:rFonts w:ascii="Courier New" w:hAnsi="Courier New" w:cs="Courier New"/>
          <w:b/>
        </w:rPr>
        <w:t xml:space="preserve"> </w:t>
      </w:r>
      <w:r w:rsidRPr="00CC0FFB">
        <w:rPr>
          <w:rFonts w:ascii="Courier New" w:hAnsi="Courier New" w:cs="Courier New"/>
          <w:b/>
        </w:rPr>
        <w:t>ntp master ?</w:t>
      </w:r>
    </w:p>
    <w:p w14:paraId="76F10484" w14:textId="77777777" w:rsidR="00F1613C" w:rsidRPr="00CC0FFB" w:rsidRDefault="004D6909" w:rsidP="00F1613C">
      <w:pPr>
        <w:pStyle w:val="BodyFormat"/>
        <w:ind w:left="720"/>
        <w:rPr>
          <w:rFonts w:ascii="Courier New" w:hAnsi="Courier New" w:cs="Courier New"/>
          <w:b/>
        </w:rPr>
      </w:pPr>
      <w:r w:rsidRPr="00CC0FFB">
        <w:rPr>
          <w:rFonts w:ascii="Courier New" w:hAnsi="Courier New" w:cs="Courier New"/>
          <w:b/>
        </w:rPr>
        <w:t xml:space="preserve"> </w:t>
      </w:r>
      <w:r w:rsidR="00F1613C" w:rsidRPr="00CC0FFB">
        <w:rPr>
          <w:rFonts w:ascii="Courier New" w:hAnsi="Courier New" w:cs="Courier New"/>
          <w:b/>
        </w:rPr>
        <w:t>&lt;1-15&gt;  Stratum number</w:t>
      </w:r>
    </w:p>
    <w:p w14:paraId="76F10485" w14:textId="77777777" w:rsidR="00F1613C" w:rsidRPr="00CC0FFB" w:rsidRDefault="00F1613C" w:rsidP="00F1613C">
      <w:pPr>
        <w:pStyle w:val="BodyFormat"/>
        <w:ind w:left="720"/>
        <w:rPr>
          <w:rFonts w:ascii="Courier New" w:hAnsi="Courier New" w:cs="Courier New"/>
          <w:b/>
        </w:rPr>
      </w:pPr>
      <w:r w:rsidRPr="00CC0FFB">
        <w:rPr>
          <w:rFonts w:ascii="Courier New" w:hAnsi="Courier New" w:cs="Courier New"/>
          <w:b/>
        </w:rPr>
        <w:t xml:space="preserve"> &lt;cr&gt;</w:t>
      </w:r>
    </w:p>
    <w:p w14:paraId="76F10486" w14:textId="77777777" w:rsidR="00F1613C" w:rsidRDefault="00762CC2" w:rsidP="00F1613C">
      <w:pPr>
        <w:pStyle w:val="BodyFormat"/>
        <w:ind w:left="720"/>
      </w:pPr>
      <w:r>
        <w:t xml:space="preserve">This command should only be used if you do not have a reliable external reference clock.  We will use </w:t>
      </w:r>
      <w:r w:rsidRPr="0073038A">
        <w:rPr>
          <w:b/>
        </w:rPr>
        <w:t>ntp master</w:t>
      </w:r>
      <w:r>
        <w:t xml:space="preserve"> </w:t>
      </w:r>
      <w:r w:rsidRPr="00762CC2">
        <w:rPr>
          <w:i/>
        </w:rPr>
        <w:t>stratum_number</w:t>
      </w:r>
      <w:r>
        <w:t xml:space="preserve"> command in global configuration mode. The stratum number should be configured with a high number in the event that there is more reliable NTP </w:t>
      </w:r>
      <w:r w:rsidR="000E75BE">
        <w:t>source</w:t>
      </w:r>
      <w:r>
        <w:t xml:space="preserve"> available.</w:t>
      </w:r>
      <w:r w:rsidR="003270C7">
        <w:t xml:space="preserve"> A machine running NTP automatically chooses the machine with the lowest stratum number that is configured to communicate with using NTP as its time source. </w:t>
      </w:r>
      <w:r w:rsidR="00626ACF">
        <w:t>The lower the stratum number the more trustworthy the</w:t>
      </w:r>
      <w:r w:rsidR="003270C7">
        <w:t xml:space="preserve"> accuracy of the</w:t>
      </w:r>
      <w:r w:rsidR="00626ACF">
        <w:t xml:space="preserve"> time source. </w:t>
      </w:r>
      <w:r>
        <w:t xml:space="preserve"> </w:t>
      </w:r>
    </w:p>
    <w:p w14:paraId="76F10487" w14:textId="77777777" w:rsidR="00F1613C" w:rsidRPr="00CC0FFB" w:rsidRDefault="00F1613C" w:rsidP="00F1613C">
      <w:pPr>
        <w:pStyle w:val="BodyFormat"/>
        <w:ind w:left="720"/>
        <w:rPr>
          <w:rFonts w:ascii="Courier New" w:hAnsi="Courier New" w:cs="Courier New"/>
          <w:b/>
        </w:rPr>
      </w:pPr>
      <w:r w:rsidRPr="0033446F">
        <w:rPr>
          <w:rFonts w:ascii="Courier New" w:hAnsi="Courier New" w:cs="Courier New"/>
        </w:rPr>
        <w:t>DLS1(config)#</w:t>
      </w:r>
      <w:r w:rsidR="0033446F">
        <w:rPr>
          <w:rFonts w:ascii="Courier New" w:hAnsi="Courier New" w:cs="Courier New"/>
          <w:b/>
        </w:rPr>
        <w:t xml:space="preserve"> </w:t>
      </w:r>
      <w:r w:rsidRPr="00CC0FFB">
        <w:rPr>
          <w:rFonts w:ascii="Courier New" w:hAnsi="Courier New" w:cs="Courier New"/>
          <w:b/>
        </w:rPr>
        <w:t>ntp master 10</w:t>
      </w:r>
    </w:p>
    <w:p w14:paraId="76F10488" w14:textId="77777777" w:rsidR="00211842" w:rsidRDefault="00211842" w:rsidP="00F1613C">
      <w:pPr>
        <w:pStyle w:val="BodyFormat"/>
        <w:ind w:left="720"/>
        <w:rPr>
          <w:rFonts w:cs="Arial"/>
        </w:rPr>
      </w:pPr>
      <w:r w:rsidRPr="00211842">
        <w:rPr>
          <w:rFonts w:cs="Arial"/>
        </w:rPr>
        <w:t>It is recommended that more than one devi</w:t>
      </w:r>
      <w:r w:rsidR="00792C88">
        <w:rPr>
          <w:rFonts w:cs="Arial"/>
        </w:rPr>
        <w:t>ce</w:t>
      </w:r>
      <w:r>
        <w:rPr>
          <w:rFonts w:cs="Arial"/>
        </w:rPr>
        <w:t xml:space="preserve"> be designated as NTP server</w:t>
      </w:r>
      <w:r w:rsidRPr="00211842">
        <w:rPr>
          <w:rFonts w:cs="Arial"/>
        </w:rPr>
        <w:t xml:space="preserve">. If multiple devices </w:t>
      </w:r>
      <w:r w:rsidR="00792C88">
        <w:rPr>
          <w:rFonts w:cs="Arial"/>
        </w:rPr>
        <w:t>are configured as ntp servers, t</w:t>
      </w:r>
      <w:r w:rsidRPr="00211842">
        <w:rPr>
          <w:rFonts w:cs="Arial"/>
        </w:rPr>
        <w:t xml:space="preserve">he </w:t>
      </w:r>
      <w:r w:rsidRPr="00E16B58">
        <w:rPr>
          <w:rFonts w:ascii="Courier New" w:hAnsi="Courier New" w:cs="Courier New"/>
          <w:b/>
        </w:rPr>
        <w:t>ntp server 200.200.200.1 prefer</w:t>
      </w:r>
      <w:r>
        <w:rPr>
          <w:rFonts w:ascii="Courier New" w:hAnsi="Courier New" w:cs="Courier New"/>
        </w:rPr>
        <w:t xml:space="preserve"> </w:t>
      </w:r>
      <w:r w:rsidRPr="00211842">
        <w:rPr>
          <w:rFonts w:cs="Arial"/>
        </w:rPr>
        <w:t xml:space="preserve">command can be used to </w:t>
      </w:r>
      <w:r w:rsidRPr="00211842">
        <w:rPr>
          <w:rFonts w:cs="Arial"/>
        </w:rPr>
        <w:lastRenderedPageBreak/>
        <w:t xml:space="preserve">designate one as preferred over another. </w:t>
      </w:r>
      <w:r w:rsidR="00792C88">
        <w:rPr>
          <w:rFonts w:cs="Arial"/>
        </w:rPr>
        <w:t xml:space="preserve">In this lab scenario, only one device will be used as an NTP time source. </w:t>
      </w:r>
    </w:p>
    <w:p w14:paraId="76F10489" w14:textId="77777777" w:rsidR="00EE64F9" w:rsidRPr="00EE64F9" w:rsidRDefault="00EE64F9" w:rsidP="00EE64F9">
      <w:pPr>
        <w:pStyle w:val="BodyFormat"/>
        <w:numPr>
          <w:ilvl w:val="0"/>
          <w:numId w:val="47"/>
        </w:numPr>
        <w:rPr>
          <w:rFonts w:ascii="Courier New" w:hAnsi="Courier New" w:cs="Courier New"/>
        </w:rPr>
      </w:pPr>
      <w:r>
        <w:t xml:space="preserve">Configure DLS2, ALS1, and ALS2 to synchronize to DLS1 using the </w:t>
      </w:r>
      <w:r w:rsidRPr="00EE64F9">
        <w:rPr>
          <w:rFonts w:ascii="Courier New" w:hAnsi="Courier New" w:cs="Courier New"/>
          <w:b/>
        </w:rPr>
        <w:t>ntp server</w:t>
      </w:r>
      <w:r w:rsidRPr="00EE64F9">
        <w:t xml:space="preserve"> </w:t>
      </w:r>
      <w:r w:rsidRPr="00EE64F9">
        <w:rPr>
          <w:i/>
        </w:rPr>
        <w:t>A.B.C.</w:t>
      </w:r>
      <w:r>
        <w:rPr>
          <w:i/>
        </w:rPr>
        <w:t>D (</w:t>
      </w:r>
      <w:r w:rsidRPr="00EE64F9">
        <w:t xml:space="preserve"> IP address of peer</w:t>
      </w:r>
      <w:r>
        <w:t xml:space="preserve"> ) command.  NTP synchronization should always refer to the most stable interface. Loopback interfaces are considered always up interfaces and therefore, the best choice for NTP synchronization. </w:t>
      </w:r>
      <w:r w:rsidR="004D6909">
        <w:t xml:space="preserve">Also, the local time zone should be configured on each local device.  </w:t>
      </w:r>
      <w:r w:rsidR="004B1ED5">
        <w:t xml:space="preserve">Also, configure these devices with the same time zone and summer time configuration as on DLS1. </w:t>
      </w:r>
      <w:r w:rsidR="00792C88">
        <w:t xml:space="preserve"> </w:t>
      </w:r>
    </w:p>
    <w:p w14:paraId="76F1048A" w14:textId="77777777" w:rsidR="00EE64F9" w:rsidRPr="00CC0FFB" w:rsidRDefault="00EE64F9" w:rsidP="004D6909">
      <w:pPr>
        <w:pStyle w:val="BodyFormat"/>
        <w:spacing w:before="0" w:after="0" w:line="240" w:lineRule="auto"/>
        <w:ind w:left="720"/>
        <w:rPr>
          <w:rFonts w:ascii="Courier New" w:hAnsi="Courier New" w:cs="Courier New"/>
          <w:b/>
        </w:rPr>
      </w:pPr>
      <w:r w:rsidRPr="0033446F">
        <w:rPr>
          <w:rFonts w:ascii="Courier New" w:hAnsi="Courier New" w:cs="Courier New"/>
        </w:rPr>
        <w:t>DLS2(config)#</w:t>
      </w:r>
      <w:r w:rsidR="0033446F">
        <w:rPr>
          <w:rFonts w:ascii="Courier New" w:hAnsi="Courier New" w:cs="Courier New"/>
          <w:b/>
        </w:rPr>
        <w:t xml:space="preserve"> </w:t>
      </w:r>
      <w:r w:rsidRPr="00CC0FFB">
        <w:rPr>
          <w:rFonts w:ascii="Courier New" w:hAnsi="Courier New" w:cs="Courier New"/>
          <w:b/>
        </w:rPr>
        <w:t>ntp server ?</w:t>
      </w:r>
    </w:p>
    <w:p w14:paraId="76F1048B" w14:textId="77777777" w:rsidR="00EE64F9" w:rsidRPr="00CC0FFB" w:rsidRDefault="00050F53" w:rsidP="00050F53">
      <w:pPr>
        <w:pStyle w:val="BodyFormat"/>
        <w:tabs>
          <w:tab w:val="left" w:pos="990"/>
        </w:tabs>
        <w:spacing w:before="0" w:after="0" w:line="240" w:lineRule="auto"/>
        <w:rPr>
          <w:rFonts w:ascii="Courier New" w:hAnsi="Courier New" w:cs="Courier New"/>
          <w:b/>
        </w:rPr>
      </w:pPr>
      <w:r>
        <w:rPr>
          <w:rFonts w:ascii="Courier New" w:hAnsi="Courier New" w:cs="Courier New"/>
          <w:b/>
        </w:rPr>
        <w:t xml:space="preserve"> </w:t>
      </w:r>
      <w:r w:rsidR="00EE64F9" w:rsidRPr="00CC0FFB">
        <w:rPr>
          <w:rFonts w:ascii="Courier New" w:hAnsi="Courier New" w:cs="Courier New"/>
          <w:b/>
        </w:rPr>
        <w:t xml:space="preserve">  A.B.C.D     IP address of peer</w:t>
      </w:r>
    </w:p>
    <w:p w14:paraId="76F1048C" w14:textId="77777777" w:rsidR="00EE64F9" w:rsidRPr="00CC0FFB" w:rsidRDefault="00050F53" w:rsidP="00050F53">
      <w:pPr>
        <w:pStyle w:val="BodyFormat"/>
        <w:spacing w:before="0" w:after="0" w:line="240" w:lineRule="auto"/>
        <w:rPr>
          <w:rFonts w:ascii="Courier New" w:hAnsi="Courier New" w:cs="Courier New"/>
          <w:b/>
        </w:rPr>
      </w:pPr>
      <w:r>
        <w:rPr>
          <w:rFonts w:ascii="Courier New" w:hAnsi="Courier New" w:cs="Courier New"/>
          <w:b/>
        </w:rPr>
        <w:t xml:space="preserve"> </w:t>
      </w:r>
      <w:r w:rsidR="00EE64F9" w:rsidRPr="00CC0FFB">
        <w:rPr>
          <w:rFonts w:ascii="Courier New" w:hAnsi="Courier New" w:cs="Courier New"/>
          <w:b/>
        </w:rPr>
        <w:t xml:space="preserve">  WORD        Hostname of peer</w:t>
      </w:r>
    </w:p>
    <w:p w14:paraId="76F1048D" w14:textId="77777777" w:rsidR="00EE64F9" w:rsidRPr="00CC0FFB" w:rsidRDefault="00050F53" w:rsidP="00050F53">
      <w:pPr>
        <w:pStyle w:val="BodyFormat"/>
        <w:spacing w:before="0" w:after="0" w:line="240" w:lineRule="auto"/>
        <w:rPr>
          <w:rFonts w:ascii="Courier New" w:hAnsi="Courier New" w:cs="Courier New"/>
          <w:b/>
        </w:rPr>
      </w:pPr>
      <w:r>
        <w:rPr>
          <w:rFonts w:ascii="Courier New" w:hAnsi="Courier New" w:cs="Courier New"/>
          <w:b/>
        </w:rPr>
        <w:t xml:space="preserve"> </w:t>
      </w:r>
      <w:r w:rsidR="00EE64F9" w:rsidRPr="00CC0FFB">
        <w:rPr>
          <w:rFonts w:ascii="Courier New" w:hAnsi="Courier New" w:cs="Courier New"/>
          <w:b/>
        </w:rPr>
        <w:t xml:space="preserve">  X:X:X:X::X  IPv6 address of peer</w:t>
      </w:r>
    </w:p>
    <w:p w14:paraId="76F1048E" w14:textId="77777777" w:rsidR="00EE64F9" w:rsidRPr="00CC0FFB" w:rsidRDefault="00EE64F9" w:rsidP="00050F53">
      <w:pPr>
        <w:pStyle w:val="BodyFormat"/>
        <w:tabs>
          <w:tab w:val="left" w:pos="810"/>
        </w:tabs>
        <w:spacing w:before="0" w:after="0" w:line="240" w:lineRule="auto"/>
        <w:ind w:left="720"/>
        <w:rPr>
          <w:rFonts w:ascii="Courier New" w:hAnsi="Courier New" w:cs="Courier New"/>
          <w:b/>
        </w:rPr>
      </w:pPr>
      <w:r w:rsidRPr="00CC0FFB">
        <w:rPr>
          <w:rFonts w:ascii="Courier New" w:hAnsi="Courier New" w:cs="Courier New"/>
          <w:b/>
        </w:rPr>
        <w:t>ip          Use IP for DNS resolution</w:t>
      </w:r>
    </w:p>
    <w:p w14:paraId="76F1048F" w14:textId="77777777" w:rsidR="00EE64F9" w:rsidRPr="00CC0FFB" w:rsidRDefault="00050F53" w:rsidP="00050F53">
      <w:pPr>
        <w:pStyle w:val="BodyFormat"/>
        <w:spacing w:before="0" w:after="0" w:line="240" w:lineRule="auto"/>
        <w:rPr>
          <w:rFonts w:ascii="Courier New" w:hAnsi="Courier New" w:cs="Courier New"/>
          <w:b/>
        </w:rPr>
      </w:pPr>
      <w:r>
        <w:rPr>
          <w:rFonts w:ascii="Courier New" w:hAnsi="Courier New" w:cs="Courier New"/>
          <w:b/>
        </w:rPr>
        <w:t xml:space="preserve">  </w:t>
      </w:r>
      <w:r w:rsidR="00EE64F9" w:rsidRPr="00CC0FFB">
        <w:rPr>
          <w:rFonts w:ascii="Courier New" w:hAnsi="Courier New" w:cs="Courier New"/>
          <w:b/>
        </w:rPr>
        <w:t xml:space="preserve"> ipv6        Use IPv6 for DNS resolution</w:t>
      </w:r>
    </w:p>
    <w:p w14:paraId="76F10490" w14:textId="77777777" w:rsidR="00EE64F9" w:rsidRDefault="00050F53" w:rsidP="00050F53">
      <w:pPr>
        <w:pStyle w:val="BodyFormat"/>
        <w:spacing w:before="0" w:after="0" w:line="240" w:lineRule="auto"/>
        <w:rPr>
          <w:rFonts w:ascii="Courier New" w:hAnsi="Courier New" w:cs="Courier New"/>
          <w:b/>
        </w:rPr>
      </w:pPr>
      <w:r>
        <w:rPr>
          <w:rFonts w:ascii="Courier New" w:hAnsi="Courier New" w:cs="Courier New"/>
          <w:b/>
        </w:rPr>
        <w:t xml:space="preserve">  </w:t>
      </w:r>
      <w:r w:rsidR="00EE64F9" w:rsidRPr="00CC0FFB">
        <w:rPr>
          <w:rFonts w:ascii="Courier New" w:hAnsi="Courier New" w:cs="Courier New"/>
          <w:b/>
        </w:rPr>
        <w:t xml:space="preserve"> vrf         VPN Routing/Forwarding Information </w:t>
      </w:r>
    </w:p>
    <w:p w14:paraId="76F10491" w14:textId="77777777" w:rsidR="00907E90" w:rsidRDefault="00907E90" w:rsidP="00050F53">
      <w:pPr>
        <w:pStyle w:val="BodyFormat"/>
        <w:spacing w:before="0" w:after="0" w:line="240" w:lineRule="auto"/>
        <w:rPr>
          <w:rFonts w:ascii="Courier New" w:hAnsi="Courier New" w:cs="Courier New"/>
          <w:b/>
        </w:rPr>
      </w:pPr>
    </w:p>
    <w:p w14:paraId="76F10492" w14:textId="77777777" w:rsidR="00907E90" w:rsidRPr="00CC0FFB" w:rsidRDefault="00907E90" w:rsidP="00050F53">
      <w:pPr>
        <w:pStyle w:val="BodyFormat"/>
        <w:spacing w:before="0" w:after="0" w:line="240" w:lineRule="auto"/>
        <w:rPr>
          <w:rFonts w:ascii="Courier New" w:hAnsi="Courier New" w:cs="Courier New"/>
          <w:b/>
        </w:rPr>
      </w:pPr>
      <w:r>
        <w:rPr>
          <w:rFonts w:ascii="Courier New" w:hAnsi="Courier New" w:cs="Courier New"/>
          <w:b/>
        </w:rPr>
        <w:t xml:space="preserve">   </w:t>
      </w:r>
      <w:r w:rsidRPr="0033446F">
        <w:rPr>
          <w:rFonts w:ascii="Courier New" w:hAnsi="Courier New" w:cs="Courier New"/>
        </w:rPr>
        <w:t>DLS2(config)#</w:t>
      </w:r>
      <w:r w:rsidR="0033446F">
        <w:rPr>
          <w:rFonts w:ascii="Courier New" w:hAnsi="Courier New" w:cs="Courier New"/>
          <w:b/>
        </w:rPr>
        <w:t xml:space="preserve"> </w:t>
      </w:r>
      <w:r w:rsidRPr="00907E90">
        <w:rPr>
          <w:rFonts w:ascii="Courier New" w:hAnsi="Courier New" w:cs="Courier New"/>
          <w:b/>
        </w:rPr>
        <w:t>ntp server 200.200.200.1</w:t>
      </w:r>
    </w:p>
    <w:p w14:paraId="76F10493" w14:textId="77777777" w:rsidR="00ED6350" w:rsidRPr="00CC0FFB" w:rsidRDefault="00ED6350" w:rsidP="00ED6350">
      <w:pPr>
        <w:pStyle w:val="BodyFormat"/>
        <w:ind w:left="720"/>
        <w:rPr>
          <w:rFonts w:ascii="Courier New" w:hAnsi="Courier New" w:cs="Courier New"/>
          <w:b/>
        </w:rPr>
      </w:pPr>
      <w:r w:rsidRPr="0033446F">
        <w:rPr>
          <w:rFonts w:ascii="Courier New" w:hAnsi="Courier New" w:cs="Courier New"/>
        </w:rPr>
        <w:t>DLS2(config)#</w:t>
      </w:r>
      <w:r w:rsidR="0033446F">
        <w:rPr>
          <w:rFonts w:ascii="Courier New" w:hAnsi="Courier New" w:cs="Courier New"/>
        </w:rPr>
        <w:t xml:space="preserve"> </w:t>
      </w:r>
      <w:r w:rsidRPr="00CC0FFB">
        <w:rPr>
          <w:rFonts w:ascii="Courier New" w:hAnsi="Courier New" w:cs="Courier New"/>
          <w:b/>
        </w:rPr>
        <w:t>clock timezone EDT -</w:t>
      </w:r>
      <w:r w:rsidR="00FF03AB">
        <w:rPr>
          <w:rFonts w:ascii="Courier New" w:hAnsi="Courier New" w:cs="Courier New"/>
          <w:b/>
        </w:rPr>
        <w:t>5</w:t>
      </w:r>
    </w:p>
    <w:p w14:paraId="76F10494" w14:textId="77777777" w:rsidR="00ED6350" w:rsidRPr="00ED6350" w:rsidRDefault="00ED6350" w:rsidP="00ED6350">
      <w:pPr>
        <w:pStyle w:val="BodyFormat"/>
        <w:ind w:left="720"/>
        <w:rPr>
          <w:rFonts w:ascii="Courier New" w:hAnsi="Courier New" w:cs="Courier New"/>
        </w:rPr>
      </w:pPr>
      <w:r w:rsidRPr="00ED6350">
        <w:rPr>
          <w:rFonts w:ascii="Courier New" w:hAnsi="Courier New" w:cs="Courier New"/>
        </w:rPr>
        <w:t>Mar  1 00:48:25.968: %SYS-6-CLOCKUPDATE: System clock has been updated from 00:48:25 UTC Mon Mar 1 1993 to 20:48:25 EDT Sun Feb 28 1993, configured from console by console.</w:t>
      </w:r>
    </w:p>
    <w:p w14:paraId="76F10495" w14:textId="77777777" w:rsidR="00ED6350" w:rsidRPr="00CC0FFB" w:rsidRDefault="00ED6350" w:rsidP="00ED6350">
      <w:pPr>
        <w:pStyle w:val="BodyFormat"/>
        <w:ind w:left="720"/>
        <w:rPr>
          <w:rFonts w:ascii="Courier New" w:hAnsi="Courier New" w:cs="Courier New"/>
          <w:b/>
        </w:rPr>
      </w:pPr>
      <w:r w:rsidRPr="0033446F">
        <w:rPr>
          <w:rFonts w:ascii="Courier New" w:hAnsi="Courier New" w:cs="Courier New"/>
        </w:rPr>
        <w:t>DLS2(config)#</w:t>
      </w:r>
      <w:r w:rsidR="0033446F">
        <w:rPr>
          <w:rFonts w:ascii="Courier New" w:hAnsi="Courier New" w:cs="Courier New"/>
          <w:b/>
        </w:rPr>
        <w:t xml:space="preserve"> </w:t>
      </w:r>
      <w:r w:rsidRPr="00CC0FFB">
        <w:rPr>
          <w:rFonts w:ascii="Courier New" w:hAnsi="Courier New" w:cs="Courier New"/>
          <w:b/>
        </w:rPr>
        <w:t>clock summer-time ?</w:t>
      </w:r>
    </w:p>
    <w:p w14:paraId="76F10496" w14:textId="77777777" w:rsidR="00ED6350" w:rsidRPr="00ED6350" w:rsidRDefault="00050F53" w:rsidP="00050F53">
      <w:pPr>
        <w:pStyle w:val="BodyFormat"/>
        <w:tabs>
          <w:tab w:val="left" w:pos="990"/>
        </w:tabs>
        <w:rPr>
          <w:rFonts w:ascii="Courier New" w:hAnsi="Courier New" w:cs="Courier New"/>
        </w:rPr>
      </w:pPr>
      <w:r>
        <w:rPr>
          <w:rFonts w:ascii="Courier New" w:hAnsi="Courier New" w:cs="Courier New"/>
        </w:rPr>
        <w:t xml:space="preserve">  </w:t>
      </w:r>
      <w:r w:rsidR="00ED6350">
        <w:rPr>
          <w:rFonts w:ascii="Courier New" w:hAnsi="Courier New" w:cs="Courier New"/>
        </w:rPr>
        <w:t xml:space="preserve"> </w:t>
      </w:r>
      <w:r w:rsidR="00ED6350" w:rsidRPr="00ED6350">
        <w:rPr>
          <w:rFonts w:ascii="Courier New" w:hAnsi="Courier New" w:cs="Courier New"/>
        </w:rPr>
        <w:t>WORD  name of time zone in summer</w:t>
      </w:r>
    </w:p>
    <w:p w14:paraId="76F10497" w14:textId="77777777" w:rsidR="00ED6350" w:rsidRPr="00CC0FFB" w:rsidRDefault="00ED6350" w:rsidP="00ED6350">
      <w:pPr>
        <w:pStyle w:val="BodyFormat"/>
        <w:ind w:left="720"/>
        <w:rPr>
          <w:rFonts w:ascii="Courier New" w:hAnsi="Courier New" w:cs="Courier New"/>
          <w:b/>
        </w:rPr>
      </w:pPr>
      <w:r w:rsidRPr="0033446F">
        <w:rPr>
          <w:rFonts w:ascii="Courier New" w:hAnsi="Courier New" w:cs="Courier New"/>
        </w:rPr>
        <w:t>DLS2(config)#</w:t>
      </w:r>
      <w:r w:rsidR="0033446F">
        <w:rPr>
          <w:rFonts w:ascii="Courier New" w:hAnsi="Courier New" w:cs="Courier New"/>
          <w:b/>
        </w:rPr>
        <w:t xml:space="preserve"> </w:t>
      </w:r>
      <w:r w:rsidRPr="00CC0FFB">
        <w:rPr>
          <w:rFonts w:ascii="Courier New" w:hAnsi="Courier New" w:cs="Courier New"/>
          <w:b/>
        </w:rPr>
        <w:t>clock summer-time EDT recurring</w:t>
      </w:r>
    </w:p>
    <w:p w14:paraId="76F10498" w14:textId="77777777" w:rsidR="004D6909" w:rsidRDefault="00ED6350" w:rsidP="00ED6350">
      <w:pPr>
        <w:pStyle w:val="BodyFormat"/>
        <w:spacing w:before="0" w:after="0" w:line="240" w:lineRule="auto"/>
        <w:ind w:left="720"/>
        <w:rPr>
          <w:rFonts w:ascii="Courier New" w:hAnsi="Courier New" w:cs="Courier New"/>
        </w:rPr>
      </w:pPr>
      <w:r w:rsidRPr="00ED6350">
        <w:rPr>
          <w:rFonts w:ascii="Courier New" w:hAnsi="Courier New" w:cs="Courier New"/>
        </w:rPr>
        <w:t>Mar  1 00:54:36.589: %SYS-6-CLOCKUPDATE: System clock has been updated from 20:54:36 EDT Sun Feb 28 1993 to 20:54:36 EDT Sun Feb 28 1993, configured from console by console.</w:t>
      </w:r>
    </w:p>
    <w:p w14:paraId="76F10499" w14:textId="77777777" w:rsidR="00EE64F9" w:rsidRPr="004D6909" w:rsidRDefault="00EE64F9" w:rsidP="004B1ED5">
      <w:pPr>
        <w:pStyle w:val="BodyFormat"/>
        <w:spacing w:line="240" w:lineRule="exact"/>
        <w:ind w:left="0"/>
        <w:rPr>
          <w:rFonts w:cs="Arial"/>
          <w:b/>
        </w:rPr>
      </w:pPr>
      <w:r w:rsidRPr="004D6909">
        <w:rPr>
          <w:rFonts w:cs="Arial"/>
          <w:b/>
        </w:rPr>
        <w:t xml:space="preserve">NOTE:  Ensure that </w:t>
      </w:r>
      <w:r w:rsidR="00ED6350">
        <w:rPr>
          <w:rFonts w:cs="Arial"/>
          <w:b/>
        </w:rPr>
        <w:t xml:space="preserve">these </w:t>
      </w:r>
      <w:r w:rsidRPr="004D6909">
        <w:rPr>
          <w:rFonts w:cs="Arial"/>
          <w:b/>
        </w:rPr>
        <w:t>command</w:t>
      </w:r>
      <w:r w:rsidR="00ED6350">
        <w:rPr>
          <w:rFonts w:cs="Arial"/>
          <w:b/>
        </w:rPr>
        <w:t>s</w:t>
      </w:r>
      <w:r w:rsidRPr="004D6909">
        <w:rPr>
          <w:rFonts w:cs="Arial"/>
          <w:b/>
        </w:rPr>
        <w:t xml:space="preserve"> </w:t>
      </w:r>
      <w:r w:rsidR="00ED6350">
        <w:rPr>
          <w:rFonts w:cs="Arial"/>
          <w:b/>
        </w:rPr>
        <w:t>are</w:t>
      </w:r>
      <w:r w:rsidRPr="004D6909">
        <w:rPr>
          <w:rFonts w:cs="Arial"/>
          <w:b/>
        </w:rPr>
        <w:t xml:space="preserve"> repeated on ALS1 and ALS2. </w:t>
      </w:r>
      <w:r w:rsidRPr="004D6909">
        <w:rPr>
          <w:rFonts w:cs="Arial"/>
          <w:b/>
        </w:rPr>
        <w:tab/>
      </w:r>
    </w:p>
    <w:p w14:paraId="76F1049A" w14:textId="77777777" w:rsidR="00762CC2" w:rsidRDefault="00ED6350" w:rsidP="00762CC2">
      <w:pPr>
        <w:pStyle w:val="SectionHeading"/>
      </w:pPr>
      <w:r>
        <w:t>Step 11: Verify NTP</w:t>
      </w:r>
      <w:r w:rsidR="00762CC2">
        <w:tab/>
      </w:r>
      <w:r w:rsidR="00762CC2">
        <w:t>.</w:t>
      </w:r>
    </w:p>
    <w:p w14:paraId="76F1049B" w14:textId="77777777" w:rsidR="0073038A" w:rsidRDefault="00762CC2" w:rsidP="003A698C">
      <w:pPr>
        <w:pStyle w:val="BodyFormat"/>
        <w:tabs>
          <w:tab w:val="left" w:pos="90"/>
        </w:tabs>
      </w:pPr>
      <w:r>
        <w:t>On DLS2, ALS1, and ALS2</w:t>
      </w:r>
      <w:r w:rsidR="0073038A">
        <w:t xml:space="preserve">, use the </w:t>
      </w:r>
      <w:r w:rsidR="0073038A" w:rsidRPr="004D6909">
        <w:rPr>
          <w:rFonts w:ascii="Courier New" w:hAnsi="Courier New" w:cs="Courier New"/>
          <w:b/>
        </w:rPr>
        <w:t>show ntp status</w:t>
      </w:r>
      <w:r w:rsidR="0073038A">
        <w:t xml:space="preserve"> command to verify if these device clocks have synchronized to DLS1. </w:t>
      </w:r>
    </w:p>
    <w:p w14:paraId="76F1049C" w14:textId="77777777" w:rsidR="00B63E7D" w:rsidRPr="00B63E7D" w:rsidRDefault="00B63E7D" w:rsidP="00B63E7D">
      <w:pPr>
        <w:pStyle w:val="BodyFormat"/>
        <w:spacing w:before="0" w:after="0" w:line="240" w:lineRule="auto"/>
        <w:rPr>
          <w:rFonts w:ascii="Courier New" w:hAnsi="Courier New" w:cs="Courier New"/>
        </w:rPr>
      </w:pPr>
      <w:r w:rsidRPr="0033446F">
        <w:rPr>
          <w:rFonts w:ascii="Courier New" w:hAnsi="Courier New" w:cs="Courier New"/>
          <w:b/>
        </w:rPr>
        <w:t>DLS2#</w:t>
      </w:r>
      <w:r w:rsidR="0033446F">
        <w:rPr>
          <w:rFonts w:ascii="Courier New" w:hAnsi="Courier New" w:cs="Courier New"/>
        </w:rPr>
        <w:t xml:space="preserve"> </w:t>
      </w:r>
      <w:r w:rsidRPr="00B63E7D">
        <w:rPr>
          <w:rFonts w:ascii="Courier New" w:hAnsi="Courier New" w:cs="Courier New"/>
        </w:rPr>
        <w:t>sh</w:t>
      </w:r>
      <w:r>
        <w:rPr>
          <w:rFonts w:ascii="Courier New" w:hAnsi="Courier New" w:cs="Courier New"/>
        </w:rPr>
        <w:t>ow</w:t>
      </w:r>
      <w:r w:rsidRPr="00B63E7D">
        <w:rPr>
          <w:rFonts w:ascii="Courier New" w:hAnsi="Courier New" w:cs="Courier New"/>
        </w:rPr>
        <w:t xml:space="preserve"> ntp stat</w:t>
      </w:r>
      <w:r>
        <w:rPr>
          <w:rFonts w:ascii="Courier New" w:hAnsi="Courier New" w:cs="Courier New"/>
        </w:rPr>
        <w:t>us</w:t>
      </w:r>
    </w:p>
    <w:p w14:paraId="76F1049D" w14:textId="77777777" w:rsidR="00B63E7D" w:rsidRPr="00B63E7D" w:rsidRDefault="00B63E7D" w:rsidP="00B63E7D">
      <w:pPr>
        <w:pStyle w:val="BodyFormat"/>
        <w:spacing w:before="0" w:after="0" w:line="240" w:lineRule="auto"/>
        <w:rPr>
          <w:rFonts w:ascii="Courier New" w:hAnsi="Courier New" w:cs="Courier New"/>
        </w:rPr>
      </w:pPr>
      <w:r w:rsidRPr="004B1ED5">
        <w:rPr>
          <w:rFonts w:ascii="Courier New" w:hAnsi="Courier New" w:cs="Courier New"/>
          <w:highlight w:val="yellow"/>
        </w:rPr>
        <w:t>Clock is synchronized, stratum 11</w:t>
      </w:r>
      <w:r w:rsidRPr="00B63E7D">
        <w:rPr>
          <w:rFonts w:ascii="Courier New" w:hAnsi="Courier New" w:cs="Courier New"/>
        </w:rPr>
        <w:t xml:space="preserve">, </w:t>
      </w:r>
      <w:r w:rsidRPr="004B1ED5">
        <w:rPr>
          <w:rFonts w:ascii="Courier New" w:hAnsi="Courier New" w:cs="Courier New"/>
          <w:highlight w:val="yellow"/>
        </w:rPr>
        <w:t>reference is 200.200.200.1</w:t>
      </w:r>
    </w:p>
    <w:p w14:paraId="76F1049E" w14:textId="77777777" w:rsidR="00B63E7D" w:rsidRPr="00B63E7D" w:rsidRDefault="00B63E7D" w:rsidP="00B63E7D">
      <w:pPr>
        <w:pStyle w:val="BodyFormat"/>
        <w:spacing w:before="0" w:after="0" w:line="240" w:lineRule="auto"/>
        <w:rPr>
          <w:rFonts w:ascii="Courier New" w:hAnsi="Courier New" w:cs="Courier New"/>
        </w:rPr>
      </w:pPr>
      <w:r w:rsidRPr="00B63E7D">
        <w:rPr>
          <w:rFonts w:ascii="Courier New" w:hAnsi="Courier New" w:cs="Courier New"/>
        </w:rPr>
        <w:t>nominal freq is 119.2092 Hz, actual freq is 119.2101 Hz, precision is 2**17</w:t>
      </w:r>
    </w:p>
    <w:p w14:paraId="76F1049F" w14:textId="77777777" w:rsidR="00B63E7D" w:rsidRPr="00B63E7D" w:rsidRDefault="00B63E7D" w:rsidP="00B63E7D">
      <w:pPr>
        <w:pStyle w:val="BodyFormat"/>
        <w:spacing w:before="0" w:after="0" w:line="240" w:lineRule="auto"/>
        <w:rPr>
          <w:rFonts w:ascii="Courier New" w:hAnsi="Courier New" w:cs="Courier New"/>
        </w:rPr>
      </w:pPr>
      <w:r w:rsidRPr="00B63E7D">
        <w:rPr>
          <w:rFonts w:ascii="Courier New" w:hAnsi="Courier New" w:cs="Courier New"/>
        </w:rPr>
        <w:t>reference time is AF3CE6C4.CD93512C (14:47:16.803 EDT Mon Mar 1 1993)</w:t>
      </w:r>
    </w:p>
    <w:p w14:paraId="76F104A0" w14:textId="77777777" w:rsidR="00B63E7D" w:rsidRPr="00B63E7D" w:rsidRDefault="00B63E7D" w:rsidP="00B63E7D">
      <w:pPr>
        <w:pStyle w:val="BodyFormat"/>
        <w:spacing w:before="0" w:after="0" w:line="240" w:lineRule="auto"/>
        <w:rPr>
          <w:rFonts w:ascii="Courier New" w:hAnsi="Courier New" w:cs="Courier New"/>
        </w:rPr>
      </w:pPr>
      <w:r w:rsidRPr="00B63E7D">
        <w:rPr>
          <w:rFonts w:ascii="Courier New" w:hAnsi="Courier New" w:cs="Courier New"/>
        </w:rPr>
        <w:t>clock offset is -4.5084 msec, root delay is 2.03 msec</w:t>
      </w:r>
    </w:p>
    <w:p w14:paraId="76F104A1" w14:textId="77777777" w:rsidR="00B63E7D" w:rsidRPr="00B63E7D" w:rsidRDefault="00B63E7D" w:rsidP="00B63E7D">
      <w:pPr>
        <w:pStyle w:val="BodyFormat"/>
        <w:spacing w:before="0" w:after="0" w:line="240" w:lineRule="auto"/>
        <w:rPr>
          <w:rFonts w:ascii="Courier New" w:hAnsi="Courier New" w:cs="Courier New"/>
        </w:rPr>
      </w:pPr>
      <w:r w:rsidRPr="00B63E7D">
        <w:rPr>
          <w:rFonts w:ascii="Courier New" w:hAnsi="Courier New" w:cs="Courier New"/>
        </w:rPr>
        <w:t>root dispersion is 7944.53 msec, peer dispersion is 2.14 msec</w:t>
      </w:r>
    </w:p>
    <w:p w14:paraId="76F104A2" w14:textId="77777777" w:rsidR="00B63E7D" w:rsidRPr="00B63E7D" w:rsidRDefault="00B63E7D" w:rsidP="00B63E7D">
      <w:pPr>
        <w:pStyle w:val="BodyFormat"/>
        <w:spacing w:before="0" w:after="0" w:line="240" w:lineRule="auto"/>
        <w:rPr>
          <w:rFonts w:ascii="Courier New" w:hAnsi="Courier New" w:cs="Courier New"/>
        </w:rPr>
      </w:pPr>
      <w:r w:rsidRPr="00B63E7D">
        <w:rPr>
          <w:rFonts w:ascii="Courier New" w:hAnsi="Courier New" w:cs="Courier New"/>
        </w:rPr>
        <w:t>loopfilter state is 'CTRL' (Normal Controlled Loop), drift is -0.000007161 s/s</w:t>
      </w:r>
    </w:p>
    <w:p w14:paraId="76F104A3" w14:textId="77777777" w:rsidR="00ED6350" w:rsidRDefault="00B63E7D" w:rsidP="00B63E7D">
      <w:pPr>
        <w:pStyle w:val="BodyFormat"/>
        <w:spacing w:before="0" w:after="0" w:line="240" w:lineRule="auto"/>
        <w:rPr>
          <w:rFonts w:ascii="Courier New" w:hAnsi="Courier New" w:cs="Courier New"/>
        </w:rPr>
      </w:pPr>
      <w:r w:rsidRPr="00B63E7D">
        <w:rPr>
          <w:rFonts w:ascii="Courier New" w:hAnsi="Courier New" w:cs="Courier New"/>
        </w:rPr>
        <w:t>system poll interval is 64, last update was 2 sec ago.</w:t>
      </w:r>
      <w:r w:rsidR="004D6909" w:rsidRPr="00B63E7D">
        <w:rPr>
          <w:rFonts w:ascii="Courier New" w:hAnsi="Courier New" w:cs="Courier New"/>
        </w:rPr>
        <w:t>Outputs for ALS1 and ALS2 should be similar to the output displayed above for  DLS2.</w:t>
      </w:r>
    </w:p>
    <w:p w14:paraId="76F104A4" w14:textId="77777777" w:rsidR="004B1ED5" w:rsidRDefault="004B1ED5" w:rsidP="00B63E7D">
      <w:pPr>
        <w:pStyle w:val="BodyFormat"/>
        <w:spacing w:before="0" w:after="0" w:line="240" w:lineRule="auto"/>
        <w:rPr>
          <w:rFonts w:ascii="Courier New" w:hAnsi="Courier New" w:cs="Courier New"/>
        </w:rPr>
      </w:pPr>
    </w:p>
    <w:p w14:paraId="76F104A5" w14:textId="77777777" w:rsidR="004B1ED5" w:rsidRPr="008F7868" w:rsidRDefault="004B1ED5" w:rsidP="00B63E7D">
      <w:pPr>
        <w:pStyle w:val="BodyFormat"/>
        <w:spacing w:before="0" w:after="0" w:line="240" w:lineRule="auto"/>
        <w:rPr>
          <w:rFonts w:cs="Arial"/>
        </w:rPr>
      </w:pPr>
      <w:r w:rsidRPr="008F7868">
        <w:rPr>
          <w:rFonts w:cs="Arial"/>
        </w:rPr>
        <w:t xml:space="preserve">The stratum will be +1  from the stratum value used on the master in the network.  In this lab scenario, we use ntp master 10.  This indicates a stratum of 10 + 1 = 11.  The </w:t>
      </w:r>
      <w:r w:rsidR="008F7868" w:rsidRPr="008F7868">
        <w:rPr>
          <w:rFonts w:cs="Arial"/>
        </w:rPr>
        <w:t xml:space="preserve">stratum 11 is indicated in the show output. </w:t>
      </w:r>
    </w:p>
    <w:p w14:paraId="76F104A6" w14:textId="77777777" w:rsidR="00211842" w:rsidRDefault="00211842" w:rsidP="00EE64F9">
      <w:pPr>
        <w:pStyle w:val="BodyFormat"/>
      </w:pPr>
      <w:r w:rsidRPr="004D6909">
        <w:rPr>
          <w:rFonts w:cs="Arial"/>
          <w:b/>
        </w:rPr>
        <w:t xml:space="preserve">NOTE:  </w:t>
      </w:r>
      <w:r>
        <w:rPr>
          <w:rFonts w:cs="Arial"/>
          <w:b/>
        </w:rPr>
        <w:t xml:space="preserve">NTP may take up to 5 minutes to synchronize. </w:t>
      </w:r>
    </w:p>
    <w:p w14:paraId="76F104A7" w14:textId="77777777" w:rsidR="00E16B58" w:rsidRDefault="00ED6350" w:rsidP="00ED55EB">
      <w:pPr>
        <w:pStyle w:val="BodyFormat"/>
        <w:tabs>
          <w:tab w:val="left" w:pos="720"/>
        </w:tabs>
        <w:ind w:left="0"/>
      </w:pPr>
      <w:r>
        <w:rPr>
          <w:b/>
          <w:sz w:val="24"/>
        </w:rPr>
        <w:t>Step 12</w:t>
      </w:r>
      <w:r w:rsidRPr="00ED6350">
        <w:rPr>
          <w:b/>
          <w:sz w:val="24"/>
        </w:rPr>
        <w:t xml:space="preserve">: </w:t>
      </w:r>
      <w:r>
        <w:rPr>
          <w:b/>
          <w:sz w:val="24"/>
        </w:rPr>
        <w:t>Secure</w:t>
      </w:r>
      <w:r w:rsidRPr="00ED6350">
        <w:rPr>
          <w:b/>
          <w:sz w:val="24"/>
        </w:rPr>
        <w:t xml:space="preserve"> NT</w:t>
      </w:r>
      <w:r w:rsidR="00B466E4">
        <w:rPr>
          <w:b/>
          <w:sz w:val="24"/>
        </w:rPr>
        <w:t xml:space="preserve">P </w:t>
      </w:r>
      <w:r w:rsidR="00BD0F3D">
        <w:rPr>
          <w:b/>
          <w:sz w:val="24"/>
        </w:rPr>
        <w:t xml:space="preserve">Operation </w:t>
      </w:r>
      <w:r w:rsidR="00B466E4">
        <w:rPr>
          <w:b/>
          <w:sz w:val="24"/>
        </w:rPr>
        <w:t>using Access-Lists and Authentication</w:t>
      </w:r>
      <w:r w:rsidR="00762CC2">
        <w:tab/>
      </w:r>
    </w:p>
    <w:p w14:paraId="76F104A8" w14:textId="77777777" w:rsidR="00E5581F" w:rsidRDefault="00ED6350" w:rsidP="00ED55EB">
      <w:pPr>
        <w:pStyle w:val="BodyFormat"/>
        <w:tabs>
          <w:tab w:val="left" w:pos="720"/>
        </w:tabs>
        <w:ind w:left="0"/>
      </w:pPr>
      <w:r>
        <w:t xml:space="preserve">Time Servers can provide synchronization services in all directions to other devices in your network. </w:t>
      </w:r>
      <w:r w:rsidR="00626ACF">
        <w:t xml:space="preserve">A rogue NTP server to come in and falsify time on </w:t>
      </w:r>
      <w:r w:rsidR="00FC49FB">
        <w:t>your network</w:t>
      </w:r>
      <w:r w:rsidR="00626ACF">
        <w:t xml:space="preserve">.  </w:t>
      </w:r>
      <w:r>
        <w:t xml:space="preserve"> </w:t>
      </w:r>
      <w:r w:rsidR="00FC49FB">
        <w:t>Also, a</w:t>
      </w:r>
      <w:r>
        <w:t xml:space="preserve"> rogue device could send a large number of bogus </w:t>
      </w:r>
      <w:r>
        <w:lastRenderedPageBreak/>
        <w:t xml:space="preserve">synchronization requests to your server </w:t>
      </w:r>
      <w:r w:rsidR="00BD0F3D">
        <w:t>preventing it from servicing legitimate</w:t>
      </w:r>
      <w:r>
        <w:t xml:space="preserve"> devices.  Configure an access-list so that polling can only come from members of the 172.16.0.0/16 network.  </w:t>
      </w:r>
      <w:r w:rsidR="00C16E8B">
        <w:t xml:space="preserve">NTP masters must allow “peer” access to source with IP address </w:t>
      </w:r>
      <w:r w:rsidR="00C16E8B" w:rsidRPr="00C16E8B">
        <w:rPr>
          <w:b/>
        </w:rPr>
        <w:t>127.127.x.1</w:t>
      </w:r>
      <w:r w:rsidR="00C16E8B">
        <w:t xml:space="preserve">. This IP address is the internal server address created by the NTP master command.  The local router synchronizes using this IP.  Use the </w:t>
      </w:r>
      <w:r w:rsidR="00C16E8B" w:rsidRPr="00C16E8B">
        <w:rPr>
          <w:rFonts w:ascii="Courier New" w:hAnsi="Courier New" w:cs="Courier New"/>
        </w:rPr>
        <w:t>show ntp associations</w:t>
      </w:r>
      <w:r w:rsidR="00C16E8B">
        <w:t xml:space="preserve"> command to view the IP address of the internal NTP server. </w:t>
      </w:r>
    </w:p>
    <w:p w14:paraId="76F104A9" w14:textId="77777777" w:rsidR="00EE64F9" w:rsidRDefault="00E5581F" w:rsidP="00E81B70">
      <w:pPr>
        <w:pStyle w:val="BodyFormat"/>
        <w:ind w:left="0"/>
      </w:pPr>
      <w:r>
        <w:t xml:space="preserve">NTP operation can also be secured using MD5 authentication. </w:t>
      </w:r>
      <w:r w:rsidR="00C16E8B">
        <w:t xml:space="preserve"> </w:t>
      </w:r>
      <w:r>
        <w:t xml:space="preserve">Authentication is enabled with the </w:t>
      </w:r>
      <w:r w:rsidRPr="00E5581F">
        <w:rPr>
          <w:rFonts w:ascii="Courier New" w:hAnsi="Courier New" w:cs="Courier New"/>
          <w:b/>
        </w:rPr>
        <w:t>ntp authenticate</w:t>
      </w:r>
      <w:r>
        <w:t xml:space="preserve"> command. The authentication keys are defined with </w:t>
      </w:r>
      <w:r w:rsidRPr="00E5581F">
        <w:rPr>
          <w:rFonts w:ascii="Courier New" w:hAnsi="Courier New" w:cs="Courier New"/>
          <w:b/>
        </w:rPr>
        <w:t>ntp authentication-key</w:t>
      </w:r>
      <w:r>
        <w:t xml:space="preserve"> command.  The number specifies a unique NTP key.   Valid keys are identified using the </w:t>
      </w:r>
      <w:r w:rsidRPr="00E5581F">
        <w:rPr>
          <w:rFonts w:ascii="Courier New" w:hAnsi="Courier New" w:cs="Courier New"/>
          <w:b/>
        </w:rPr>
        <w:t>ntp-trusted-key</w:t>
      </w:r>
      <w:r>
        <w:t xml:space="preserve"> command. It is important to note that NTP does not authenticate clients.  NTP authenticates the source.  Devices can still respond to unathenticated requests.  For this reason, access lists should be used in conjunction with NTP authenciation to restrict NTP access.  </w:t>
      </w:r>
    </w:p>
    <w:p w14:paraId="76F104AA" w14:textId="77777777" w:rsidR="009C2135" w:rsidRDefault="00C16E8B" w:rsidP="00C16E8B">
      <w:pPr>
        <w:pStyle w:val="BodyFormat"/>
        <w:spacing w:before="0" w:after="0" w:line="240" w:lineRule="auto"/>
      </w:pPr>
      <w:r>
        <w:tab/>
      </w:r>
    </w:p>
    <w:p w14:paraId="76F104AB" w14:textId="77777777" w:rsidR="000C45CD" w:rsidRDefault="000C45CD" w:rsidP="00ED55EB">
      <w:pPr>
        <w:pStyle w:val="BodyFormat"/>
        <w:numPr>
          <w:ilvl w:val="0"/>
          <w:numId w:val="49"/>
        </w:numPr>
        <w:spacing w:before="0" w:after="0" w:line="240" w:lineRule="auto"/>
        <w:rPr>
          <w:rFonts w:cs="Arial"/>
          <w:b/>
          <w:sz w:val="24"/>
        </w:rPr>
      </w:pPr>
      <w:r w:rsidRPr="000C45CD">
        <w:rPr>
          <w:rFonts w:cs="Arial"/>
          <w:b/>
          <w:sz w:val="24"/>
        </w:rPr>
        <w:t>Configure NTP authentication on NTP server.</w:t>
      </w:r>
    </w:p>
    <w:p w14:paraId="76F104AC" w14:textId="77777777" w:rsidR="00ED55EB" w:rsidRPr="000C45CD" w:rsidRDefault="00ED55EB" w:rsidP="00ED55EB">
      <w:pPr>
        <w:pStyle w:val="BodyFormat"/>
        <w:spacing w:before="0" w:after="0" w:line="240" w:lineRule="auto"/>
        <w:ind w:left="990"/>
        <w:rPr>
          <w:rFonts w:cs="Arial"/>
          <w:b/>
          <w:sz w:val="24"/>
        </w:rPr>
      </w:pPr>
    </w:p>
    <w:p w14:paraId="76F104AD" w14:textId="77777777" w:rsidR="000C45CD" w:rsidRPr="000C45CD" w:rsidRDefault="00ED55EB" w:rsidP="00ED55EB">
      <w:pPr>
        <w:pStyle w:val="BodyFormat"/>
        <w:spacing w:before="0" w:after="0" w:line="240" w:lineRule="auto"/>
        <w:rPr>
          <w:rFonts w:ascii="Courier New" w:hAnsi="Courier New" w:cs="Courier New"/>
          <w:b/>
        </w:rPr>
      </w:pPr>
      <w:r>
        <w:rPr>
          <w:rFonts w:ascii="Courier New" w:hAnsi="Courier New" w:cs="Courier New"/>
          <w:b/>
        </w:rPr>
        <w:t xml:space="preserve">   </w:t>
      </w:r>
      <w:r w:rsidR="000C45CD" w:rsidRPr="0033446F">
        <w:rPr>
          <w:rFonts w:ascii="Courier New" w:hAnsi="Courier New" w:cs="Courier New"/>
        </w:rPr>
        <w:t>DLS1(config)#</w:t>
      </w:r>
      <w:r w:rsidR="0033446F">
        <w:rPr>
          <w:rFonts w:ascii="Courier New" w:hAnsi="Courier New" w:cs="Courier New"/>
          <w:b/>
        </w:rPr>
        <w:t xml:space="preserve"> </w:t>
      </w:r>
      <w:r w:rsidR="00B63E7D" w:rsidRPr="000C45CD">
        <w:rPr>
          <w:rFonts w:ascii="Courier New" w:hAnsi="Courier New" w:cs="Courier New"/>
          <w:b/>
        </w:rPr>
        <w:t xml:space="preserve">ntp authenticate </w:t>
      </w:r>
    </w:p>
    <w:p w14:paraId="76F104AE" w14:textId="77777777" w:rsidR="000C45CD" w:rsidRPr="000C45CD" w:rsidRDefault="000A2778" w:rsidP="00ED55EB">
      <w:pPr>
        <w:pStyle w:val="BodyFormat"/>
        <w:tabs>
          <w:tab w:val="left" w:pos="720"/>
        </w:tabs>
        <w:spacing w:before="0" w:after="0" w:line="240" w:lineRule="auto"/>
        <w:rPr>
          <w:rFonts w:ascii="Courier New" w:hAnsi="Courier New" w:cs="Courier New"/>
          <w:b/>
        </w:rPr>
      </w:pPr>
      <w:r>
        <w:rPr>
          <w:rFonts w:ascii="Courier New" w:hAnsi="Courier New" w:cs="Courier New"/>
          <w:b/>
        </w:rPr>
        <w:t xml:space="preserve">  </w:t>
      </w:r>
      <w:r w:rsidR="00ED55EB">
        <w:rPr>
          <w:rFonts w:ascii="Courier New" w:hAnsi="Courier New" w:cs="Courier New"/>
          <w:b/>
        </w:rPr>
        <w:t xml:space="preserve"> </w:t>
      </w:r>
      <w:r w:rsidR="000C45CD" w:rsidRPr="0033446F">
        <w:rPr>
          <w:rFonts w:ascii="Courier New" w:hAnsi="Courier New" w:cs="Courier New"/>
        </w:rPr>
        <w:t>DLS1(config)#</w:t>
      </w:r>
      <w:r w:rsidR="0033446F">
        <w:rPr>
          <w:rFonts w:ascii="Courier New" w:hAnsi="Courier New" w:cs="Courier New"/>
          <w:b/>
        </w:rPr>
        <w:t xml:space="preserve"> </w:t>
      </w:r>
      <w:r w:rsidR="00B63E7D" w:rsidRPr="000C45CD">
        <w:rPr>
          <w:rFonts w:ascii="Courier New" w:hAnsi="Courier New" w:cs="Courier New"/>
          <w:b/>
        </w:rPr>
        <w:t>ntp authentication-key 1 md5 P@55word</w:t>
      </w:r>
    </w:p>
    <w:p w14:paraId="76F104AF" w14:textId="77777777" w:rsidR="000C45CD" w:rsidRDefault="00ED55EB" w:rsidP="00ED55EB">
      <w:pPr>
        <w:pStyle w:val="BodyFormat"/>
        <w:tabs>
          <w:tab w:val="left" w:pos="720"/>
        </w:tabs>
        <w:spacing w:before="0" w:after="0" w:line="240" w:lineRule="auto"/>
        <w:ind w:left="0"/>
        <w:rPr>
          <w:rFonts w:ascii="Courier New" w:hAnsi="Courier New" w:cs="Courier New"/>
          <w:b/>
        </w:rPr>
      </w:pPr>
      <w:r>
        <w:rPr>
          <w:rFonts w:ascii="Courier New" w:hAnsi="Courier New" w:cs="Courier New"/>
          <w:b/>
        </w:rPr>
        <w:t xml:space="preserve"> </w:t>
      </w:r>
      <w:r w:rsidR="000A2778">
        <w:rPr>
          <w:rFonts w:ascii="Courier New" w:hAnsi="Courier New" w:cs="Courier New"/>
          <w:b/>
        </w:rPr>
        <w:t xml:space="preserve">  </w:t>
      </w:r>
      <w:r>
        <w:rPr>
          <w:rFonts w:ascii="Courier New" w:hAnsi="Courier New" w:cs="Courier New"/>
          <w:b/>
        </w:rPr>
        <w:t xml:space="preserve">   </w:t>
      </w:r>
      <w:r w:rsidR="000C45CD" w:rsidRPr="0033446F">
        <w:rPr>
          <w:rFonts w:ascii="Courier New" w:hAnsi="Courier New" w:cs="Courier New"/>
        </w:rPr>
        <w:t>DLS1(config)#</w:t>
      </w:r>
      <w:r w:rsidR="0033446F">
        <w:rPr>
          <w:rFonts w:ascii="Courier New" w:hAnsi="Courier New" w:cs="Courier New"/>
          <w:b/>
        </w:rPr>
        <w:t xml:space="preserve"> </w:t>
      </w:r>
      <w:r w:rsidR="000C45CD" w:rsidRPr="000C45CD">
        <w:rPr>
          <w:rFonts w:ascii="Courier New" w:hAnsi="Courier New" w:cs="Courier New"/>
          <w:b/>
        </w:rPr>
        <w:t>ntp trusted-key 1</w:t>
      </w:r>
    </w:p>
    <w:p w14:paraId="76F104B0" w14:textId="77777777" w:rsidR="004F60D2" w:rsidRDefault="004F60D2" w:rsidP="000C45CD">
      <w:pPr>
        <w:pStyle w:val="BodyFormat"/>
        <w:spacing w:before="0" w:after="0" w:line="240" w:lineRule="auto"/>
        <w:ind w:left="1080"/>
        <w:rPr>
          <w:rFonts w:ascii="Courier New" w:hAnsi="Courier New" w:cs="Courier New"/>
          <w:b/>
        </w:rPr>
      </w:pPr>
    </w:p>
    <w:p w14:paraId="76F104B1" w14:textId="77777777" w:rsidR="000C45CD" w:rsidRDefault="000C45CD" w:rsidP="00ED55EB">
      <w:pPr>
        <w:pStyle w:val="BodyFormat"/>
        <w:numPr>
          <w:ilvl w:val="0"/>
          <w:numId w:val="49"/>
        </w:numPr>
        <w:spacing w:before="0" w:after="0" w:line="240" w:lineRule="auto"/>
        <w:rPr>
          <w:rFonts w:cs="Arial"/>
          <w:b/>
          <w:sz w:val="24"/>
        </w:rPr>
      </w:pPr>
      <w:r w:rsidRPr="000C45CD">
        <w:rPr>
          <w:rFonts w:cs="Arial"/>
          <w:b/>
          <w:sz w:val="24"/>
        </w:rPr>
        <w:t xml:space="preserve">Configure NTP authentication on NTP </w:t>
      </w:r>
      <w:r>
        <w:rPr>
          <w:rFonts w:cs="Arial"/>
          <w:b/>
          <w:sz w:val="24"/>
        </w:rPr>
        <w:t xml:space="preserve">clients (DLS2, ALS1, ALS2). </w:t>
      </w:r>
    </w:p>
    <w:p w14:paraId="76F104B2" w14:textId="77777777" w:rsidR="000C45CD" w:rsidRDefault="000C45CD" w:rsidP="000C45CD">
      <w:pPr>
        <w:pStyle w:val="BodyFormat"/>
        <w:spacing w:before="0" w:after="0" w:line="240" w:lineRule="auto"/>
        <w:ind w:left="630"/>
        <w:rPr>
          <w:rFonts w:cs="Arial"/>
          <w:b/>
          <w:sz w:val="24"/>
        </w:rPr>
      </w:pPr>
    </w:p>
    <w:p w14:paraId="76F104B3" w14:textId="77777777" w:rsidR="000C45CD" w:rsidRPr="000C45CD" w:rsidRDefault="00ED55EB" w:rsidP="00ED55EB">
      <w:pPr>
        <w:pStyle w:val="BodyFormat"/>
        <w:tabs>
          <w:tab w:val="left" w:pos="720"/>
        </w:tabs>
        <w:spacing w:before="0" w:after="0" w:line="240" w:lineRule="auto"/>
        <w:ind w:firstLine="86"/>
        <w:rPr>
          <w:rFonts w:ascii="Courier New" w:hAnsi="Courier New" w:cs="Courier New"/>
          <w:b/>
          <w:szCs w:val="20"/>
        </w:rPr>
      </w:pPr>
      <w:r>
        <w:rPr>
          <w:rFonts w:ascii="Courier New" w:hAnsi="Courier New" w:cs="Courier New"/>
          <w:b/>
          <w:szCs w:val="20"/>
        </w:rPr>
        <w:t xml:space="preserve">  </w:t>
      </w:r>
      <w:r w:rsidR="000C45CD" w:rsidRPr="0033446F">
        <w:rPr>
          <w:rFonts w:ascii="Courier New" w:hAnsi="Courier New" w:cs="Courier New"/>
          <w:szCs w:val="20"/>
        </w:rPr>
        <w:t>DLS2(config)#</w:t>
      </w:r>
      <w:r w:rsidR="0033446F">
        <w:rPr>
          <w:rFonts w:ascii="Courier New" w:hAnsi="Courier New" w:cs="Courier New"/>
          <w:b/>
          <w:szCs w:val="20"/>
        </w:rPr>
        <w:t xml:space="preserve"> </w:t>
      </w:r>
      <w:r w:rsidR="000C45CD" w:rsidRPr="000C45CD">
        <w:rPr>
          <w:rFonts w:ascii="Courier New" w:hAnsi="Courier New" w:cs="Courier New"/>
          <w:b/>
          <w:szCs w:val="20"/>
        </w:rPr>
        <w:t>ntp authentication-key 1 md5 P@55word</w:t>
      </w:r>
    </w:p>
    <w:p w14:paraId="76F104B4" w14:textId="77777777" w:rsidR="000C45CD" w:rsidRPr="000C45CD" w:rsidRDefault="000C45CD" w:rsidP="008F7868">
      <w:pPr>
        <w:pStyle w:val="BodyFormat"/>
        <w:spacing w:before="0" w:after="0" w:line="240" w:lineRule="auto"/>
        <w:ind w:firstLine="360"/>
        <w:rPr>
          <w:rFonts w:ascii="Courier New" w:hAnsi="Courier New" w:cs="Courier New"/>
          <w:b/>
          <w:szCs w:val="20"/>
        </w:rPr>
      </w:pPr>
      <w:r w:rsidRPr="0033446F">
        <w:rPr>
          <w:rFonts w:ascii="Courier New" w:hAnsi="Courier New" w:cs="Courier New"/>
          <w:szCs w:val="20"/>
        </w:rPr>
        <w:t>DLS2(config)#</w:t>
      </w:r>
      <w:r w:rsidR="0033446F">
        <w:rPr>
          <w:rFonts w:ascii="Courier New" w:hAnsi="Courier New" w:cs="Courier New"/>
          <w:b/>
          <w:szCs w:val="20"/>
        </w:rPr>
        <w:t xml:space="preserve"> </w:t>
      </w:r>
      <w:r w:rsidRPr="000C45CD">
        <w:rPr>
          <w:rFonts w:ascii="Courier New" w:hAnsi="Courier New" w:cs="Courier New"/>
          <w:b/>
          <w:szCs w:val="20"/>
        </w:rPr>
        <w:t>ntp authenticate</w:t>
      </w:r>
    </w:p>
    <w:p w14:paraId="76F104B5" w14:textId="7FB16517" w:rsidR="000C45CD" w:rsidRDefault="000C45CD" w:rsidP="00ED55EB">
      <w:pPr>
        <w:pStyle w:val="BodyFormat"/>
        <w:spacing w:before="0" w:after="0" w:line="240" w:lineRule="auto"/>
        <w:ind w:left="720"/>
        <w:rPr>
          <w:rFonts w:ascii="Courier New" w:hAnsi="Courier New" w:cs="Courier New"/>
          <w:b/>
          <w:szCs w:val="20"/>
        </w:rPr>
      </w:pPr>
      <w:r w:rsidRPr="0033446F">
        <w:rPr>
          <w:rFonts w:ascii="Courier New" w:hAnsi="Courier New" w:cs="Courier New"/>
          <w:szCs w:val="20"/>
        </w:rPr>
        <w:t>DLS2(config)#</w:t>
      </w:r>
      <w:r w:rsidR="0033446F">
        <w:rPr>
          <w:rFonts w:ascii="Courier New" w:hAnsi="Courier New" w:cs="Courier New"/>
          <w:b/>
          <w:szCs w:val="20"/>
        </w:rPr>
        <w:t xml:space="preserve"> </w:t>
      </w:r>
      <w:r w:rsidRPr="000C45CD">
        <w:rPr>
          <w:rFonts w:ascii="Courier New" w:hAnsi="Courier New" w:cs="Courier New"/>
          <w:b/>
          <w:szCs w:val="20"/>
        </w:rPr>
        <w:t>ntp trusted-key 1</w:t>
      </w:r>
    </w:p>
    <w:p w14:paraId="53803132" w14:textId="7EBEBAA3" w:rsidR="00F85435" w:rsidRDefault="00F85435" w:rsidP="00ED55EB">
      <w:pPr>
        <w:pStyle w:val="BodyFormat"/>
        <w:spacing w:before="0" w:after="0" w:line="240" w:lineRule="auto"/>
        <w:ind w:left="720"/>
        <w:rPr>
          <w:rFonts w:ascii="Courier New" w:hAnsi="Courier New" w:cs="Courier New"/>
          <w:b/>
          <w:szCs w:val="20"/>
        </w:rPr>
      </w:pPr>
      <w:r>
        <w:rPr>
          <w:rFonts w:ascii="Courier New" w:hAnsi="Courier New" w:cs="Courier New"/>
          <w:b/>
          <w:szCs w:val="20"/>
        </w:rPr>
        <w:t>! Pridane</w:t>
      </w:r>
    </w:p>
    <w:p w14:paraId="4BA847C3" w14:textId="53B05BE3" w:rsidR="00F85435" w:rsidRDefault="00F85435" w:rsidP="00ED55EB">
      <w:pPr>
        <w:pStyle w:val="BodyFormat"/>
        <w:spacing w:before="0" w:after="0" w:line="240" w:lineRule="auto"/>
        <w:ind w:left="720"/>
        <w:rPr>
          <w:rFonts w:ascii="Courier New" w:hAnsi="Courier New" w:cs="Courier New"/>
          <w:b/>
          <w:szCs w:val="20"/>
        </w:rPr>
      </w:pPr>
      <w:r w:rsidRPr="00F85435">
        <w:rPr>
          <w:rFonts w:ascii="Courier New" w:hAnsi="Courier New" w:cs="Courier New"/>
          <w:szCs w:val="20"/>
          <w:highlight w:val="yellow"/>
        </w:rPr>
        <w:t>DLS2(config)#</w:t>
      </w:r>
      <w:r w:rsidRPr="00F85435">
        <w:rPr>
          <w:rFonts w:ascii="Courier New" w:hAnsi="Courier New" w:cs="Courier New"/>
          <w:szCs w:val="20"/>
          <w:highlight w:val="yellow"/>
        </w:rPr>
        <w:t xml:space="preserve"> </w:t>
      </w:r>
      <w:r w:rsidRPr="00F85435">
        <w:rPr>
          <w:rFonts w:ascii="Courier New" w:hAnsi="Courier New" w:cs="Courier New"/>
          <w:b/>
          <w:highlight w:val="yellow"/>
        </w:rPr>
        <w:t>ntp server 200.200.200.1</w:t>
      </w:r>
      <w:r w:rsidRPr="00F85435">
        <w:rPr>
          <w:rFonts w:ascii="Courier New" w:hAnsi="Courier New" w:cs="Courier New"/>
          <w:b/>
          <w:highlight w:val="yellow"/>
        </w:rPr>
        <w:t xml:space="preserve"> key 1</w:t>
      </w:r>
    </w:p>
    <w:p w14:paraId="76F104B6" w14:textId="77777777" w:rsidR="008F7868" w:rsidRDefault="008F7868" w:rsidP="00ED55EB">
      <w:pPr>
        <w:pStyle w:val="BodyFormat"/>
        <w:spacing w:before="0" w:after="0" w:line="240" w:lineRule="auto"/>
        <w:ind w:left="720"/>
        <w:rPr>
          <w:rFonts w:ascii="Courier New" w:hAnsi="Courier New" w:cs="Courier New"/>
          <w:b/>
          <w:szCs w:val="20"/>
        </w:rPr>
      </w:pPr>
    </w:p>
    <w:p w14:paraId="76F104B7" w14:textId="77777777" w:rsidR="008F7868" w:rsidRDefault="008F7868" w:rsidP="008F7868">
      <w:pPr>
        <w:pStyle w:val="BodyFormat"/>
        <w:spacing w:before="0" w:after="0" w:line="240" w:lineRule="auto"/>
        <w:rPr>
          <w:rFonts w:cs="Arial"/>
        </w:rPr>
      </w:pPr>
      <w:r w:rsidRPr="004F60D2">
        <w:rPr>
          <w:rFonts w:cs="Arial"/>
        </w:rPr>
        <w:t xml:space="preserve">Use the </w:t>
      </w:r>
      <w:r w:rsidRPr="004F60D2">
        <w:rPr>
          <w:rFonts w:cs="Arial"/>
          <w:b/>
        </w:rPr>
        <w:t>show ntp status</w:t>
      </w:r>
      <w:r w:rsidRPr="004F60D2">
        <w:rPr>
          <w:rFonts w:cs="Arial"/>
        </w:rPr>
        <w:t xml:space="preserve"> command to verify that clock is still synchronized.  If the clock shows unsynchronized, the client has not successfully authenticated. </w:t>
      </w:r>
    </w:p>
    <w:p w14:paraId="76F104B8" w14:textId="77777777" w:rsidR="008F7868" w:rsidRDefault="008F7868" w:rsidP="008F7868">
      <w:pPr>
        <w:pStyle w:val="BodyFormat"/>
        <w:spacing w:before="0" w:after="0" w:line="240" w:lineRule="auto"/>
        <w:rPr>
          <w:rFonts w:cs="Arial"/>
        </w:rPr>
      </w:pPr>
    </w:p>
    <w:p w14:paraId="76F104B9" w14:textId="77777777" w:rsidR="008F7868" w:rsidRDefault="008F7868" w:rsidP="008F7868">
      <w:pPr>
        <w:pStyle w:val="BodyFormat"/>
        <w:tabs>
          <w:tab w:val="left" w:pos="720"/>
        </w:tabs>
        <w:spacing w:before="0" w:after="0" w:line="240" w:lineRule="auto"/>
        <w:ind w:left="0"/>
        <w:rPr>
          <w:rFonts w:ascii="Courier New" w:hAnsi="Courier New" w:cs="Courier New"/>
          <w:b/>
        </w:rPr>
      </w:pPr>
      <w:r>
        <w:rPr>
          <w:rFonts w:cs="Arial"/>
        </w:rPr>
        <w:t xml:space="preserve">       </w:t>
      </w:r>
      <w:r>
        <w:rPr>
          <w:rFonts w:cs="Arial"/>
        </w:rPr>
        <w:tab/>
      </w:r>
      <w:r w:rsidRPr="0033446F">
        <w:rPr>
          <w:rFonts w:ascii="Courier New" w:hAnsi="Courier New" w:cs="Courier New"/>
        </w:rPr>
        <w:t>DLS2#</w:t>
      </w:r>
      <w:r w:rsidR="0033446F">
        <w:rPr>
          <w:rFonts w:ascii="Courier New" w:hAnsi="Courier New" w:cs="Courier New"/>
          <w:b/>
        </w:rPr>
        <w:t xml:space="preserve"> </w:t>
      </w:r>
      <w:r w:rsidRPr="00E92954">
        <w:rPr>
          <w:rFonts w:ascii="Courier New" w:hAnsi="Courier New" w:cs="Courier New"/>
          <w:b/>
        </w:rPr>
        <w:t>show ntp status</w:t>
      </w:r>
      <w:r>
        <w:rPr>
          <w:rFonts w:ascii="Courier New" w:hAnsi="Courier New" w:cs="Courier New"/>
          <w:b/>
        </w:rPr>
        <w:t xml:space="preserve"> </w:t>
      </w:r>
    </w:p>
    <w:p w14:paraId="76F104BA" w14:textId="77777777" w:rsidR="008F7868" w:rsidRPr="00E92954" w:rsidRDefault="008F7868" w:rsidP="008F7868">
      <w:pPr>
        <w:pStyle w:val="BodyFormat"/>
        <w:spacing w:before="0" w:after="0" w:line="240" w:lineRule="auto"/>
        <w:rPr>
          <w:rFonts w:ascii="Courier New" w:hAnsi="Courier New" w:cs="Courier New"/>
          <w:b/>
        </w:rPr>
      </w:pPr>
    </w:p>
    <w:p w14:paraId="76F104BB"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Clock is synchronized, stratum 11, reference is 200.200.200.1</w:t>
      </w:r>
    </w:p>
    <w:p w14:paraId="76F104BC"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nominal freq is 119.2092 Hz, actual freq is 119.2106 Hz, precision is 2**17</w:t>
      </w:r>
    </w:p>
    <w:p w14:paraId="76F104BD"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reference time is D7C2D495.6AD26EF6 (12:24:05.417 EDT Tue Sep 16 2014)</w:t>
      </w:r>
    </w:p>
    <w:p w14:paraId="76F104BE"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clock offset is -0.0479 msec, root delay is 1.63 msec</w:t>
      </w:r>
    </w:p>
    <w:p w14:paraId="76F104BF"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root dispersion is 5.83 msec, peer dispersion is 2.48 msec</w:t>
      </w:r>
    </w:p>
    <w:p w14:paraId="76F104C0"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loopfilter state is 'CTRL' (Normal Controlled Loop), drift is -0.000011269 s/s</w:t>
      </w:r>
    </w:p>
    <w:p w14:paraId="76F104C1"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system poll interval is 128, last update was 35 sec ago.</w:t>
      </w:r>
    </w:p>
    <w:p w14:paraId="76F104C2" w14:textId="77777777" w:rsidR="008F7868" w:rsidRPr="00E92954" w:rsidRDefault="008F7868" w:rsidP="008F7868">
      <w:pPr>
        <w:pStyle w:val="BodyFormat"/>
        <w:spacing w:before="0" w:after="0" w:line="240" w:lineRule="auto"/>
        <w:ind w:left="720"/>
        <w:rPr>
          <w:rFonts w:ascii="Courier New" w:hAnsi="Courier New" w:cs="Courier New"/>
        </w:rPr>
      </w:pPr>
      <w:r w:rsidRPr="00E92954">
        <w:rPr>
          <w:rFonts w:ascii="Courier New" w:hAnsi="Courier New" w:cs="Courier New"/>
        </w:rPr>
        <w:t>DLS2#</w:t>
      </w:r>
    </w:p>
    <w:p w14:paraId="76F104C3" w14:textId="77777777" w:rsidR="008F7868" w:rsidRPr="000C45CD" w:rsidRDefault="008F7868" w:rsidP="00ED55EB">
      <w:pPr>
        <w:pStyle w:val="BodyFormat"/>
        <w:spacing w:before="0" w:after="0" w:line="240" w:lineRule="auto"/>
        <w:ind w:left="720"/>
        <w:rPr>
          <w:rFonts w:ascii="Courier New" w:hAnsi="Courier New" w:cs="Courier New"/>
          <w:b/>
          <w:szCs w:val="20"/>
        </w:rPr>
      </w:pPr>
    </w:p>
    <w:p w14:paraId="76F104C4" w14:textId="77777777" w:rsidR="001A0333" w:rsidRPr="001A0333" w:rsidRDefault="001A0333" w:rsidP="001A0333">
      <w:pPr>
        <w:pStyle w:val="SubStepAlpha"/>
      </w:pPr>
      <w:r w:rsidRPr="001A0333">
        <w:t xml:space="preserve">Repeat this commands on ALS1 and ALS2.  </w:t>
      </w:r>
      <w:r w:rsidR="008F7868">
        <w:t xml:space="preserve">Verify that the device clocks are synchronized using the appropriate show command. </w:t>
      </w:r>
    </w:p>
    <w:p w14:paraId="76F104C5" w14:textId="77777777" w:rsidR="008F7868" w:rsidRPr="008F7868" w:rsidRDefault="008F7868" w:rsidP="008F7868">
      <w:pPr>
        <w:pStyle w:val="SubStepAlpha"/>
        <w:numPr>
          <w:ilvl w:val="0"/>
          <w:numId w:val="51"/>
        </w:numPr>
        <w:rPr>
          <w:rFonts w:cs="Arial"/>
          <w:b/>
        </w:rPr>
      </w:pPr>
      <w:r w:rsidRPr="008F7868">
        <w:rPr>
          <w:rFonts w:cs="Arial"/>
          <w:b/>
        </w:rPr>
        <w:t>Control NTP Access using Access-Lists</w:t>
      </w:r>
    </w:p>
    <w:p w14:paraId="76F104C6" w14:textId="77777777" w:rsidR="000C45CD" w:rsidRDefault="001A0333" w:rsidP="008F7868">
      <w:pPr>
        <w:pStyle w:val="BodyFormat"/>
        <w:spacing w:before="0" w:after="0" w:line="240" w:lineRule="auto"/>
        <w:rPr>
          <w:rFonts w:cs="Arial"/>
          <w:szCs w:val="20"/>
        </w:rPr>
      </w:pPr>
      <w:r w:rsidRPr="008F7868">
        <w:rPr>
          <w:rFonts w:cs="Arial"/>
          <w:szCs w:val="20"/>
        </w:rPr>
        <w:t xml:space="preserve">View the output for the </w:t>
      </w:r>
      <w:r w:rsidRPr="00A76383">
        <w:rPr>
          <w:rFonts w:ascii="Courier New" w:hAnsi="Courier New" w:cs="Courier New"/>
          <w:b/>
          <w:szCs w:val="20"/>
        </w:rPr>
        <w:t>sh</w:t>
      </w:r>
      <w:r w:rsidR="00A76383" w:rsidRPr="00A76383">
        <w:rPr>
          <w:rFonts w:ascii="Courier New" w:hAnsi="Courier New" w:cs="Courier New"/>
          <w:b/>
          <w:szCs w:val="20"/>
        </w:rPr>
        <w:t>ow</w:t>
      </w:r>
      <w:r w:rsidRPr="00A76383">
        <w:rPr>
          <w:rFonts w:ascii="Courier New" w:hAnsi="Courier New" w:cs="Courier New"/>
          <w:b/>
          <w:szCs w:val="20"/>
        </w:rPr>
        <w:t xml:space="preserve"> ntp associations</w:t>
      </w:r>
      <w:r w:rsidRPr="008F7868">
        <w:rPr>
          <w:rFonts w:cs="Arial"/>
          <w:szCs w:val="20"/>
        </w:rPr>
        <w:t>.</w:t>
      </w:r>
      <w:r w:rsidR="008F7868" w:rsidRPr="008F7868">
        <w:rPr>
          <w:rFonts w:cs="Arial"/>
          <w:szCs w:val="20"/>
        </w:rPr>
        <w:t xml:space="preserve"> </w:t>
      </w:r>
      <w:r w:rsidRPr="008F7868">
        <w:rPr>
          <w:rFonts w:cs="Arial"/>
          <w:szCs w:val="20"/>
        </w:rPr>
        <w:t xml:space="preserve"> </w:t>
      </w:r>
      <w:r w:rsidR="008F7868" w:rsidRPr="008F7868">
        <w:rPr>
          <w:szCs w:val="20"/>
        </w:rPr>
        <w:t xml:space="preserve">If your device is configured as NTP master, then you must allow access to source IP of 127.127.x.1. This is because 127.127.x.1 is the internal server that is created by the </w:t>
      </w:r>
      <w:r w:rsidR="008F7868" w:rsidRPr="008F7868">
        <w:rPr>
          <w:b/>
          <w:bCs/>
          <w:szCs w:val="20"/>
        </w:rPr>
        <w:t xml:space="preserve">ntp master </w:t>
      </w:r>
      <w:r w:rsidR="008F7868" w:rsidRPr="008F7868">
        <w:rPr>
          <w:szCs w:val="20"/>
        </w:rPr>
        <w:t>command. The value of the third octet varies between platforms</w:t>
      </w:r>
      <w:r w:rsidR="00BD2D11">
        <w:rPr>
          <w:szCs w:val="20"/>
        </w:rPr>
        <w:t>.</w:t>
      </w:r>
      <w:r w:rsidR="008F7868" w:rsidRPr="008F7868">
        <w:rPr>
          <w:rFonts w:cs="Arial"/>
          <w:szCs w:val="20"/>
        </w:rPr>
        <w:t xml:space="preserve"> </w:t>
      </w:r>
    </w:p>
    <w:p w14:paraId="76F104C7" w14:textId="77777777" w:rsidR="00BD2D11" w:rsidRPr="001A0333" w:rsidRDefault="00BD2D11" w:rsidP="008F7868">
      <w:pPr>
        <w:pStyle w:val="BodyFormat"/>
        <w:spacing w:before="0" w:after="0" w:line="240" w:lineRule="auto"/>
        <w:rPr>
          <w:rFonts w:cs="Arial"/>
        </w:rPr>
      </w:pPr>
    </w:p>
    <w:p w14:paraId="76F104C8" w14:textId="77777777" w:rsidR="00C16E8B" w:rsidRPr="00CC0FFB" w:rsidRDefault="00C16E8B" w:rsidP="00ED55EB">
      <w:pPr>
        <w:pStyle w:val="BodyFormat"/>
        <w:spacing w:before="0" w:after="0" w:line="240" w:lineRule="auto"/>
        <w:ind w:left="720"/>
        <w:rPr>
          <w:rFonts w:ascii="Courier New" w:hAnsi="Courier New" w:cs="Courier New"/>
          <w:b/>
        </w:rPr>
      </w:pPr>
      <w:r w:rsidRPr="0033446F">
        <w:rPr>
          <w:rFonts w:ascii="Courier New" w:hAnsi="Courier New" w:cs="Courier New"/>
          <w:highlight w:val="yellow"/>
        </w:rPr>
        <w:t>DLS1#</w:t>
      </w:r>
      <w:r w:rsidR="0033446F">
        <w:rPr>
          <w:rFonts w:ascii="Courier New" w:hAnsi="Courier New" w:cs="Courier New"/>
          <w:b/>
          <w:highlight w:val="yellow"/>
        </w:rPr>
        <w:t xml:space="preserve"> </w:t>
      </w:r>
      <w:r w:rsidRPr="00BD2D11">
        <w:rPr>
          <w:rFonts w:ascii="Courier New" w:hAnsi="Courier New" w:cs="Courier New"/>
          <w:b/>
          <w:highlight w:val="yellow"/>
        </w:rPr>
        <w:t>sh ntp associations</w:t>
      </w:r>
    </w:p>
    <w:p w14:paraId="76F104C9" w14:textId="77777777" w:rsidR="00C16E8B" w:rsidRPr="00C16E8B" w:rsidRDefault="00C16E8B" w:rsidP="00ED55EB">
      <w:pPr>
        <w:pStyle w:val="BodyFormat"/>
        <w:spacing w:before="0" w:after="0" w:line="240" w:lineRule="auto"/>
        <w:ind w:left="720"/>
        <w:rPr>
          <w:rFonts w:ascii="Courier New" w:hAnsi="Courier New" w:cs="Courier New"/>
        </w:rPr>
      </w:pPr>
      <w:r w:rsidRPr="00C16E8B">
        <w:rPr>
          <w:rFonts w:ascii="Courier New" w:hAnsi="Courier New" w:cs="Courier New"/>
        </w:rPr>
        <w:t xml:space="preserve">  address         ref clock       st   when   poll reach  delay  offset   disp</w:t>
      </w:r>
    </w:p>
    <w:p w14:paraId="76F104CA" w14:textId="77777777" w:rsidR="00C16E8B" w:rsidRPr="00C16E8B" w:rsidRDefault="00C16E8B" w:rsidP="00ED55EB">
      <w:pPr>
        <w:pStyle w:val="BodyFormat"/>
        <w:spacing w:before="0" w:after="0" w:line="240" w:lineRule="auto"/>
        <w:ind w:left="720"/>
        <w:rPr>
          <w:rFonts w:ascii="Courier New" w:hAnsi="Courier New" w:cs="Courier New"/>
        </w:rPr>
      </w:pPr>
      <w:r w:rsidRPr="00BD2D11">
        <w:rPr>
          <w:rFonts w:ascii="Courier New" w:hAnsi="Courier New" w:cs="Courier New"/>
          <w:b/>
          <w:highlight w:val="yellow"/>
        </w:rPr>
        <w:lastRenderedPageBreak/>
        <w:t>*~127.127.1.1</w:t>
      </w:r>
      <w:r w:rsidRPr="00C16E8B">
        <w:rPr>
          <w:rFonts w:ascii="Courier New" w:hAnsi="Courier New" w:cs="Courier New"/>
        </w:rPr>
        <w:t xml:space="preserve">     .LOCL.           9      0     16   377  0.000   0.000  0.241</w:t>
      </w:r>
    </w:p>
    <w:p w14:paraId="76F104CB" w14:textId="77777777" w:rsidR="00C16E8B" w:rsidRDefault="00C16E8B" w:rsidP="00ED55EB">
      <w:pPr>
        <w:pStyle w:val="BodyFormat"/>
        <w:spacing w:before="0" w:after="0" w:line="240" w:lineRule="auto"/>
        <w:ind w:left="720"/>
        <w:rPr>
          <w:rFonts w:ascii="Courier New" w:hAnsi="Courier New" w:cs="Courier New"/>
        </w:rPr>
      </w:pPr>
      <w:r w:rsidRPr="00C16E8B">
        <w:rPr>
          <w:rFonts w:ascii="Courier New" w:hAnsi="Courier New" w:cs="Courier New"/>
        </w:rPr>
        <w:t xml:space="preserve"> * sys.peer, # selected, + candidate, - outlyer, x falseticker, ~ configured</w:t>
      </w:r>
    </w:p>
    <w:p w14:paraId="76F104CC" w14:textId="77777777" w:rsidR="00BD2D11" w:rsidRPr="00C16E8B" w:rsidRDefault="00BD2D11" w:rsidP="00ED55EB">
      <w:pPr>
        <w:pStyle w:val="BodyFormat"/>
        <w:spacing w:before="0" w:after="0" w:line="240" w:lineRule="auto"/>
        <w:ind w:left="720"/>
        <w:rPr>
          <w:rFonts w:ascii="Courier New" w:hAnsi="Courier New" w:cs="Courier New"/>
        </w:rPr>
      </w:pPr>
    </w:p>
    <w:p w14:paraId="76F104CD" w14:textId="77777777" w:rsidR="00A83D0A" w:rsidRPr="00BD2D11" w:rsidRDefault="001A0333" w:rsidP="00BD2D11">
      <w:pPr>
        <w:pStyle w:val="CommandFont"/>
        <w:tabs>
          <w:tab w:val="left" w:pos="450"/>
        </w:tabs>
        <w:ind w:left="360"/>
        <w:rPr>
          <w:rFonts w:ascii="Arial" w:hAnsi="Arial" w:cs="Arial"/>
        </w:rPr>
      </w:pPr>
      <w:r w:rsidRPr="00BD2D11">
        <w:rPr>
          <w:rFonts w:ascii="Arial" w:hAnsi="Arial" w:cs="Arial"/>
        </w:rPr>
        <w:t xml:space="preserve">Use the following commands to ensure that only devices on </w:t>
      </w:r>
      <w:r w:rsidR="00BD2D11">
        <w:rPr>
          <w:rFonts w:ascii="Arial" w:hAnsi="Arial" w:cs="Arial"/>
        </w:rPr>
        <w:t>the 172.16.0.0 /16</w:t>
      </w:r>
      <w:r w:rsidRPr="00BD2D11">
        <w:rPr>
          <w:rFonts w:ascii="Arial" w:hAnsi="Arial" w:cs="Arial"/>
        </w:rPr>
        <w:t xml:space="preserve"> network are able to poll or send requests to the NTP server.  </w:t>
      </w:r>
      <w:r w:rsidR="00BD2D11">
        <w:rPr>
          <w:rFonts w:ascii="Arial" w:hAnsi="Arial" w:cs="Arial"/>
        </w:rPr>
        <w:t xml:space="preserve">The </w:t>
      </w:r>
      <w:r w:rsidR="00BD2D11" w:rsidRPr="00BD2D11">
        <w:rPr>
          <w:rFonts w:cs="Courier New"/>
          <w:b/>
        </w:rPr>
        <w:t>ntp access-group peer</w:t>
      </w:r>
      <w:r w:rsidR="00BD2D11">
        <w:rPr>
          <w:rFonts w:ascii="Arial" w:hAnsi="Arial" w:cs="Arial"/>
        </w:rPr>
        <w:t xml:space="preserve"> command allows the devices to synchronize itself to remote systems that pass the access-list. Time synchronization and control queries are allowed. </w:t>
      </w:r>
    </w:p>
    <w:p w14:paraId="76F104CE" w14:textId="77777777" w:rsidR="00A83D0A" w:rsidRDefault="00A83D0A" w:rsidP="00ED55EB">
      <w:pPr>
        <w:pStyle w:val="CommandFont"/>
        <w:ind w:left="1080"/>
      </w:pPr>
    </w:p>
    <w:p w14:paraId="76F104CF" w14:textId="77777777" w:rsidR="00C16E8B" w:rsidRPr="00CC0FFB" w:rsidRDefault="00C16E8B" w:rsidP="00ED55EB">
      <w:pPr>
        <w:pStyle w:val="CommandFont"/>
        <w:ind w:left="360" w:firstLine="360"/>
        <w:rPr>
          <w:b/>
        </w:rPr>
      </w:pPr>
      <w:r w:rsidRPr="0033446F">
        <w:t>DLS1(config)#</w:t>
      </w:r>
      <w:r w:rsidR="0033446F">
        <w:rPr>
          <w:b/>
        </w:rPr>
        <w:t xml:space="preserve"> </w:t>
      </w:r>
      <w:r w:rsidRPr="00CC0FFB">
        <w:rPr>
          <w:b/>
        </w:rPr>
        <w:t>access-list 1 permit 127.127.1.1</w:t>
      </w:r>
    </w:p>
    <w:p w14:paraId="76F104D0" w14:textId="77777777" w:rsidR="00C16E8B" w:rsidRDefault="00C16E8B" w:rsidP="00ED55EB">
      <w:pPr>
        <w:pStyle w:val="CommandFont"/>
        <w:ind w:left="360" w:firstLine="360"/>
        <w:rPr>
          <w:b/>
        </w:rPr>
      </w:pPr>
      <w:r w:rsidRPr="0033446F">
        <w:t>DLS1(config)#</w:t>
      </w:r>
      <w:r w:rsidR="0033446F">
        <w:rPr>
          <w:b/>
        </w:rPr>
        <w:t xml:space="preserve"> </w:t>
      </w:r>
      <w:r w:rsidRPr="00CC0FFB">
        <w:rPr>
          <w:b/>
        </w:rPr>
        <w:t>access-list 2 permit 172.16.0.0 0.0.255.255</w:t>
      </w:r>
    </w:p>
    <w:p w14:paraId="76F104D1" w14:textId="77777777" w:rsidR="00A76383" w:rsidRPr="00CC0FFB" w:rsidRDefault="00A76383" w:rsidP="00ED55EB">
      <w:pPr>
        <w:pStyle w:val="CommandFont"/>
        <w:ind w:left="360" w:firstLine="360"/>
        <w:rPr>
          <w:b/>
        </w:rPr>
      </w:pPr>
    </w:p>
    <w:p w14:paraId="76F104D2" w14:textId="77777777" w:rsidR="00C16E8B" w:rsidRPr="00CC0FFB" w:rsidRDefault="00C16E8B" w:rsidP="00ED55EB">
      <w:pPr>
        <w:pStyle w:val="CommandFont"/>
        <w:ind w:left="360" w:firstLine="360"/>
        <w:rPr>
          <w:b/>
        </w:rPr>
      </w:pPr>
      <w:r w:rsidRPr="0033446F">
        <w:t>DLS1(config)#</w:t>
      </w:r>
      <w:r w:rsidR="0033446F">
        <w:rPr>
          <w:b/>
        </w:rPr>
        <w:t xml:space="preserve"> </w:t>
      </w:r>
      <w:r w:rsidRPr="00CC0FFB">
        <w:rPr>
          <w:b/>
        </w:rPr>
        <w:t>ntp access-group peer ?</w:t>
      </w:r>
    </w:p>
    <w:p w14:paraId="76F104D3" w14:textId="77777777" w:rsidR="00C16E8B" w:rsidRDefault="00C16E8B" w:rsidP="007C26F0">
      <w:pPr>
        <w:pStyle w:val="CommandFont"/>
        <w:ind w:left="0"/>
      </w:pPr>
      <w:r>
        <w:t xml:space="preserve">  </w:t>
      </w:r>
      <w:r w:rsidR="007C26F0">
        <w:tab/>
      </w:r>
      <w:r>
        <w:t>&lt;1-99&gt;       Standard IP access list</w:t>
      </w:r>
    </w:p>
    <w:p w14:paraId="76F104D4" w14:textId="77777777" w:rsidR="00C16E8B" w:rsidRDefault="00C16E8B" w:rsidP="00ED55EB">
      <w:pPr>
        <w:pStyle w:val="CommandFont"/>
        <w:ind w:left="360" w:firstLine="360"/>
      </w:pPr>
      <w:r>
        <w:t>&lt;1300-1999&gt;  Standard IP access list (expanded range)</w:t>
      </w:r>
    </w:p>
    <w:p w14:paraId="76F104D5" w14:textId="77777777" w:rsidR="00C16E8B" w:rsidRDefault="00C16E8B" w:rsidP="007C26F0">
      <w:pPr>
        <w:pStyle w:val="CommandFont"/>
        <w:ind w:left="0" w:firstLine="720"/>
      </w:pPr>
      <w:r>
        <w:t>WORD         Named access list</w:t>
      </w:r>
    </w:p>
    <w:p w14:paraId="76F104D6" w14:textId="77777777" w:rsidR="00C16E8B" w:rsidRDefault="00C16E8B" w:rsidP="00ED55EB">
      <w:pPr>
        <w:pStyle w:val="CommandFont"/>
        <w:ind w:left="1080"/>
      </w:pPr>
    </w:p>
    <w:p w14:paraId="76F104D7" w14:textId="77777777" w:rsidR="00C16E8B" w:rsidRDefault="00C16E8B" w:rsidP="00ED55EB">
      <w:pPr>
        <w:pStyle w:val="CommandFont"/>
        <w:ind w:left="360" w:firstLine="360"/>
        <w:rPr>
          <w:b/>
        </w:rPr>
      </w:pPr>
      <w:r w:rsidRPr="0033446F">
        <w:t>DLS1(config)#</w:t>
      </w:r>
      <w:r w:rsidR="0033446F">
        <w:rPr>
          <w:b/>
        </w:rPr>
        <w:t xml:space="preserve"> </w:t>
      </w:r>
      <w:r w:rsidRPr="00CC0FFB">
        <w:rPr>
          <w:b/>
        </w:rPr>
        <w:t>ntp access-group peer 1</w:t>
      </w:r>
    </w:p>
    <w:p w14:paraId="76F104D8" w14:textId="77777777" w:rsidR="00A76383" w:rsidRPr="00CC0FFB" w:rsidRDefault="00A76383" w:rsidP="00ED55EB">
      <w:pPr>
        <w:pStyle w:val="CommandFont"/>
        <w:ind w:left="360" w:firstLine="360"/>
        <w:rPr>
          <w:b/>
        </w:rPr>
      </w:pPr>
    </w:p>
    <w:p w14:paraId="76F104D9" w14:textId="77777777" w:rsidR="00C16E8B" w:rsidRDefault="00C16E8B" w:rsidP="00A76383">
      <w:pPr>
        <w:pStyle w:val="CommandFont"/>
        <w:ind w:left="360" w:firstLine="360"/>
      </w:pPr>
      <w:r w:rsidRPr="0033446F">
        <w:t>DLS1(config)#</w:t>
      </w:r>
      <w:r w:rsidR="0033446F">
        <w:rPr>
          <w:b/>
        </w:rPr>
        <w:t xml:space="preserve"> </w:t>
      </w:r>
      <w:r w:rsidRPr="00CC0FFB">
        <w:rPr>
          <w:b/>
        </w:rPr>
        <w:t>ntp access-group ?</w:t>
      </w:r>
      <w:r w:rsidR="007C26F0">
        <w:t xml:space="preserve">    </w:t>
      </w:r>
      <w:r>
        <w:t xml:space="preserve">  peer        Provide full access</w:t>
      </w:r>
    </w:p>
    <w:p w14:paraId="76F104DA" w14:textId="77777777" w:rsidR="00C16E8B" w:rsidRDefault="00C16E8B" w:rsidP="007C26F0">
      <w:pPr>
        <w:pStyle w:val="CommandFont"/>
        <w:tabs>
          <w:tab w:val="left" w:pos="630"/>
          <w:tab w:val="left" w:pos="720"/>
        </w:tabs>
        <w:ind w:left="0"/>
      </w:pPr>
      <w:r>
        <w:t xml:space="preserve">  </w:t>
      </w:r>
      <w:r w:rsidR="007C26F0">
        <w:tab/>
      </w:r>
      <w:r w:rsidR="007C26F0">
        <w:tab/>
      </w:r>
      <w:r>
        <w:t>query-only  Allow only control queries</w:t>
      </w:r>
    </w:p>
    <w:p w14:paraId="76F104DB" w14:textId="77777777" w:rsidR="00C16E8B" w:rsidRDefault="00C16E8B" w:rsidP="007C26F0">
      <w:pPr>
        <w:pStyle w:val="CommandFont"/>
        <w:tabs>
          <w:tab w:val="left" w:pos="630"/>
          <w:tab w:val="left" w:pos="720"/>
        </w:tabs>
        <w:ind w:left="0"/>
      </w:pPr>
      <w:r>
        <w:t xml:space="preserve">  </w:t>
      </w:r>
      <w:r w:rsidR="007C26F0">
        <w:tab/>
      </w:r>
      <w:r w:rsidR="007C26F0">
        <w:tab/>
      </w:r>
      <w:r>
        <w:t>serve       Provide server and query access</w:t>
      </w:r>
    </w:p>
    <w:p w14:paraId="76F104DC" w14:textId="77777777" w:rsidR="00C16E8B" w:rsidRDefault="00C16E8B" w:rsidP="007C26F0">
      <w:pPr>
        <w:pStyle w:val="CommandFont"/>
        <w:tabs>
          <w:tab w:val="left" w:pos="630"/>
          <w:tab w:val="left" w:pos="720"/>
        </w:tabs>
        <w:ind w:left="0"/>
      </w:pPr>
      <w:r>
        <w:t xml:space="preserve">  </w:t>
      </w:r>
      <w:r w:rsidR="007C26F0">
        <w:tab/>
      </w:r>
      <w:r w:rsidR="007C26F0">
        <w:tab/>
      </w:r>
      <w:r>
        <w:t>serve-only  Provide only server access</w:t>
      </w:r>
    </w:p>
    <w:p w14:paraId="76F104DD" w14:textId="77777777" w:rsidR="00C16E8B" w:rsidRDefault="00C16E8B" w:rsidP="00ED55EB">
      <w:pPr>
        <w:pStyle w:val="CommandFont"/>
        <w:ind w:left="1080"/>
      </w:pPr>
    </w:p>
    <w:p w14:paraId="76F104DE" w14:textId="77777777" w:rsidR="00A83D0A" w:rsidRPr="00CC0FFB" w:rsidRDefault="00C16E8B" w:rsidP="00ED55EB">
      <w:pPr>
        <w:pStyle w:val="CommandFont"/>
        <w:ind w:left="360" w:firstLine="360"/>
        <w:rPr>
          <w:b/>
        </w:rPr>
      </w:pPr>
      <w:r w:rsidRPr="0033446F">
        <w:t>DLS1(config)#</w:t>
      </w:r>
      <w:r w:rsidR="0033446F">
        <w:rPr>
          <w:b/>
        </w:rPr>
        <w:t xml:space="preserve"> </w:t>
      </w:r>
      <w:r w:rsidRPr="00CC0FFB">
        <w:rPr>
          <w:b/>
        </w:rPr>
        <w:t>ntp access-group serve-only 2</w:t>
      </w:r>
    </w:p>
    <w:p w14:paraId="76F104DF" w14:textId="77777777" w:rsidR="00A83D0A" w:rsidRDefault="00A83D0A" w:rsidP="00A50F77">
      <w:pPr>
        <w:pStyle w:val="CommandFont"/>
      </w:pPr>
    </w:p>
    <w:p w14:paraId="76F104E0" w14:textId="77777777" w:rsidR="00C16E8B" w:rsidRDefault="00C16E8B" w:rsidP="00BD2D11">
      <w:pPr>
        <w:pStyle w:val="CommandFont"/>
        <w:ind w:left="360"/>
        <w:rPr>
          <w:rFonts w:ascii="Arial" w:hAnsi="Arial" w:cs="Arial"/>
        </w:rPr>
      </w:pPr>
      <w:r w:rsidRPr="004E05A2">
        <w:rPr>
          <w:rFonts w:ascii="Arial" w:hAnsi="Arial" w:cs="Arial"/>
        </w:rPr>
        <w:t>This command</w:t>
      </w:r>
      <w:r w:rsidR="00BD2D11">
        <w:rPr>
          <w:rFonts w:ascii="Arial" w:hAnsi="Arial" w:cs="Arial"/>
        </w:rPr>
        <w:t xml:space="preserve"> </w:t>
      </w:r>
      <w:r w:rsidRPr="004E05A2">
        <w:rPr>
          <w:rFonts w:ascii="Arial" w:hAnsi="Arial" w:cs="Arial"/>
        </w:rPr>
        <w:t xml:space="preserve">references the source address listed in </w:t>
      </w:r>
      <w:r w:rsidRPr="009C2135">
        <w:rPr>
          <w:rFonts w:cs="Courier New"/>
          <w:b/>
        </w:rPr>
        <w:t>access-list 2</w:t>
      </w:r>
      <w:r w:rsidRPr="004E05A2">
        <w:rPr>
          <w:rFonts w:ascii="Arial" w:hAnsi="Arial" w:cs="Arial"/>
        </w:rPr>
        <w:t xml:space="preserve"> </w:t>
      </w:r>
      <w:r w:rsidR="004E05A2" w:rsidRPr="004E05A2">
        <w:rPr>
          <w:rFonts w:ascii="Arial" w:hAnsi="Arial" w:cs="Arial"/>
        </w:rPr>
        <w:t xml:space="preserve">to determine if NTP services will rendered to the requesting device. </w:t>
      </w:r>
    </w:p>
    <w:p w14:paraId="76F104E1" w14:textId="77777777" w:rsidR="004E05A2" w:rsidRDefault="004E05A2" w:rsidP="004E05A2">
      <w:pPr>
        <w:pStyle w:val="CommandFont"/>
        <w:ind w:left="0"/>
        <w:rPr>
          <w:rFonts w:ascii="Arial" w:hAnsi="Arial" w:cs="Arial"/>
        </w:rPr>
      </w:pPr>
    </w:p>
    <w:p w14:paraId="76F104E2" w14:textId="77777777" w:rsidR="00211842" w:rsidRDefault="00211842" w:rsidP="00211842">
      <w:pPr>
        <w:pStyle w:val="BodyFormat"/>
        <w:ind w:left="0"/>
        <w:rPr>
          <w:b/>
          <w:sz w:val="24"/>
        </w:rPr>
      </w:pPr>
      <w:r>
        <w:rPr>
          <w:b/>
          <w:sz w:val="24"/>
        </w:rPr>
        <w:t>Step 13</w:t>
      </w:r>
      <w:r w:rsidRPr="00ED6350">
        <w:rPr>
          <w:b/>
          <w:sz w:val="24"/>
        </w:rPr>
        <w:t xml:space="preserve">: </w:t>
      </w:r>
      <w:r>
        <w:rPr>
          <w:b/>
          <w:sz w:val="24"/>
        </w:rPr>
        <w:t>Verify NTP on all devices.</w:t>
      </w:r>
    </w:p>
    <w:p w14:paraId="76F104E3" w14:textId="77777777" w:rsidR="00211842" w:rsidRDefault="00211842" w:rsidP="00211842">
      <w:pPr>
        <w:pStyle w:val="BodyFormat"/>
        <w:ind w:left="0"/>
        <w:rPr>
          <w:rFonts w:cs="Arial"/>
        </w:rPr>
      </w:pPr>
      <w:r>
        <w:rPr>
          <w:rFonts w:cs="Arial"/>
        </w:rPr>
        <w:t xml:space="preserve">Use the </w:t>
      </w:r>
      <w:r w:rsidRPr="00A76383">
        <w:rPr>
          <w:rFonts w:ascii="Courier New" w:hAnsi="Courier New" w:cs="Courier New"/>
          <w:b/>
        </w:rPr>
        <w:t>show ntp associations</w:t>
      </w:r>
      <w:r w:rsidRPr="00A76383">
        <w:rPr>
          <w:rFonts w:cs="Arial"/>
          <w:b/>
        </w:rPr>
        <w:t xml:space="preserve">, </w:t>
      </w:r>
      <w:r w:rsidRPr="00A76383">
        <w:rPr>
          <w:rFonts w:ascii="Courier New" w:hAnsi="Courier New" w:cs="Courier New"/>
          <w:b/>
        </w:rPr>
        <w:t>show ntp status</w:t>
      </w:r>
      <w:r w:rsidRPr="00A76383">
        <w:rPr>
          <w:rFonts w:cs="Arial"/>
          <w:b/>
        </w:rPr>
        <w:t xml:space="preserve">, </w:t>
      </w:r>
      <w:r w:rsidRPr="00A76383">
        <w:rPr>
          <w:rFonts w:ascii="Courier New" w:hAnsi="Courier New" w:cs="Courier New"/>
          <w:b/>
        </w:rPr>
        <w:t>show clock detail</w:t>
      </w:r>
      <w:r>
        <w:rPr>
          <w:rFonts w:cs="Arial"/>
        </w:rPr>
        <w:t xml:space="preserve"> commands to verify synchronization and configurations across the campus network.  </w:t>
      </w:r>
    </w:p>
    <w:p w14:paraId="76F104E4" w14:textId="77777777" w:rsidR="00CE475E" w:rsidRPr="00CC0FFB" w:rsidRDefault="00CE475E" w:rsidP="00ED55EB">
      <w:pPr>
        <w:pStyle w:val="BodyFormat"/>
        <w:spacing w:before="0" w:after="0" w:line="240" w:lineRule="auto"/>
        <w:ind w:left="720"/>
        <w:rPr>
          <w:rFonts w:ascii="Courier New" w:hAnsi="Courier New" w:cs="Courier New"/>
          <w:b/>
        </w:rPr>
      </w:pPr>
      <w:r w:rsidRPr="0033446F">
        <w:rPr>
          <w:rFonts w:ascii="Courier New" w:hAnsi="Courier New" w:cs="Courier New"/>
        </w:rPr>
        <w:t>DLS1#</w:t>
      </w:r>
      <w:r w:rsidR="0033446F">
        <w:rPr>
          <w:rFonts w:ascii="Courier New" w:hAnsi="Courier New" w:cs="Courier New"/>
          <w:b/>
        </w:rPr>
        <w:t xml:space="preserve"> </w:t>
      </w:r>
      <w:r w:rsidRPr="00CC0FFB">
        <w:rPr>
          <w:rFonts w:ascii="Courier New" w:hAnsi="Courier New" w:cs="Courier New"/>
          <w:b/>
        </w:rPr>
        <w:t>show ntp status</w:t>
      </w:r>
    </w:p>
    <w:p w14:paraId="76F104E5" w14:textId="77777777" w:rsidR="00CE475E" w:rsidRPr="00CE475E" w:rsidRDefault="00CE475E" w:rsidP="00ED55EB">
      <w:pPr>
        <w:pStyle w:val="BodyFormat"/>
        <w:spacing w:before="0" w:after="0" w:line="240" w:lineRule="auto"/>
        <w:ind w:left="720"/>
        <w:rPr>
          <w:rFonts w:ascii="Courier New" w:hAnsi="Courier New" w:cs="Courier New"/>
        </w:rPr>
      </w:pPr>
      <w:r w:rsidRPr="00CE475E">
        <w:rPr>
          <w:rFonts w:ascii="Courier New" w:hAnsi="Courier New" w:cs="Courier New"/>
        </w:rPr>
        <w:t>Clock is synchronized, stratum 10, reference is 127.127.1.1</w:t>
      </w:r>
    </w:p>
    <w:p w14:paraId="76F104E6" w14:textId="77777777" w:rsidR="00CE475E" w:rsidRPr="00CE475E" w:rsidRDefault="00CE475E" w:rsidP="00ED55EB">
      <w:pPr>
        <w:pStyle w:val="BodyFormat"/>
        <w:spacing w:before="0" w:after="0" w:line="240" w:lineRule="auto"/>
        <w:ind w:left="720"/>
        <w:rPr>
          <w:rFonts w:ascii="Courier New" w:hAnsi="Courier New" w:cs="Courier New"/>
        </w:rPr>
      </w:pPr>
      <w:r w:rsidRPr="00CE475E">
        <w:rPr>
          <w:rFonts w:ascii="Courier New" w:hAnsi="Courier New" w:cs="Courier New"/>
        </w:rPr>
        <w:t>nominal freq is 119.2092 Hz, actual freq is 119.2092 Hz, precision is 2**17</w:t>
      </w:r>
    </w:p>
    <w:p w14:paraId="76F104E7" w14:textId="77777777" w:rsidR="00CE475E" w:rsidRPr="00CE475E" w:rsidRDefault="00CE475E" w:rsidP="00ED55EB">
      <w:pPr>
        <w:pStyle w:val="BodyFormat"/>
        <w:spacing w:before="0" w:after="0" w:line="240" w:lineRule="auto"/>
        <w:ind w:left="720"/>
        <w:rPr>
          <w:rFonts w:ascii="Courier New" w:hAnsi="Courier New" w:cs="Courier New"/>
        </w:rPr>
      </w:pPr>
      <w:r w:rsidRPr="00CE475E">
        <w:rPr>
          <w:rFonts w:ascii="Courier New" w:hAnsi="Courier New" w:cs="Courier New"/>
        </w:rPr>
        <w:t>reference time is D7BD8B98.3BCA053A (11:11:20.233 EDT Fri Sep 12 2014)</w:t>
      </w:r>
    </w:p>
    <w:p w14:paraId="76F104E8" w14:textId="77777777" w:rsidR="00CE475E" w:rsidRPr="00CE475E" w:rsidRDefault="00CE475E" w:rsidP="00ED55EB">
      <w:pPr>
        <w:pStyle w:val="BodyFormat"/>
        <w:spacing w:before="0" w:after="0" w:line="240" w:lineRule="auto"/>
        <w:ind w:left="720"/>
        <w:rPr>
          <w:rFonts w:ascii="Courier New" w:hAnsi="Courier New" w:cs="Courier New"/>
        </w:rPr>
      </w:pPr>
      <w:r w:rsidRPr="00CE475E">
        <w:rPr>
          <w:rFonts w:ascii="Courier New" w:hAnsi="Courier New" w:cs="Courier New"/>
        </w:rPr>
        <w:t>clock offset is 0.0000 msec, root delay is 0.00 msec</w:t>
      </w:r>
    </w:p>
    <w:p w14:paraId="76F104E9" w14:textId="77777777" w:rsidR="00CE475E" w:rsidRPr="00CE475E" w:rsidRDefault="00CE475E" w:rsidP="00ED55EB">
      <w:pPr>
        <w:pStyle w:val="BodyFormat"/>
        <w:spacing w:before="0" w:after="0" w:line="240" w:lineRule="auto"/>
        <w:ind w:left="720"/>
        <w:rPr>
          <w:rFonts w:ascii="Courier New" w:hAnsi="Courier New" w:cs="Courier New"/>
        </w:rPr>
      </w:pPr>
      <w:r w:rsidRPr="00CE475E">
        <w:rPr>
          <w:rFonts w:ascii="Courier New" w:hAnsi="Courier New" w:cs="Courier New"/>
        </w:rPr>
        <w:t>root dispersion is 7937.58 msec, peer dispersion is 7937.50 msec</w:t>
      </w:r>
    </w:p>
    <w:p w14:paraId="76F104EA" w14:textId="77777777" w:rsidR="00CE475E" w:rsidRPr="00CE475E" w:rsidRDefault="00CE475E" w:rsidP="00ED55EB">
      <w:pPr>
        <w:pStyle w:val="BodyFormat"/>
        <w:spacing w:before="0" w:after="0" w:line="240" w:lineRule="auto"/>
        <w:ind w:left="720"/>
        <w:rPr>
          <w:rFonts w:ascii="Courier New" w:hAnsi="Courier New" w:cs="Courier New"/>
        </w:rPr>
      </w:pPr>
      <w:r w:rsidRPr="00CE475E">
        <w:rPr>
          <w:rFonts w:ascii="Courier New" w:hAnsi="Courier New" w:cs="Courier New"/>
        </w:rPr>
        <w:t>loopfilter state is 'CTRL' (Normal Controlled Loop), drift is 0.000000000 s/s</w:t>
      </w:r>
    </w:p>
    <w:p w14:paraId="76F104EB" w14:textId="77777777" w:rsidR="00CE475E" w:rsidRDefault="00CE475E" w:rsidP="00ED55EB">
      <w:pPr>
        <w:pStyle w:val="BodyFormat"/>
        <w:spacing w:before="0" w:after="0" w:line="240" w:lineRule="auto"/>
        <w:ind w:left="1260"/>
        <w:rPr>
          <w:rFonts w:ascii="Courier New" w:hAnsi="Courier New" w:cs="Courier New"/>
        </w:rPr>
      </w:pPr>
      <w:r w:rsidRPr="00CE475E">
        <w:rPr>
          <w:rFonts w:ascii="Courier New" w:hAnsi="Courier New" w:cs="Courier New"/>
        </w:rPr>
        <w:t>system poll interval is 16, last update was 5 sec ago.</w:t>
      </w:r>
    </w:p>
    <w:p w14:paraId="76F104EC" w14:textId="77777777" w:rsidR="00CE475E" w:rsidRPr="00CE475E" w:rsidRDefault="00CE475E" w:rsidP="00ED55EB">
      <w:pPr>
        <w:pStyle w:val="BodyFormat"/>
        <w:spacing w:before="0" w:after="0" w:line="240" w:lineRule="auto"/>
        <w:ind w:left="1080"/>
        <w:rPr>
          <w:rFonts w:ascii="Courier New" w:hAnsi="Courier New" w:cs="Courier New"/>
        </w:rPr>
      </w:pPr>
    </w:p>
    <w:p w14:paraId="76F104ED" w14:textId="77777777" w:rsidR="00CE475E" w:rsidRPr="00CC0FFB" w:rsidRDefault="00CE475E" w:rsidP="007C26F0">
      <w:pPr>
        <w:pStyle w:val="BodyFormat"/>
        <w:spacing w:before="0" w:after="0" w:line="240" w:lineRule="auto"/>
        <w:ind w:firstLine="360"/>
        <w:rPr>
          <w:rFonts w:ascii="Courier New" w:hAnsi="Courier New" w:cs="Courier New"/>
          <w:b/>
        </w:rPr>
      </w:pPr>
      <w:r w:rsidRPr="0033446F">
        <w:rPr>
          <w:rFonts w:ascii="Courier New" w:hAnsi="Courier New" w:cs="Courier New"/>
        </w:rPr>
        <w:t>DLS1#</w:t>
      </w:r>
      <w:r w:rsidR="0033446F">
        <w:rPr>
          <w:rFonts w:ascii="Courier New" w:hAnsi="Courier New" w:cs="Courier New"/>
          <w:b/>
        </w:rPr>
        <w:t xml:space="preserve"> </w:t>
      </w:r>
      <w:r w:rsidRPr="00CC0FFB">
        <w:rPr>
          <w:rFonts w:ascii="Courier New" w:hAnsi="Courier New" w:cs="Courier New"/>
          <w:b/>
        </w:rPr>
        <w:t>show ntp associations</w:t>
      </w:r>
    </w:p>
    <w:p w14:paraId="76F104EE" w14:textId="77777777" w:rsidR="00CE475E" w:rsidRPr="00CE475E" w:rsidRDefault="00CE475E" w:rsidP="00ED55EB">
      <w:pPr>
        <w:pStyle w:val="BodyFormat"/>
        <w:spacing w:before="0" w:after="0" w:line="240" w:lineRule="auto"/>
        <w:ind w:left="1080"/>
        <w:rPr>
          <w:rFonts w:ascii="Courier New" w:hAnsi="Courier New" w:cs="Courier New"/>
        </w:rPr>
      </w:pPr>
    </w:p>
    <w:p w14:paraId="76F104EF" w14:textId="77777777" w:rsidR="00CE475E" w:rsidRPr="00CE475E" w:rsidRDefault="00CE475E" w:rsidP="007C26F0">
      <w:pPr>
        <w:pStyle w:val="BodyFormat"/>
        <w:spacing w:before="0" w:after="0" w:line="240" w:lineRule="auto"/>
        <w:ind w:firstLine="360"/>
        <w:rPr>
          <w:rFonts w:ascii="Courier New" w:hAnsi="Courier New" w:cs="Courier New"/>
        </w:rPr>
      </w:pPr>
      <w:r w:rsidRPr="00CE475E">
        <w:rPr>
          <w:rFonts w:ascii="Courier New" w:hAnsi="Courier New" w:cs="Courier New"/>
        </w:rPr>
        <w:t xml:space="preserve"> address         ref clock       st   when   poll reach  delay  offset   disp</w:t>
      </w:r>
    </w:p>
    <w:p w14:paraId="76F104F0" w14:textId="77777777" w:rsidR="00CE475E" w:rsidRPr="00CE475E" w:rsidRDefault="00CE475E" w:rsidP="007C26F0">
      <w:pPr>
        <w:pStyle w:val="BodyFormat"/>
        <w:spacing w:before="0" w:after="0" w:line="240" w:lineRule="auto"/>
        <w:rPr>
          <w:rFonts w:ascii="Courier New" w:hAnsi="Courier New" w:cs="Courier New"/>
        </w:rPr>
      </w:pPr>
      <w:r w:rsidRPr="00CE475E">
        <w:rPr>
          <w:rFonts w:ascii="Courier New" w:hAnsi="Courier New" w:cs="Courier New"/>
        </w:rPr>
        <w:t>*~127.127.1.1     .LOCL.           9     12     16     1  0.000   0.000 7937.5</w:t>
      </w:r>
    </w:p>
    <w:p w14:paraId="76F104F1" w14:textId="77777777" w:rsidR="00CE475E" w:rsidRDefault="00CE475E" w:rsidP="007C26F0">
      <w:pPr>
        <w:pStyle w:val="BodyFormat"/>
        <w:spacing w:before="0" w:after="0" w:line="240" w:lineRule="auto"/>
        <w:rPr>
          <w:rFonts w:ascii="Courier New" w:hAnsi="Courier New" w:cs="Courier New"/>
        </w:rPr>
      </w:pPr>
      <w:r w:rsidRPr="00CE475E">
        <w:rPr>
          <w:rFonts w:ascii="Courier New" w:hAnsi="Courier New" w:cs="Courier New"/>
        </w:rPr>
        <w:t>* sys.peer, # selected, + candidate, - outlyer, x falseticker, ~ configured</w:t>
      </w:r>
    </w:p>
    <w:p w14:paraId="76F104F2" w14:textId="77777777" w:rsidR="00CE475E" w:rsidRPr="00CE475E" w:rsidRDefault="00CE475E" w:rsidP="00ED55EB">
      <w:pPr>
        <w:pStyle w:val="BodyFormat"/>
        <w:spacing w:before="0" w:after="0" w:line="240" w:lineRule="auto"/>
        <w:ind w:left="1080"/>
        <w:rPr>
          <w:rFonts w:ascii="Courier New" w:hAnsi="Courier New" w:cs="Courier New"/>
        </w:rPr>
      </w:pPr>
    </w:p>
    <w:p w14:paraId="76F104F3" w14:textId="77777777" w:rsidR="00CE475E" w:rsidRPr="00CC0FFB" w:rsidRDefault="00CE475E" w:rsidP="007C26F0">
      <w:pPr>
        <w:pStyle w:val="BodyFormat"/>
        <w:spacing w:before="0" w:after="0" w:line="240" w:lineRule="auto"/>
        <w:ind w:firstLine="360"/>
        <w:rPr>
          <w:rFonts w:ascii="Courier New" w:hAnsi="Courier New" w:cs="Courier New"/>
          <w:b/>
        </w:rPr>
      </w:pPr>
      <w:r w:rsidRPr="0033446F">
        <w:rPr>
          <w:rFonts w:ascii="Courier New" w:hAnsi="Courier New" w:cs="Courier New"/>
        </w:rPr>
        <w:t>DLS1#</w:t>
      </w:r>
      <w:r w:rsidR="0033446F">
        <w:rPr>
          <w:rFonts w:ascii="Courier New" w:hAnsi="Courier New" w:cs="Courier New"/>
          <w:b/>
        </w:rPr>
        <w:t xml:space="preserve"> </w:t>
      </w:r>
      <w:r w:rsidRPr="00CC0FFB">
        <w:rPr>
          <w:rFonts w:ascii="Courier New" w:hAnsi="Courier New" w:cs="Courier New"/>
          <w:b/>
        </w:rPr>
        <w:t>sh</w:t>
      </w:r>
      <w:r w:rsidR="001F3F5D">
        <w:rPr>
          <w:rFonts w:ascii="Courier New" w:hAnsi="Courier New" w:cs="Courier New"/>
          <w:b/>
        </w:rPr>
        <w:t>ow</w:t>
      </w:r>
      <w:r w:rsidRPr="00CC0FFB">
        <w:rPr>
          <w:rFonts w:ascii="Courier New" w:hAnsi="Courier New" w:cs="Courier New"/>
          <w:b/>
        </w:rPr>
        <w:t xml:space="preserve"> clock detail</w:t>
      </w:r>
    </w:p>
    <w:p w14:paraId="76F104F4" w14:textId="77777777" w:rsidR="00CE475E" w:rsidRPr="00CE475E" w:rsidRDefault="00CE475E" w:rsidP="007C26F0">
      <w:pPr>
        <w:pStyle w:val="BodyFormat"/>
        <w:spacing w:before="0" w:after="0" w:line="240" w:lineRule="auto"/>
        <w:ind w:firstLine="360"/>
        <w:rPr>
          <w:rFonts w:ascii="Courier New" w:hAnsi="Courier New" w:cs="Courier New"/>
        </w:rPr>
      </w:pPr>
      <w:r w:rsidRPr="00CE475E">
        <w:rPr>
          <w:rFonts w:ascii="Courier New" w:hAnsi="Courier New" w:cs="Courier New"/>
        </w:rPr>
        <w:t>11:11:38.268 EDT Fri Sep 12 2014</w:t>
      </w:r>
    </w:p>
    <w:p w14:paraId="76F104F5" w14:textId="77777777" w:rsidR="00CE475E" w:rsidRPr="00CE475E" w:rsidRDefault="00CE475E" w:rsidP="007C26F0">
      <w:pPr>
        <w:pStyle w:val="BodyFormat"/>
        <w:spacing w:before="0" w:after="0" w:line="240" w:lineRule="auto"/>
        <w:ind w:firstLine="360"/>
        <w:rPr>
          <w:rFonts w:ascii="Courier New" w:hAnsi="Courier New" w:cs="Courier New"/>
        </w:rPr>
      </w:pPr>
      <w:r w:rsidRPr="00CE475E">
        <w:rPr>
          <w:rFonts w:ascii="Courier New" w:hAnsi="Courier New" w:cs="Courier New"/>
        </w:rPr>
        <w:t>Time source is NTP</w:t>
      </w:r>
    </w:p>
    <w:p w14:paraId="76F104F6" w14:textId="77777777" w:rsidR="00CE475E" w:rsidRPr="00CE475E" w:rsidRDefault="00CE475E" w:rsidP="007C26F0">
      <w:pPr>
        <w:pStyle w:val="BodyFormat"/>
        <w:spacing w:before="0" w:after="0" w:line="240" w:lineRule="auto"/>
        <w:ind w:firstLine="360"/>
        <w:rPr>
          <w:rFonts w:ascii="Courier New" w:hAnsi="Courier New" w:cs="Courier New"/>
        </w:rPr>
      </w:pPr>
      <w:r w:rsidRPr="00CE475E">
        <w:rPr>
          <w:rFonts w:ascii="Courier New" w:hAnsi="Courier New" w:cs="Courier New"/>
        </w:rPr>
        <w:t>Summer time starts 02:00:00 EDT Sun Mar 9 2014</w:t>
      </w:r>
    </w:p>
    <w:p w14:paraId="76F104F7" w14:textId="77777777" w:rsidR="00211842" w:rsidRPr="00CE475E" w:rsidRDefault="00CE475E" w:rsidP="007C26F0">
      <w:pPr>
        <w:pStyle w:val="BodyFormat"/>
        <w:spacing w:before="0" w:after="0" w:line="240" w:lineRule="auto"/>
        <w:ind w:firstLine="360"/>
        <w:rPr>
          <w:rFonts w:ascii="Courier New" w:hAnsi="Courier New" w:cs="Courier New"/>
          <w:b/>
          <w:sz w:val="24"/>
        </w:rPr>
      </w:pPr>
      <w:r w:rsidRPr="00CE475E">
        <w:rPr>
          <w:rFonts w:ascii="Courier New" w:hAnsi="Courier New" w:cs="Courier New"/>
        </w:rPr>
        <w:t>Summer time ends 02:00:00 EDT Sun Nov 2 201</w:t>
      </w:r>
    </w:p>
    <w:p w14:paraId="76F104F8" w14:textId="77777777" w:rsidR="00A83D0A" w:rsidRDefault="00A83D0A" w:rsidP="00211842">
      <w:pPr>
        <w:pStyle w:val="CommandFont"/>
        <w:ind w:left="0"/>
      </w:pPr>
    </w:p>
    <w:p w14:paraId="76F104F9" w14:textId="77777777" w:rsidR="004130DB" w:rsidRDefault="00F46290" w:rsidP="00F46290">
      <w:pPr>
        <w:pStyle w:val="CommandFont"/>
        <w:ind w:left="0"/>
      </w:pPr>
      <w:r w:rsidRPr="004130DB">
        <w:rPr>
          <w:rFonts w:ascii="Arial" w:hAnsi="Arial" w:cs="Arial"/>
        </w:rPr>
        <w:t xml:space="preserve"> Compare the output on DLS2</w:t>
      </w:r>
      <w:r w:rsidR="004130DB" w:rsidRPr="004130DB">
        <w:rPr>
          <w:rFonts w:ascii="Arial" w:hAnsi="Arial" w:cs="Arial"/>
        </w:rPr>
        <w:t xml:space="preserve"> to ALS1 and ALS2 devices</w:t>
      </w:r>
      <w:r w:rsidR="004130DB">
        <w:t>.</w:t>
      </w:r>
    </w:p>
    <w:p w14:paraId="76F104FA" w14:textId="77777777" w:rsidR="004130DB" w:rsidRDefault="004130DB" w:rsidP="00F46290">
      <w:pPr>
        <w:pStyle w:val="CommandFont"/>
        <w:ind w:left="0"/>
      </w:pPr>
    </w:p>
    <w:p w14:paraId="76F104FB" w14:textId="77777777" w:rsidR="004130DB" w:rsidRDefault="00CC6623" w:rsidP="00CC6623">
      <w:pPr>
        <w:pStyle w:val="CommandFont"/>
        <w:ind w:left="0"/>
        <w:rPr>
          <w:b/>
        </w:rPr>
      </w:pPr>
      <w:r>
        <w:rPr>
          <w:b/>
        </w:rPr>
        <w:lastRenderedPageBreak/>
        <w:t xml:space="preserve">   </w:t>
      </w:r>
      <w:r w:rsidR="007C26F0">
        <w:rPr>
          <w:b/>
        </w:rPr>
        <w:tab/>
      </w:r>
      <w:r w:rsidR="004130DB" w:rsidRPr="0033446F">
        <w:t>DLS2#</w:t>
      </w:r>
      <w:r w:rsidR="0033446F">
        <w:rPr>
          <w:b/>
        </w:rPr>
        <w:t xml:space="preserve"> </w:t>
      </w:r>
      <w:r w:rsidR="004130DB" w:rsidRPr="00CC0FFB">
        <w:rPr>
          <w:b/>
        </w:rPr>
        <w:t>sh</w:t>
      </w:r>
      <w:r w:rsidR="001F3F5D">
        <w:rPr>
          <w:b/>
        </w:rPr>
        <w:t>ow</w:t>
      </w:r>
      <w:r w:rsidR="004130DB" w:rsidRPr="00CC0FFB">
        <w:rPr>
          <w:b/>
        </w:rPr>
        <w:t xml:space="preserve"> ntp status</w:t>
      </w:r>
    </w:p>
    <w:p w14:paraId="76F104FC" w14:textId="77777777" w:rsidR="00CC0FFB" w:rsidRPr="00CC0FFB" w:rsidRDefault="00CC0FFB" w:rsidP="004130DB">
      <w:pPr>
        <w:pStyle w:val="CommandFont"/>
        <w:rPr>
          <w:b/>
        </w:rPr>
      </w:pPr>
    </w:p>
    <w:p w14:paraId="76F104FD" w14:textId="77777777" w:rsidR="004130DB" w:rsidRDefault="004130DB" w:rsidP="00CC6623">
      <w:pPr>
        <w:pStyle w:val="CommandFont"/>
        <w:ind w:left="0" w:firstLine="720"/>
      </w:pPr>
      <w:r>
        <w:t>Clock is synchronized, stratum 11, reference is 200.200.200.1</w:t>
      </w:r>
    </w:p>
    <w:p w14:paraId="76F104FE" w14:textId="77777777" w:rsidR="004130DB" w:rsidRDefault="004130DB" w:rsidP="004130DB">
      <w:pPr>
        <w:pStyle w:val="CommandFont"/>
      </w:pPr>
      <w:r>
        <w:t>nominal freq is 119.2092 Hz, actual freq is 119.2096 Hz, precision is 2**17</w:t>
      </w:r>
    </w:p>
    <w:p w14:paraId="76F104FF" w14:textId="77777777" w:rsidR="004130DB" w:rsidRDefault="004130DB" w:rsidP="004130DB">
      <w:pPr>
        <w:pStyle w:val="CommandFont"/>
      </w:pPr>
      <w:r>
        <w:t>reference time is D7BDB443.388A60FB (15:04:51.220 EDT Fri Sep 12 2014)</w:t>
      </w:r>
    </w:p>
    <w:p w14:paraId="76F10500" w14:textId="77777777" w:rsidR="004130DB" w:rsidRDefault="004130DB" w:rsidP="004130DB">
      <w:pPr>
        <w:pStyle w:val="CommandFont"/>
      </w:pPr>
      <w:r>
        <w:t>clock offset is -10.7549 msec, root delay is 1.42 msec</w:t>
      </w:r>
    </w:p>
    <w:p w14:paraId="76F10501" w14:textId="77777777" w:rsidR="004130DB" w:rsidRDefault="004130DB" w:rsidP="004130DB">
      <w:pPr>
        <w:pStyle w:val="CommandFont"/>
      </w:pPr>
      <w:r>
        <w:t>root dispersion is 16.67 msec, peer dispersion is 3.42 msec</w:t>
      </w:r>
    </w:p>
    <w:p w14:paraId="76F10502" w14:textId="77777777" w:rsidR="004130DB" w:rsidRDefault="004130DB" w:rsidP="004130DB">
      <w:pPr>
        <w:pStyle w:val="CommandFont"/>
      </w:pPr>
      <w:r>
        <w:t>loopfilter state is 'CTRL' (Normal Controlled Loop), drift is -0.000002674 s/s</w:t>
      </w:r>
    </w:p>
    <w:p w14:paraId="76F10503" w14:textId="77777777" w:rsidR="004130DB" w:rsidRDefault="004130DB" w:rsidP="004130DB">
      <w:pPr>
        <w:pStyle w:val="CommandFont"/>
      </w:pPr>
      <w:r>
        <w:t>system poll interval is 64, last update was 204 sec ago.</w:t>
      </w:r>
    </w:p>
    <w:p w14:paraId="76F10504" w14:textId="77777777" w:rsidR="007C26F0" w:rsidRDefault="007C26F0" w:rsidP="004130DB">
      <w:pPr>
        <w:pStyle w:val="CommandFont"/>
      </w:pPr>
    </w:p>
    <w:p w14:paraId="76F10505" w14:textId="77777777" w:rsidR="004130DB" w:rsidRPr="00CC0FFB" w:rsidRDefault="004130DB" w:rsidP="004130DB">
      <w:pPr>
        <w:pStyle w:val="CommandFont"/>
        <w:rPr>
          <w:b/>
        </w:rPr>
      </w:pPr>
      <w:r w:rsidRPr="0033446F">
        <w:t>DLS2#</w:t>
      </w:r>
      <w:r w:rsidR="0033446F">
        <w:rPr>
          <w:b/>
        </w:rPr>
        <w:t xml:space="preserve"> </w:t>
      </w:r>
      <w:r w:rsidRPr="00CC0FFB">
        <w:rPr>
          <w:b/>
        </w:rPr>
        <w:t>sh</w:t>
      </w:r>
      <w:r w:rsidR="001F3F5D">
        <w:rPr>
          <w:b/>
        </w:rPr>
        <w:t>ow</w:t>
      </w:r>
      <w:r w:rsidRPr="00CC0FFB">
        <w:rPr>
          <w:b/>
        </w:rPr>
        <w:t xml:space="preserve"> ntp associations</w:t>
      </w:r>
    </w:p>
    <w:p w14:paraId="76F10506" w14:textId="77777777" w:rsidR="004130DB" w:rsidRDefault="004130DB" w:rsidP="004130DB">
      <w:pPr>
        <w:pStyle w:val="CommandFont"/>
      </w:pPr>
      <w:r>
        <w:t xml:space="preserve">  address         ref clock       st   when   poll reach  delay  offset   disp</w:t>
      </w:r>
    </w:p>
    <w:p w14:paraId="76F10507" w14:textId="77777777" w:rsidR="004130DB" w:rsidRDefault="004130DB" w:rsidP="004130DB">
      <w:pPr>
        <w:pStyle w:val="CommandFont"/>
      </w:pPr>
      <w:r>
        <w:t>*~200.200.200.1   127.127.1.1     10     18     64   377  1.414 -10.754  3.427</w:t>
      </w:r>
    </w:p>
    <w:p w14:paraId="76F10508" w14:textId="77777777" w:rsidR="004130DB" w:rsidRDefault="004130DB" w:rsidP="004130DB">
      <w:pPr>
        <w:pStyle w:val="CommandFont"/>
      </w:pPr>
      <w:r>
        <w:t xml:space="preserve"> * sys.peer, # selected, + candidate, - outlyer, x falseticker, ~ configured</w:t>
      </w:r>
    </w:p>
    <w:p w14:paraId="76F10509" w14:textId="77777777" w:rsidR="00CC0FFB" w:rsidRDefault="00CC0FFB" w:rsidP="004130DB">
      <w:pPr>
        <w:pStyle w:val="CommandFont"/>
      </w:pPr>
    </w:p>
    <w:p w14:paraId="76F1050A" w14:textId="77777777" w:rsidR="004130DB" w:rsidRPr="00CC0FFB" w:rsidRDefault="004130DB" w:rsidP="004130DB">
      <w:pPr>
        <w:pStyle w:val="CommandFont"/>
        <w:rPr>
          <w:b/>
        </w:rPr>
      </w:pPr>
      <w:r w:rsidRPr="0033446F">
        <w:t>DLS2#</w:t>
      </w:r>
      <w:r w:rsidR="0033446F">
        <w:rPr>
          <w:b/>
        </w:rPr>
        <w:t xml:space="preserve"> </w:t>
      </w:r>
      <w:r w:rsidRPr="00CC0FFB">
        <w:rPr>
          <w:b/>
        </w:rPr>
        <w:t>sh</w:t>
      </w:r>
      <w:r w:rsidR="001F3F5D">
        <w:rPr>
          <w:b/>
        </w:rPr>
        <w:t>ow</w:t>
      </w:r>
      <w:r w:rsidRPr="00CC0FFB">
        <w:rPr>
          <w:b/>
        </w:rPr>
        <w:t xml:space="preserve"> clock detail</w:t>
      </w:r>
    </w:p>
    <w:p w14:paraId="76F1050B" w14:textId="77777777" w:rsidR="004130DB" w:rsidRDefault="004130DB" w:rsidP="004130DB">
      <w:pPr>
        <w:pStyle w:val="CommandFont"/>
      </w:pPr>
      <w:r>
        <w:t>15:08:32.977 EDT Fri Sep 12 2014</w:t>
      </w:r>
    </w:p>
    <w:p w14:paraId="76F1050C" w14:textId="77777777" w:rsidR="004130DB" w:rsidRDefault="004130DB" w:rsidP="004130DB">
      <w:pPr>
        <w:pStyle w:val="CommandFont"/>
      </w:pPr>
      <w:r>
        <w:t>Time source is NTP</w:t>
      </w:r>
    </w:p>
    <w:p w14:paraId="76F1050D" w14:textId="77777777" w:rsidR="004130DB" w:rsidRDefault="004130DB" w:rsidP="004130DB">
      <w:pPr>
        <w:pStyle w:val="CommandFont"/>
      </w:pPr>
      <w:r>
        <w:t>Summer time starts 02:00:00 EDT Sun Mar 9 2014</w:t>
      </w:r>
    </w:p>
    <w:p w14:paraId="76F1050E" w14:textId="77777777" w:rsidR="00F46290" w:rsidRDefault="004130DB" w:rsidP="004130DB">
      <w:pPr>
        <w:pStyle w:val="CommandFont"/>
        <w:ind w:left="0"/>
      </w:pPr>
      <w:r>
        <w:t xml:space="preserve">      Summer time ends 02:00:00 EDT Sun Nov 2 2014</w:t>
      </w:r>
    </w:p>
    <w:p w14:paraId="76F1050F" w14:textId="77777777" w:rsidR="00A83D0A" w:rsidRDefault="00A83D0A" w:rsidP="00A50F77">
      <w:pPr>
        <w:pStyle w:val="CommandFont"/>
      </w:pPr>
    </w:p>
    <w:p w14:paraId="76F10510" w14:textId="77777777" w:rsidR="004130DB" w:rsidRPr="00CC0FFB" w:rsidRDefault="004130DB" w:rsidP="004130DB">
      <w:pPr>
        <w:pStyle w:val="CommandFont"/>
        <w:rPr>
          <w:b/>
        </w:rPr>
      </w:pPr>
      <w:r w:rsidRPr="0033446F">
        <w:t>ALS1#</w:t>
      </w:r>
      <w:r w:rsidR="0033446F">
        <w:rPr>
          <w:b/>
        </w:rPr>
        <w:t xml:space="preserve"> </w:t>
      </w:r>
      <w:r w:rsidRPr="00CC0FFB">
        <w:rPr>
          <w:b/>
        </w:rPr>
        <w:t>show ntp status</w:t>
      </w:r>
    </w:p>
    <w:p w14:paraId="76F10511" w14:textId="77777777" w:rsidR="004130DB" w:rsidRDefault="004130DB" w:rsidP="004130DB">
      <w:pPr>
        <w:pStyle w:val="CommandFont"/>
      </w:pPr>
      <w:r>
        <w:t>Clock is synchronized, stratum 11, reference is 200.200.200.1</w:t>
      </w:r>
    </w:p>
    <w:p w14:paraId="76F10512" w14:textId="77777777" w:rsidR="004130DB" w:rsidRDefault="004130DB" w:rsidP="004130DB">
      <w:pPr>
        <w:pStyle w:val="CommandFont"/>
      </w:pPr>
      <w:r>
        <w:t>nominal freq is 119.2092 Hz, actual freq is 119.2097 Hz, precision is 2**17</w:t>
      </w:r>
    </w:p>
    <w:p w14:paraId="76F10513" w14:textId="77777777" w:rsidR="004130DB" w:rsidRDefault="004130DB" w:rsidP="004130DB">
      <w:pPr>
        <w:pStyle w:val="CommandFont"/>
      </w:pPr>
      <w:r>
        <w:t>reference time is D7BDB481.693FE416 (18:05:53.411 UTC Fri Sep 12 2014)</w:t>
      </w:r>
    </w:p>
    <w:p w14:paraId="76F10514" w14:textId="77777777" w:rsidR="004130DB" w:rsidRDefault="004130DB" w:rsidP="004130DB">
      <w:pPr>
        <w:pStyle w:val="CommandFont"/>
      </w:pPr>
      <w:r>
        <w:t>clock offset is -12.9590 msec, root delay is 1.59 msec</w:t>
      </w:r>
    </w:p>
    <w:p w14:paraId="76F10515" w14:textId="77777777" w:rsidR="004130DB" w:rsidRDefault="004130DB" w:rsidP="004130DB">
      <w:pPr>
        <w:pStyle w:val="CommandFont"/>
      </w:pPr>
      <w:r>
        <w:t>root dispersion is 20.49 msec, peer dispersion is 4.45 msec</w:t>
      </w:r>
    </w:p>
    <w:p w14:paraId="76F10516" w14:textId="77777777" w:rsidR="004130DB" w:rsidRDefault="004130DB" w:rsidP="004130DB">
      <w:pPr>
        <w:pStyle w:val="CommandFont"/>
      </w:pPr>
      <w:r>
        <w:t>loopfilter state is 'CTRL' (Normal Controlled Loop), drift is -0.000004084 s/s</w:t>
      </w:r>
    </w:p>
    <w:p w14:paraId="76F10517" w14:textId="77777777" w:rsidR="004130DB" w:rsidRDefault="004130DB" w:rsidP="004130DB">
      <w:pPr>
        <w:pStyle w:val="CommandFont"/>
      </w:pPr>
      <w:r>
        <w:t>system poll interval is 64, last update was 369 sec ago.</w:t>
      </w:r>
    </w:p>
    <w:p w14:paraId="76F10518" w14:textId="77777777" w:rsidR="00CC0FFB" w:rsidRDefault="00CC0FFB" w:rsidP="004130DB">
      <w:pPr>
        <w:pStyle w:val="CommandFont"/>
      </w:pPr>
    </w:p>
    <w:p w14:paraId="76F10519" w14:textId="77777777" w:rsidR="004130DB" w:rsidRPr="00CC0FFB" w:rsidRDefault="004130DB" w:rsidP="004130DB">
      <w:pPr>
        <w:pStyle w:val="CommandFont"/>
        <w:rPr>
          <w:b/>
        </w:rPr>
      </w:pPr>
      <w:r w:rsidRPr="0033446F">
        <w:t>ALS1#</w:t>
      </w:r>
      <w:r w:rsidR="0033446F">
        <w:rPr>
          <w:b/>
        </w:rPr>
        <w:t xml:space="preserve"> </w:t>
      </w:r>
      <w:r w:rsidRPr="00CC0FFB">
        <w:rPr>
          <w:b/>
        </w:rPr>
        <w:t>show ntp associations</w:t>
      </w:r>
    </w:p>
    <w:p w14:paraId="76F1051A" w14:textId="77777777" w:rsidR="004130DB" w:rsidRDefault="004130DB" w:rsidP="004130DB">
      <w:pPr>
        <w:pStyle w:val="CommandFont"/>
      </w:pPr>
    </w:p>
    <w:p w14:paraId="76F1051B" w14:textId="77777777" w:rsidR="004130DB" w:rsidRDefault="004130DB" w:rsidP="004130DB">
      <w:pPr>
        <w:pStyle w:val="CommandFont"/>
      </w:pPr>
      <w:r>
        <w:t xml:space="preserve">  address         ref clock       st   when   poll reach  delay  offset   disp</w:t>
      </w:r>
    </w:p>
    <w:p w14:paraId="76F1051C" w14:textId="77777777" w:rsidR="004130DB" w:rsidRDefault="004130DB" w:rsidP="004130DB">
      <w:pPr>
        <w:pStyle w:val="CommandFont"/>
      </w:pPr>
      <w:r>
        <w:t>*~200.200.200.1   127.127.1.1     10     49     64   377  1.590 -12.959  4.455</w:t>
      </w:r>
    </w:p>
    <w:p w14:paraId="76F1051D" w14:textId="77777777" w:rsidR="004130DB" w:rsidRDefault="004130DB" w:rsidP="004130DB">
      <w:pPr>
        <w:pStyle w:val="CommandFont"/>
      </w:pPr>
      <w:r>
        <w:t xml:space="preserve"> * sys.peer, # selected, + candidate, - outlyer, x falseticker, ~ configured</w:t>
      </w:r>
    </w:p>
    <w:p w14:paraId="76F1051E" w14:textId="77777777" w:rsidR="00CC0FFB" w:rsidRDefault="00CC0FFB" w:rsidP="004130DB">
      <w:pPr>
        <w:pStyle w:val="CommandFont"/>
      </w:pPr>
    </w:p>
    <w:p w14:paraId="76F1051F" w14:textId="77777777" w:rsidR="004130DB" w:rsidRPr="00CC0FFB" w:rsidRDefault="004130DB" w:rsidP="004130DB">
      <w:pPr>
        <w:pStyle w:val="CommandFont"/>
        <w:rPr>
          <w:b/>
        </w:rPr>
      </w:pPr>
      <w:r w:rsidRPr="0033446F">
        <w:t>ALS1#</w:t>
      </w:r>
      <w:r w:rsidR="0033446F">
        <w:rPr>
          <w:b/>
        </w:rPr>
        <w:t xml:space="preserve"> </w:t>
      </w:r>
      <w:r w:rsidRPr="00CC0FFB">
        <w:rPr>
          <w:b/>
        </w:rPr>
        <w:t>sh</w:t>
      </w:r>
      <w:r w:rsidR="001F3F5D">
        <w:rPr>
          <w:b/>
        </w:rPr>
        <w:t>ow</w:t>
      </w:r>
      <w:r w:rsidRPr="00CC0FFB">
        <w:rPr>
          <w:b/>
        </w:rPr>
        <w:t xml:space="preserve"> clock detail</w:t>
      </w:r>
    </w:p>
    <w:p w14:paraId="76F10520" w14:textId="77777777" w:rsidR="004130DB" w:rsidRDefault="004130DB" w:rsidP="004130DB">
      <w:pPr>
        <w:pStyle w:val="CommandFont"/>
      </w:pPr>
      <w:r>
        <w:t>18:12:11.276 UTC Fri Sep 12 2014</w:t>
      </w:r>
    </w:p>
    <w:p w14:paraId="76F10521" w14:textId="77777777" w:rsidR="004130DB" w:rsidRDefault="004130DB" w:rsidP="004130DB">
      <w:pPr>
        <w:pStyle w:val="CommandFont"/>
      </w:pPr>
      <w:r>
        <w:t>Time s</w:t>
      </w:r>
    </w:p>
    <w:p w14:paraId="76F10522" w14:textId="77777777" w:rsidR="00A83D0A" w:rsidRDefault="00A83D0A" w:rsidP="00A50F77">
      <w:pPr>
        <w:pStyle w:val="CommandFont"/>
      </w:pPr>
    </w:p>
    <w:p w14:paraId="76F10523" w14:textId="77777777" w:rsidR="004130DB" w:rsidRPr="00CC0FFB" w:rsidRDefault="004130DB" w:rsidP="004130DB">
      <w:pPr>
        <w:pStyle w:val="CommandFont"/>
        <w:rPr>
          <w:b/>
        </w:rPr>
      </w:pPr>
      <w:r w:rsidRPr="0033446F">
        <w:t>ALS2#</w:t>
      </w:r>
      <w:r w:rsidR="0033446F">
        <w:rPr>
          <w:b/>
        </w:rPr>
        <w:t xml:space="preserve"> </w:t>
      </w:r>
      <w:r w:rsidRPr="00CC0FFB">
        <w:rPr>
          <w:b/>
        </w:rPr>
        <w:t>sh</w:t>
      </w:r>
      <w:r w:rsidR="001F3F5D">
        <w:rPr>
          <w:b/>
        </w:rPr>
        <w:t>ow</w:t>
      </w:r>
      <w:r w:rsidRPr="00CC0FFB">
        <w:rPr>
          <w:b/>
        </w:rPr>
        <w:t xml:space="preserve"> ntp status</w:t>
      </w:r>
    </w:p>
    <w:p w14:paraId="76F10524" w14:textId="77777777" w:rsidR="004130DB" w:rsidRDefault="004130DB" w:rsidP="004130DB">
      <w:pPr>
        <w:pStyle w:val="CommandFont"/>
      </w:pPr>
      <w:r>
        <w:t>Clock is synchronized, stratum 11, reference is 200.200.200.1</w:t>
      </w:r>
    </w:p>
    <w:p w14:paraId="76F10525" w14:textId="77777777" w:rsidR="004130DB" w:rsidRDefault="004130DB" w:rsidP="004130DB">
      <w:pPr>
        <w:pStyle w:val="CommandFont"/>
      </w:pPr>
      <w:r>
        <w:t>nominal freq is 119.2092 Hz, actual freq is 119.2098 Hz, precision is 2**17</w:t>
      </w:r>
    </w:p>
    <w:p w14:paraId="76F10526" w14:textId="77777777" w:rsidR="004130DB" w:rsidRDefault="004130DB" w:rsidP="004130DB">
      <w:pPr>
        <w:pStyle w:val="CommandFont"/>
      </w:pPr>
      <w:r>
        <w:t>reference time is D7BDB418.17E9DD27 (18:04:08.093 UTC Fri Sep 12 2014)</w:t>
      </w:r>
    </w:p>
    <w:p w14:paraId="76F10527" w14:textId="77777777" w:rsidR="004130DB" w:rsidRDefault="004130DB" w:rsidP="004130DB">
      <w:pPr>
        <w:pStyle w:val="CommandFont"/>
      </w:pPr>
      <w:r>
        <w:t>clock offset is -16.3063 msec, root delay is 1.50 msec</w:t>
      </w:r>
    </w:p>
    <w:p w14:paraId="76F10528" w14:textId="77777777" w:rsidR="004130DB" w:rsidRDefault="004130DB" w:rsidP="004130DB">
      <w:pPr>
        <w:pStyle w:val="CommandFont"/>
      </w:pPr>
      <w:r>
        <w:t>root dispersion is 24.85 msec, peer dispersion is 4.54 msec</w:t>
      </w:r>
    </w:p>
    <w:p w14:paraId="76F10529" w14:textId="77777777" w:rsidR="004130DB" w:rsidRDefault="004130DB" w:rsidP="004130DB">
      <w:pPr>
        <w:pStyle w:val="CommandFont"/>
      </w:pPr>
      <w:r>
        <w:t>loopfilter state is 'CTRL' (Normal Controlled Loop), drift is -0.000004397 s/s</w:t>
      </w:r>
    </w:p>
    <w:p w14:paraId="76F1052A" w14:textId="77777777" w:rsidR="004130DB" w:rsidRDefault="004130DB" w:rsidP="004130DB">
      <w:pPr>
        <w:pStyle w:val="CommandFont"/>
      </w:pPr>
      <w:r>
        <w:t>system poll interval is 64, last update was 428 sec ago.</w:t>
      </w:r>
    </w:p>
    <w:p w14:paraId="76F1052B" w14:textId="77777777" w:rsidR="00CC0FFB" w:rsidRDefault="00CC0FFB" w:rsidP="004130DB">
      <w:pPr>
        <w:pStyle w:val="CommandFont"/>
      </w:pPr>
    </w:p>
    <w:p w14:paraId="76F1052C" w14:textId="77777777" w:rsidR="004130DB" w:rsidRPr="00CC0FFB" w:rsidRDefault="004130DB" w:rsidP="004130DB">
      <w:pPr>
        <w:pStyle w:val="CommandFont"/>
        <w:rPr>
          <w:b/>
        </w:rPr>
      </w:pPr>
      <w:r w:rsidRPr="0033446F">
        <w:t>ALS2#</w:t>
      </w:r>
      <w:r w:rsidR="0033446F">
        <w:rPr>
          <w:b/>
        </w:rPr>
        <w:t xml:space="preserve"> </w:t>
      </w:r>
      <w:r w:rsidRPr="00CC0FFB">
        <w:rPr>
          <w:b/>
        </w:rPr>
        <w:t>show clock detail</w:t>
      </w:r>
    </w:p>
    <w:p w14:paraId="76F1052D" w14:textId="77777777" w:rsidR="004130DB" w:rsidRDefault="004130DB" w:rsidP="004130DB">
      <w:pPr>
        <w:pStyle w:val="CommandFont"/>
      </w:pPr>
      <w:r>
        <w:t>18:11:22.236 UTC Fri Sep 12 2014</w:t>
      </w:r>
    </w:p>
    <w:p w14:paraId="76F1052E" w14:textId="77777777" w:rsidR="004130DB" w:rsidRDefault="004130DB" w:rsidP="004130DB">
      <w:pPr>
        <w:pStyle w:val="CommandFont"/>
      </w:pPr>
      <w:r>
        <w:lastRenderedPageBreak/>
        <w:t>Time source is NTP</w:t>
      </w:r>
    </w:p>
    <w:p w14:paraId="76F1052F" w14:textId="77777777" w:rsidR="00C85BE1" w:rsidRDefault="00C85BE1" w:rsidP="00C85BE1">
      <w:pPr>
        <w:pStyle w:val="CommandFont"/>
        <w:ind w:left="0"/>
      </w:pPr>
    </w:p>
    <w:p w14:paraId="76F10530" w14:textId="77777777" w:rsidR="00C85BE1" w:rsidRDefault="00C85BE1" w:rsidP="00C85BE1">
      <w:pPr>
        <w:pStyle w:val="CommandFont"/>
        <w:ind w:left="0"/>
      </w:pPr>
    </w:p>
    <w:p w14:paraId="76F107A1" w14:textId="3D530C12" w:rsidR="00D83F0D" w:rsidRPr="00F85435" w:rsidRDefault="006C086C" w:rsidP="00F85435">
      <w:pPr>
        <w:pStyle w:val="CommandFont"/>
        <w:ind w:left="0"/>
        <w:rPr>
          <w:rFonts w:ascii="Arial" w:hAnsi="Arial" w:cs="Arial"/>
          <w:b/>
          <w:sz w:val="24"/>
        </w:rPr>
      </w:pPr>
      <w:r>
        <w:rPr>
          <w:rFonts w:ascii="Arial" w:hAnsi="Arial" w:cs="Arial"/>
          <w:b/>
          <w:sz w:val="24"/>
        </w:rPr>
        <w:t>Step 14.  Review the requirements in the next lab before proceeding with erasing of your device configurations and</w:t>
      </w:r>
      <w:r w:rsidR="00F85435">
        <w:rPr>
          <w:rFonts w:ascii="Arial" w:hAnsi="Arial" w:cs="Arial"/>
          <w:b/>
          <w:sz w:val="24"/>
        </w:rPr>
        <w:t xml:space="preserve"> removal of the VLAN database.</w:t>
      </w:r>
      <w:bookmarkStart w:id="4" w:name="_GoBack"/>
      <w:bookmarkEnd w:id="4"/>
    </w:p>
    <w:sectPr w:rsidR="00D83F0D" w:rsidRPr="00F85435" w:rsidSect="00932B0D">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152" w:left="108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E19" w:rsidRDefault="00CB5E19" w14:paraId="76F107A6" w14:textId="77777777">
      <w:r>
        <w:separator/>
      </w:r>
    </w:p>
  </w:endnote>
  <w:endnote w:type="continuationSeparator" w:id="0">
    <w:p w:rsidR="00CB5E19" w:rsidRDefault="00CB5E19" w14:paraId="76F107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IDAJEB+Arial,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07AB" w14:textId="77777777" w:rsidR="0033446F" w:rsidRDefault="005923BD">
    <w:pPr>
      <w:pBdr>
        <w:top w:val="single" w:sz="4" w:space="1" w:color="auto"/>
      </w:pBdr>
      <w:tabs>
        <w:tab w:val="left" w:pos="720"/>
        <w:tab w:val="center" w:pos="2610"/>
        <w:tab w:val="right" w:pos="9648"/>
      </w:tabs>
      <w:spacing w:before="130" w:line="260" w:lineRule="exact"/>
      <w:rPr>
        <w:sz w:val="16"/>
      </w:rPr>
    </w:pPr>
    <w:r>
      <w:rPr>
        <w:sz w:val="16"/>
      </w:rPr>
      <w:fldChar w:fldCharType="begin"/>
    </w:r>
    <w:r w:rsidR="0033446F">
      <w:rPr>
        <w:sz w:val="16"/>
      </w:rPr>
      <w:instrText xml:space="preserve"> PAGE </w:instrText>
    </w:r>
    <w:r>
      <w:rPr>
        <w:sz w:val="16"/>
      </w:rPr>
      <w:fldChar w:fldCharType="separate"/>
    </w:r>
    <w:r w:rsidR="0033446F">
      <w:rPr>
        <w:noProof/>
        <w:sz w:val="16"/>
      </w:rPr>
      <w:t>2</w:t>
    </w:r>
    <w:r>
      <w:rPr>
        <w:sz w:val="16"/>
      </w:rPr>
      <w:fldChar w:fldCharType="end"/>
    </w:r>
    <w:r w:rsidR="0033446F">
      <w:rPr>
        <w:sz w:val="16"/>
      </w:rPr>
      <w:t xml:space="preserve"> - </w:t>
    </w:r>
    <w:r>
      <w:rPr>
        <w:sz w:val="16"/>
      </w:rPr>
      <w:fldChar w:fldCharType="begin"/>
    </w:r>
    <w:r w:rsidR="0033446F">
      <w:rPr>
        <w:sz w:val="16"/>
      </w:rPr>
      <w:instrText xml:space="preserve"> NUMPAGES </w:instrText>
    </w:r>
    <w:r>
      <w:rPr>
        <w:sz w:val="16"/>
      </w:rPr>
      <w:fldChar w:fldCharType="separate"/>
    </w:r>
    <w:r w:rsidR="0033446F">
      <w:rPr>
        <w:noProof/>
        <w:sz w:val="16"/>
      </w:rPr>
      <w:t>27</w:t>
    </w:r>
    <w:r>
      <w:rPr>
        <w:sz w:val="16"/>
      </w:rPr>
      <w:fldChar w:fldCharType="end"/>
    </w:r>
    <w:r w:rsidR="0033446F">
      <w:rPr>
        <w:sz w:val="16"/>
      </w:rPr>
      <w:tab/>
    </w:r>
    <w:r w:rsidR="0033446F">
      <w:rPr>
        <w:sz w:val="16"/>
      </w:rPr>
      <w:t>CCNP 1: Advanced Routing v3.0 - Lab 1.4.1</w:t>
    </w:r>
    <w:r w:rsidR="0033446F">
      <w:rPr>
        <w:sz w:val="16"/>
      </w:rPr>
      <w:tab/>
    </w:r>
    <w:r w:rsidR="0033446F">
      <w:rPr>
        <w:sz w:val="16"/>
      </w:rPr>
      <w:t xml:space="preserve">Copyright </w:t>
    </w:r>
    <w:r w:rsidR="0033446F">
      <w:rPr>
        <w:sz w:val="16"/>
      </w:rPr>
      <w:sym w:font="Symbol" w:char="F0D3"/>
    </w:r>
    <w:r w:rsidR="0033446F">
      <w:rPr>
        <w:sz w:val="16"/>
      </w:rPr>
      <w:t xml:space="preserve"> 2003, Cisco Systems, Inc.</w:t>
    </w:r>
  </w:p>
  <w:p w14:paraId="76F107AC" w14:textId="77777777" w:rsidR="0033446F" w:rsidRDefault="0033446F">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07AD" w14:textId="794C115F" w:rsidR="0033446F" w:rsidRPr="00F93E93" w:rsidRDefault="0033446F" w:rsidP="00932B0D">
    <w:pPr>
      <w:pStyle w:val="Pta"/>
      <w:tabs>
        <w:tab w:val="clear" w:pos="8640"/>
        <w:tab w:val="right" w:pos="9990"/>
      </w:tabs>
      <w:rPr>
        <w:sz w:val="14"/>
        <w:szCs w:val="14"/>
      </w:rPr>
    </w:pPr>
    <w:r w:rsidRPr="00F93E93">
      <w:rPr>
        <w:sz w:val="14"/>
        <w:szCs w:val="14"/>
      </w:rPr>
      <w:t>All contents are Copyright © 1992–20</w:t>
    </w:r>
    <w:r>
      <w:rPr>
        <w:sz w:val="14"/>
        <w:szCs w:val="14"/>
      </w:rPr>
      <w:t>14</w:t>
    </w:r>
    <w:r w:rsidRPr="00F93E93">
      <w:rPr>
        <w:sz w:val="14"/>
        <w:szCs w:val="14"/>
      </w:rPr>
      <w:t xml:space="preserve"> Cisco Systems, Inc. All rights reserved. This document is Cisco Public Information.</w:t>
    </w:r>
    <w:r w:rsidRPr="00F93E93">
      <w:rPr>
        <w:sz w:val="14"/>
        <w:szCs w:val="14"/>
      </w:rPr>
      <w:tab/>
    </w:r>
    <w:r w:rsidRPr="00F93E93">
      <w:rPr>
        <w:sz w:val="14"/>
        <w:szCs w:val="14"/>
      </w:rPr>
      <w:t xml:space="preserve">Page </w:t>
    </w:r>
    <w:r w:rsidR="005923BD" w:rsidRPr="00F93E93">
      <w:rPr>
        <w:sz w:val="14"/>
        <w:szCs w:val="14"/>
      </w:rPr>
      <w:fldChar w:fldCharType="begin"/>
    </w:r>
    <w:r w:rsidRPr="00F93E93">
      <w:rPr>
        <w:sz w:val="14"/>
        <w:szCs w:val="14"/>
      </w:rPr>
      <w:instrText xml:space="preserve"> PAGE </w:instrText>
    </w:r>
    <w:r w:rsidR="005923BD" w:rsidRPr="00F93E93">
      <w:rPr>
        <w:sz w:val="14"/>
        <w:szCs w:val="14"/>
      </w:rPr>
      <w:fldChar w:fldCharType="separate"/>
    </w:r>
    <w:r w:rsidR="00F85435">
      <w:rPr>
        <w:noProof/>
        <w:sz w:val="14"/>
        <w:szCs w:val="14"/>
      </w:rPr>
      <w:t>14</w:t>
    </w:r>
    <w:r w:rsidR="005923BD" w:rsidRPr="00F93E93">
      <w:rPr>
        <w:sz w:val="14"/>
        <w:szCs w:val="14"/>
      </w:rPr>
      <w:fldChar w:fldCharType="end"/>
    </w:r>
    <w:r w:rsidRPr="00F93E93">
      <w:rPr>
        <w:sz w:val="14"/>
        <w:szCs w:val="14"/>
      </w:rPr>
      <w:t xml:space="preserve"> of </w:t>
    </w:r>
    <w:r w:rsidR="005923BD" w:rsidRPr="00F93E93">
      <w:rPr>
        <w:sz w:val="14"/>
        <w:szCs w:val="14"/>
      </w:rPr>
      <w:fldChar w:fldCharType="begin"/>
    </w:r>
    <w:r w:rsidRPr="00F93E93">
      <w:rPr>
        <w:sz w:val="14"/>
        <w:szCs w:val="14"/>
      </w:rPr>
      <w:instrText xml:space="preserve"> NUMPAGES </w:instrText>
    </w:r>
    <w:r w:rsidR="005923BD" w:rsidRPr="00F93E93">
      <w:rPr>
        <w:sz w:val="14"/>
        <w:szCs w:val="14"/>
      </w:rPr>
      <w:fldChar w:fldCharType="separate"/>
    </w:r>
    <w:r w:rsidR="00F85435">
      <w:rPr>
        <w:noProof/>
        <w:sz w:val="14"/>
        <w:szCs w:val="14"/>
      </w:rPr>
      <w:t>14</w:t>
    </w:r>
    <w:r w:rsidR="005923BD" w:rsidRPr="00F93E93">
      <w:rPr>
        <w:sz w:val="14"/>
        <w:szCs w:val="1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07AF" w14:textId="7DF970CC" w:rsidR="0033446F" w:rsidRPr="00F93E93" w:rsidRDefault="0033446F" w:rsidP="00932B0D">
    <w:pPr>
      <w:pStyle w:val="Pta"/>
      <w:tabs>
        <w:tab w:val="clear" w:pos="8640"/>
        <w:tab w:val="right" w:pos="9990"/>
      </w:tabs>
      <w:rPr>
        <w:sz w:val="14"/>
        <w:szCs w:val="14"/>
      </w:rPr>
    </w:pPr>
    <w:r w:rsidRPr="00F93E93">
      <w:rPr>
        <w:sz w:val="14"/>
        <w:szCs w:val="14"/>
      </w:rPr>
      <w:t xml:space="preserve">All contents are Copyright © </w:t>
    </w:r>
    <w:r w:rsidRPr="00995267">
      <w:rPr>
        <w:sz w:val="14"/>
        <w:szCs w:val="14"/>
      </w:rPr>
      <w:t>1992–20</w:t>
    </w:r>
    <w:r>
      <w:rPr>
        <w:sz w:val="14"/>
        <w:szCs w:val="14"/>
      </w:rPr>
      <w:t>14</w:t>
    </w:r>
    <w:r w:rsidRPr="00F93E93">
      <w:rPr>
        <w:sz w:val="14"/>
        <w:szCs w:val="14"/>
      </w:rPr>
      <w:t xml:space="preserve"> Cisco Systems, Inc. All rights reserved. This document is Cisco Public Information.</w:t>
    </w:r>
    <w:r w:rsidRPr="00F93E93">
      <w:rPr>
        <w:sz w:val="14"/>
        <w:szCs w:val="14"/>
      </w:rPr>
      <w:tab/>
    </w:r>
    <w:r w:rsidRPr="00F93E93">
      <w:rPr>
        <w:sz w:val="14"/>
        <w:szCs w:val="14"/>
      </w:rPr>
      <w:t xml:space="preserve">Page </w:t>
    </w:r>
    <w:r w:rsidR="005923BD" w:rsidRPr="00F93E93">
      <w:rPr>
        <w:sz w:val="14"/>
        <w:szCs w:val="14"/>
      </w:rPr>
      <w:fldChar w:fldCharType="begin"/>
    </w:r>
    <w:r w:rsidRPr="00F93E93">
      <w:rPr>
        <w:sz w:val="14"/>
        <w:szCs w:val="14"/>
      </w:rPr>
      <w:instrText xml:space="preserve"> PAGE </w:instrText>
    </w:r>
    <w:r w:rsidR="005923BD" w:rsidRPr="00F93E93">
      <w:rPr>
        <w:sz w:val="14"/>
        <w:szCs w:val="14"/>
      </w:rPr>
      <w:fldChar w:fldCharType="separate"/>
    </w:r>
    <w:r w:rsidR="00F85435">
      <w:rPr>
        <w:noProof/>
        <w:sz w:val="14"/>
        <w:szCs w:val="14"/>
      </w:rPr>
      <w:t>1</w:t>
    </w:r>
    <w:r w:rsidR="005923BD" w:rsidRPr="00F93E93">
      <w:rPr>
        <w:sz w:val="14"/>
        <w:szCs w:val="14"/>
      </w:rPr>
      <w:fldChar w:fldCharType="end"/>
    </w:r>
    <w:r w:rsidRPr="00F93E93">
      <w:rPr>
        <w:sz w:val="14"/>
        <w:szCs w:val="14"/>
      </w:rPr>
      <w:t xml:space="preserve"> of </w:t>
    </w:r>
    <w:r w:rsidR="005923BD" w:rsidRPr="00F93E93">
      <w:rPr>
        <w:sz w:val="14"/>
        <w:szCs w:val="14"/>
      </w:rPr>
      <w:fldChar w:fldCharType="begin"/>
    </w:r>
    <w:r w:rsidRPr="00F93E93">
      <w:rPr>
        <w:sz w:val="14"/>
        <w:szCs w:val="14"/>
      </w:rPr>
      <w:instrText xml:space="preserve"> NUMPAGES </w:instrText>
    </w:r>
    <w:r w:rsidR="005923BD" w:rsidRPr="00F93E93">
      <w:rPr>
        <w:sz w:val="14"/>
        <w:szCs w:val="14"/>
      </w:rPr>
      <w:fldChar w:fldCharType="separate"/>
    </w:r>
    <w:r w:rsidR="00F85435">
      <w:rPr>
        <w:noProof/>
        <w:sz w:val="14"/>
        <w:szCs w:val="14"/>
      </w:rPr>
      <w:t>14</w:t>
    </w:r>
    <w:r w:rsidR="005923BD" w:rsidRPr="00F93E93">
      <w:rPr>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E19" w:rsidRDefault="00CB5E19" w14:paraId="76F107A4" w14:textId="77777777">
      <w:r>
        <w:separator/>
      </w:r>
    </w:p>
  </w:footnote>
  <w:footnote w:type="continuationSeparator" w:id="0">
    <w:p w:rsidR="00CB5E19" w:rsidRDefault="00CB5E19" w14:paraId="76F107A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07A8" w14:textId="77777777" w:rsidR="0033446F" w:rsidRDefault="0033446F">
    <w:pPr>
      <w:pStyle w:val="Hlavik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07A9" w14:textId="77777777" w:rsidR="0033446F" w:rsidRDefault="0033446F" w:rsidP="00BE6572">
    <w:pPr>
      <w:pStyle w:val="PageHead"/>
    </w:pPr>
    <w:r>
      <w:t>CCNPv7 Chap</w:t>
    </w:r>
    <w:r w:rsidRPr="00775A3F">
      <w:t xml:space="preserve">ter </w:t>
    </w:r>
    <w:r w:rsidR="003625C0">
      <w:t>7</w:t>
    </w:r>
    <w:r w:rsidRPr="00775A3F">
      <w:t xml:space="preserve"> Lab </w:t>
    </w:r>
    <w:r w:rsidR="003625C0">
      <w:t>7</w:t>
    </w:r>
    <w:r>
      <w:t>-1</w:t>
    </w:r>
    <w:r w:rsidRPr="00775A3F">
      <w:t xml:space="preserve">, </w:t>
    </w:r>
    <w:r>
      <w:t xml:space="preserve">Configuring NTP </w:t>
    </w:r>
  </w:p>
  <w:p w14:paraId="76F107AA" w14:textId="77777777" w:rsidR="0033446F" w:rsidRPr="002457BF" w:rsidRDefault="0033446F" w:rsidP="00932B0D">
    <w:pPr>
      <w:pStyle w:val="Hlavik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07AE" w14:textId="77777777" w:rsidR="0033446F" w:rsidRDefault="0033446F">
    <w:pPr>
      <w:pStyle w:val="Hlavika"/>
    </w:pPr>
    <w:r>
      <w:rPr>
        <w:noProof/>
        <w:lang w:val="sk-SK" w:eastAsia="sk-SK"/>
      </w:rPr>
      <w:drawing>
        <wp:anchor distT="0" distB="0" distL="114300" distR="114300" simplePos="0" relativeHeight="251659264" behindDoc="0" locked="0" layoutInCell="1" allowOverlap="1" wp14:anchorId="76F107B0" wp14:editId="76F107B1">
          <wp:simplePos x="0" y="0"/>
          <wp:positionH relativeFrom="column">
            <wp:posOffset>4486275</wp:posOffset>
          </wp:positionH>
          <wp:positionV relativeFrom="paragraph">
            <wp:posOffset>400050</wp:posOffset>
          </wp:positionV>
          <wp:extent cx="2057400" cy="49466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57400" cy="494665"/>
                  </a:xfrm>
                  <a:prstGeom prst="rect">
                    <a:avLst/>
                  </a:prstGeom>
                  <a:noFill/>
                </pic:spPr>
              </pic:pic>
            </a:graphicData>
          </a:graphic>
        </wp:anchor>
      </w:drawing>
    </w:r>
    <w:r w:rsidRPr="00BE6572">
      <w:rPr>
        <w:noProof/>
        <w:lang w:val="sk-SK" w:eastAsia="sk-SK"/>
      </w:rPr>
      <w:drawing>
        <wp:anchor distT="0" distB="0" distL="114300" distR="114300" simplePos="0" relativeHeight="251661312" behindDoc="0" locked="0" layoutInCell="1" allowOverlap="1" wp14:anchorId="76F107B2" wp14:editId="76F107B3">
          <wp:simplePos x="0" y="0"/>
          <wp:positionH relativeFrom="column">
            <wp:posOffset>-704850</wp:posOffset>
          </wp:positionH>
          <wp:positionV relativeFrom="paragraph">
            <wp:posOffset>-276225</wp:posOffset>
          </wp:positionV>
          <wp:extent cx="7591425" cy="677848"/>
          <wp:effectExtent l="19050" t="0" r="9525" b="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5146"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4F00D8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945039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7BEE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560CB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80A6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CD4879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744031E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63DA3818"/>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896A3B74"/>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B840FB36"/>
    <w:lvl w:ilvl="0">
      <w:start w:val="1"/>
      <w:numFmt w:val="decimal"/>
      <w:pStyle w:val="slovanzoznam"/>
      <w:lvlText w:val="%1."/>
      <w:lvlJc w:val="left"/>
      <w:pPr>
        <w:tabs>
          <w:tab w:val="num" w:pos="1555"/>
        </w:tabs>
        <w:ind w:left="1555" w:hanging="360"/>
      </w:pPr>
      <w:rPr>
        <w:rFonts w:hint="default" w:ascii="Times" w:hAnsi="Times"/>
        <w:b w:val="0"/>
        <w:i w:val="0"/>
        <w:kern w:val="0"/>
        <w:sz w:val="22"/>
        <w:szCs w:val="22"/>
      </w:rPr>
    </w:lvl>
  </w:abstractNum>
  <w:abstractNum w:abstractNumId="10" w15:restartNumberingAfterBreak="0">
    <w:nsid w:val="FFFFFF89"/>
    <w:multiLevelType w:val="singleLevel"/>
    <w:tmpl w:val="B92C4C88"/>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4B70C52"/>
    <w:multiLevelType w:val="hybridMultilevel"/>
    <w:tmpl w:val="F1D885E6"/>
    <w:lvl w:ilvl="0" w:tplc="AF224FB6">
      <w:start w:val="1"/>
      <w:numFmt w:val="decimal"/>
      <w:pStyle w:val="Substepnum"/>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EF6883"/>
    <w:multiLevelType w:val="multilevel"/>
    <w:tmpl w:val="6FC68240"/>
    <w:lvl w:ilvl="0">
      <w:start w:val="1"/>
      <w:numFmt w:val="bullet"/>
      <w:lvlText w:val=""/>
      <w:lvlJc w:val="left"/>
      <w:pPr>
        <w:tabs>
          <w:tab w:val="num" w:pos="720"/>
        </w:tabs>
        <w:ind w:left="720" w:hanging="360"/>
      </w:pPr>
      <w:rPr>
        <w:rFonts w:hint="default" w:ascii="Symbol" w:hAnsi="Symbol"/>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05860473"/>
    <w:multiLevelType w:val="hybridMultilevel"/>
    <w:tmpl w:val="8A1A715C"/>
    <w:lvl w:ilvl="0" w:tplc="F6222C58">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0741010F"/>
    <w:multiLevelType w:val="hybridMultilevel"/>
    <w:tmpl w:val="48F8C6BA"/>
    <w:lvl w:ilvl="0" w:tplc="4B1029F0">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078C2494"/>
    <w:multiLevelType w:val="multilevel"/>
    <w:tmpl w:val="94B2F04A"/>
    <w:lvl w:ilvl="0">
      <w:start w:val="1"/>
      <w:numFmt w:val="upperLetter"/>
      <w:pStyle w:val="AnswerStyle"/>
      <w:lvlText w:val="%1)"/>
      <w:lvlJc w:val="left"/>
      <w:pPr>
        <w:tabs>
          <w:tab w:val="num" w:pos="2635"/>
        </w:tabs>
        <w:ind w:left="2635" w:hanging="720"/>
      </w:pPr>
      <w:rPr>
        <w:rFonts w:hint="default" w:ascii="Times" w:hAnsi="Times"/>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hint="default" w:ascii="Wingdings" w:hAnsi="Wingdings"/>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6" w15:restartNumberingAfterBreak="0">
    <w:nsid w:val="08695E77"/>
    <w:multiLevelType w:val="hybridMultilevel"/>
    <w:tmpl w:val="031ED768"/>
    <w:lvl w:ilvl="0" w:tplc="04090015">
      <w:start w:val="3"/>
      <w:numFmt w:val="upperLetter"/>
      <w:lvlText w:val="%1."/>
      <w:lvlJc w:val="left"/>
      <w:pPr>
        <w:ind w:left="720" w:hanging="36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3C3E26"/>
    <w:multiLevelType w:val="hybridMultilevel"/>
    <w:tmpl w:val="CC407008"/>
    <w:lvl w:ilvl="0" w:tplc="22103EA6">
      <w:start w:val="1"/>
      <w:numFmt w:val="decimal"/>
      <w:pStyle w:val="ListSteps"/>
      <w:lvlText w:val="Step %1"/>
      <w:lvlJc w:val="left"/>
      <w:pPr>
        <w:tabs>
          <w:tab w:val="num" w:pos="2160"/>
        </w:tabs>
        <w:ind w:left="2160" w:hanging="965"/>
      </w:pPr>
      <w:rPr>
        <w:rFonts w:hint="default" w:ascii="Arial" w:hAnsi="Arial"/>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DC910F1"/>
    <w:multiLevelType w:val="hybridMultilevel"/>
    <w:tmpl w:val="481E2D9C"/>
    <w:lvl w:ilvl="0" w:tplc="3CB6866C">
      <w:start w:val="1"/>
      <w:numFmt w:val="bullet"/>
      <w:lvlText w:val=""/>
      <w:lvlJc w:val="left"/>
      <w:pPr>
        <w:tabs>
          <w:tab w:val="num" w:pos="1325"/>
        </w:tabs>
        <w:ind w:left="1325" w:hanging="360"/>
      </w:pPr>
      <w:rPr>
        <w:rFonts w:hint="default" w:ascii="Wingdings" w:hAnsi="Wingdings"/>
        <w:sz w:val="18"/>
        <w:szCs w:val="18"/>
      </w:rPr>
    </w:lvl>
    <w:lvl w:ilvl="1" w:tplc="04090003" w:tentative="1">
      <w:start w:val="1"/>
      <w:numFmt w:val="bullet"/>
      <w:lvlText w:val="o"/>
      <w:lvlJc w:val="left"/>
      <w:pPr>
        <w:tabs>
          <w:tab w:val="num" w:pos="1210"/>
        </w:tabs>
        <w:ind w:left="1210" w:hanging="360"/>
      </w:pPr>
      <w:rPr>
        <w:rFonts w:hint="default" w:ascii="Courier New" w:hAnsi="Courier New" w:cs="Wingdings"/>
      </w:rPr>
    </w:lvl>
    <w:lvl w:ilvl="2" w:tplc="04090005" w:tentative="1">
      <w:start w:val="1"/>
      <w:numFmt w:val="bullet"/>
      <w:lvlText w:val=""/>
      <w:lvlJc w:val="left"/>
      <w:pPr>
        <w:tabs>
          <w:tab w:val="num" w:pos="1930"/>
        </w:tabs>
        <w:ind w:left="1930" w:hanging="360"/>
      </w:pPr>
      <w:rPr>
        <w:rFonts w:hint="default" w:ascii="Wingdings" w:hAnsi="Wingdings"/>
      </w:rPr>
    </w:lvl>
    <w:lvl w:ilvl="3" w:tplc="04090001" w:tentative="1">
      <w:start w:val="1"/>
      <w:numFmt w:val="bullet"/>
      <w:lvlText w:val=""/>
      <w:lvlJc w:val="left"/>
      <w:pPr>
        <w:tabs>
          <w:tab w:val="num" w:pos="2650"/>
        </w:tabs>
        <w:ind w:left="2650" w:hanging="360"/>
      </w:pPr>
      <w:rPr>
        <w:rFonts w:hint="default" w:ascii="Symbol" w:hAnsi="Symbol"/>
      </w:rPr>
    </w:lvl>
    <w:lvl w:ilvl="4" w:tplc="04090003" w:tentative="1">
      <w:start w:val="1"/>
      <w:numFmt w:val="bullet"/>
      <w:lvlText w:val="o"/>
      <w:lvlJc w:val="left"/>
      <w:pPr>
        <w:tabs>
          <w:tab w:val="num" w:pos="3370"/>
        </w:tabs>
        <w:ind w:left="3370" w:hanging="360"/>
      </w:pPr>
      <w:rPr>
        <w:rFonts w:hint="default" w:ascii="Courier New" w:hAnsi="Courier New" w:cs="Wingdings"/>
      </w:rPr>
    </w:lvl>
    <w:lvl w:ilvl="5" w:tplc="04090005" w:tentative="1">
      <w:start w:val="1"/>
      <w:numFmt w:val="bullet"/>
      <w:lvlText w:val=""/>
      <w:lvlJc w:val="left"/>
      <w:pPr>
        <w:tabs>
          <w:tab w:val="num" w:pos="4090"/>
        </w:tabs>
        <w:ind w:left="4090" w:hanging="360"/>
      </w:pPr>
      <w:rPr>
        <w:rFonts w:hint="default" w:ascii="Wingdings" w:hAnsi="Wingdings"/>
      </w:rPr>
    </w:lvl>
    <w:lvl w:ilvl="6" w:tplc="04090001" w:tentative="1">
      <w:start w:val="1"/>
      <w:numFmt w:val="bullet"/>
      <w:lvlText w:val=""/>
      <w:lvlJc w:val="left"/>
      <w:pPr>
        <w:tabs>
          <w:tab w:val="num" w:pos="4810"/>
        </w:tabs>
        <w:ind w:left="4810" w:hanging="360"/>
      </w:pPr>
      <w:rPr>
        <w:rFonts w:hint="default" w:ascii="Symbol" w:hAnsi="Symbol"/>
      </w:rPr>
    </w:lvl>
    <w:lvl w:ilvl="7" w:tplc="04090003" w:tentative="1">
      <w:start w:val="1"/>
      <w:numFmt w:val="bullet"/>
      <w:lvlText w:val="o"/>
      <w:lvlJc w:val="left"/>
      <w:pPr>
        <w:tabs>
          <w:tab w:val="num" w:pos="5530"/>
        </w:tabs>
        <w:ind w:left="5530" w:hanging="360"/>
      </w:pPr>
      <w:rPr>
        <w:rFonts w:hint="default" w:ascii="Courier New" w:hAnsi="Courier New" w:cs="Wingdings"/>
      </w:rPr>
    </w:lvl>
    <w:lvl w:ilvl="8" w:tplc="04090005" w:tentative="1">
      <w:start w:val="1"/>
      <w:numFmt w:val="bullet"/>
      <w:lvlText w:val=""/>
      <w:lvlJc w:val="left"/>
      <w:pPr>
        <w:tabs>
          <w:tab w:val="num" w:pos="6250"/>
        </w:tabs>
        <w:ind w:left="6250" w:hanging="360"/>
      </w:pPr>
      <w:rPr>
        <w:rFonts w:hint="default" w:ascii="Wingdings" w:hAnsi="Wingdings"/>
      </w:rPr>
    </w:lvl>
  </w:abstractNum>
  <w:abstractNum w:abstractNumId="19" w15:restartNumberingAfterBreak="0">
    <w:nsid w:val="12F271E9"/>
    <w:multiLevelType w:val="hybridMultilevel"/>
    <w:tmpl w:val="9DBA6B80"/>
    <w:lvl w:ilvl="0" w:tplc="04090001">
      <w:start w:val="1"/>
      <w:numFmt w:val="bullet"/>
      <w:lvlText w:val=""/>
      <w:lvlJc w:val="left"/>
      <w:pPr>
        <w:tabs>
          <w:tab w:val="num" w:pos="1325"/>
        </w:tabs>
        <w:ind w:left="1325" w:hanging="360"/>
      </w:pPr>
      <w:rPr>
        <w:rFonts w:hint="default" w:ascii="Symbol" w:hAnsi="Symbol"/>
        <w:sz w:val="18"/>
        <w:szCs w:val="18"/>
      </w:rPr>
    </w:lvl>
    <w:lvl w:ilvl="1" w:tplc="04090003" w:tentative="1">
      <w:start w:val="1"/>
      <w:numFmt w:val="bullet"/>
      <w:lvlText w:val="o"/>
      <w:lvlJc w:val="left"/>
      <w:pPr>
        <w:tabs>
          <w:tab w:val="num" w:pos="1210"/>
        </w:tabs>
        <w:ind w:left="1210" w:hanging="360"/>
      </w:pPr>
      <w:rPr>
        <w:rFonts w:hint="default" w:ascii="Courier New" w:hAnsi="Courier New" w:cs="Wingdings"/>
      </w:rPr>
    </w:lvl>
    <w:lvl w:ilvl="2" w:tplc="04090005" w:tentative="1">
      <w:start w:val="1"/>
      <w:numFmt w:val="bullet"/>
      <w:lvlText w:val=""/>
      <w:lvlJc w:val="left"/>
      <w:pPr>
        <w:tabs>
          <w:tab w:val="num" w:pos="1930"/>
        </w:tabs>
        <w:ind w:left="1930" w:hanging="360"/>
      </w:pPr>
      <w:rPr>
        <w:rFonts w:hint="default" w:ascii="Wingdings" w:hAnsi="Wingdings"/>
      </w:rPr>
    </w:lvl>
    <w:lvl w:ilvl="3" w:tplc="04090001" w:tentative="1">
      <w:start w:val="1"/>
      <w:numFmt w:val="bullet"/>
      <w:lvlText w:val=""/>
      <w:lvlJc w:val="left"/>
      <w:pPr>
        <w:tabs>
          <w:tab w:val="num" w:pos="2650"/>
        </w:tabs>
        <w:ind w:left="2650" w:hanging="360"/>
      </w:pPr>
      <w:rPr>
        <w:rFonts w:hint="default" w:ascii="Symbol" w:hAnsi="Symbol"/>
      </w:rPr>
    </w:lvl>
    <w:lvl w:ilvl="4" w:tplc="04090003" w:tentative="1">
      <w:start w:val="1"/>
      <w:numFmt w:val="bullet"/>
      <w:lvlText w:val="o"/>
      <w:lvlJc w:val="left"/>
      <w:pPr>
        <w:tabs>
          <w:tab w:val="num" w:pos="3370"/>
        </w:tabs>
        <w:ind w:left="3370" w:hanging="360"/>
      </w:pPr>
      <w:rPr>
        <w:rFonts w:hint="default" w:ascii="Courier New" w:hAnsi="Courier New" w:cs="Wingdings"/>
      </w:rPr>
    </w:lvl>
    <w:lvl w:ilvl="5" w:tplc="04090005" w:tentative="1">
      <w:start w:val="1"/>
      <w:numFmt w:val="bullet"/>
      <w:lvlText w:val=""/>
      <w:lvlJc w:val="left"/>
      <w:pPr>
        <w:tabs>
          <w:tab w:val="num" w:pos="4090"/>
        </w:tabs>
        <w:ind w:left="4090" w:hanging="360"/>
      </w:pPr>
      <w:rPr>
        <w:rFonts w:hint="default" w:ascii="Wingdings" w:hAnsi="Wingdings"/>
      </w:rPr>
    </w:lvl>
    <w:lvl w:ilvl="6" w:tplc="04090001" w:tentative="1">
      <w:start w:val="1"/>
      <w:numFmt w:val="bullet"/>
      <w:lvlText w:val=""/>
      <w:lvlJc w:val="left"/>
      <w:pPr>
        <w:tabs>
          <w:tab w:val="num" w:pos="4810"/>
        </w:tabs>
        <w:ind w:left="4810" w:hanging="360"/>
      </w:pPr>
      <w:rPr>
        <w:rFonts w:hint="default" w:ascii="Symbol" w:hAnsi="Symbol"/>
      </w:rPr>
    </w:lvl>
    <w:lvl w:ilvl="7" w:tplc="04090003" w:tentative="1">
      <w:start w:val="1"/>
      <w:numFmt w:val="bullet"/>
      <w:lvlText w:val="o"/>
      <w:lvlJc w:val="left"/>
      <w:pPr>
        <w:tabs>
          <w:tab w:val="num" w:pos="5530"/>
        </w:tabs>
        <w:ind w:left="5530" w:hanging="360"/>
      </w:pPr>
      <w:rPr>
        <w:rFonts w:hint="default" w:ascii="Courier New" w:hAnsi="Courier New" w:cs="Wingdings"/>
      </w:rPr>
    </w:lvl>
    <w:lvl w:ilvl="8" w:tplc="04090005" w:tentative="1">
      <w:start w:val="1"/>
      <w:numFmt w:val="bullet"/>
      <w:lvlText w:val=""/>
      <w:lvlJc w:val="left"/>
      <w:pPr>
        <w:tabs>
          <w:tab w:val="num" w:pos="6250"/>
        </w:tabs>
        <w:ind w:left="6250" w:hanging="360"/>
      </w:pPr>
      <w:rPr>
        <w:rFonts w:hint="default" w:ascii="Wingdings" w:hAnsi="Wingdings"/>
      </w:rPr>
    </w:lvl>
  </w:abstractNum>
  <w:abstractNum w:abstractNumId="20" w15:restartNumberingAfterBreak="0">
    <w:nsid w:val="176C2C68"/>
    <w:multiLevelType w:val="hybridMultilevel"/>
    <w:tmpl w:val="417A6418"/>
    <w:lvl w:ilvl="0" w:tplc="CCFA1C86">
      <w:start w:val="1"/>
      <w:numFmt w:val="bullet"/>
      <w:pStyle w:val="Bullet1Last"/>
      <w:lvlText w:val=""/>
      <w:lvlJc w:val="left"/>
      <w:pPr>
        <w:tabs>
          <w:tab w:val="num" w:pos="1555"/>
        </w:tabs>
        <w:ind w:left="1555" w:hanging="360"/>
      </w:pPr>
      <w:rPr>
        <w:rFonts w:hint="default" w:ascii="Wingdings" w:hAnsi="Wingdings"/>
        <w:b w:val="0"/>
        <w:i w:val="0"/>
        <w:sz w:val="18"/>
        <w:szCs w:val="18"/>
      </w:rPr>
    </w:lvl>
    <w:lvl w:ilvl="1" w:tplc="82522B3A" w:tentative="1">
      <w:start w:val="1"/>
      <w:numFmt w:val="bullet"/>
      <w:lvlText w:val="o"/>
      <w:lvlJc w:val="left"/>
      <w:pPr>
        <w:tabs>
          <w:tab w:val="num" w:pos="1440"/>
        </w:tabs>
        <w:ind w:left="1440" w:hanging="360"/>
      </w:pPr>
      <w:rPr>
        <w:rFonts w:hint="default" w:ascii="Courier New" w:hAnsi="Courier New" w:cs="Wingdings"/>
      </w:rPr>
    </w:lvl>
    <w:lvl w:ilvl="2" w:tplc="A456E0C0" w:tentative="1">
      <w:start w:val="1"/>
      <w:numFmt w:val="bullet"/>
      <w:lvlText w:val=""/>
      <w:lvlJc w:val="left"/>
      <w:pPr>
        <w:tabs>
          <w:tab w:val="num" w:pos="2160"/>
        </w:tabs>
        <w:ind w:left="2160" w:hanging="360"/>
      </w:pPr>
      <w:rPr>
        <w:rFonts w:hint="default" w:ascii="Wingdings" w:hAnsi="Wingdings"/>
      </w:rPr>
    </w:lvl>
    <w:lvl w:ilvl="3" w:tplc="E32213BC" w:tentative="1">
      <w:start w:val="1"/>
      <w:numFmt w:val="bullet"/>
      <w:lvlText w:val=""/>
      <w:lvlJc w:val="left"/>
      <w:pPr>
        <w:tabs>
          <w:tab w:val="num" w:pos="2880"/>
        </w:tabs>
        <w:ind w:left="2880" w:hanging="360"/>
      </w:pPr>
      <w:rPr>
        <w:rFonts w:hint="default" w:ascii="Symbol" w:hAnsi="Symbol"/>
      </w:rPr>
    </w:lvl>
    <w:lvl w:ilvl="4" w:tplc="7AB03726" w:tentative="1">
      <w:start w:val="1"/>
      <w:numFmt w:val="bullet"/>
      <w:lvlText w:val="o"/>
      <w:lvlJc w:val="left"/>
      <w:pPr>
        <w:tabs>
          <w:tab w:val="num" w:pos="3600"/>
        </w:tabs>
        <w:ind w:left="3600" w:hanging="360"/>
      </w:pPr>
      <w:rPr>
        <w:rFonts w:hint="default" w:ascii="Courier New" w:hAnsi="Courier New" w:cs="Wingdings"/>
      </w:rPr>
    </w:lvl>
    <w:lvl w:ilvl="5" w:tplc="31D4F110" w:tentative="1">
      <w:start w:val="1"/>
      <w:numFmt w:val="bullet"/>
      <w:lvlText w:val=""/>
      <w:lvlJc w:val="left"/>
      <w:pPr>
        <w:tabs>
          <w:tab w:val="num" w:pos="4320"/>
        </w:tabs>
        <w:ind w:left="4320" w:hanging="360"/>
      </w:pPr>
      <w:rPr>
        <w:rFonts w:hint="default" w:ascii="Wingdings" w:hAnsi="Wingdings"/>
      </w:rPr>
    </w:lvl>
    <w:lvl w:ilvl="6" w:tplc="BD82B6AA" w:tentative="1">
      <w:start w:val="1"/>
      <w:numFmt w:val="bullet"/>
      <w:lvlText w:val=""/>
      <w:lvlJc w:val="left"/>
      <w:pPr>
        <w:tabs>
          <w:tab w:val="num" w:pos="5040"/>
        </w:tabs>
        <w:ind w:left="5040" w:hanging="360"/>
      </w:pPr>
      <w:rPr>
        <w:rFonts w:hint="default" w:ascii="Symbol" w:hAnsi="Symbol"/>
      </w:rPr>
    </w:lvl>
    <w:lvl w:ilvl="7" w:tplc="22A20A22" w:tentative="1">
      <w:start w:val="1"/>
      <w:numFmt w:val="bullet"/>
      <w:lvlText w:val="o"/>
      <w:lvlJc w:val="left"/>
      <w:pPr>
        <w:tabs>
          <w:tab w:val="num" w:pos="5760"/>
        </w:tabs>
        <w:ind w:left="5760" w:hanging="360"/>
      </w:pPr>
      <w:rPr>
        <w:rFonts w:hint="default" w:ascii="Courier New" w:hAnsi="Courier New" w:cs="Wingdings"/>
      </w:rPr>
    </w:lvl>
    <w:lvl w:ilvl="8" w:tplc="2EB2BC9C"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0"/>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F6A62A9"/>
    <w:multiLevelType w:val="hybridMultilevel"/>
    <w:tmpl w:val="73FA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FE78C7"/>
    <w:multiLevelType w:val="hybridMultilevel"/>
    <w:tmpl w:val="0E6CAB44"/>
    <w:lvl w:ilvl="0" w:tplc="FFFFFFFF">
      <w:start w:val="1"/>
      <w:numFmt w:val="bullet"/>
      <w:lvlText w:val=""/>
      <w:lvlJc w:val="left"/>
      <w:pPr>
        <w:tabs>
          <w:tab w:val="num" w:pos="1080"/>
        </w:tabs>
        <w:ind w:left="1080" w:hanging="360"/>
      </w:pPr>
      <w:rPr>
        <w:rFonts w:hint="default" w:ascii="Symbol" w:hAnsi="Symbol"/>
      </w:rPr>
    </w:lvl>
    <w:lvl w:ilvl="1" w:tplc="F6222C58">
      <w:start w:val="1"/>
      <w:numFmt w:val="bullet"/>
      <w:lvlText w:val=""/>
      <w:lvlJc w:val="left"/>
      <w:pPr>
        <w:tabs>
          <w:tab w:val="num" w:pos="1800"/>
        </w:tabs>
        <w:ind w:left="1800" w:hanging="360"/>
      </w:pPr>
      <w:rPr>
        <w:rFonts w:hint="default" w:ascii="Symbol" w:hAnsi="Symbol"/>
      </w:rPr>
    </w:lvl>
    <w:lvl w:ilvl="2" w:tplc="FFFFFFFF" w:tentative="1">
      <w:start w:val="1"/>
      <w:numFmt w:val="bullet"/>
      <w:lvlText w:val=""/>
      <w:lvlJc w:val="left"/>
      <w:pPr>
        <w:tabs>
          <w:tab w:val="num" w:pos="2520"/>
        </w:tabs>
        <w:ind w:left="2520" w:hanging="360"/>
      </w:pPr>
      <w:rPr>
        <w:rFonts w:hint="default" w:ascii="Wingdings" w:hAnsi="Wingdings"/>
      </w:rPr>
    </w:lvl>
    <w:lvl w:ilvl="3" w:tplc="FFFFFFFF" w:tentative="1">
      <w:start w:val="1"/>
      <w:numFmt w:val="bullet"/>
      <w:lvlText w:val=""/>
      <w:lvlJc w:val="left"/>
      <w:pPr>
        <w:tabs>
          <w:tab w:val="num" w:pos="3240"/>
        </w:tabs>
        <w:ind w:left="3240" w:hanging="360"/>
      </w:pPr>
      <w:rPr>
        <w:rFonts w:hint="default" w:ascii="Symbol" w:hAnsi="Symbol"/>
      </w:rPr>
    </w:lvl>
    <w:lvl w:ilvl="4" w:tplc="FFFFFFFF" w:tentative="1">
      <w:start w:val="1"/>
      <w:numFmt w:val="bullet"/>
      <w:lvlText w:val="o"/>
      <w:lvlJc w:val="left"/>
      <w:pPr>
        <w:tabs>
          <w:tab w:val="num" w:pos="3960"/>
        </w:tabs>
        <w:ind w:left="3960" w:hanging="360"/>
      </w:pPr>
      <w:rPr>
        <w:rFonts w:hint="default" w:ascii="Courier New" w:hAnsi="Courier New" w:cs="Wingdings"/>
      </w:rPr>
    </w:lvl>
    <w:lvl w:ilvl="5" w:tplc="FFFFFFFF" w:tentative="1">
      <w:start w:val="1"/>
      <w:numFmt w:val="bullet"/>
      <w:lvlText w:val=""/>
      <w:lvlJc w:val="left"/>
      <w:pPr>
        <w:tabs>
          <w:tab w:val="num" w:pos="4680"/>
        </w:tabs>
        <w:ind w:left="4680" w:hanging="360"/>
      </w:pPr>
      <w:rPr>
        <w:rFonts w:hint="default" w:ascii="Wingdings" w:hAnsi="Wingdings"/>
      </w:rPr>
    </w:lvl>
    <w:lvl w:ilvl="6" w:tplc="FFFFFFFF" w:tentative="1">
      <w:start w:val="1"/>
      <w:numFmt w:val="bullet"/>
      <w:lvlText w:val=""/>
      <w:lvlJc w:val="left"/>
      <w:pPr>
        <w:tabs>
          <w:tab w:val="num" w:pos="5400"/>
        </w:tabs>
        <w:ind w:left="5400" w:hanging="360"/>
      </w:pPr>
      <w:rPr>
        <w:rFonts w:hint="default" w:ascii="Symbol" w:hAnsi="Symbol"/>
      </w:rPr>
    </w:lvl>
    <w:lvl w:ilvl="7" w:tplc="FFFFFFFF" w:tentative="1">
      <w:start w:val="1"/>
      <w:numFmt w:val="bullet"/>
      <w:lvlText w:val="o"/>
      <w:lvlJc w:val="left"/>
      <w:pPr>
        <w:tabs>
          <w:tab w:val="num" w:pos="6120"/>
        </w:tabs>
        <w:ind w:left="6120" w:hanging="360"/>
      </w:pPr>
      <w:rPr>
        <w:rFonts w:hint="default" w:ascii="Courier New" w:hAnsi="Courier New" w:cs="Wingdings"/>
      </w:rPr>
    </w:lvl>
    <w:lvl w:ilvl="8" w:tplc="FFFFFFFF" w:tentative="1">
      <w:start w:val="1"/>
      <w:numFmt w:val="bullet"/>
      <w:lvlText w:val=""/>
      <w:lvlJc w:val="left"/>
      <w:pPr>
        <w:tabs>
          <w:tab w:val="num" w:pos="6840"/>
        </w:tabs>
        <w:ind w:left="6840" w:hanging="360"/>
      </w:pPr>
      <w:rPr>
        <w:rFonts w:hint="default" w:ascii="Wingdings" w:hAnsi="Wingdings"/>
      </w:rPr>
    </w:lvl>
  </w:abstractNum>
  <w:abstractNum w:abstractNumId="24" w15:restartNumberingAfterBreak="0">
    <w:nsid w:val="21783B85"/>
    <w:multiLevelType w:val="hybridMultilevel"/>
    <w:tmpl w:val="804AF40A"/>
    <w:lvl w:ilvl="0" w:tplc="7E46B732">
      <w:start w:val="1"/>
      <w:numFmt w:val="none"/>
      <w:pStyle w:val="NoteCaution"/>
      <w:lvlText w:val="Caution"/>
      <w:lvlJc w:val="left"/>
      <w:pPr>
        <w:tabs>
          <w:tab w:val="num" w:pos="2275"/>
        </w:tabs>
        <w:ind w:left="2275" w:hanging="1080"/>
      </w:pPr>
      <w:rPr>
        <w:rFonts w:hint="default" w:ascii="Arial" w:hAnsi="Arial"/>
        <w:b/>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hint="default" w:ascii="Symbol" w:hAnsi="Symbol"/>
      </w:rPr>
    </w:lvl>
    <w:lvl w:ilvl="1" w:tplc="FFFFFFFF">
      <w:start w:val="1"/>
      <w:numFmt w:val="bullet"/>
      <w:lvlText w:val="o"/>
      <w:lvlJc w:val="left"/>
      <w:pPr>
        <w:tabs>
          <w:tab w:val="num" w:pos="2160"/>
        </w:tabs>
        <w:ind w:left="2160" w:hanging="360"/>
      </w:pPr>
      <w:rPr>
        <w:rFonts w:hint="default" w:ascii="Courier New" w:hAnsi="Courier New"/>
      </w:rPr>
    </w:lvl>
    <w:lvl w:ilvl="2" w:tplc="FFFFFFFF" w:tentative="1">
      <w:start w:val="1"/>
      <w:numFmt w:val="bullet"/>
      <w:lvlText w:val=""/>
      <w:lvlJc w:val="left"/>
      <w:pPr>
        <w:tabs>
          <w:tab w:val="num" w:pos="2880"/>
        </w:tabs>
        <w:ind w:left="2880" w:hanging="360"/>
      </w:pPr>
      <w:rPr>
        <w:rFonts w:hint="default" w:ascii="Wingdings" w:hAnsi="Wingdings"/>
      </w:rPr>
    </w:lvl>
    <w:lvl w:ilvl="3" w:tplc="FFFFFFFF">
      <w:start w:val="1"/>
      <w:numFmt w:val="bullet"/>
      <w:pStyle w:val="Bullet2"/>
      <w:lvlText w:val=""/>
      <w:lvlJc w:val="left"/>
      <w:pPr>
        <w:tabs>
          <w:tab w:val="num" w:pos="3600"/>
        </w:tabs>
        <w:ind w:left="3600" w:hanging="360"/>
      </w:pPr>
      <w:rPr>
        <w:rFonts w:hint="default" w:ascii="Symbol" w:hAnsi="Symbol"/>
      </w:rPr>
    </w:lvl>
    <w:lvl w:ilvl="4" w:tplc="FFFFFFFF" w:tentative="1">
      <w:start w:val="1"/>
      <w:numFmt w:val="bullet"/>
      <w:lvlText w:val="o"/>
      <w:lvlJc w:val="left"/>
      <w:pPr>
        <w:tabs>
          <w:tab w:val="num" w:pos="4320"/>
        </w:tabs>
        <w:ind w:left="4320" w:hanging="360"/>
      </w:pPr>
      <w:rPr>
        <w:rFonts w:hint="default" w:ascii="Courier New" w:hAnsi="Courier New"/>
      </w:rPr>
    </w:lvl>
    <w:lvl w:ilvl="5" w:tplc="FFFFFFFF" w:tentative="1">
      <w:start w:val="1"/>
      <w:numFmt w:val="bullet"/>
      <w:lvlText w:val=""/>
      <w:lvlJc w:val="left"/>
      <w:pPr>
        <w:tabs>
          <w:tab w:val="num" w:pos="5040"/>
        </w:tabs>
        <w:ind w:left="5040" w:hanging="360"/>
      </w:pPr>
      <w:rPr>
        <w:rFonts w:hint="default" w:ascii="Wingdings" w:hAnsi="Wingdings"/>
      </w:rPr>
    </w:lvl>
    <w:lvl w:ilvl="6" w:tplc="FFFFFFFF" w:tentative="1">
      <w:start w:val="1"/>
      <w:numFmt w:val="bullet"/>
      <w:lvlText w:val=""/>
      <w:lvlJc w:val="left"/>
      <w:pPr>
        <w:tabs>
          <w:tab w:val="num" w:pos="5760"/>
        </w:tabs>
        <w:ind w:left="5760" w:hanging="360"/>
      </w:pPr>
      <w:rPr>
        <w:rFonts w:hint="default" w:ascii="Symbol" w:hAnsi="Symbol"/>
      </w:rPr>
    </w:lvl>
    <w:lvl w:ilvl="7" w:tplc="FFFFFFFF" w:tentative="1">
      <w:start w:val="1"/>
      <w:numFmt w:val="bullet"/>
      <w:lvlText w:val="o"/>
      <w:lvlJc w:val="left"/>
      <w:pPr>
        <w:tabs>
          <w:tab w:val="num" w:pos="6480"/>
        </w:tabs>
        <w:ind w:left="6480" w:hanging="360"/>
      </w:pPr>
      <w:rPr>
        <w:rFonts w:hint="default" w:ascii="Courier New" w:hAnsi="Courier New"/>
      </w:rPr>
    </w:lvl>
    <w:lvl w:ilvl="8" w:tplc="FFFFFFFF" w:tentative="1">
      <w:start w:val="1"/>
      <w:numFmt w:val="bullet"/>
      <w:lvlText w:val=""/>
      <w:lvlJc w:val="left"/>
      <w:pPr>
        <w:tabs>
          <w:tab w:val="num" w:pos="7200"/>
        </w:tabs>
        <w:ind w:left="7200" w:hanging="360"/>
      </w:pPr>
      <w:rPr>
        <w:rFonts w:hint="default" w:ascii="Wingdings" w:hAnsi="Wingdings"/>
      </w:rPr>
    </w:lvl>
  </w:abstractNum>
  <w:abstractNum w:abstractNumId="27" w15:restartNumberingAfterBreak="0">
    <w:nsid w:val="36D8331B"/>
    <w:multiLevelType w:val="multilevel"/>
    <w:tmpl w:val="0E6CAB44"/>
    <w:styleLink w:val="BulletRed"/>
    <w:lvl w:ilvl="0">
      <w:start w:val="1"/>
      <w:numFmt w:val="bullet"/>
      <w:pStyle w:val="BulletInstructor"/>
      <w:lvlText w:val=""/>
      <w:lvlJc w:val="left"/>
      <w:pPr>
        <w:tabs>
          <w:tab w:val="num" w:pos="1080"/>
        </w:tabs>
        <w:ind w:left="1080" w:hanging="360"/>
      </w:pPr>
      <w:rPr>
        <w:rFonts w:ascii="Symbol" w:hAnsi="Symbol"/>
        <w:color w:val="FF0000"/>
      </w:rPr>
    </w:lvl>
    <w:lvl w:ilvl="1">
      <w:start w:val="1"/>
      <w:numFmt w:val="bullet"/>
      <w:lvlText w:val=""/>
      <w:lvlJc w:val="left"/>
      <w:pPr>
        <w:tabs>
          <w:tab w:val="num" w:pos="1800"/>
        </w:tabs>
        <w:ind w:left="1800" w:hanging="360"/>
      </w:pPr>
      <w:rPr>
        <w:rFonts w:hint="default" w:ascii="Symbol" w:hAnsi="Symbol"/>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cs="Wingdings"/>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cs="Wingdings"/>
      </w:rPr>
    </w:lvl>
    <w:lvl w:ilvl="8">
      <w:start w:val="1"/>
      <w:numFmt w:val="bullet"/>
      <w:lvlText w:val=""/>
      <w:lvlJc w:val="left"/>
      <w:pPr>
        <w:tabs>
          <w:tab w:val="num" w:pos="6840"/>
        </w:tabs>
        <w:ind w:left="6840" w:hanging="360"/>
      </w:pPr>
      <w:rPr>
        <w:rFonts w:hint="default" w:ascii="Wingdings" w:hAnsi="Wingdings"/>
      </w:rPr>
    </w:lvl>
  </w:abstractNum>
  <w:abstractNum w:abstractNumId="28" w15:restartNumberingAfterBreak="0">
    <w:nsid w:val="37D36A61"/>
    <w:multiLevelType w:val="hybridMultilevel"/>
    <w:tmpl w:val="54243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37381F"/>
    <w:multiLevelType w:val="hybridMultilevel"/>
    <w:tmpl w:val="6BE8FA58"/>
    <w:lvl w:ilvl="0" w:tplc="FFFFFFFF">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3C333169"/>
    <w:multiLevelType w:val="hybridMultilevel"/>
    <w:tmpl w:val="47FE678E"/>
    <w:lvl w:ilvl="0" w:tplc="4560C7F2">
      <w:start w:val="1"/>
      <w:numFmt w:val="bullet"/>
      <w:pStyle w:val="Bullet20"/>
      <w:lvlText w:val="—"/>
      <w:lvlJc w:val="left"/>
      <w:pPr>
        <w:tabs>
          <w:tab w:val="num" w:pos="2160"/>
        </w:tabs>
        <w:ind w:left="2160" w:hanging="605"/>
      </w:pPr>
      <w:rPr>
        <w:rFonts w:hint="default" w:ascii="Times" w:hAnsi="Times"/>
        <w:b w:val="0"/>
        <w:i w:val="0"/>
        <w:sz w:val="22"/>
        <w:szCs w:val="22"/>
      </w:rPr>
    </w:lvl>
    <w:lvl w:ilvl="1" w:tplc="04090019" w:tentative="1">
      <w:start w:val="1"/>
      <w:numFmt w:val="bullet"/>
      <w:lvlText w:val="o"/>
      <w:lvlJc w:val="left"/>
      <w:pPr>
        <w:tabs>
          <w:tab w:val="num" w:pos="1440"/>
        </w:tabs>
        <w:ind w:left="1440" w:hanging="360"/>
      </w:pPr>
      <w:rPr>
        <w:rFonts w:hint="default" w:ascii="Courier New" w:hAnsi="Courier New" w:cs="Wingdings"/>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Wingdings"/>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Wingdings"/>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3EC96F24"/>
    <w:multiLevelType w:val="hybridMultilevel"/>
    <w:tmpl w:val="6130EF20"/>
    <w:lvl w:ilvl="0" w:tplc="FFFFFFFF">
      <w:start w:val="1"/>
      <w:numFmt w:val="bullet"/>
      <w:pStyle w:val="Bullet3"/>
      <w:lvlText w:val=""/>
      <w:lvlJc w:val="left"/>
      <w:pPr>
        <w:tabs>
          <w:tab w:val="num" w:pos="2520"/>
        </w:tabs>
        <w:ind w:left="2520" w:hanging="360"/>
      </w:pPr>
      <w:rPr>
        <w:rFonts w:hint="default" w:ascii="Wingdings" w:hAnsi="Wingdings"/>
        <w:sz w:val="18"/>
      </w:rPr>
    </w:lvl>
    <w:lvl w:ilvl="1" w:tplc="FFFFFFFF" w:tentative="1">
      <w:start w:val="1"/>
      <w:numFmt w:val="bullet"/>
      <w:lvlText w:val="o"/>
      <w:lvlJc w:val="left"/>
      <w:pPr>
        <w:tabs>
          <w:tab w:val="num" w:pos="1440"/>
        </w:tabs>
        <w:ind w:left="1440" w:hanging="360"/>
      </w:pPr>
      <w:rPr>
        <w:rFonts w:hint="default" w:ascii="Courier New" w:hAnsi="Courier New" w:cs="Wingdings"/>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Wingdings"/>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Wingdings"/>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415170E0"/>
    <w:multiLevelType w:val="multilevel"/>
    <w:tmpl w:val="AEACAB36"/>
    <w:lvl w:ilvl="0">
      <w:start w:val="1"/>
      <w:numFmt w:val="lowerLetter"/>
      <w:pStyle w:val="NoteTip"/>
      <w:lvlText w:val="%1."/>
      <w:lvlJc w:val="left"/>
      <w:pPr>
        <w:tabs>
          <w:tab w:val="num" w:pos="1080"/>
        </w:tabs>
        <w:ind w:left="1080" w:hanging="360"/>
      </w:pPr>
      <w:rPr>
        <w:rFonts w:hint="default" w:ascii="Arial" w:hAnsi="Arial"/>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4B9B2FAF"/>
    <w:multiLevelType w:val="hybridMultilevel"/>
    <w:tmpl w:val="B2CA62D4"/>
    <w:lvl w:ilvl="0" w:tplc="2BA263B0">
      <w:start w:val="1"/>
      <w:numFmt w:val="lowerLetter"/>
      <w:pStyle w:val="Substepalpha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1A1244"/>
    <w:multiLevelType w:val="multilevel"/>
    <w:tmpl w:val="0E6CAB44"/>
    <w:numStyleLink w:val="BulletRed"/>
  </w:abstractNum>
  <w:abstractNum w:abstractNumId="35" w15:restartNumberingAfterBreak="0">
    <w:nsid w:val="52281CA3"/>
    <w:multiLevelType w:val="hybridMultilevel"/>
    <w:tmpl w:val="E67E2462"/>
    <w:lvl w:ilvl="0" w:tplc="22103EA6">
      <w:start w:val="1"/>
      <w:numFmt w:val="bullet"/>
      <w:pStyle w:val="BulletCheckbox"/>
      <w:lvlText w:val=""/>
      <w:lvlJc w:val="left"/>
      <w:pPr>
        <w:tabs>
          <w:tab w:val="num" w:pos="1555"/>
        </w:tabs>
        <w:ind w:left="1555" w:hanging="360"/>
      </w:pPr>
      <w:rPr>
        <w:rFonts w:hint="default" w:ascii="Wingdings" w:hAnsi="Wingdings"/>
        <w:sz w:val="18"/>
        <w:szCs w:val="18"/>
      </w:rPr>
    </w:lvl>
    <w:lvl w:ilvl="1" w:tplc="04090019" w:tentative="1">
      <w:start w:val="1"/>
      <w:numFmt w:val="bullet"/>
      <w:lvlText w:val="o"/>
      <w:lvlJc w:val="left"/>
      <w:pPr>
        <w:tabs>
          <w:tab w:val="num" w:pos="1440"/>
        </w:tabs>
        <w:ind w:left="1440" w:hanging="360"/>
      </w:pPr>
      <w:rPr>
        <w:rFonts w:hint="default" w:ascii="Courier New" w:hAnsi="Courier New" w:cs="Wingdings"/>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Wingdings"/>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Wingdings"/>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556B2DB2"/>
    <w:multiLevelType w:val="hybridMultilevel"/>
    <w:tmpl w:val="65B2D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FD83895"/>
    <w:multiLevelType w:val="hybridMultilevel"/>
    <w:tmpl w:val="F496DD76"/>
    <w:lvl w:ilvl="0" w:tplc="4A4CDC36">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Wingdings"/>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Wingdings"/>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Wingdings"/>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8" w15:restartNumberingAfterBreak="0">
    <w:nsid w:val="73804F6C"/>
    <w:multiLevelType w:val="multilevel"/>
    <w:tmpl w:val="18724CDC"/>
    <w:lvl w:ilvl="0">
      <w:start w:val="1"/>
      <w:numFmt w:val="decimal"/>
      <w:pStyle w:val="QuestionStem"/>
      <w:lvlText w:val="Q%1)"/>
      <w:lvlJc w:val="left"/>
      <w:pPr>
        <w:tabs>
          <w:tab w:val="num" w:pos="1915"/>
        </w:tabs>
        <w:ind w:left="1915" w:hanging="720"/>
      </w:pPr>
      <w:rPr>
        <w:rFonts w:hint="default" w:ascii="Times" w:hAnsi="Times"/>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9" w15:restartNumberingAfterBreak="0">
    <w:nsid w:val="79796494"/>
    <w:multiLevelType w:val="hybridMultilevel"/>
    <w:tmpl w:val="A0EAC9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6"/>
  </w:num>
  <w:num w:numId="3">
    <w:abstractNumId w:val="11"/>
  </w:num>
  <w:num w:numId="4">
    <w:abstractNumId w:val="3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17"/>
  </w:num>
  <w:num w:numId="8">
    <w:abstractNumId w:val="18"/>
  </w:num>
  <w:num w:numId="9">
    <w:abstractNumId w:val="20"/>
  </w:num>
  <w:num w:numId="10">
    <w:abstractNumId w:val="23"/>
  </w:num>
  <w:num w:numId="11">
    <w:abstractNumId w:val="9"/>
  </w:num>
  <w:num w:numId="12">
    <w:abstractNumId w:val="30"/>
  </w:num>
  <w:num w:numId="13">
    <w:abstractNumId w:val="31"/>
  </w:num>
  <w:num w:numId="14">
    <w:abstractNumId w:val="35"/>
  </w:num>
  <w:num w:numId="15">
    <w:abstractNumId w:val="24"/>
  </w:num>
  <w:num w:numId="16">
    <w:abstractNumId w:val="36"/>
  </w:num>
  <w:num w:numId="17">
    <w:abstractNumId w:val="1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12"/>
  </w:num>
  <w:num w:numId="21">
    <w:abstractNumId w:val="19"/>
  </w:num>
  <w:num w:numId="22">
    <w:abstractNumId w:val="29"/>
  </w:num>
  <w:num w:numId="23">
    <w:abstractNumId w:val="25"/>
  </w:num>
  <w:num w:numId="24">
    <w:abstractNumId w:val="27"/>
  </w:num>
  <w:num w:numId="25">
    <w:abstractNumId w:val="34"/>
  </w:num>
  <w:num w:numId="26">
    <w:abstractNumId w:val="26"/>
  </w:num>
  <w:num w:numId="27">
    <w:abstractNumId w:val="10"/>
  </w:num>
  <w:num w:numId="28">
    <w:abstractNumId w:val="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33"/>
  </w:num>
  <w:num w:numId="37">
    <w:abstractNumId w:val="33"/>
    <w:lvlOverride w:ilvl="0">
      <w:startOverride w:val="1"/>
    </w:lvlOverride>
  </w:num>
  <w:num w:numId="38">
    <w:abstractNumId w:val="33"/>
    <w:lvlOverride w:ilvl="0">
      <w:startOverride w:val="1"/>
    </w:lvlOverride>
  </w:num>
  <w:num w:numId="39">
    <w:abstractNumId w:val="22"/>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0"/>
  </w:num>
  <w:num w:numId="46">
    <w:abstractNumId w:val="33"/>
    <w:lvlOverride w:ilvl="0">
      <w:startOverride w:val="1"/>
    </w:lvlOverride>
  </w:num>
  <w:num w:numId="47">
    <w:abstractNumId w:val="39"/>
  </w:num>
  <w:num w:numId="48">
    <w:abstractNumId w:val="14"/>
  </w:num>
  <w:num w:numId="49">
    <w:abstractNumId w:val="28"/>
  </w:num>
  <w:num w:numId="50">
    <w:abstractNumId w:val="21"/>
  </w:num>
  <w:num w:numId="51">
    <w:abstractNumId w:val="16"/>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GrammaticalErrors/>
  <w:activeWritingStyle w:lang="en-US" w:vendorID="64" w:dllVersion="131078" w:nlCheck="1" w:checkStyle="0" w:appName="MSWord"/>
  <w:activeWritingStyle w:lang="fr-FR" w:vendorID="64" w:dllVersion="131078" w:nlCheck="1" w:checkStyle="1" w:appName="MSWord"/>
  <w:attachedTemplate r:id="rId1"/>
  <w:stylePaneFormatFilter w:val="BE08" w:allStyles="0" w:customStyles="0" w:latentStyles="0" w:stylesInUse="1" w:headingStyles="0" w:numberingStyles="0" w:tableStyles="0" w:directFormattingOnRuns="0" w:directFormattingOnParagraphs="1" w:directFormattingOnNumbering="1" w:directFormattingOnTables="1" w:clearFormatting="1" w:top3HeadingStyles="1" w:visibleStyles="0" w:alternateStyleNames="1"/>
  <w:defaultTabStop w:val="720"/>
  <w:hyphenationZone w:val="425"/>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2"/>
  </w:compat>
  <w:rsids>
    <w:rsidRoot w:val="00B25104"/>
    <w:rsid w:val="000071C6"/>
    <w:rsid w:val="0001520A"/>
    <w:rsid w:val="000179CC"/>
    <w:rsid w:val="00047AC2"/>
    <w:rsid w:val="00050F53"/>
    <w:rsid w:val="00074639"/>
    <w:rsid w:val="000861C4"/>
    <w:rsid w:val="000A2778"/>
    <w:rsid w:val="000C45CD"/>
    <w:rsid w:val="000D1A13"/>
    <w:rsid w:val="000E75BE"/>
    <w:rsid w:val="000F0A32"/>
    <w:rsid w:val="000F78C8"/>
    <w:rsid w:val="000F7B1A"/>
    <w:rsid w:val="001067AC"/>
    <w:rsid w:val="00171DB2"/>
    <w:rsid w:val="001A0333"/>
    <w:rsid w:val="001A4103"/>
    <w:rsid w:val="001E5538"/>
    <w:rsid w:val="001F3F5D"/>
    <w:rsid w:val="00211842"/>
    <w:rsid w:val="00226A8B"/>
    <w:rsid w:val="00232C48"/>
    <w:rsid w:val="00265AA2"/>
    <w:rsid w:val="0027091D"/>
    <w:rsid w:val="002F06EB"/>
    <w:rsid w:val="00326CD8"/>
    <w:rsid w:val="00326DD5"/>
    <w:rsid w:val="003270C7"/>
    <w:rsid w:val="0033446F"/>
    <w:rsid w:val="0034414B"/>
    <w:rsid w:val="003625C0"/>
    <w:rsid w:val="003A105A"/>
    <w:rsid w:val="003A698C"/>
    <w:rsid w:val="003C33A8"/>
    <w:rsid w:val="004054CD"/>
    <w:rsid w:val="004130DB"/>
    <w:rsid w:val="004149F5"/>
    <w:rsid w:val="0042195A"/>
    <w:rsid w:val="00451697"/>
    <w:rsid w:val="00457795"/>
    <w:rsid w:val="004900E9"/>
    <w:rsid w:val="00490C18"/>
    <w:rsid w:val="004B1ED5"/>
    <w:rsid w:val="004C07D4"/>
    <w:rsid w:val="004D6909"/>
    <w:rsid w:val="004E05A2"/>
    <w:rsid w:val="004E4344"/>
    <w:rsid w:val="004F44DC"/>
    <w:rsid w:val="004F60D2"/>
    <w:rsid w:val="005112EB"/>
    <w:rsid w:val="005238DC"/>
    <w:rsid w:val="00543E2E"/>
    <w:rsid w:val="00564F51"/>
    <w:rsid w:val="005657C4"/>
    <w:rsid w:val="005668AA"/>
    <w:rsid w:val="005923BD"/>
    <w:rsid w:val="005A0618"/>
    <w:rsid w:val="005C5A41"/>
    <w:rsid w:val="005E79F0"/>
    <w:rsid w:val="005F587D"/>
    <w:rsid w:val="006007F8"/>
    <w:rsid w:val="00615910"/>
    <w:rsid w:val="00626ACF"/>
    <w:rsid w:val="0065386C"/>
    <w:rsid w:val="00680AF9"/>
    <w:rsid w:val="00682B02"/>
    <w:rsid w:val="006910D1"/>
    <w:rsid w:val="00694D3A"/>
    <w:rsid w:val="006959C0"/>
    <w:rsid w:val="00695AAF"/>
    <w:rsid w:val="006B3113"/>
    <w:rsid w:val="006C086C"/>
    <w:rsid w:val="006C09AA"/>
    <w:rsid w:val="006D32B8"/>
    <w:rsid w:val="0073038A"/>
    <w:rsid w:val="00762CC2"/>
    <w:rsid w:val="00782C59"/>
    <w:rsid w:val="00792C88"/>
    <w:rsid w:val="007C26F0"/>
    <w:rsid w:val="0080009E"/>
    <w:rsid w:val="00810463"/>
    <w:rsid w:val="008142C4"/>
    <w:rsid w:val="00821A21"/>
    <w:rsid w:val="00823D9F"/>
    <w:rsid w:val="00841B86"/>
    <w:rsid w:val="008952A0"/>
    <w:rsid w:val="008A781E"/>
    <w:rsid w:val="008F1021"/>
    <w:rsid w:val="008F7868"/>
    <w:rsid w:val="00907E90"/>
    <w:rsid w:val="00911DA8"/>
    <w:rsid w:val="00922CDF"/>
    <w:rsid w:val="00932B0D"/>
    <w:rsid w:val="00935F22"/>
    <w:rsid w:val="009509C4"/>
    <w:rsid w:val="00954DE3"/>
    <w:rsid w:val="009B0F69"/>
    <w:rsid w:val="009C2135"/>
    <w:rsid w:val="00A363C4"/>
    <w:rsid w:val="00A46214"/>
    <w:rsid w:val="00A50F77"/>
    <w:rsid w:val="00A54CD0"/>
    <w:rsid w:val="00A71943"/>
    <w:rsid w:val="00A76383"/>
    <w:rsid w:val="00A83D0A"/>
    <w:rsid w:val="00A85ED4"/>
    <w:rsid w:val="00A942AC"/>
    <w:rsid w:val="00A972B9"/>
    <w:rsid w:val="00AA0E66"/>
    <w:rsid w:val="00AB0DF8"/>
    <w:rsid w:val="00AF585D"/>
    <w:rsid w:val="00B25104"/>
    <w:rsid w:val="00B466E4"/>
    <w:rsid w:val="00B52DC4"/>
    <w:rsid w:val="00B63E7D"/>
    <w:rsid w:val="00B94684"/>
    <w:rsid w:val="00BB4E59"/>
    <w:rsid w:val="00BB79BC"/>
    <w:rsid w:val="00BD0F3D"/>
    <w:rsid w:val="00BD2D11"/>
    <w:rsid w:val="00BE6572"/>
    <w:rsid w:val="00BF0ACC"/>
    <w:rsid w:val="00C16E8B"/>
    <w:rsid w:val="00C229A8"/>
    <w:rsid w:val="00C67B17"/>
    <w:rsid w:val="00C85BE1"/>
    <w:rsid w:val="00C93B52"/>
    <w:rsid w:val="00CA7B3F"/>
    <w:rsid w:val="00CB2213"/>
    <w:rsid w:val="00CB5E19"/>
    <w:rsid w:val="00CC0FFB"/>
    <w:rsid w:val="00CC6623"/>
    <w:rsid w:val="00CD06B8"/>
    <w:rsid w:val="00CE475E"/>
    <w:rsid w:val="00CF46A0"/>
    <w:rsid w:val="00D06095"/>
    <w:rsid w:val="00D76CF9"/>
    <w:rsid w:val="00D83F0D"/>
    <w:rsid w:val="00DA7319"/>
    <w:rsid w:val="00DD033E"/>
    <w:rsid w:val="00DE066D"/>
    <w:rsid w:val="00E05D6F"/>
    <w:rsid w:val="00E16B58"/>
    <w:rsid w:val="00E36E78"/>
    <w:rsid w:val="00E5581F"/>
    <w:rsid w:val="00E81B70"/>
    <w:rsid w:val="00E86DC7"/>
    <w:rsid w:val="00E92954"/>
    <w:rsid w:val="00EB746A"/>
    <w:rsid w:val="00ED55EB"/>
    <w:rsid w:val="00ED6350"/>
    <w:rsid w:val="00EE64F9"/>
    <w:rsid w:val="00F1613C"/>
    <w:rsid w:val="00F46290"/>
    <w:rsid w:val="00F85435"/>
    <w:rsid w:val="00F915E4"/>
    <w:rsid w:val="00FC49FB"/>
    <w:rsid w:val="00FE72EA"/>
    <w:rsid w:val="00FF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14:docId w14:val="76F1033C"/>
  <w15:docId w15:val="{9AEF9A53-11F0-4C49-B96B-54A7C858B2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ny" w:default="1">
    <w:name w:val="Normal"/>
    <w:qFormat/>
    <w:rsid w:val="00DF48A3"/>
    <w:rPr>
      <w:rFonts w:ascii="Arial" w:hAnsi="Arial"/>
      <w:szCs w:val="24"/>
    </w:rPr>
  </w:style>
  <w:style w:type="paragraph" w:styleId="Nadpis1">
    <w:name w:val="heading 1"/>
    <w:basedOn w:val="Normlny"/>
    <w:next w:val="Normlny"/>
    <w:qFormat/>
    <w:rsid w:val="006910D1"/>
    <w:pPr>
      <w:keepNext/>
      <w:pageBreakBefore/>
      <w:spacing w:after="480"/>
      <w:outlineLvl w:val="0"/>
    </w:pPr>
    <w:rPr>
      <w:b/>
      <w:kern w:val="28"/>
      <w:sz w:val="28"/>
      <w:szCs w:val="20"/>
    </w:rPr>
  </w:style>
  <w:style w:type="paragraph" w:styleId="Nadpis2">
    <w:name w:val="heading 2"/>
    <w:basedOn w:val="Normlny"/>
    <w:next w:val="Normlny"/>
    <w:qFormat/>
    <w:rsid w:val="006910D1"/>
    <w:pPr>
      <w:keepNext/>
      <w:spacing w:before="240" w:after="60"/>
      <w:outlineLvl w:val="1"/>
    </w:pPr>
    <w:rPr>
      <w:rFonts w:cs="Arial"/>
      <w:b/>
      <w:bCs/>
      <w:i/>
      <w:iCs/>
      <w:sz w:val="28"/>
      <w:szCs w:val="28"/>
    </w:rPr>
  </w:style>
  <w:style w:type="paragraph" w:styleId="Nadpis3">
    <w:name w:val="heading 3"/>
    <w:basedOn w:val="Normlny"/>
    <w:next w:val="Normlny"/>
    <w:link w:val="Nadpis3Char"/>
    <w:qFormat/>
    <w:rsid w:val="006910D1"/>
    <w:pPr>
      <w:keepNext/>
      <w:spacing w:before="240" w:after="60"/>
      <w:outlineLvl w:val="2"/>
    </w:pPr>
    <w:rPr>
      <w:rFonts w:cs="Arial"/>
      <w:b/>
      <w:bCs/>
      <w:sz w:val="26"/>
      <w:szCs w:val="26"/>
    </w:rPr>
  </w:style>
  <w:style w:type="paragraph" w:styleId="Nadpis4">
    <w:name w:val="heading 4"/>
    <w:basedOn w:val="Normlny"/>
    <w:next w:val="Normlny"/>
    <w:qFormat/>
    <w:rsid w:val="006910D1"/>
    <w:pPr>
      <w:keepNext/>
      <w:spacing w:before="240" w:after="60"/>
      <w:outlineLvl w:val="3"/>
    </w:pPr>
    <w:rPr>
      <w:b/>
      <w:bCs/>
      <w:sz w:val="28"/>
      <w:szCs w:val="28"/>
    </w:rPr>
  </w:style>
  <w:style w:type="paragraph" w:styleId="Nadpis5">
    <w:name w:val="heading 5"/>
    <w:basedOn w:val="Normlny"/>
    <w:next w:val="Normlny"/>
    <w:qFormat/>
    <w:rsid w:val="006910D1"/>
    <w:pPr>
      <w:spacing w:before="240" w:after="60"/>
      <w:outlineLvl w:val="4"/>
    </w:pPr>
    <w:rPr>
      <w:b/>
      <w:bCs/>
      <w:i/>
      <w:iCs/>
      <w:sz w:val="26"/>
      <w:szCs w:val="26"/>
    </w:rPr>
  </w:style>
  <w:style w:type="paragraph" w:styleId="Nadpis6">
    <w:name w:val="heading 6"/>
    <w:basedOn w:val="Normlny"/>
    <w:next w:val="Normlny"/>
    <w:qFormat/>
    <w:rsid w:val="006910D1"/>
    <w:pPr>
      <w:spacing w:before="240" w:after="60"/>
      <w:outlineLvl w:val="5"/>
    </w:pPr>
    <w:rPr>
      <w:b/>
      <w:bCs/>
      <w:sz w:val="22"/>
      <w:szCs w:val="22"/>
    </w:rPr>
  </w:style>
  <w:style w:type="paragraph" w:styleId="Nadpis7">
    <w:name w:val="heading 7"/>
    <w:basedOn w:val="Normlny"/>
    <w:next w:val="Normlny"/>
    <w:qFormat/>
    <w:rsid w:val="006910D1"/>
    <w:pPr>
      <w:spacing w:before="240" w:after="60"/>
      <w:outlineLvl w:val="6"/>
    </w:pPr>
  </w:style>
  <w:style w:type="paragraph" w:styleId="Nadpis8">
    <w:name w:val="heading 8"/>
    <w:basedOn w:val="Normlny"/>
    <w:next w:val="Normlny"/>
    <w:qFormat/>
    <w:rsid w:val="006910D1"/>
    <w:pPr>
      <w:spacing w:before="240" w:after="60"/>
      <w:outlineLvl w:val="7"/>
    </w:pPr>
    <w:rPr>
      <w:i/>
      <w:iCs/>
    </w:rPr>
  </w:style>
  <w:style w:type="paragraph" w:styleId="Nadpis9">
    <w:name w:val="heading 9"/>
    <w:basedOn w:val="Normlny"/>
    <w:next w:val="Normlny"/>
    <w:qFormat/>
    <w:rsid w:val="006910D1"/>
    <w:pPr>
      <w:spacing w:before="240" w:after="60"/>
      <w:outlineLvl w:val="8"/>
    </w:pPr>
    <w:rPr>
      <w:rFonts w:cs="Arial"/>
      <w:sz w:val="22"/>
      <w:szCs w:val="22"/>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Nadpis3Char" w:customStyle="1">
    <w:name w:val="Nadpis 3 Char"/>
    <w:basedOn w:val="Predvolenpsmoodseku"/>
    <w:link w:val="Nadpis3"/>
    <w:rsid w:val="009927A4"/>
    <w:rPr>
      <w:rFonts w:ascii="Arial" w:hAnsi="Arial" w:cs="Arial"/>
      <w:b/>
      <w:bCs/>
      <w:sz w:val="26"/>
      <w:szCs w:val="26"/>
      <w:lang w:val="en-US" w:eastAsia="en-US" w:bidi="ar-SA"/>
    </w:rPr>
  </w:style>
  <w:style w:type="paragraph" w:styleId="Hlavika">
    <w:name w:val="header"/>
    <w:basedOn w:val="Normlny"/>
    <w:rsid w:val="005C35F3"/>
    <w:pPr>
      <w:tabs>
        <w:tab w:val="center" w:pos="4320"/>
        <w:tab w:val="right" w:pos="8640"/>
      </w:tabs>
      <w:spacing w:before="120"/>
    </w:pPr>
    <w:rPr>
      <w:rFonts w:cs="Arial"/>
      <w:szCs w:val="20"/>
    </w:rPr>
  </w:style>
  <w:style w:type="paragraph" w:styleId="LabTitle" w:customStyle="1">
    <w:name w:val="Lab Title"/>
    <w:link w:val="LabTitleChar"/>
    <w:rsid w:val="005C35F3"/>
    <w:pPr>
      <w:spacing w:before="360" w:after="240"/>
      <w:outlineLvl w:val="0"/>
    </w:pPr>
    <w:rPr>
      <w:rFonts w:ascii="Arial" w:hAnsi="Arial" w:cs="Arial"/>
      <w:sz w:val="32"/>
      <w:szCs w:val="32"/>
    </w:rPr>
  </w:style>
  <w:style w:type="character" w:styleId="LabTitleChar" w:customStyle="1">
    <w:name w:val="Lab Title Char"/>
    <w:basedOn w:val="Predvolenpsmoodseku"/>
    <w:link w:val="LabTitle"/>
    <w:rsid w:val="009927A4"/>
    <w:rPr>
      <w:rFonts w:ascii="Arial" w:hAnsi="Arial" w:cs="Arial"/>
      <w:sz w:val="32"/>
      <w:szCs w:val="32"/>
      <w:lang w:val="en-US" w:eastAsia="en-US" w:bidi="ar-SA"/>
    </w:rPr>
  </w:style>
  <w:style w:type="paragraph" w:styleId="BodyFormat" w:customStyle="1">
    <w:name w:val="Body Format"/>
    <w:basedOn w:val="Normlny"/>
    <w:link w:val="BodyFormatChar"/>
    <w:qFormat/>
    <w:rsid w:val="007B2C1C"/>
    <w:pPr>
      <w:spacing w:before="120" w:after="120" w:line="260" w:lineRule="atLeast"/>
      <w:ind w:left="360"/>
    </w:pPr>
  </w:style>
  <w:style w:type="character" w:styleId="BodyFormatChar" w:customStyle="1">
    <w:name w:val="Body Format Char"/>
    <w:basedOn w:val="Predvolenpsmoodseku"/>
    <w:link w:val="BodyFormat"/>
    <w:rsid w:val="007B2C1C"/>
    <w:rPr>
      <w:rFonts w:ascii="Arial" w:hAnsi="Arial"/>
      <w:szCs w:val="24"/>
    </w:rPr>
  </w:style>
  <w:style w:type="paragraph" w:styleId="Bullet2" w:customStyle="1">
    <w:name w:val="Bullet 2"/>
    <w:basedOn w:val="Normlny"/>
    <w:link w:val="Bullet2Char"/>
    <w:rsid w:val="005C35F3"/>
    <w:pPr>
      <w:numPr>
        <w:ilvl w:val="3"/>
        <w:numId w:val="1"/>
      </w:numPr>
      <w:spacing w:before="60" w:after="60"/>
      <w:ind w:left="1440"/>
    </w:pPr>
    <w:rPr>
      <w:rFonts w:eastAsia="Arial"/>
    </w:rPr>
  </w:style>
  <w:style w:type="character" w:styleId="Bullet2Char" w:customStyle="1">
    <w:name w:val="Bullet 2 Char"/>
    <w:basedOn w:val="Predvolenpsmoodseku"/>
    <w:link w:val="Bullet2"/>
    <w:rsid w:val="005C35F3"/>
    <w:rPr>
      <w:rFonts w:ascii="Arial" w:hAnsi="Arial" w:eastAsia="Arial"/>
      <w:szCs w:val="24"/>
    </w:rPr>
  </w:style>
  <w:style w:type="paragraph" w:styleId="SectionHeading" w:customStyle="1">
    <w:name w:val="Section Heading"/>
    <w:next w:val="BodyFormat"/>
    <w:link w:val="SectionHeadingChar"/>
    <w:qFormat/>
    <w:rsid w:val="005C35F3"/>
    <w:pPr>
      <w:keepNext/>
      <w:spacing w:before="240" w:after="120"/>
    </w:pPr>
    <w:rPr>
      <w:rFonts w:ascii="Arial" w:hAnsi="Arial"/>
      <w:b/>
      <w:sz w:val="24"/>
      <w:szCs w:val="24"/>
    </w:rPr>
  </w:style>
  <w:style w:type="character" w:styleId="SectionHeadingChar" w:customStyle="1">
    <w:name w:val="Section Heading Char"/>
    <w:basedOn w:val="Predvolenpsmoodseku"/>
    <w:link w:val="SectionHeading"/>
    <w:rsid w:val="001346BD"/>
    <w:rPr>
      <w:rFonts w:ascii="Arial" w:hAnsi="Arial"/>
      <w:b/>
      <w:sz w:val="24"/>
      <w:szCs w:val="24"/>
      <w:lang w:val="en-US" w:eastAsia="en-US" w:bidi="ar-SA"/>
    </w:rPr>
  </w:style>
  <w:style w:type="paragraph" w:styleId="Steps" w:customStyle="1">
    <w:name w:val="Steps"/>
    <w:basedOn w:val="Normlny"/>
    <w:next w:val="Substepalpha0"/>
    <w:link w:val="StepsChar"/>
    <w:rsid w:val="005C35F3"/>
    <w:pPr>
      <w:keepNext/>
      <w:spacing w:before="240" w:after="120"/>
      <w:outlineLvl w:val="0"/>
    </w:pPr>
    <w:rPr>
      <w:rFonts w:eastAsia="Arial"/>
      <w:b/>
      <w:sz w:val="22"/>
      <w:szCs w:val="22"/>
    </w:rPr>
  </w:style>
  <w:style w:type="paragraph" w:styleId="Substepalpha0" w:customStyle="1">
    <w:name w:val="Substep alpha"/>
    <w:basedOn w:val="BodyFormat"/>
    <w:link w:val="SubstepalphaChar"/>
    <w:rsid w:val="00234F11"/>
    <w:pPr>
      <w:numPr>
        <w:numId w:val="36"/>
      </w:numPr>
    </w:pPr>
  </w:style>
  <w:style w:type="character" w:styleId="SubstepalphaChar" w:customStyle="1">
    <w:name w:val="Substep alpha Char"/>
    <w:basedOn w:val="BodyFormatChar"/>
    <w:link w:val="Substepalpha0"/>
    <w:rsid w:val="00234F11"/>
    <w:rPr>
      <w:rFonts w:ascii="Arial" w:hAnsi="Arial"/>
      <w:szCs w:val="24"/>
    </w:rPr>
  </w:style>
  <w:style w:type="character" w:styleId="StepsChar" w:customStyle="1">
    <w:name w:val="Steps Char"/>
    <w:basedOn w:val="Predvolenpsmoodseku"/>
    <w:link w:val="Steps"/>
    <w:rsid w:val="009927A4"/>
    <w:rPr>
      <w:rFonts w:ascii="Arial" w:hAnsi="Arial" w:eastAsia="Arial"/>
      <w:b/>
      <w:sz w:val="22"/>
      <w:szCs w:val="22"/>
      <w:lang w:val="en-US" w:eastAsia="en-US" w:bidi="ar-SA"/>
    </w:rPr>
  </w:style>
  <w:style w:type="paragraph" w:styleId="CommandTagItalic" w:customStyle="1">
    <w:name w:val="Command Tag Italic"/>
    <w:basedOn w:val="CommandTagBold"/>
    <w:link w:val="CommandTagItalicChar"/>
    <w:rsid w:val="005C35F3"/>
    <w:rPr>
      <w:b w:val="0"/>
      <w:i/>
    </w:rPr>
  </w:style>
  <w:style w:type="paragraph" w:styleId="CommandTagBold" w:customStyle="1">
    <w:name w:val="Command Tag Bold"/>
    <w:link w:val="CommandTagBoldChar"/>
    <w:rsid w:val="005C35F3"/>
    <w:pPr>
      <w:tabs>
        <w:tab w:val="num" w:pos="1080"/>
      </w:tabs>
      <w:ind w:left="1080" w:hanging="360"/>
    </w:pPr>
    <w:rPr>
      <w:rFonts w:ascii="Courier New" w:hAnsi="Courier New" w:eastAsia="Arial"/>
      <w:b/>
      <w:szCs w:val="22"/>
    </w:rPr>
  </w:style>
  <w:style w:type="character" w:styleId="CommandTagBoldChar" w:customStyle="1">
    <w:name w:val="Command Tag Bold Char"/>
    <w:basedOn w:val="Predvolenpsmoodseku"/>
    <w:link w:val="CommandTagBold"/>
    <w:rsid w:val="002D5F10"/>
    <w:rPr>
      <w:rFonts w:ascii="Courier New" w:hAnsi="Courier New" w:eastAsia="Arial"/>
      <w:b/>
      <w:szCs w:val="22"/>
    </w:rPr>
  </w:style>
  <w:style w:type="character" w:styleId="CommandTagItalicChar" w:customStyle="1">
    <w:name w:val="Command Tag Italic Char"/>
    <w:basedOn w:val="CommandTagBoldCharChar"/>
    <w:link w:val="CommandTagItalic"/>
    <w:rsid w:val="009927A4"/>
    <w:rPr>
      <w:rFonts w:ascii="Courier New" w:hAnsi="Courier New" w:eastAsia="Arial"/>
      <w:b/>
      <w:i/>
      <w:szCs w:val="22"/>
      <w:lang w:val="en-US" w:eastAsia="en-US" w:bidi="ar-SA"/>
    </w:rPr>
  </w:style>
  <w:style w:type="character" w:styleId="CommandTagBoldCharChar" w:customStyle="1">
    <w:name w:val="Command Tag Bold Char Char"/>
    <w:basedOn w:val="Predvolenpsmoodseku"/>
    <w:rsid w:val="009927A4"/>
    <w:rPr>
      <w:rFonts w:ascii="Courier New" w:hAnsi="Courier New" w:eastAsia="Arial"/>
      <w:b/>
      <w:szCs w:val="22"/>
      <w:lang w:val="en-US" w:eastAsia="en-US" w:bidi="ar-SA"/>
    </w:rPr>
  </w:style>
  <w:style w:type="paragraph" w:styleId="Figure" w:customStyle="1">
    <w:name w:val="Figure"/>
    <w:basedOn w:val="Normlny"/>
    <w:next w:val="Normlny"/>
    <w:rsid w:val="005C35F3"/>
    <w:pPr>
      <w:spacing w:before="240" w:after="240"/>
      <w:jc w:val="center"/>
    </w:pPr>
    <w:rPr>
      <w:rFonts w:eastAsia="SimSun" w:cs="Arial"/>
      <w:szCs w:val="20"/>
      <w:lang w:eastAsia="zh-CN"/>
    </w:rPr>
  </w:style>
  <w:style w:type="paragraph" w:styleId="Pta">
    <w:name w:val="footer"/>
    <w:basedOn w:val="Normlny"/>
    <w:rsid w:val="005C35F3"/>
    <w:pPr>
      <w:tabs>
        <w:tab w:val="center" w:pos="4320"/>
        <w:tab w:val="right" w:pos="8640"/>
      </w:tabs>
    </w:pPr>
    <w:rPr>
      <w:rFonts w:cs="Arial"/>
      <w:szCs w:val="20"/>
    </w:rPr>
  </w:style>
  <w:style w:type="paragraph" w:styleId="TableText" w:customStyle="1">
    <w:name w:val="Table Text"/>
    <w:basedOn w:val="Normlny"/>
    <w:link w:val="TableTextChar"/>
    <w:rsid w:val="005C35F3"/>
    <w:pPr>
      <w:tabs>
        <w:tab w:val="left" w:pos="1080"/>
      </w:tabs>
      <w:spacing w:before="40" w:after="40"/>
    </w:pPr>
    <w:rPr>
      <w:szCs w:val="20"/>
    </w:rPr>
  </w:style>
  <w:style w:type="character" w:styleId="TableTextChar" w:customStyle="1">
    <w:name w:val="Table Text Char"/>
    <w:basedOn w:val="Predvolenpsmoodseku"/>
    <w:link w:val="TableText"/>
    <w:rsid w:val="009927A4"/>
    <w:rPr>
      <w:rFonts w:ascii="Arial" w:hAnsi="Arial"/>
      <w:lang w:val="en-US" w:eastAsia="en-US" w:bidi="ar-SA"/>
    </w:rPr>
  </w:style>
  <w:style w:type="paragraph" w:styleId="BulletBody" w:customStyle="1">
    <w:name w:val="Bullet Body"/>
    <w:basedOn w:val="BodyFormat"/>
    <w:link w:val="BulletBodyChar"/>
    <w:qFormat/>
    <w:rsid w:val="005C35F3"/>
    <w:pPr>
      <w:numPr>
        <w:numId w:val="2"/>
      </w:numPr>
      <w:spacing w:before="60" w:after="60"/>
    </w:pPr>
  </w:style>
  <w:style w:type="paragraph" w:styleId="Substepnum" w:customStyle="1">
    <w:name w:val="Substep num"/>
    <w:basedOn w:val="BodyFormat"/>
    <w:rsid w:val="005C35F3"/>
    <w:pPr>
      <w:numPr>
        <w:numId w:val="3"/>
      </w:numPr>
    </w:pPr>
  </w:style>
  <w:style w:type="paragraph" w:styleId="NormalParagraph" w:customStyle="1">
    <w:name w:val="NormalParagraph"/>
    <w:basedOn w:val="Normlny"/>
    <w:link w:val="NormalParagraphChar"/>
    <w:rsid w:val="00B25104"/>
    <w:pPr>
      <w:spacing w:before="240"/>
      <w:ind w:left="432" w:right="432"/>
    </w:pPr>
    <w:rPr>
      <w:sz w:val="24"/>
    </w:rPr>
  </w:style>
  <w:style w:type="paragraph" w:styleId="Textkomentra">
    <w:name w:val="annotation text"/>
    <w:basedOn w:val="Normlny"/>
    <w:link w:val="TextkomentraChar"/>
    <w:semiHidden/>
    <w:rsid w:val="006910D1"/>
    <w:rPr>
      <w:szCs w:val="20"/>
    </w:rPr>
  </w:style>
  <w:style w:type="character" w:styleId="TextkomentraChar" w:customStyle="1">
    <w:name w:val="Text komentára Char"/>
    <w:basedOn w:val="Predvolenpsmoodseku"/>
    <w:link w:val="Textkomentra"/>
    <w:semiHidden/>
    <w:rsid w:val="00371D93"/>
    <w:rPr>
      <w:rFonts w:ascii="Arial" w:hAnsi="Arial"/>
      <w:b/>
      <w:bCs/>
      <w:sz w:val="28"/>
      <w:szCs w:val="28"/>
      <w:lang w:val="en-US" w:eastAsia="en-US" w:bidi="ar-SA"/>
    </w:rPr>
  </w:style>
  <w:style w:type="paragraph" w:styleId="truktradokumentu">
    <w:name w:val="Document Map"/>
    <w:basedOn w:val="Normlny"/>
    <w:semiHidden/>
    <w:rsid w:val="006910D1"/>
    <w:pPr>
      <w:shd w:val="clear" w:color="auto" w:fill="000080"/>
    </w:pPr>
    <w:rPr>
      <w:rFonts w:ascii="Tahoma" w:hAnsi="Tahoma" w:cs="Tahoma"/>
    </w:rPr>
  </w:style>
  <w:style w:type="paragraph" w:styleId="Textvysvetlivky">
    <w:name w:val="endnote text"/>
    <w:basedOn w:val="Normlny"/>
    <w:semiHidden/>
    <w:rsid w:val="006910D1"/>
    <w:rPr>
      <w:szCs w:val="20"/>
    </w:rPr>
  </w:style>
  <w:style w:type="paragraph" w:styleId="Textpoznmkypodiarou">
    <w:name w:val="footnote text"/>
    <w:basedOn w:val="Normlny"/>
    <w:semiHidden/>
    <w:rsid w:val="006910D1"/>
    <w:rPr>
      <w:szCs w:val="20"/>
    </w:rPr>
  </w:style>
  <w:style w:type="paragraph" w:styleId="Register1">
    <w:name w:val="index 1"/>
    <w:basedOn w:val="Normlny"/>
    <w:next w:val="Normlny"/>
    <w:autoRedefine/>
    <w:semiHidden/>
    <w:rsid w:val="006910D1"/>
    <w:pPr>
      <w:ind w:left="240" w:hanging="240"/>
    </w:pPr>
  </w:style>
  <w:style w:type="paragraph" w:styleId="Register2">
    <w:name w:val="index 2"/>
    <w:basedOn w:val="Normlny"/>
    <w:next w:val="Normlny"/>
    <w:autoRedefine/>
    <w:semiHidden/>
    <w:rsid w:val="006910D1"/>
    <w:pPr>
      <w:ind w:left="480" w:hanging="240"/>
    </w:pPr>
  </w:style>
  <w:style w:type="paragraph" w:styleId="Register3">
    <w:name w:val="index 3"/>
    <w:basedOn w:val="Normlny"/>
    <w:next w:val="Normlny"/>
    <w:autoRedefine/>
    <w:semiHidden/>
    <w:rsid w:val="006910D1"/>
    <w:pPr>
      <w:ind w:left="720" w:hanging="240"/>
    </w:pPr>
  </w:style>
  <w:style w:type="paragraph" w:styleId="Register4">
    <w:name w:val="index 4"/>
    <w:basedOn w:val="Normlny"/>
    <w:next w:val="Normlny"/>
    <w:autoRedefine/>
    <w:semiHidden/>
    <w:rsid w:val="006910D1"/>
    <w:pPr>
      <w:ind w:left="960" w:hanging="240"/>
    </w:pPr>
  </w:style>
  <w:style w:type="paragraph" w:styleId="Register5">
    <w:name w:val="index 5"/>
    <w:basedOn w:val="Normlny"/>
    <w:next w:val="Normlny"/>
    <w:autoRedefine/>
    <w:semiHidden/>
    <w:rsid w:val="006910D1"/>
    <w:pPr>
      <w:ind w:left="1200" w:hanging="240"/>
    </w:pPr>
  </w:style>
  <w:style w:type="paragraph" w:styleId="Register6">
    <w:name w:val="index 6"/>
    <w:basedOn w:val="Normlny"/>
    <w:next w:val="Normlny"/>
    <w:autoRedefine/>
    <w:semiHidden/>
    <w:rsid w:val="006910D1"/>
    <w:pPr>
      <w:ind w:left="1440" w:hanging="240"/>
    </w:pPr>
  </w:style>
  <w:style w:type="paragraph" w:styleId="Register7">
    <w:name w:val="index 7"/>
    <w:basedOn w:val="Normlny"/>
    <w:next w:val="Normlny"/>
    <w:autoRedefine/>
    <w:semiHidden/>
    <w:rsid w:val="006910D1"/>
    <w:pPr>
      <w:ind w:left="1680" w:hanging="240"/>
    </w:pPr>
  </w:style>
  <w:style w:type="paragraph" w:styleId="Register8">
    <w:name w:val="index 8"/>
    <w:basedOn w:val="Normlny"/>
    <w:next w:val="Normlny"/>
    <w:autoRedefine/>
    <w:semiHidden/>
    <w:rsid w:val="006910D1"/>
    <w:pPr>
      <w:ind w:left="1920" w:hanging="240"/>
    </w:pPr>
  </w:style>
  <w:style w:type="paragraph" w:styleId="Register9">
    <w:name w:val="index 9"/>
    <w:basedOn w:val="Normlny"/>
    <w:next w:val="Normlny"/>
    <w:autoRedefine/>
    <w:semiHidden/>
    <w:rsid w:val="006910D1"/>
    <w:pPr>
      <w:ind w:left="2160" w:hanging="240"/>
    </w:pPr>
  </w:style>
  <w:style w:type="paragraph" w:styleId="Nadpisregistra">
    <w:name w:val="index heading"/>
    <w:basedOn w:val="Normlny"/>
    <w:next w:val="Register1"/>
    <w:semiHidden/>
    <w:rsid w:val="006910D1"/>
    <w:rPr>
      <w:rFonts w:cs="Arial"/>
      <w:b/>
      <w:bCs/>
    </w:rPr>
  </w:style>
  <w:style w:type="paragraph" w:styleId="Textmakra">
    <w:name w:val="macro"/>
    <w:semiHidden/>
    <w:rsid w:val="006910D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Zoznamcitci">
    <w:name w:val="table of authorities"/>
    <w:basedOn w:val="Normlny"/>
    <w:next w:val="Normlny"/>
    <w:semiHidden/>
    <w:rsid w:val="006910D1"/>
    <w:pPr>
      <w:ind w:left="240" w:hanging="240"/>
    </w:pPr>
  </w:style>
  <w:style w:type="paragraph" w:styleId="Zoznamobrzkov">
    <w:name w:val="table of figures"/>
    <w:basedOn w:val="Normlny"/>
    <w:next w:val="Normlny"/>
    <w:semiHidden/>
    <w:rsid w:val="006910D1"/>
    <w:pPr>
      <w:ind w:left="480" w:hanging="480"/>
    </w:pPr>
  </w:style>
  <w:style w:type="paragraph" w:styleId="Hlavikazoznamucitci">
    <w:name w:val="toa heading"/>
    <w:basedOn w:val="Normlny"/>
    <w:next w:val="Normlny"/>
    <w:semiHidden/>
    <w:rsid w:val="006910D1"/>
    <w:pPr>
      <w:spacing w:before="120"/>
    </w:pPr>
    <w:rPr>
      <w:rFonts w:cs="Arial"/>
      <w:b/>
      <w:bCs/>
    </w:rPr>
  </w:style>
  <w:style w:type="paragraph" w:styleId="Obsah1">
    <w:name w:val="toc 1"/>
    <w:basedOn w:val="Normlny"/>
    <w:next w:val="Normlny"/>
    <w:autoRedefine/>
    <w:semiHidden/>
    <w:rsid w:val="006910D1"/>
  </w:style>
  <w:style w:type="paragraph" w:styleId="Obsah2">
    <w:name w:val="toc 2"/>
    <w:basedOn w:val="Normlny"/>
    <w:next w:val="Normlny"/>
    <w:autoRedefine/>
    <w:semiHidden/>
    <w:rsid w:val="006910D1"/>
    <w:pPr>
      <w:ind w:left="240"/>
    </w:pPr>
  </w:style>
  <w:style w:type="paragraph" w:styleId="Obsah3">
    <w:name w:val="toc 3"/>
    <w:basedOn w:val="Normlny"/>
    <w:next w:val="Normlny"/>
    <w:autoRedefine/>
    <w:semiHidden/>
    <w:rsid w:val="006910D1"/>
    <w:pPr>
      <w:ind w:left="480"/>
    </w:pPr>
  </w:style>
  <w:style w:type="paragraph" w:styleId="Obsah4">
    <w:name w:val="toc 4"/>
    <w:basedOn w:val="Normlny"/>
    <w:next w:val="Normlny"/>
    <w:autoRedefine/>
    <w:semiHidden/>
    <w:rsid w:val="006910D1"/>
    <w:pPr>
      <w:ind w:left="720"/>
    </w:pPr>
  </w:style>
  <w:style w:type="paragraph" w:styleId="Obsah5">
    <w:name w:val="toc 5"/>
    <w:basedOn w:val="Normlny"/>
    <w:next w:val="Normlny"/>
    <w:autoRedefine/>
    <w:semiHidden/>
    <w:rsid w:val="006910D1"/>
    <w:pPr>
      <w:ind w:left="960"/>
    </w:pPr>
  </w:style>
  <w:style w:type="paragraph" w:styleId="Obsah6">
    <w:name w:val="toc 6"/>
    <w:basedOn w:val="Normlny"/>
    <w:next w:val="Normlny"/>
    <w:autoRedefine/>
    <w:semiHidden/>
    <w:rsid w:val="006910D1"/>
    <w:pPr>
      <w:ind w:left="1200"/>
    </w:pPr>
  </w:style>
  <w:style w:type="paragraph" w:styleId="Obsah7">
    <w:name w:val="toc 7"/>
    <w:basedOn w:val="Normlny"/>
    <w:next w:val="Normlny"/>
    <w:autoRedefine/>
    <w:semiHidden/>
    <w:rsid w:val="006910D1"/>
    <w:pPr>
      <w:ind w:left="1440"/>
    </w:pPr>
  </w:style>
  <w:style w:type="paragraph" w:styleId="Obsah8">
    <w:name w:val="toc 8"/>
    <w:basedOn w:val="Normlny"/>
    <w:next w:val="Normlny"/>
    <w:autoRedefine/>
    <w:semiHidden/>
    <w:rsid w:val="006910D1"/>
    <w:pPr>
      <w:ind w:left="1680"/>
    </w:pPr>
  </w:style>
  <w:style w:type="paragraph" w:styleId="Obsah9">
    <w:name w:val="toc 9"/>
    <w:basedOn w:val="Normlny"/>
    <w:next w:val="Normlny"/>
    <w:autoRedefine/>
    <w:semiHidden/>
    <w:rsid w:val="006910D1"/>
    <w:pPr>
      <w:ind w:left="1920"/>
    </w:pPr>
  </w:style>
  <w:style w:type="paragraph" w:styleId="Textbubliny">
    <w:name w:val="Balloon Text"/>
    <w:basedOn w:val="Normlny"/>
    <w:semiHidden/>
    <w:rsid w:val="00CF059C"/>
    <w:rPr>
      <w:rFonts w:ascii="Tahoma" w:hAnsi="Tahoma" w:cs="Tahoma"/>
      <w:sz w:val="16"/>
      <w:szCs w:val="16"/>
    </w:rPr>
  </w:style>
  <w:style w:type="character" w:styleId="Odkaznakomentr">
    <w:name w:val="annotation reference"/>
    <w:basedOn w:val="Predvolenpsmoodseku"/>
    <w:semiHidden/>
    <w:rsid w:val="00433402"/>
    <w:rPr>
      <w:sz w:val="16"/>
      <w:szCs w:val="16"/>
    </w:rPr>
  </w:style>
  <w:style w:type="paragraph" w:styleId="Predmetkomentra">
    <w:name w:val="annotation subject"/>
    <w:basedOn w:val="Textkomentra"/>
    <w:next w:val="Textkomentra"/>
    <w:semiHidden/>
    <w:rsid w:val="00433402"/>
    <w:rPr>
      <w:b/>
      <w:bCs/>
    </w:rPr>
  </w:style>
  <w:style w:type="paragraph" w:styleId="Default" w:customStyle="1">
    <w:name w:val="Default"/>
    <w:rsid w:val="00464A55"/>
    <w:pPr>
      <w:autoSpaceDE w:val="0"/>
      <w:autoSpaceDN w:val="0"/>
      <w:adjustRightInd w:val="0"/>
    </w:pPr>
    <w:rPr>
      <w:rFonts w:ascii="IDAJEB+Arial,Bold" w:hAnsi="IDAJEB+Arial,Bold" w:cs="IDAJEB+Arial,Bold"/>
      <w:color w:val="000000"/>
      <w:sz w:val="24"/>
      <w:szCs w:val="24"/>
      <w:lang w:eastAsia="ko-KR"/>
    </w:rPr>
  </w:style>
  <w:style w:type="paragraph" w:styleId="Body2" w:customStyle="1">
    <w:name w:val="Body 2"/>
    <w:basedOn w:val="BodyFormat"/>
    <w:link w:val="Body2Char"/>
    <w:rsid w:val="005C35F3"/>
    <w:pPr>
      <w:ind w:left="1080"/>
    </w:pPr>
  </w:style>
  <w:style w:type="character" w:styleId="Body2Char" w:customStyle="1">
    <w:name w:val="Body 2 Char"/>
    <w:basedOn w:val="BodyFormatChar"/>
    <w:link w:val="Body2"/>
    <w:rsid w:val="00AE0989"/>
    <w:rPr>
      <w:rFonts w:ascii="Arial" w:hAnsi="Arial"/>
      <w:szCs w:val="24"/>
    </w:rPr>
  </w:style>
  <w:style w:type="paragraph" w:styleId="Commandlineindent" w:customStyle="1">
    <w:name w:val="Command line indent"/>
    <w:link w:val="CommandlineindentChar"/>
    <w:rsid w:val="005C35F3"/>
    <w:pPr>
      <w:ind w:left="1440"/>
    </w:pPr>
    <w:rPr>
      <w:rFonts w:ascii="Courier New" w:hAnsi="Courier New"/>
      <w:szCs w:val="24"/>
    </w:rPr>
  </w:style>
  <w:style w:type="character" w:styleId="CommandlineindentChar" w:customStyle="1">
    <w:name w:val="Command line indent Char"/>
    <w:basedOn w:val="Predvolenpsmoodseku"/>
    <w:link w:val="Commandlineindent"/>
    <w:rsid w:val="002D5F10"/>
    <w:rPr>
      <w:rFonts w:ascii="Courier New" w:hAnsi="Courier New"/>
      <w:szCs w:val="24"/>
      <w:lang w:val="en-US" w:eastAsia="en-US" w:bidi="ar-SA"/>
    </w:rPr>
  </w:style>
  <w:style w:type="table" w:styleId="Mriekatabuky">
    <w:name w:val="Table Grid"/>
    <w:basedOn w:val="Normlnatabuka"/>
    <w:uiPriority w:val="59"/>
    <w:rsid w:val="00B47B4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textovprepojenie">
    <w:name w:val="Hyperlink"/>
    <w:basedOn w:val="Predvolenpsmoodseku"/>
    <w:semiHidden/>
    <w:unhideWhenUsed/>
    <w:rsid w:val="00EF5499"/>
    <w:rPr>
      <w:color w:val="0000FF"/>
      <w:u w:val="single"/>
    </w:rPr>
  </w:style>
  <w:style w:type="paragraph" w:styleId="BodyFormatInstructor" w:customStyle="1">
    <w:name w:val="Body Format Instructor"/>
    <w:basedOn w:val="BodyFormat"/>
    <w:qFormat/>
    <w:rsid w:val="00775A3F"/>
    <w:rPr>
      <w:color w:val="FF0000"/>
    </w:rPr>
  </w:style>
  <w:style w:type="character" w:styleId="CharChar1" w:customStyle="1">
    <w:name w:val="Char Char1"/>
    <w:basedOn w:val="Predvolenpsmoodseku"/>
    <w:semiHidden/>
    <w:rsid w:val="002D5F10"/>
  </w:style>
  <w:style w:type="paragraph" w:styleId="FigCap" w:customStyle="1">
    <w:name w:val="FigCap"/>
    <w:basedOn w:val="Normlny"/>
    <w:next w:val="Normlny"/>
    <w:rsid w:val="009927A4"/>
    <w:pPr>
      <w:spacing w:before="120" w:after="240"/>
      <w:jc w:val="center"/>
    </w:pPr>
    <w:rPr>
      <w:rFonts w:eastAsia="SimSun" w:cs="Arial"/>
      <w:b/>
      <w:bCs/>
      <w:szCs w:val="20"/>
      <w:lang w:eastAsia="zh-CN"/>
    </w:rPr>
  </w:style>
  <w:style w:type="paragraph" w:styleId="Nzov">
    <w:name w:val="Title"/>
    <w:basedOn w:val="Normlny"/>
    <w:qFormat/>
    <w:rsid w:val="00DE399F"/>
    <w:pPr>
      <w:keepNext/>
      <w:tabs>
        <w:tab w:val="left" w:pos="1080"/>
      </w:tabs>
      <w:spacing w:before="60" w:after="60"/>
    </w:pPr>
    <w:rPr>
      <w:b/>
      <w:szCs w:val="20"/>
    </w:rPr>
  </w:style>
  <w:style w:type="paragraph" w:styleId="Note" w:customStyle="1">
    <w:name w:val="Note"/>
    <w:next w:val="Normlny"/>
    <w:link w:val="NoteChar"/>
    <w:rsid w:val="009927A4"/>
    <w:pPr>
      <w:tabs>
        <w:tab w:val="left" w:pos="1620"/>
      </w:tabs>
      <w:ind w:left="1620" w:hanging="720"/>
    </w:pPr>
    <w:rPr>
      <w:rFonts w:eastAsia="Arial"/>
      <w:sz w:val="24"/>
      <w:szCs w:val="24"/>
    </w:rPr>
  </w:style>
  <w:style w:type="character" w:styleId="NoteChar" w:customStyle="1">
    <w:name w:val="Note Char"/>
    <w:basedOn w:val="Predvolenpsmoodseku"/>
    <w:link w:val="Note"/>
    <w:rsid w:val="009927A4"/>
    <w:rPr>
      <w:rFonts w:eastAsia="Arial"/>
      <w:sz w:val="24"/>
      <w:szCs w:val="24"/>
      <w:lang w:val="en-US" w:eastAsia="en-US" w:bidi="ar-SA"/>
    </w:rPr>
  </w:style>
  <w:style w:type="paragraph" w:styleId="Substep" w:customStyle="1">
    <w:name w:val="Substep"/>
    <w:rsid w:val="009927A4"/>
    <w:pPr>
      <w:tabs>
        <w:tab w:val="num" w:pos="1080"/>
      </w:tabs>
      <w:spacing w:before="60" w:after="60"/>
      <w:ind w:left="1080" w:hanging="360"/>
    </w:pPr>
    <w:rPr>
      <w:rFonts w:eastAsia="Arial"/>
      <w:sz w:val="24"/>
      <w:szCs w:val="24"/>
    </w:rPr>
  </w:style>
  <w:style w:type="paragraph" w:styleId="Answer" w:customStyle="1">
    <w:name w:val="Answer"/>
    <w:next w:val="Substep"/>
    <w:rsid w:val="009927A4"/>
    <w:pPr>
      <w:shd w:val="clear" w:color="auto" w:fill="E6E6E6"/>
      <w:tabs>
        <w:tab w:val="left" w:pos="2520"/>
      </w:tabs>
      <w:ind w:left="2520" w:right="1728" w:hanging="1080"/>
    </w:pPr>
    <w:rPr>
      <w:rFonts w:eastAsia="Arial"/>
      <w:sz w:val="24"/>
      <w:szCs w:val="24"/>
    </w:rPr>
  </w:style>
  <w:style w:type="paragraph" w:styleId="Substep2" w:customStyle="1">
    <w:name w:val="Substep2"/>
    <w:rsid w:val="009927A4"/>
    <w:rPr>
      <w:sz w:val="24"/>
      <w:szCs w:val="24"/>
    </w:rPr>
  </w:style>
  <w:style w:type="paragraph" w:styleId="QuestionStem" w:customStyle="1">
    <w:name w:val="Question Stem"/>
    <w:basedOn w:val="Normlny"/>
    <w:link w:val="QuestionStemChar"/>
    <w:rsid w:val="009927A4"/>
    <w:pPr>
      <w:numPr>
        <w:numId w:val="6"/>
      </w:numPr>
      <w:spacing w:before="120" w:after="80" w:line="300" w:lineRule="exact"/>
    </w:pPr>
    <w:rPr>
      <w:rFonts w:ascii="Times" w:hAnsi="Times"/>
      <w:sz w:val="22"/>
      <w:szCs w:val="22"/>
    </w:rPr>
  </w:style>
  <w:style w:type="character" w:styleId="QuestionStemChar" w:customStyle="1">
    <w:name w:val="Question Stem Char"/>
    <w:basedOn w:val="Predvolenpsmoodseku"/>
    <w:link w:val="QuestionStem"/>
    <w:rsid w:val="009927A4"/>
    <w:rPr>
      <w:rFonts w:ascii="Times" w:hAnsi="Times"/>
      <w:sz w:val="22"/>
      <w:szCs w:val="22"/>
    </w:rPr>
  </w:style>
  <w:style w:type="paragraph" w:styleId="AnswerStyle" w:customStyle="1">
    <w:name w:val="Answer Style"/>
    <w:basedOn w:val="Normlny"/>
    <w:rsid w:val="009927A4"/>
    <w:pPr>
      <w:numPr>
        <w:numId w:val="5"/>
      </w:numPr>
      <w:spacing w:line="260" w:lineRule="exact"/>
    </w:pPr>
    <w:rPr>
      <w:rFonts w:ascii="Times" w:hAnsi="Times"/>
      <w:sz w:val="22"/>
      <w:szCs w:val="22"/>
    </w:rPr>
  </w:style>
  <w:style w:type="paragraph" w:styleId="ListSteps" w:customStyle="1">
    <w:name w:val="List Steps"/>
    <w:basedOn w:val="Normlny"/>
    <w:link w:val="ListStepsChar2"/>
    <w:rsid w:val="009927A4"/>
    <w:pPr>
      <w:numPr>
        <w:numId w:val="7"/>
      </w:numPr>
      <w:tabs>
        <w:tab w:val="left" w:pos="1440"/>
      </w:tabs>
      <w:spacing w:before="60" w:after="120" w:line="260" w:lineRule="exact"/>
    </w:pPr>
    <w:rPr>
      <w:rFonts w:ascii="Times" w:hAnsi="Times"/>
      <w:sz w:val="22"/>
      <w:szCs w:val="22"/>
    </w:rPr>
  </w:style>
  <w:style w:type="character" w:styleId="ListStepsChar2" w:customStyle="1">
    <w:name w:val="List Steps Char2"/>
    <w:basedOn w:val="Predvolenpsmoodseku"/>
    <w:link w:val="ListSteps"/>
    <w:rsid w:val="009927A4"/>
    <w:rPr>
      <w:rFonts w:ascii="Times" w:hAnsi="Times"/>
      <w:sz w:val="22"/>
      <w:szCs w:val="22"/>
    </w:rPr>
  </w:style>
  <w:style w:type="paragraph" w:styleId="SyntaxContentText" w:customStyle="1">
    <w:name w:val="Syntax Content Text"/>
    <w:basedOn w:val="Normlny"/>
    <w:rsid w:val="009927A4"/>
    <w:pPr>
      <w:keepNext/>
      <w:spacing w:before="80" w:after="80" w:line="200" w:lineRule="exact"/>
    </w:pPr>
    <w:rPr>
      <w:rFonts w:ascii="Courier New" w:hAnsi="Courier New"/>
      <w:b/>
      <w:szCs w:val="20"/>
    </w:rPr>
  </w:style>
  <w:style w:type="paragraph" w:styleId="Commandlineindent11" w:customStyle="1">
    <w:name w:val="Command line indent+11"/>
    <w:basedOn w:val="Default"/>
    <w:next w:val="Default"/>
    <w:rsid w:val="009927A4"/>
    <w:rPr>
      <w:rFonts w:ascii="Arial" w:hAnsi="Arial" w:cs="Times New Roman"/>
      <w:color w:val="auto"/>
      <w:lang w:eastAsia="en-US"/>
    </w:rPr>
  </w:style>
  <w:style w:type="numbering" w:styleId="BulletRed" w:customStyle="1">
    <w:name w:val="Bullet Red"/>
    <w:basedOn w:val="Bezzoznamu"/>
    <w:rsid w:val="001A7B8A"/>
    <w:pPr>
      <w:numPr>
        <w:numId w:val="24"/>
      </w:numPr>
    </w:pPr>
  </w:style>
  <w:style w:type="paragraph" w:styleId="TableColumnHead" w:customStyle="1">
    <w:name w:val="Table Column Head"/>
    <w:basedOn w:val="TableText"/>
    <w:rsid w:val="009927A4"/>
    <w:pPr>
      <w:keepNext/>
      <w:tabs>
        <w:tab w:val="clear" w:pos="1080"/>
      </w:tabs>
      <w:spacing w:before="80" w:after="80" w:line="260" w:lineRule="exact"/>
    </w:pPr>
    <w:rPr>
      <w:b/>
      <w:sz w:val="18"/>
      <w:szCs w:val="18"/>
    </w:rPr>
  </w:style>
  <w:style w:type="paragraph" w:styleId="Example" w:customStyle="1">
    <w:name w:val="Example"/>
    <w:basedOn w:val="Normlny"/>
    <w:link w:val="ExampleChar2"/>
    <w:rsid w:val="009927A4"/>
    <w:pPr>
      <w:spacing w:before="60" w:after="60"/>
      <w:ind w:left="2160"/>
    </w:pPr>
    <w:rPr>
      <w:rFonts w:ascii="Courier New" w:hAnsi="Courier New"/>
      <w:szCs w:val="20"/>
    </w:rPr>
  </w:style>
  <w:style w:type="character" w:styleId="ExampleChar2" w:customStyle="1">
    <w:name w:val="Example Char2"/>
    <w:basedOn w:val="Predvolenpsmoodseku"/>
    <w:link w:val="Example"/>
    <w:rsid w:val="009927A4"/>
    <w:rPr>
      <w:rFonts w:ascii="Courier New" w:hAnsi="Courier New"/>
      <w:lang w:val="en-US" w:eastAsia="en-US" w:bidi="ar-SA"/>
    </w:rPr>
  </w:style>
  <w:style w:type="paragraph" w:styleId="pb1body1" w:customStyle="1">
    <w:name w:val="pb1_body1"/>
    <w:basedOn w:val="Normlny"/>
    <w:rsid w:val="009927A4"/>
    <w:pPr>
      <w:spacing w:before="100" w:beforeAutospacing="1" w:after="100" w:afterAutospacing="1"/>
    </w:pPr>
    <w:rPr>
      <w:rFonts w:ascii="Times New Roman" w:hAnsi="Times New Roman"/>
      <w:sz w:val="24"/>
    </w:rPr>
  </w:style>
  <w:style w:type="paragraph" w:styleId="Heading224" w:customStyle="1">
    <w:name w:val="Heading 2+24"/>
    <w:basedOn w:val="Default"/>
    <w:next w:val="Default"/>
    <w:rsid w:val="009927A4"/>
    <w:pPr>
      <w:spacing w:before="240" w:after="120"/>
    </w:pPr>
    <w:rPr>
      <w:rFonts w:ascii="Arial" w:hAnsi="Arial" w:cs="Times New Roman"/>
      <w:color w:val="auto"/>
      <w:lang w:eastAsia="en-US"/>
    </w:rPr>
  </w:style>
  <w:style w:type="paragraph" w:styleId="NormalParagraph24" w:customStyle="1">
    <w:name w:val="NormalParagraph+24"/>
    <w:basedOn w:val="Default"/>
    <w:next w:val="Default"/>
    <w:rsid w:val="009927A4"/>
    <w:pPr>
      <w:spacing w:before="240"/>
    </w:pPr>
    <w:rPr>
      <w:rFonts w:ascii="Arial" w:hAnsi="Arial" w:cs="Times New Roman"/>
      <w:color w:val="auto"/>
      <w:lang w:eastAsia="en-US"/>
    </w:rPr>
  </w:style>
  <w:style w:type="character" w:styleId="Command" w:customStyle="1">
    <w:name w:val="Command"/>
    <w:rsid w:val="009927A4"/>
    <w:rPr>
      <w:rFonts w:cs="Arial"/>
      <w:b/>
      <w:bCs/>
      <w:color w:val="000000"/>
    </w:rPr>
  </w:style>
  <w:style w:type="character" w:styleId="CommandItalics" w:customStyle="1">
    <w:name w:val="Command Italics"/>
    <w:rsid w:val="009927A4"/>
    <w:rPr>
      <w:rFonts w:cs="Arial"/>
      <w:i/>
      <w:iCs/>
      <w:color w:val="000000"/>
    </w:rPr>
  </w:style>
  <w:style w:type="paragraph" w:styleId="Preformatted24" w:customStyle="1">
    <w:name w:val="Preformatted+24"/>
    <w:basedOn w:val="Default"/>
    <w:next w:val="Default"/>
    <w:rsid w:val="009927A4"/>
    <w:rPr>
      <w:rFonts w:ascii="Arial" w:hAnsi="Arial" w:cs="Times New Roman"/>
      <w:color w:val="auto"/>
      <w:lang w:eastAsia="en-US"/>
    </w:rPr>
  </w:style>
  <w:style w:type="character" w:styleId="PreCommandChar" w:customStyle="1">
    <w:name w:val="Pre Command Char"/>
    <w:link w:val="PreCommand"/>
    <w:rsid w:val="009927A4"/>
    <w:rPr>
      <w:rFonts w:ascii="Courier New" w:hAnsi="Courier New" w:cs="Courier New"/>
      <w:color w:val="000000"/>
      <w:sz w:val="18"/>
      <w:szCs w:val="18"/>
    </w:rPr>
  </w:style>
  <w:style w:type="paragraph" w:styleId="Heading219" w:customStyle="1">
    <w:name w:val="Heading 2+19"/>
    <w:basedOn w:val="Default"/>
    <w:next w:val="Default"/>
    <w:rsid w:val="009927A4"/>
    <w:pPr>
      <w:spacing w:before="240" w:after="120"/>
    </w:pPr>
    <w:rPr>
      <w:rFonts w:ascii="Arial" w:hAnsi="Arial" w:cs="Times New Roman"/>
      <w:color w:val="auto"/>
      <w:lang w:eastAsia="en-US"/>
    </w:rPr>
  </w:style>
  <w:style w:type="paragraph" w:styleId="NormalParagraph19" w:customStyle="1">
    <w:name w:val="NormalParagraph+19"/>
    <w:basedOn w:val="Default"/>
    <w:next w:val="Default"/>
    <w:rsid w:val="009927A4"/>
    <w:pPr>
      <w:spacing w:before="240"/>
    </w:pPr>
    <w:rPr>
      <w:rFonts w:ascii="Arial" w:hAnsi="Arial" w:cs="Times New Roman"/>
      <w:color w:val="auto"/>
      <w:lang w:eastAsia="en-US"/>
    </w:rPr>
  </w:style>
  <w:style w:type="paragraph" w:styleId="AnswerBlank" w:customStyle="1">
    <w:name w:val="Answer Blank"/>
    <w:basedOn w:val="Normlny"/>
    <w:rsid w:val="001A7B8A"/>
    <w:pPr>
      <w:pBdr>
        <w:bottom w:val="single" w:color="auto" w:sz="4" w:space="1"/>
      </w:pBdr>
      <w:spacing w:before="120" w:after="120" w:line="260" w:lineRule="exact"/>
      <w:ind w:left="1915"/>
    </w:pPr>
    <w:rPr>
      <w:rFonts w:ascii="Times" w:hAnsi="Times"/>
      <w:sz w:val="22"/>
      <w:szCs w:val="22"/>
    </w:rPr>
  </w:style>
  <w:style w:type="character" w:styleId="PouitHypertextovPrepojenie">
    <w:name w:val="FollowedHyperlink"/>
    <w:basedOn w:val="Predvolenpsmoodseku"/>
    <w:rsid w:val="009927A4"/>
    <w:rPr>
      <w:color w:val="800080"/>
      <w:u w:val="single"/>
    </w:rPr>
  </w:style>
  <w:style w:type="paragraph" w:styleId="Preformatted19" w:customStyle="1">
    <w:name w:val="Preformatted+19"/>
    <w:basedOn w:val="Default"/>
    <w:next w:val="Default"/>
    <w:rsid w:val="009927A4"/>
    <w:rPr>
      <w:rFonts w:ascii="Arial" w:hAnsi="Arial" w:cs="Times New Roman"/>
      <w:color w:val="auto"/>
      <w:lang w:eastAsia="en-US"/>
    </w:rPr>
  </w:style>
  <w:style w:type="paragraph" w:styleId="Bullet1Last" w:customStyle="1">
    <w:name w:val="Bullet1 Last"/>
    <w:basedOn w:val="Normlny"/>
    <w:rsid w:val="001A7B8A"/>
    <w:pPr>
      <w:numPr>
        <w:numId w:val="9"/>
      </w:numPr>
      <w:spacing w:after="240" w:line="260" w:lineRule="exact"/>
    </w:pPr>
    <w:rPr>
      <w:rFonts w:ascii="Times" w:hAnsi="Times"/>
      <w:sz w:val="22"/>
      <w:szCs w:val="22"/>
    </w:rPr>
  </w:style>
  <w:style w:type="paragraph" w:styleId="Heading222" w:customStyle="1">
    <w:name w:val="Heading 2+22"/>
    <w:basedOn w:val="Default"/>
    <w:next w:val="Default"/>
    <w:rsid w:val="009927A4"/>
    <w:pPr>
      <w:spacing w:before="240" w:after="120"/>
    </w:pPr>
    <w:rPr>
      <w:rFonts w:ascii="Arial" w:hAnsi="Arial" w:cs="Times New Roman"/>
      <w:color w:val="auto"/>
      <w:lang w:eastAsia="en-US"/>
    </w:rPr>
  </w:style>
  <w:style w:type="paragraph" w:styleId="NormalParagraph22" w:customStyle="1">
    <w:name w:val="NormalParagraph+22"/>
    <w:basedOn w:val="Default"/>
    <w:next w:val="Default"/>
    <w:rsid w:val="009927A4"/>
    <w:pPr>
      <w:spacing w:before="240"/>
    </w:pPr>
    <w:rPr>
      <w:rFonts w:ascii="Arial" w:hAnsi="Arial" w:cs="Times New Roman"/>
      <w:color w:val="auto"/>
      <w:lang w:eastAsia="en-US"/>
    </w:rPr>
  </w:style>
  <w:style w:type="paragraph" w:styleId="Preformatted22" w:customStyle="1">
    <w:name w:val="Preformatted+22"/>
    <w:basedOn w:val="Default"/>
    <w:next w:val="Default"/>
    <w:rsid w:val="009927A4"/>
    <w:rPr>
      <w:rFonts w:ascii="Arial" w:hAnsi="Arial" w:cs="Times New Roman"/>
      <w:color w:val="auto"/>
      <w:lang w:eastAsia="en-US"/>
    </w:rPr>
  </w:style>
  <w:style w:type="paragraph" w:styleId="NoteTip" w:customStyle="1">
    <w:name w:val="Note Tip"/>
    <w:basedOn w:val="Note"/>
    <w:rsid w:val="009927A4"/>
    <w:pPr>
      <w:keepLines/>
      <w:numPr>
        <w:numId w:val="4"/>
      </w:numPr>
      <w:pBdr>
        <w:top w:val="single" w:color="auto" w:sz="6" w:space="3"/>
        <w:bottom w:val="single" w:color="auto" w:sz="6" w:space="3"/>
      </w:pBdr>
      <w:tabs>
        <w:tab w:val="clear" w:pos="1620"/>
      </w:tabs>
      <w:spacing w:before="240" w:after="240" w:line="260" w:lineRule="exact"/>
    </w:pPr>
    <w:rPr>
      <w:rFonts w:ascii="Arial" w:hAnsi="Arial" w:eastAsia="Times New Roman"/>
      <w:sz w:val="18"/>
      <w:szCs w:val="18"/>
    </w:rPr>
  </w:style>
  <w:style w:type="paragraph" w:styleId="QuestionOptionMatch" w:customStyle="1">
    <w:name w:val="Question Option Match"/>
    <w:basedOn w:val="Normlny"/>
    <w:rsid w:val="009927A4"/>
    <w:pPr>
      <w:spacing w:before="130" w:after="80" w:line="300" w:lineRule="exact"/>
    </w:pPr>
    <w:rPr>
      <w:rFonts w:ascii="Times" w:hAnsi="Times"/>
      <w:sz w:val="22"/>
      <w:szCs w:val="22"/>
    </w:rPr>
  </w:style>
  <w:style w:type="paragraph" w:styleId="Normlnywebov">
    <w:name w:val="Normal (Web)"/>
    <w:basedOn w:val="Normlny"/>
    <w:rsid w:val="009927A4"/>
    <w:pPr>
      <w:spacing w:before="100" w:beforeAutospacing="1" w:after="100" w:afterAutospacing="1"/>
    </w:pPr>
    <w:rPr>
      <w:rFonts w:ascii="Times New Roman" w:hAnsi="Times New Roman"/>
      <w:sz w:val="24"/>
    </w:rPr>
  </w:style>
  <w:style w:type="paragraph" w:styleId="ColorfulShading-Accent11" w:customStyle="1">
    <w:name w:val="Colorful Shading - Accent 11"/>
    <w:hidden/>
    <w:semiHidden/>
    <w:rsid w:val="009927A4"/>
    <w:rPr>
      <w:rFonts w:ascii="Arial" w:hAnsi="Arial" w:cs="Arial"/>
    </w:rPr>
  </w:style>
  <w:style w:type="character" w:styleId="BodyTextChar" w:customStyle="1">
    <w:name w:val="Body Text Char"/>
    <w:basedOn w:val="Predvolenpsmoodseku"/>
    <w:rsid w:val="009927A4"/>
    <w:rPr>
      <w:rFonts w:eastAsia="Times New Roman" w:cs="Times New Roman"/>
      <w:sz w:val="24"/>
      <w:szCs w:val="24"/>
      <w:lang w:val="en-US" w:eastAsia="en-US" w:bidi="ar-SA"/>
    </w:rPr>
  </w:style>
  <w:style w:type="character" w:styleId="Heading3Char" w:customStyle="1">
    <w:name w:val="Heading 3 Char"/>
    <w:basedOn w:val="Predvolenpsmoodseku"/>
    <w:rsid w:val="009927A4"/>
    <w:rPr>
      <w:rFonts w:ascii="Arial" w:hAnsi="Arial" w:cs="Arial"/>
      <w:b/>
      <w:bCs/>
      <w:sz w:val="26"/>
      <w:szCs w:val="26"/>
      <w:lang w:val="en-US" w:eastAsia="en-US" w:bidi="ar-SA"/>
    </w:rPr>
  </w:style>
  <w:style w:type="paragraph" w:styleId="clearformatting" w:customStyle="1">
    <w:name w:val="clear formatting"/>
    <w:basedOn w:val="Substepalpha0"/>
    <w:rsid w:val="009927A4"/>
    <w:pPr>
      <w:numPr>
        <w:numId w:val="0"/>
      </w:numPr>
      <w:tabs>
        <w:tab w:val="num" w:pos="1080"/>
      </w:tabs>
      <w:ind w:left="1080" w:hanging="360"/>
    </w:pPr>
  </w:style>
  <w:style w:type="character" w:styleId="content1" w:customStyle="1">
    <w:name w:val="content1"/>
    <w:basedOn w:val="Predvolenpsmoodseku"/>
    <w:rsid w:val="00B453E2"/>
    <w:rPr>
      <w:rFonts w:hint="default" w:ascii="Arial" w:hAnsi="Arial" w:cs="Arial"/>
      <w:b w:val="0"/>
      <w:bCs w:val="0"/>
      <w:strike w:val="0"/>
      <w:dstrike w:val="0"/>
      <w:color w:val="000000"/>
      <w:sz w:val="18"/>
      <w:szCs w:val="18"/>
      <w:u w:val="none"/>
      <w:effect w:val="none"/>
    </w:rPr>
  </w:style>
  <w:style w:type="paragraph" w:styleId="SectionHeadingInstructorNote" w:customStyle="1">
    <w:name w:val="Section Heading Instructor Note"/>
    <w:basedOn w:val="SectionHeading"/>
    <w:next w:val="BodyFormatInstructor"/>
    <w:qFormat/>
    <w:rsid w:val="00775A3F"/>
    <w:rPr>
      <w:bCs/>
      <w:color w:val="FF0000"/>
    </w:rPr>
  </w:style>
  <w:style w:type="paragraph" w:styleId="BulletInstructor" w:customStyle="1">
    <w:name w:val="Bullet Instructor"/>
    <w:basedOn w:val="BulletBody"/>
    <w:qFormat/>
    <w:rsid w:val="00775A3F"/>
    <w:pPr>
      <w:numPr>
        <w:numId w:val="25"/>
      </w:numPr>
    </w:pPr>
    <w:rPr>
      <w:color w:val="FF0000"/>
    </w:rPr>
  </w:style>
  <w:style w:type="character" w:styleId="NormalParagraphChar" w:customStyle="1">
    <w:name w:val="NormalParagraph Char"/>
    <w:basedOn w:val="Predvolenpsmoodseku"/>
    <w:link w:val="NormalParagraph"/>
    <w:rsid w:val="00B25104"/>
    <w:rPr>
      <w:rFonts w:ascii="Arial" w:hAnsi="Arial"/>
      <w:sz w:val="24"/>
      <w:szCs w:val="24"/>
    </w:rPr>
  </w:style>
  <w:style w:type="paragraph" w:styleId="Preformatted" w:customStyle="1">
    <w:name w:val="Preformatted"/>
    <w:basedOn w:val="NormalParagraph"/>
    <w:rsid w:val="00B25104"/>
    <w:pPr>
      <w:spacing w:before="0"/>
    </w:pPr>
    <w:rPr>
      <w:rFonts w:ascii="Courier New" w:hAnsi="Courier New"/>
      <w:sz w:val="18"/>
    </w:rPr>
  </w:style>
  <w:style w:type="paragraph" w:styleId="CourseName" w:customStyle="1">
    <w:name w:val="Course Name"/>
    <w:basedOn w:val="BodyFormat"/>
    <w:rsid w:val="00775A3F"/>
    <w:pPr>
      <w:spacing w:after="0"/>
      <w:ind w:left="0"/>
    </w:pPr>
    <w:rPr>
      <w:b/>
      <w:bCs/>
      <w:szCs w:val="20"/>
    </w:rPr>
  </w:style>
  <w:style w:type="paragraph" w:styleId="ReferenceHyperlink" w:customStyle="1">
    <w:name w:val="Reference Hyperlink"/>
    <w:basedOn w:val="BulletBody"/>
    <w:next w:val="BulletBody"/>
    <w:rsid w:val="00081758"/>
    <w:pPr>
      <w:ind w:left="360" w:firstLine="360"/>
    </w:pPr>
    <w:rPr>
      <w:szCs w:val="20"/>
    </w:rPr>
  </w:style>
  <w:style w:type="paragraph" w:styleId="slovanzoznam">
    <w:name w:val="List Number"/>
    <w:basedOn w:val="Normlny"/>
    <w:rsid w:val="002C36A2"/>
    <w:pPr>
      <w:numPr>
        <w:numId w:val="11"/>
      </w:numPr>
      <w:spacing w:after="180" w:line="260" w:lineRule="exact"/>
    </w:pPr>
    <w:rPr>
      <w:rFonts w:ascii="Times" w:hAnsi="Times"/>
      <w:sz w:val="22"/>
      <w:szCs w:val="22"/>
    </w:rPr>
  </w:style>
  <w:style w:type="paragraph" w:styleId="Bullet20" w:customStyle="1">
    <w:name w:val="Bullet2"/>
    <w:basedOn w:val="Normlny"/>
    <w:rsid w:val="002C36A2"/>
    <w:pPr>
      <w:numPr>
        <w:numId w:val="12"/>
      </w:numPr>
      <w:spacing w:after="120" w:line="260" w:lineRule="exact"/>
    </w:pPr>
    <w:rPr>
      <w:rFonts w:ascii="Times" w:hAnsi="Times"/>
      <w:sz w:val="22"/>
      <w:szCs w:val="22"/>
    </w:rPr>
  </w:style>
  <w:style w:type="paragraph" w:styleId="Referencelink" w:customStyle="1">
    <w:name w:val="Reference link"/>
    <w:basedOn w:val="BodyFormat"/>
    <w:next w:val="BulletBody"/>
    <w:rsid w:val="00081758"/>
    <w:pPr>
      <w:ind w:left="1080"/>
    </w:pPr>
    <w:rPr>
      <w:color w:val="3333FF"/>
      <w:szCs w:val="20"/>
      <w:u w:val="single"/>
    </w:rPr>
  </w:style>
  <w:style w:type="paragraph" w:styleId="Bullet3" w:customStyle="1">
    <w:name w:val="Bullet3"/>
    <w:basedOn w:val="Normlny"/>
    <w:rsid w:val="005F0E01"/>
    <w:pPr>
      <w:numPr>
        <w:numId w:val="13"/>
      </w:numPr>
      <w:spacing w:after="120" w:line="260" w:lineRule="exact"/>
    </w:pPr>
    <w:rPr>
      <w:rFonts w:ascii="Times" w:hAnsi="Times"/>
      <w:sz w:val="22"/>
      <w:szCs w:val="22"/>
    </w:rPr>
  </w:style>
  <w:style w:type="paragraph" w:styleId="Blankline" w:customStyle="1">
    <w:name w:val="Blank line"/>
    <w:basedOn w:val="AnswerBlank"/>
    <w:rsid w:val="00ED0DAD"/>
    <w:pPr>
      <w:pBdr>
        <w:bottom w:val="none" w:color="auto" w:sz="0" w:space="0"/>
      </w:pBdr>
      <w:tabs>
        <w:tab w:val="right" w:leader="underscore" w:pos="9540"/>
      </w:tabs>
      <w:ind w:left="1260"/>
    </w:pPr>
  </w:style>
  <w:style w:type="paragraph" w:styleId="Bullet1Checkbox" w:customStyle="1">
    <w:name w:val="Bullet1 Checkbox"/>
    <w:basedOn w:val="BulletCheckbox"/>
    <w:rsid w:val="004D7D19"/>
    <w:pPr>
      <w:spacing w:after="120"/>
    </w:pPr>
  </w:style>
  <w:style w:type="paragraph" w:styleId="BulletCheckbox" w:customStyle="1">
    <w:name w:val="Bullet Checkbox"/>
    <w:basedOn w:val="Normlny"/>
    <w:rsid w:val="004D7D19"/>
    <w:pPr>
      <w:numPr>
        <w:numId w:val="14"/>
      </w:numPr>
    </w:pPr>
    <w:rPr>
      <w:rFonts w:ascii="Times" w:hAnsi="Times"/>
      <w:sz w:val="22"/>
      <w:szCs w:val="22"/>
    </w:rPr>
  </w:style>
  <w:style w:type="paragraph" w:styleId="NoteCaution" w:customStyle="1">
    <w:name w:val="Note Caution"/>
    <w:basedOn w:val="Note"/>
    <w:rsid w:val="00E164C3"/>
    <w:pPr>
      <w:keepLines/>
      <w:numPr>
        <w:numId w:val="15"/>
      </w:numPr>
      <w:pBdr>
        <w:top w:val="single" w:color="auto" w:sz="6" w:space="3"/>
        <w:bottom w:val="single" w:color="auto" w:sz="6" w:space="3"/>
      </w:pBdr>
      <w:tabs>
        <w:tab w:val="clear" w:pos="1620"/>
      </w:tabs>
      <w:spacing w:before="240" w:after="240" w:line="260" w:lineRule="exact"/>
    </w:pPr>
    <w:rPr>
      <w:rFonts w:ascii="Arial" w:hAnsi="Arial" w:eastAsia="Times New Roman"/>
      <w:sz w:val="18"/>
      <w:szCs w:val="18"/>
    </w:rPr>
  </w:style>
  <w:style w:type="character" w:styleId="Zvraznenie">
    <w:name w:val="Emphasis"/>
    <w:basedOn w:val="Predvolenpsmoodseku"/>
    <w:qFormat/>
    <w:rsid w:val="005F7C99"/>
    <w:rPr>
      <w:b/>
      <w:bCs/>
      <w:i w:val="0"/>
      <w:iCs w:val="0"/>
    </w:rPr>
  </w:style>
  <w:style w:type="paragraph" w:styleId="FigureBox" w:customStyle="1">
    <w:name w:val="Figure Box"/>
    <w:next w:val="Normlny"/>
    <w:rsid w:val="009248B6"/>
    <w:pPr>
      <w:widowControl w:val="0"/>
      <w:pBdr>
        <w:top w:val="single" w:color="auto" w:sz="12" w:space="1"/>
        <w:left w:val="single" w:color="auto" w:sz="12" w:space="1"/>
        <w:bottom w:val="single" w:color="auto" w:sz="12" w:space="1"/>
        <w:right w:val="single" w:color="auto" w:sz="12" w:space="1"/>
      </w:pBdr>
      <w:spacing w:after="240"/>
      <w:ind w:left="1195" w:right="1253"/>
    </w:pPr>
    <w:rPr>
      <w:rFonts w:ascii="Times" w:hAnsi="Times"/>
      <w:sz w:val="22"/>
      <w:szCs w:val="22"/>
    </w:rPr>
  </w:style>
  <w:style w:type="paragraph" w:styleId="FigureBoxTop" w:customStyle="1">
    <w:name w:val="Figure Box Top"/>
    <w:basedOn w:val="FigureBox"/>
    <w:next w:val="Normlny"/>
    <w:rsid w:val="009248B6"/>
    <w:pPr>
      <w:pageBreakBefore/>
    </w:pPr>
  </w:style>
  <w:style w:type="paragraph" w:styleId="PredformtovanHTML">
    <w:name w:val="HTML Preformatted"/>
    <w:basedOn w:val="Normlny"/>
    <w:uiPriority w:val="99"/>
    <w:rsid w:val="00B9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Example2" w:customStyle="1">
    <w:name w:val="Example 2"/>
    <w:basedOn w:val="Example"/>
    <w:rsid w:val="00932431"/>
    <w:pPr>
      <w:tabs>
        <w:tab w:val="left" w:pos="2880"/>
        <w:tab w:val="left" w:pos="4320"/>
        <w:tab w:val="left" w:pos="5760"/>
        <w:tab w:val="left" w:pos="7200"/>
      </w:tabs>
      <w:ind w:left="1195"/>
    </w:pPr>
  </w:style>
  <w:style w:type="paragraph" w:styleId="Example3" w:customStyle="1">
    <w:name w:val="Example 3"/>
    <w:basedOn w:val="Example2"/>
    <w:rsid w:val="00932431"/>
    <w:pPr>
      <w:spacing w:before="0" w:after="0"/>
    </w:pPr>
    <w:rPr>
      <w:sz w:val="18"/>
      <w:szCs w:val="18"/>
    </w:rPr>
  </w:style>
  <w:style w:type="character" w:styleId="HTMLPreformattedChar" w:customStyle="1">
    <w:name w:val="HTML Preformatted Char"/>
    <w:basedOn w:val="Predvolenpsmoodseku"/>
    <w:uiPriority w:val="99"/>
    <w:rsid w:val="00AE0989"/>
    <w:rPr>
      <w:rFonts w:ascii="Arial" w:hAnsi="Arial" w:cs="Arial"/>
      <w:szCs w:val="24"/>
      <w:lang w:val="en-US" w:eastAsia="en-US" w:bidi="ar-SA"/>
    </w:rPr>
  </w:style>
  <w:style w:type="paragraph" w:styleId="pblblocklabel" w:customStyle="1">
    <w:name w:val="pbl_blocklabel"/>
    <w:basedOn w:val="Normlny"/>
    <w:rsid w:val="00B92A37"/>
    <w:pPr>
      <w:spacing w:before="100" w:beforeAutospacing="1" w:after="100" w:afterAutospacing="1"/>
    </w:pPr>
    <w:rPr>
      <w:rFonts w:ascii="Times New Roman" w:hAnsi="Times New Roman"/>
      <w:sz w:val="24"/>
    </w:rPr>
  </w:style>
  <w:style w:type="character" w:styleId="cexbold" w:customStyle="1">
    <w:name w:val="cexbold"/>
    <w:basedOn w:val="Predvolenpsmoodseku"/>
    <w:rsid w:val="00B92A37"/>
  </w:style>
  <w:style w:type="character" w:styleId="BulletBodyChar" w:customStyle="1">
    <w:name w:val="Bullet Body Char"/>
    <w:basedOn w:val="BodyFormatChar"/>
    <w:link w:val="BulletBody"/>
    <w:rsid w:val="00AA6779"/>
    <w:rPr>
      <w:rFonts w:ascii="Arial" w:hAnsi="Arial"/>
      <w:szCs w:val="24"/>
    </w:rPr>
  </w:style>
  <w:style w:type="character" w:styleId="Siln">
    <w:name w:val="Strong"/>
    <w:basedOn w:val="Predvolenpsmoodseku"/>
    <w:qFormat/>
    <w:rsid w:val="00F31946"/>
    <w:rPr>
      <w:b/>
      <w:bCs/>
    </w:rPr>
  </w:style>
  <w:style w:type="paragraph" w:styleId="CommandFont" w:customStyle="1">
    <w:name w:val="Command Font"/>
    <w:basedOn w:val="BodyFormat"/>
    <w:qFormat/>
    <w:rsid w:val="008D2D19"/>
    <w:pPr>
      <w:spacing w:before="0" w:after="0" w:line="240" w:lineRule="auto"/>
      <w:ind w:left="720"/>
    </w:pPr>
    <w:rPr>
      <w:rFonts w:ascii="Courier New" w:hAnsi="Courier New"/>
    </w:rPr>
  </w:style>
  <w:style w:type="paragraph" w:styleId="StyleBlanklineLeft05" w:customStyle="1">
    <w:name w:val="Style Blank line + Left:  0.5&quot;"/>
    <w:basedOn w:val="Blankline"/>
    <w:rsid w:val="007B2C1C"/>
    <w:pPr>
      <w:ind w:left="360"/>
    </w:pPr>
    <w:rPr>
      <w:rFonts w:ascii="Arial" w:hAnsi="Arial"/>
      <w:sz w:val="20"/>
      <w:szCs w:val="20"/>
    </w:rPr>
  </w:style>
  <w:style w:type="paragraph" w:styleId="PreCommand" w:customStyle="1">
    <w:name w:val="Pre Command"/>
    <w:basedOn w:val="Preformatted"/>
    <w:link w:val="PreCommandChar"/>
    <w:rsid w:val="00B25104"/>
    <w:rPr>
      <w:color w:val="000000"/>
      <w:szCs w:val="18"/>
    </w:rPr>
  </w:style>
  <w:style w:type="paragraph" w:styleId="PageHead" w:customStyle="1">
    <w:name w:val="Page Head"/>
    <w:basedOn w:val="Normlny"/>
    <w:qFormat/>
    <w:rsid w:val="00BE6572"/>
    <w:pPr>
      <w:pBdr>
        <w:bottom w:val="single" w:color="auto" w:sz="18" w:space="1"/>
      </w:pBdr>
      <w:tabs>
        <w:tab w:val="right" w:pos="10080"/>
      </w:tabs>
      <w:spacing w:before="60" w:after="60" w:line="276" w:lineRule="auto"/>
    </w:pPr>
    <w:rPr>
      <w:rFonts w:eastAsia="Calibri"/>
      <w:b/>
      <w:szCs w:val="22"/>
    </w:rPr>
  </w:style>
  <w:style w:type="paragraph" w:styleId="StepHead" w:customStyle="1">
    <w:name w:val="Step Head"/>
    <w:basedOn w:val="Normlny"/>
    <w:next w:val="BodyTextL25"/>
    <w:qFormat/>
    <w:rsid w:val="00F915E4"/>
    <w:pPr>
      <w:keepNext/>
      <w:numPr>
        <w:ilvl w:val="1"/>
        <w:numId w:val="50"/>
      </w:numPr>
      <w:spacing w:before="240" w:after="120" w:line="276" w:lineRule="auto"/>
    </w:pPr>
    <w:rPr>
      <w:rFonts w:eastAsia="Calibri"/>
      <w:b/>
      <w:sz w:val="22"/>
      <w:szCs w:val="22"/>
    </w:rPr>
  </w:style>
  <w:style w:type="paragraph" w:styleId="BodyText1" w:customStyle="1">
    <w:name w:val="Body Text1"/>
    <w:basedOn w:val="Normlny"/>
    <w:qFormat/>
    <w:rsid w:val="00F915E4"/>
    <w:pPr>
      <w:spacing w:before="60" w:after="60"/>
    </w:pPr>
    <w:rPr>
      <w:rFonts w:eastAsia="Calibri"/>
      <w:szCs w:val="22"/>
    </w:rPr>
  </w:style>
  <w:style w:type="paragraph" w:styleId="PartHead" w:customStyle="1">
    <w:name w:val="Part Head"/>
    <w:basedOn w:val="Odsekzoznamu"/>
    <w:next w:val="BodyTextL25"/>
    <w:qFormat/>
    <w:rsid w:val="00F915E4"/>
    <w:pPr>
      <w:keepNext/>
      <w:numPr>
        <w:numId w:val="50"/>
      </w:numPr>
      <w:spacing w:before="240" w:after="60" w:line="276" w:lineRule="auto"/>
      <w:contextualSpacing w:val="0"/>
      <w:outlineLvl w:val="0"/>
    </w:pPr>
    <w:rPr>
      <w:rFonts w:eastAsia="Calibri"/>
      <w:b/>
      <w:sz w:val="28"/>
      <w:szCs w:val="22"/>
    </w:rPr>
  </w:style>
  <w:style w:type="paragraph" w:styleId="SubStepAlpha" w:customStyle="1">
    <w:name w:val="SubStep Alpha"/>
    <w:basedOn w:val="Normlny"/>
    <w:qFormat/>
    <w:rsid w:val="00F915E4"/>
    <w:pPr>
      <w:numPr>
        <w:ilvl w:val="2"/>
        <w:numId w:val="50"/>
      </w:numPr>
      <w:spacing w:before="120" w:after="120"/>
    </w:pPr>
    <w:rPr>
      <w:rFonts w:eastAsia="Calibri"/>
      <w:szCs w:val="22"/>
    </w:rPr>
  </w:style>
  <w:style w:type="paragraph" w:styleId="BodyTextL25" w:customStyle="1">
    <w:name w:val="Body Text L25"/>
    <w:basedOn w:val="BodyText1"/>
    <w:qFormat/>
    <w:rsid w:val="00F915E4"/>
    <w:pPr>
      <w:spacing w:before="120" w:after="120"/>
      <w:ind w:left="360"/>
    </w:pPr>
  </w:style>
  <w:style w:type="paragraph" w:styleId="SubStepNum0" w:customStyle="1">
    <w:name w:val="SubStep Num"/>
    <w:basedOn w:val="SubStepAlpha"/>
    <w:qFormat/>
    <w:rsid w:val="00F915E4"/>
    <w:pPr>
      <w:numPr>
        <w:ilvl w:val="3"/>
      </w:numPr>
    </w:pPr>
  </w:style>
  <w:style w:type="numbering" w:styleId="PartStepSubStepList" w:customStyle="1">
    <w:name w:val="Part_Step_SubStep_List"/>
    <w:basedOn w:val="Bezzoznamu"/>
    <w:uiPriority w:val="99"/>
    <w:rsid w:val="00F915E4"/>
    <w:pPr>
      <w:numPr>
        <w:numId w:val="50"/>
      </w:numPr>
    </w:pPr>
  </w:style>
  <w:style w:type="paragraph" w:styleId="CMDOutput" w:customStyle="1">
    <w:name w:val="CMD Output"/>
    <w:basedOn w:val="Normlny"/>
    <w:qFormat/>
    <w:rsid w:val="00F915E4"/>
    <w:pPr>
      <w:spacing w:before="60" w:after="60"/>
      <w:ind w:left="720"/>
    </w:pPr>
    <w:rPr>
      <w:rFonts w:ascii="Courier New" w:hAnsi="Courier New" w:eastAsia="Calibri"/>
      <w:sz w:val="18"/>
      <w:szCs w:val="22"/>
    </w:rPr>
  </w:style>
  <w:style w:type="paragraph" w:styleId="Odsekzoznamu">
    <w:name w:val="List Paragraph"/>
    <w:basedOn w:val="Normlny"/>
    <w:uiPriority w:val="34"/>
    <w:qFormat/>
    <w:rsid w:val="00F915E4"/>
    <w:pPr>
      <w:ind w:left="720"/>
      <w:contextualSpacing/>
    </w:pPr>
  </w:style>
  <w:style w:type="table" w:styleId="LabTableStyle" w:customStyle="1">
    <w:name w:val="Lab_Table_Style"/>
    <w:basedOn w:val="Normlnatabuka"/>
    <w:uiPriority w:val="99"/>
    <w:qFormat/>
    <w:rsid w:val="0033446F"/>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h"/>
    </w:tcPr>
    <w:tblStylePr w:type="firstRow">
      <w:pPr>
        <w:wordWrap/>
        <w:jc w:val="center"/>
      </w:pPr>
      <w:rPr>
        <w:rFonts w:hint="default" w:ascii="Arial" w:hAnsi="Arial" w:cs="Arial"/>
        <w:b w:val="0"/>
        <w:sz w:val="20"/>
        <w:szCs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h"/>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76154">
      <w:bodyDiv w:val="1"/>
      <w:marLeft w:val="0"/>
      <w:marRight w:val="0"/>
      <w:marTop w:val="0"/>
      <w:marBottom w:val="0"/>
      <w:divBdr>
        <w:top w:val="none" w:sz="0" w:space="0" w:color="auto"/>
        <w:left w:val="none" w:sz="0" w:space="0" w:color="auto"/>
        <w:bottom w:val="none" w:sz="0" w:space="0" w:color="auto"/>
        <w:right w:val="none" w:sz="0" w:space="0" w:color="auto"/>
      </w:divBdr>
    </w:div>
    <w:div w:id="955987381">
      <w:bodyDiv w:val="1"/>
      <w:marLeft w:val="0"/>
      <w:marRight w:val="0"/>
      <w:marTop w:val="0"/>
      <w:marBottom w:val="0"/>
      <w:divBdr>
        <w:top w:val="none" w:sz="0" w:space="0" w:color="auto"/>
        <w:left w:val="none" w:sz="0" w:space="0" w:color="auto"/>
        <w:bottom w:val="none" w:sz="0" w:space="0" w:color="auto"/>
        <w:right w:val="none" w:sz="0" w:space="0" w:color="auto"/>
      </w:divBdr>
      <w:divsChild>
        <w:div w:id="1597860122">
          <w:marLeft w:val="0"/>
          <w:marRight w:val="0"/>
          <w:marTop w:val="0"/>
          <w:marBottom w:val="0"/>
          <w:divBdr>
            <w:top w:val="none" w:sz="0" w:space="0" w:color="auto"/>
            <w:left w:val="none" w:sz="0" w:space="0" w:color="auto"/>
            <w:bottom w:val="none" w:sz="0" w:space="0" w:color="auto"/>
            <w:right w:val="none" w:sz="0" w:space="0" w:color="auto"/>
          </w:divBdr>
          <w:divsChild>
            <w:div w:id="1571575550">
              <w:marLeft w:val="0"/>
              <w:marRight w:val="0"/>
              <w:marTop w:val="0"/>
              <w:marBottom w:val="0"/>
              <w:divBdr>
                <w:top w:val="none" w:sz="0" w:space="0" w:color="auto"/>
                <w:left w:val="none" w:sz="0" w:space="0" w:color="auto"/>
                <w:bottom w:val="none" w:sz="0" w:space="0" w:color="auto"/>
                <w:right w:val="none" w:sz="0" w:space="0" w:color="auto"/>
              </w:divBdr>
              <w:divsChild>
                <w:div w:id="367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3914">
      <w:bodyDiv w:val="1"/>
      <w:marLeft w:val="18"/>
      <w:marRight w:val="30"/>
      <w:marTop w:val="0"/>
      <w:marBottom w:val="0"/>
      <w:divBdr>
        <w:top w:val="none" w:sz="0" w:space="0" w:color="auto"/>
        <w:left w:val="none" w:sz="0" w:space="0" w:color="auto"/>
        <w:bottom w:val="none" w:sz="0" w:space="0" w:color="auto"/>
        <w:right w:val="none" w:sz="0" w:space="0" w:color="auto"/>
      </w:divBdr>
      <w:divsChild>
        <w:div w:id="1781022150">
          <w:marLeft w:val="60"/>
          <w:marRight w:val="60"/>
          <w:marTop w:val="30"/>
          <w:marBottom w:val="0"/>
          <w:divBdr>
            <w:top w:val="none" w:sz="0" w:space="0" w:color="auto"/>
            <w:left w:val="none" w:sz="0" w:space="0" w:color="auto"/>
            <w:bottom w:val="none" w:sz="0" w:space="0" w:color="auto"/>
            <w:right w:val="none" w:sz="0" w:space="0" w:color="auto"/>
          </w:divBdr>
          <w:divsChild>
            <w:div w:id="934362516">
              <w:marLeft w:val="36"/>
              <w:marRight w:val="0"/>
              <w:marTop w:val="0"/>
              <w:marBottom w:val="90"/>
              <w:divBdr>
                <w:top w:val="none" w:sz="0" w:space="0" w:color="auto"/>
                <w:left w:val="none" w:sz="0" w:space="0" w:color="auto"/>
                <w:bottom w:val="none" w:sz="0" w:space="0" w:color="auto"/>
                <w:right w:val="none" w:sz="0" w:space="0" w:color="auto"/>
              </w:divBdr>
              <w:divsChild>
                <w:div w:id="853886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50109">
                      <w:marLeft w:val="0"/>
                      <w:marRight w:val="0"/>
                      <w:marTop w:val="0"/>
                      <w:marBottom w:val="0"/>
                      <w:divBdr>
                        <w:top w:val="none" w:sz="0" w:space="0" w:color="auto"/>
                        <w:left w:val="none" w:sz="0" w:space="0" w:color="auto"/>
                        <w:bottom w:val="none" w:sz="0" w:space="0" w:color="auto"/>
                        <w:right w:val="none" w:sz="0" w:space="0" w:color="auto"/>
                      </w:divBdr>
                    </w:div>
                    <w:div w:id="171381302">
                      <w:marLeft w:val="0"/>
                      <w:marRight w:val="0"/>
                      <w:marTop w:val="0"/>
                      <w:marBottom w:val="0"/>
                      <w:divBdr>
                        <w:top w:val="none" w:sz="0" w:space="0" w:color="auto"/>
                        <w:left w:val="none" w:sz="0" w:space="0" w:color="auto"/>
                        <w:bottom w:val="none" w:sz="0" w:space="0" w:color="auto"/>
                        <w:right w:val="none" w:sz="0" w:space="0" w:color="auto"/>
                      </w:divBdr>
                    </w:div>
                    <w:div w:id="206988910">
                      <w:marLeft w:val="0"/>
                      <w:marRight w:val="0"/>
                      <w:marTop w:val="0"/>
                      <w:marBottom w:val="0"/>
                      <w:divBdr>
                        <w:top w:val="none" w:sz="0" w:space="0" w:color="auto"/>
                        <w:left w:val="none" w:sz="0" w:space="0" w:color="auto"/>
                        <w:bottom w:val="none" w:sz="0" w:space="0" w:color="auto"/>
                        <w:right w:val="none" w:sz="0" w:space="0" w:color="auto"/>
                      </w:divBdr>
                    </w:div>
                    <w:div w:id="296881711">
                      <w:marLeft w:val="0"/>
                      <w:marRight w:val="0"/>
                      <w:marTop w:val="0"/>
                      <w:marBottom w:val="0"/>
                      <w:divBdr>
                        <w:top w:val="none" w:sz="0" w:space="0" w:color="auto"/>
                        <w:left w:val="none" w:sz="0" w:space="0" w:color="auto"/>
                        <w:bottom w:val="none" w:sz="0" w:space="0" w:color="auto"/>
                        <w:right w:val="none" w:sz="0" w:space="0" w:color="auto"/>
                      </w:divBdr>
                    </w:div>
                    <w:div w:id="645091449">
                      <w:marLeft w:val="0"/>
                      <w:marRight w:val="0"/>
                      <w:marTop w:val="0"/>
                      <w:marBottom w:val="0"/>
                      <w:divBdr>
                        <w:top w:val="none" w:sz="0" w:space="0" w:color="auto"/>
                        <w:left w:val="none" w:sz="0" w:space="0" w:color="auto"/>
                        <w:bottom w:val="none" w:sz="0" w:space="0" w:color="auto"/>
                        <w:right w:val="none" w:sz="0" w:space="0" w:color="auto"/>
                      </w:divBdr>
                    </w:div>
                    <w:div w:id="652100378">
                      <w:marLeft w:val="0"/>
                      <w:marRight w:val="0"/>
                      <w:marTop w:val="0"/>
                      <w:marBottom w:val="0"/>
                      <w:divBdr>
                        <w:top w:val="none" w:sz="0" w:space="0" w:color="auto"/>
                        <w:left w:val="none" w:sz="0" w:space="0" w:color="auto"/>
                        <w:bottom w:val="none" w:sz="0" w:space="0" w:color="auto"/>
                        <w:right w:val="none" w:sz="0" w:space="0" w:color="auto"/>
                      </w:divBdr>
                    </w:div>
                    <w:div w:id="809327759">
                      <w:marLeft w:val="0"/>
                      <w:marRight w:val="0"/>
                      <w:marTop w:val="0"/>
                      <w:marBottom w:val="0"/>
                      <w:divBdr>
                        <w:top w:val="none" w:sz="0" w:space="0" w:color="auto"/>
                        <w:left w:val="none" w:sz="0" w:space="0" w:color="auto"/>
                        <w:bottom w:val="none" w:sz="0" w:space="0" w:color="auto"/>
                        <w:right w:val="none" w:sz="0" w:space="0" w:color="auto"/>
                      </w:divBdr>
                    </w:div>
                    <w:div w:id="934633513">
                      <w:marLeft w:val="0"/>
                      <w:marRight w:val="0"/>
                      <w:marTop w:val="0"/>
                      <w:marBottom w:val="0"/>
                      <w:divBdr>
                        <w:top w:val="none" w:sz="0" w:space="0" w:color="auto"/>
                        <w:left w:val="none" w:sz="0" w:space="0" w:color="auto"/>
                        <w:bottom w:val="none" w:sz="0" w:space="0" w:color="auto"/>
                        <w:right w:val="none" w:sz="0" w:space="0" w:color="auto"/>
                      </w:divBdr>
                    </w:div>
                    <w:div w:id="961611756">
                      <w:marLeft w:val="0"/>
                      <w:marRight w:val="0"/>
                      <w:marTop w:val="0"/>
                      <w:marBottom w:val="0"/>
                      <w:divBdr>
                        <w:top w:val="none" w:sz="0" w:space="0" w:color="auto"/>
                        <w:left w:val="none" w:sz="0" w:space="0" w:color="auto"/>
                        <w:bottom w:val="none" w:sz="0" w:space="0" w:color="auto"/>
                        <w:right w:val="none" w:sz="0" w:space="0" w:color="auto"/>
                      </w:divBdr>
                    </w:div>
                    <w:div w:id="969356881">
                      <w:marLeft w:val="0"/>
                      <w:marRight w:val="0"/>
                      <w:marTop w:val="0"/>
                      <w:marBottom w:val="0"/>
                      <w:divBdr>
                        <w:top w:val="none" w:sz="0" w:space="0" w:color="auto"/>
                        <w:left w:val="none" w:sz="0" w:space="0" w:color="auto"/>
                        <w:bottom w:val="none" w:sz="0" w:space="0" w:color="auto"/>
                        <w:right w:val="none" w:sz="0" w:space="0" w:color="auto"/>
                      </w:divBdr>
                    </w:div>
                    <w:div w:id="998388122">
                      <w:marLeft w:val="0"/>
                      <w:marRight w:val="0"/>
                      <w:marTop w:val="0"/>
                      <w:marBottom w:val="0"/>
                      <w:divBdr>
                        <w:top w:val="none" w:sz="0" w:space="0" w:color="auto"/>
                        <w:left w:val="none" w:sz="0" w:space="0" w:color="auto"/>
                        <w:bottom w:val="none" w:sz="0" w:space="0" w:color="auto"/>
                        <w:right w:val="none" w:sz="0" w:space="0" w:color="auto"/>
                      </w:divBdr>
                    </w:div>
                    <w:div w:id="1064178736">
                      <w:marLeft w:val="0"/>
                      <w:marRight w:val="0"/>
                      <w:marTop w:val="0"/>
                      <w:marBottom w:val="0"/>
                      <w:divBdr>
                        <w:top w:val="none" w:sz="0" w:space="0" w:color="auto"/>
                        <w:left w:val="none" w:sz="0" w:space="0" w:color="auto"/>
                        <w:bottom w:val="none" w:sz="0" w:space="0" w:color="auto"/>
                        <w:right w:val="none" w:sz="0" w:space="0" w:color="auto"/>
                      </w:divBdr>
                    </w:div>
                    <w:div w:id="1091198466">
                      <w:marLeft w:val="0"/>
                      <w:marRight w:val="0"/>
                      <w:marTop w:val="0"/>
                      <w:marBottom w:val="0"/>
                      <w:divBdr>
                        <w:top w:val="none" w:sz="0" w:space="0" w:color="auto"/>
                        <w:left w:val="none" w:sz="0" w:space="0" w:color="auto"/>
                        <w:bottom w:val="none" w:sz="0" w:space="0" w:color="auto"/>
                        <w:right w:val="none" w:sz="0" w:space="0" w:color="auto"/>
                      </w:divBdr>
                    </w:div>
                    <w:div w:id="1131365338">
                      <w:marLeft w:val="0"/>
                      <w:marRight w:val="0"/>
                      <w:marTop w:val="0"/>
                      <w:marBottom w:val="0"/>
                      <w:divBdr>
                        <w:top w:val="none" w:sz="0" w:space="0" w:color="auto"/>
                        <w:left w:val="none" w:sz="0" w:space="0" w:color="auto"/>
                        <w:bottom w:val="none" w:sz="0" w:space="0" w:color="auto"/>
                        <w:right w:val="none" w:sz="0" w:space="0" w:color="auto"/>
                      </w:divBdr>
                    </w:div>
                    <w:div w:id="1139372996">
                      <w:marLeft w:val="0"/>
                      <w:marRight w:val="0"/>
                      <w:marTop w:val="0"/>
                      <w:marBottom w:val="0"/>
                      <w:divBdr>
                        <w:top w:val="none" w:sz="0" w:space="0" w:color="auto"/>
                        <w:left w:val="none" w:sz="0" w:space="0" w:color="auto"/>
                        <w:bottom w:val="none" w:sz="0" w:space="0" w:color="auto"/>
                        <w:right w:val="none" w:sz="0" w:space="0" w:color="auto"/>
                      </w:divBdr>
                    </w:div>
                    <w:div w:id="1302423858">
                      <w:marLeft w:val="0"/>
                      <w:marRight w:val="0"/>
                      <w:marTop w:val="0"/>
                      <w:marBottom w:val="0"/>
                      <w:divBdr>
                        <w:top w:val="none" w:sz="0" w:space="0" w:color="auto"/>
                        <w:left w:val="none" w:sz="0" w:space="0" w:color="auto"/>
                        <w:bottom w:val="none" w:sz="0" w:space="0" w:color="auto"/>
                        <w:right w:val="none" w:sz="0" w:space="0" w:color="auto"/>
                      </w:divBdr>
                    </w:div>
                    <w:div w:id="1322155012">
                      <w:marLeft w:val="0"/>
                      <w:marRight w:val="0"/>
                      <w:marTop w:val="0"/>
                      <w:marBottom w:val="0"/>
                      <w:divBdr>
                        <w:top w:val="none" w:sz="0" w:space="0" w:color="auto"/>
                        <w:left w:val="none" w:sz="0" w:space="0" w:color="auto"/>
                        <w:bottom w:val="none" w:sz="0" w:space="0" w:color="auto"/>
                        <w:right w:val="none" w:sz="0" w:space="0" w:color="auto"/>
                      </w:divBdr>
                    </w:div>
                    <w:div w:id="1355185497">
                      <w:marLeft w:val="0"/>
                      <w:marRight w:val="0"/>
                      <w:marTop w:val="0"/>
                      <w:marBottom w:val="0"/>
                      <w:divBdr>
                        <w:top w:val="none" w:sz="0" w:space="0" w:color="auto"/>
                        <w:left w:val="none" w:sz="0" w:space="0" w:color="auto"/>
                        <w:bottom w:val="none" w:sz="0" w:space="0" w:color="auto"/>
                        <w:right w:val="none" w:sz="0" w:space="0" w:color="auto"/>
                      </w:divBdr>
                    </w:div>
                    <w:div w:id="1524594099">
                      <w:marLeft w:val="0"/>
                      <w:marRight w:val="0"/>
                      <w:marTop w:val="0"/>
                      <w:marBottom w:val="0"/>
                      <w:divBdr>
                        <w:top w:val="none" w:sz="0" w:space="0" w:color="auto"/>
                        <w:left w:val="none" w:sz="0" w:space="0" w:color="auto"/>
                        <w:bottom w:val="none" w:sz="0" w:space="0" w:color="auto"/>
                        <w:right w:val="none" w:sz="0" w:space="0" w:color="auto"/>
                      </w:divBdr>
                    </w:div>
                    <w:div w:id="1704475041">
                      <w:marLeft w:val="0"/>
                      <w:marRight w:val="0"/>
                      <w:marTop w:val="0"/>
                      <w:marBottom w:val="0"/>
                      <w:divBdr>
                        <w:top w:val="none" w:sz="0" w:space="0" w:color="auto"/>
                        <w:left w:val="none" w:sz="0" w:space="0" w:color="auto"/>
                        <w:bottom w:val="none" w:sz="0" w:space="0" w:color="auto"/>
                        <w:right w:val="none" w:sz="0" w:space="0" w:color="auto"/>
                      </w:divBdr>
                    </w:div>
                    <w:div w:id="1803884383">
                      <w:marLeft w:val="0"/>
                      <w:marRight w:val="0"/>
                      <w:marTop w:val="0"/>
                      <w:marBottom w:val="0"/>
                      <w:divBdr>
                        <w:top w:val="none" w:sz="0" w:space="0" w:color="auto"/>
                        <w:left w:val="none" w:sz="0" w:space="0" w:color="auto"/>
                        <w:bottom w:val="none" w:sz="0" w:space="0" w:color="auto"/>
                        <w:right w:val="none" w:sz="0" w:space="0" w:color="auto"/>
                      </w:divBdr>
                    </w:div>
                    <w:div w:id="1855146898">
                      <w:marLeft w:val="0"/>
                      <w:marRight w:val="0"/>
                      <w:marTop w:val="0"/>
                      <w:marBottom w:val="0"/>
                      <w:divBdr>
                        <w:top w:val="none" w:sz="0" w:space="0" w:color="auto"/>
                        <w:left w:val="none" w:sz="0" w:space="0" w:color="auto"/>
                        <w:bottom w:val="none" w:sz="0" w:space="0" w:color="auto"/>
                        <w:right w:val="none" w:sz="0" w:space="0" w:color="auto"/>
                      </w:divBdr>
                    </w:div>
                    <w:div w:id="2088720255">
                      <w:marLeft w:val="0"/>
                      <w:marRight w:val="0"/>
                      <w:marTop w:val="0"/>
                      <w:marBottom w:val="0"/>
                      <w:divBdr>
                        <w:top w:val="none" w:sz="0" w:space="0" w:color="auto"/>
                        <w:left w:val="none" w:sz="0" w:space="0" w:color="auto"/>
                        <w:bottom w:val="none" w:sz="0" w:space="0" w:color="auto"/>
                        <w:right w:val="none" w:sz="0" w:space="0" w:color="auto"/>
                      </w:divBdr>
                    </w:div>
                    <w:div w:id="21396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9167">
      <w:bodyDiv w:val="1"/>
      <w:marLeft w:val="0"/>
      <w:marRight w:val="0"/>
      <w:marTop w:val="0"/>
      <w:marBottom w:val="0"/>
      <w:divBdr>
        <w:top w:val="none" w:sz="0" w:space="0" w:color="auto"/>
        <w:left w:val="none" w:sz="0" w:space="0" w:color="auto"/>
        <w:bottom w:val="none" w:sz="0" w:space="0" w:color="auto"/>
        <w:right w:val="none" w:sz="0" w:space="0" w:color="auto"/>
      </w:divBdr>
      <w:divsChild>
        <w:div w:id="412430172">
          <w:marLeft w:val="0"/>
          <w:marRight w:val="0"/>
          <w:marTop w:val="0"/>
          <w:marBottom w:val="0"/>
          <w:divBdr>
            <w:top w:val="none" w:sz="0" w:space="0" w:color="auto"/>
            <w:left w:val="none" w:sz="0" w:space="0" w:color="auto"/>
            <w:bottom w:val="none" w:sz="0" w:space="0" w:color="auto"/>
            <w:right w:val="none" w:sz="0" w:space="0" w:color="auto"/>
          </w:divBdr>
          <w:divsChild>
            <w:div w:id="1305155730">
              <w:marLeft w:val="0"/>
              <w:marRight w:val="0"/>
              <w:marTop w:val="0"/>
              <w:marBottom w:val="0"/>
              <w:divBdr>
                <w:top w:val="none" w:sz="0" w:space="0" w:color="auto"/>
                <w:left w:val="none" w:sz="0" w:space="0" w:color="auto"/>
                <w:bottom w:val="none" w:sz="0" w:space="0" w:color="auto"/>
                <w:right w:val="none" w:sz="0" w:space="0" w:color="auto"/>
              </w:divBdr>
              <w:divsChild>
                <w:div w:id="1081878983">
                  <w:marLeft w:val="0"/>
                  <w:marRight w:val="0"/>
                  <w:marTop w:val="0"/>
                  <w:marBottom w:val="0"/>
                  <w:divBdr>
                    <w:top w:val="none" w:sz="0" w:space="0" w:color="auto"/>
                    <w:left w:val="none" w:sz="0" w:space="0" w:color="auto"/>
                    <w:bottom w:val="none" w:sz="0" w:space="0" w:color="auto"/>
                    <w:right w:val="none" w:sz="0" w:space="0" w:color="auto"/>
                  </w:divBdr>
                  <w:divsChild>
                    <w:div w:id="2363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ocoker\Application%20Data\Microsoft\Templates\CCNPv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3FEDA-7EBB-415C-BD25-DD88FC05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CCNPv6</Template>
  <TotalTime>8</TotalTime>
  <Pages>14</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palo segec</cp:lastModifiedBy>
  <cp:revision>5</cp:revision>
  <cp:lastPrinted>2014-10-10T14:14:00Z</cp:lastPrinted>
  <dcterms:created xsi:type="dcterms:W3CDTF">2014-12-18T14:54:00Z</dcterms:created>
  <dcterms:modified xsi:type="dcterms:W3CDTF">2017-06-01T19:20:00Z</dcterms:modified>
</cp:coreProperties>
</file>