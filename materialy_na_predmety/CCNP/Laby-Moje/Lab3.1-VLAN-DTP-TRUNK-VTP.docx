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DAB07" w14:textId="14A070E0" w:rsidR="0027551A" w:rsidRPr="00CA630E" w:rsidRDefault="00AA2300" w:rsidP="0027551A">
      <w:pPr>
        <w:pStyle w:val="Nadpis1"/>
      </w:pPr>
      <w:bookmarkStart w:id="0" w:name="_Toc477979416"/>
      <w:bookmarkStart w:id="1" w:name="_GoBack"/>
      <w:bookmarkEnd w:id="1"/>
      <w:r w:rsidRPr="00CA630E">
        <w:t xml:space="preserve">Lab </w:t>
      </w:r>
      <w:r w:rsidR="00830203" w:rsidRPr="00CA630E">
        <w:t>3</w:t>
      </w:r>
      <w:r w:rsidRPr="00CA630E">
        <w:t>.</w:t>
      </w:r>
      <w:r w:rsidR="004B6AD7" w:rsidRPr="00CA630E">
        <w:t>1</w:t>
      </w:r>
      <w:r w:rsidR="006C63CD" w:rsidRPr="00CA630E">
        <w:t xml:space="preserve"> </w:t>
      </w:r>
      <w:r w:rsidR="00830203" w:rsidRPr="00CA630E">
        <w:t>VLAN, trunk, DTP, VTP</w:t>
      </w:r>
      <w:bookmarkEnd w:id="0"/>
    </w:p>
    <w:p w14:paraId="7E94560E" w14:textId="5B3AC964" w:rsidR="00A65D0D" w:rsidRPr="00CA630E" w:rsidRDefault="00A65D0D">
      <w:pPr>
        <w:rPr>
          <w:lang w:val="sk-SK"/>
        </w:rPr>
      </w:pPr>
    </w:p>
    <w:p w14:paraId="26A170BA" w14:textId="03911356" w:rsidR="00A65D0D" w:rsidRPr="00CA630E" w:rsidRDefault="00A65D0D" w:rsidP="00385065">
      <w:pPr>
        <w:pStyle w:val="Nadpis1"/>
      </w:pPr>
      <w:bookmarkStart w:id="2" w:name="_Toc477979417"/>
      <w:r w:rsidRPr="00CA630E">
        <w:t>Topo</w:t>
      </w:r>
      <w:bookmarkEnd w:id="2"/>
      <w:r w:rsidR="00E36FA3">
        <w:t>lógia</w:t>
      </w:r>
    </w:p>
    <w:p w14:paraId="5BD5736A" w14:textId="3173844A" w:rsidR="009A7350" w:rsidRPr="00CA630E" w:rsidRDefault="0033705E" w:rsidP="00A65D0D">
      <w:pPr>
        <w:rPr>
          <w:b/>
          <w:color w:val="FF0000"/>
          <w:sz w:val="22"/>
          <w:lang w:val="sk-SK"/>
        </w:rPr>
      </w:pPr>
      <w:r w:rsidRPr="00CA630E">
        <w:rPr>
          <w:lang w:val="sk-SK"/>
        </w:rPr>
        <w:object w:dxaOrig="9120" w:dyaOrig="4410" w14:anchorId="57D8C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220.5pt" o:ole="">
            <v:imagedata r:id="rId8" o:title=""/>
          </v:shape>
          <o:OLEObject Type="Embed" ProgID="Visio.Drawing.15" ShapeID="_x0000_i1025" DrawAspect="Content" ObjectID="_1557653108" r:id="rId9"/>
        </w:object>
      </w:r>
    </w:p>
    <w:p w14:paraId="5BD5736B" w14:textId="77777777" w:rsidR="009A7350" w:rsidRPr="00CA630E" w:rsidRDefault="00D71442" w:rsidP="00385065">
      <w:pPr>
        <w:pStyle w:val="Nadpis1"/>
      </w:pPr>
      <w:bookmarkStart w:id="3" w:name="_Toc477979418"/>
      <w:r w:rsidRPr="00CA630E">
        <w:t>Požadované kroky</w:t>
      </w:r>
      <w:bookmarkEnd w:id="3"/>
    </w:p>
    <w:p w14:paraId="2546ED4F" w14:textId="77777777" w:rsidR="003B68E8" w:rsidRPr="00CA630E" w:rsidRDefault="003B68E8" w:rsidP="003B68E8">
      <w:pPr>
        <w:pStyle w:val="Odsekzoznamu"/>
        <w:numPr>
          <w:ilvl w:val="0"/>
          <w:numId w:val="44"/>
        </w:numPr>
        <w:rPr>
          <w:lang w:val="sk-SK"/>
        </w:rPr>
      </w:pPr>
      <w:r w:rsidRPr="00CA630E">
        <w:rPr>
          <w:lang w:val="sk-SK"/>
        </w:rPr>
        <w:t>Príprava-premazanie a init konfig</w:t>
      </w:r>
    </w:p>
    <w:p w14:paraId="0E47CE52" w14:textId="7674AE98" w:rsidR="003B68E8" w:rsidRPr="00CA630E" w:rsidRDefault="003B68E8" w:rsidP="003B68E8">
      <w:pPr>
        <w:pStyle w:val="Odsekzoznamu"/>
        <w:numPr>
          <w:ilvl w:val="0"/>
          <w:numId w:val="44"/>
        </w:numPr>
        <w:rPr>
          <w:lang w:val="sk-SK"/>
        </w:rPr>
      </w:pPr>
      <w:r w:rsidRPr="00CA630E">
        <w:rPr>
          <w:lang w:val="sk-SK"/>
        </w:rPr>
        <w:t>L1 a L2 diagnostika</w:t>
      </w:r>
    </w:p>
    <w:p w14:paraId="1C640621" w14:textId="77777777" w:rsidR="0033705E" w:rsidRPr="00CA630E" w:rsidRDefault="0033705E" w:rsidP="003B68E8">
      <w:pPr>
        <w:pStyle w:val="Odsekzoznamu"/>
        <w:numPr>
          <w:ilvl w:val="0"/>
          <w:numId w:val="44"/>
        </w:numPr>
        <w:rPr>
          <w:lang w:val="sk-SK"/>
        </w:rPr>
      </w:pPr>
      <w:r w:rsidRPr="00CA630E">
        <w:rPr>
          <w:lang w:val="sk-SK"/>
        </w:rPr>
        <w:t xml:space="preserve">Static vlan </w:t>
      </w:r>
    </w:p>
    <w:p w14:paraId="2CAE85E3" w14:textId="541B5DCE" w:rsidR="0033705E" w:rsidRPr="00CA630E" w:rsidRDefault="0033705E" w:rsidP="0033705E">
      <w:pPr>
        <w:pStyle w:val="Odsekzoznamu"/>
        <w:numPr>
          <w:ilvl w:val="1"/>
          <w:numId w:val="44"/>
        </w:numPr>
        <w:rPr>
          <w:lang w:val="sk-SK"/>
        </w:rPr>
      </w:pPr>
      <w:r w:rsidRPr="00CA630E">
        <w:rPr>
          <w:lang w:val="sk-SK"/>
        </w:rPr>
        <w:t> adresovanie</w:t>
      </w:r>
    </w:p>
    <w:p w14:paraId="6A5182FF" w14:textId="6C1CCEBF" w:rsidR="0033705E" w:rsidRPr="00CA630E" w:rsidRDefault="00D86770" w:rsidP="0033705E">
      <w:pPr>
        <w:pStyle w:val="Odsekzoznamu"/>
        <w:numPr>
          <w:ilvl w:val="1"/>
          <w:numId w:val="44"/>
        </w:numPr>
        <w:rPr>
          <w:lang w:val="sk-SK"/>
        </w:rPr>
      </w:pPr>
      <w:r>
        <w:rPr>
          <w:lang w:val="sk-SK"/>
        </w:rPr>
        <w:t> </w:t>
      </w:r>
      <w:r>
        <w:rPr>
          <w:lang w:val="sk-SK"/>
        </w:rPr>
        <w:tab/>
      </w:r>
      <w:r w:rsidR="0033705E" w:rsidRPr="00CA630E">
        <w:rPr>
          <w:lang w:val="sk-SK"/>
        </w:rPr>
        <w:t>192.#SETU.#VLANY.0/24</w:t>
      </w:r>
    </w:p>
    <w:p w14:paraId="32DA3BFD" w14:textId="444BD81C" w:rsidR="003B68E8" w:rsidRDefault="003B68E8" w:rsidP="003B68E8">
      <w:pPr>
        <w:pStyle w:val="Odsekzoznamu"/>
        <w:numPr>
          <w:ilvl w:val="0"/>
          <w:numId w:val="44"/>
        </w:numPr>
        <w:rPr>
          <w:lang w:val="sk-SK"/>
        </w:rPr>
      </w:pPr>
      <w:r w:rsidRPr="00CA630E">
        <w:rPr>
          <w:lang w:val="sk-SK"/>
        </w:rPr>
        <w:t>Statik a dynamic trunk</w:t>
      </w:r>
    </w:p>
    <w:p w14:paraId="75A1C322" w14:textId="67785C5E" w:rsidR="00543755" w:rsidRPr="00CA630E" w:rsidRDefault="00543755" w:rsidP="003B68E8">
      <w:pPr>
        <w:pStyle w:val="Odsekzoznamu"/>
        <w:numPr>
          <w:ilvl w:val="0"/>
          <w:numId w:val="44"/>
        </w:numPr>
        <w:rPr>
          <w:lang w:val="sk-SK"/>
        </w:rPr>
      </w:pPr>
      <w:r>
        <w:rPr>
          <w:lang w:val="sk-SK"/>
        </w:rPr>
        <w:t>Trunk nativ vlan problemy</w:t>
      </w:r>
    </w:p>
    <w:p w14:paraId="2EC8731A" w14:textId="2BC2709E" w:rsidR="003B68E8" w:rsidRPr="00CA630E" w:rsidRDefault="003B68E8" w:rsidP="003B68E8">
      <w:pPr>
        <w:pStyle w:val="Odsekzoznamu"/>
        <w:numPr>
          <w:ilvl w:val="0"/>
          <w:numId w:val="44"/>
        </w:numPr>
        <w:rPr>
          <w:lang w:val="sk-SK"/>
        </w:rPr>
      </w:pPr>
      <w:r w:rsidRPr="00CA630E">
        <w:rPr>
          <w:lang w:val="sk-SK"/>
        </w:rPr>
        <w:t>VTP</w:t>
      </w:r>
      <w:r w:rsidR="00A828E1" w:rsidRPr="00CA630E">
        <w:rPr>
          <w:lang w:val="sk-SK"/>
        </w:rPr>
        <w:t xml:space="preserve"> 2, VTP3</w:t>
      </w:r>
    </w:p>
    <w:p w14:paraId="03714721" w14:textId="77777777" w:rsidR="00A828E1" w:rsidRPr="00CA630E" w:rsidRDefault="00A828E1" w:rsidP="00A828E1">
      <w:pPr>
        <w:pStyle w:val="Odsekzoznamu"/>
        <w:rPr>
          <w:lang w:val="sk-SK"/>
        </w:rPr>
      </w:pPr>
    </w:p>
    <w:p w14:paraId="58A548F0" w14:textId="77777777" w:rsidR="00AC4F93" w:rsidRPr="00CA630E" w:rsidRDefault="00AC4F93" w:rsidP="00AC4F93">
      <w:pPr>
        <w:pStyle w:val="BodyFormat"/>
        <w:spacing w:before="0" w:after="0" w:line="240" w:lineRule="auto"/>
        <w:rPr>
          <w:lang w:val="sk-SK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4483"/>
        <w:gridCol w:w="2010"/>
      </w:tblGrid>
      <w:tr w:rsidR="006B62C4" w:rsidRPr="00CA630E" w14:paraId="7A08A740" w14:textId="77777777" w:rsidTr="003B68E8">
        <w:trPr>
          <w:trHeight w:val="367"/>
        </w:trPr>
        <w:tc>
          <w:tcPr>
            <w:tcW w:w="3217" w:type="dxa"/>
          </w:tcPr>
          <w:p w14:paraId="28C852E6" w14:textId="77777777" w:rsidR="006B62C4" w:rsidRPr="00CA630E" w:rsidRDefault="006B62C4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A630E">
              <w:rPr>
                <w:b/>
                <w:szCs w:val="20"/>
                <w:lang w:val="sk-SK"/>
              </w:rPr>
              <w:t>Task</w:t>
            </w:r>
          </w:p>
        </w:tc>
        <w:tc>
          <w:tcPr>
            <w:tcW w:w="4483" w:type="dxa"/>
          </w:tcPr>
          <w:p w14:paraId="2820FDE0" w14:textId="77777777" w:rsidR="006B62C4" w:rsidRPr="00CA630E" w:rsidRDefault="006B62C4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A630E">
              <w:rPr>
                <w:b/>
                <w:szCs w:val="20"/>
                <w:lang w:val="sk-SK"/>
              </w:rPr>
              <w:t>Konfigurácia</w:t>
            </w:r>
          </w:p>
        </w:tc>
        <w:tc>
          <w:tcPr>
            <w:tcW w:w="2010" w:type="dxa"/>
          </w:tcPr>
          <w:p w14:paraId="14B83652" w14:textId="77777777" w:rsidR="006B62C4" w:rsidRPr="00CA630E" w:rsidRDefault="006B62C4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A630E">
              <w:rPr>
                <w:b/>
                <w:szCs w:val="20"/>
                <w:lang w:val="sk-SK"/>
              </w:rPr>
              <w:t>Verifikácia</w:t>
            </w:r>
          </w:p>
        </w:tc>
      </w:tr>
      <w:tr w:rsidR="003B68E8" w:rsidRPr="00CA630E" w14:paraId="790BCECB" w14:textId="77777777" w:rsidTr="006A51FD">
        <w:trPr>
          <w:trHeight w:val="367"/>
        </w:trPr>
        <w:tc>
          <w:tcPr>
            <w:tcW w:w="9710" w:type="dxa"/>
            <w:gridSpan w:val="3"/>
          </w:tcPr>
          <w:p w14:paraId="7B6BFE68" w14:textId="647237C6" w:rsidR="003B68E8" w:rsidRPr="00CA630E" w:rsidRDefault="003B68E8" w:rsidP="003B68E8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1210FD">
              <w:rPr>
                <w:b/>
                <w:sz w:val="24"/>
                <w:szCs w:val="20"/>
                <w:lang w:val="sk-SK"/>
              </w:rPr>
              <w:t>Príprava na lab - Init konfig a booting</w:t>
            </w:r>
          </w:p>
        </w:tc>
      </w:tr>
      <w:tr w:rsidR="003B68E8" w:rsidRPr="00CA630E" w14:paraId="1653DBA9" w14:textId="5F605A2E" w:rsidTr="003B68E8">
        <w:trPr>
          <w:trHeight w:val="367"/>
        </w:trPr>
        <w:tc>
          <w:tcPr>
            <w:tcW w:w="3217" w:type="dxa"/>
          </w:tcPr>
          <w:p w14:paraId="5DE0DB8F" w14:textId="251AB776" w:rsidR="003B68E8" w:rsidRPr="00CA630E" w:rsidRDefault="003B68E8" w:rsidP="003B68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Zapoj a nabootuj zariadenia, over či sú prázdne. Použi mazací skript z úlohy 1 a init konfig.</w:t>
            </w:r>
          </w:p>
        </w:tc>
        <w:tc>
          <w:tcPr>
            <w:tcW w:w="4483" w:type="dxa"/>
          </w:tcPr>
          <w:p w14:paraId="74399938" w14:textId="77777777" w:rsidR="000C43F0" w:rsidRPr="00CA630E" w:rsidRDefault="000C43F0" w:rsidP="003B68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Použi:</w:t>
            </w:r>
          </w:p>
          <w:p w14:paraId="3AB6DB24" w14:textId="033AB69C" w:rsidR="000C43F0" w:rsidRPr="00CA630E" w:rsidRDefault="0033705E" w:rsidP="000C43F0">
            <w:pPr>
              <w:pStyle w:val="BodyFormat"/>
              <w:numPr>
                <w:ilvl w:val="0"/>
                <w:numId w:val="45"/>
              </w:numPr>
              <w:spacing w:before="0" w:after="0" w:line="240" w:lineRule="auto"/>
              <w:ind w:left="714" w:hanging="357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d</w:t>
            </w:r>
            <w:r w:rsidR="000C43F0" w:rsidRPr="00CA630E">
              <w:rPr>
                <w:szCs w:val="20"/>
                <w:lang w:val="sk-SK"/>
              </w:rPr>
              <w:t>elete</w:t>
            </w:r>
          </w:p>
          <w:p w14:paraId="48DBE06F" w14:textId="13C9112B" w:rsidR="000C43F0" w:rsidRPr="00CA630E" w:rsidRDefault="0033705E" w:rsidP="000C43F0">
            <w:pPr>
              <w:pStyle w:val="BodyFormat"/>
              <w:numPr>
                <w:ilvl w:val="0"/>
                <w:numId w:val="45"/>
              </w:numPr>
              <w:spacing w:before="0" w:after="0" w:line="240" w:lineRule="auto"/>
              <w:ind w:left="714" w:hanging="357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e</w:t>
            </w:r>
            <w:r w:rsidR="000C43F0" w:rsidRPr="00CA630E">
              <w:rPr>
                <w:szCs w:val="20"/>
                <w:lang w:val="sk-SK"/>
              </w:rPr>
              <w:t>rase</w:t>
            </w:r>
          </w:p>
          <w:p w14:paraId="0E7079B2" w14:textId="35D2D124" w:rsidR="003B68E8" w:rsidRPr="00CA630E" w:rsidRDefault="000C43F0" w:rsidP="000C43F0">
            <w:pPr>
              <w:pStyle w:val="BodyFormat"/>
              <w:numPr>
                <w:ilvl w:val="0"/>
                <w:numId w:val="45"/>
              </w:numPr>
              <w:spacing w:before="0" w:after="0" w:line="240" w:lineRule="auto"/>
              <w:ind w:left="714" w:hanging="357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reload</w:t>
            </w:r>
          </w:p>
        </w:tc>
        <w:tc>
          <w:tcPr>
            <w:tcW w:w="2010" w:type="dxa"/>
          </w:tcPr>
          <w:p w14:paraId="23B5A455" w14:textId="77777777" w:rsidR="003B68E8" w:rsidRPr="00CA630E" w:rsidRDefault="003B68E8" w:rsidP="003B68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 startup</w:t>
            </w:r>
          </w:p>
          <w:p w14:paraId="0253CFFC" w14:textId="77777777" w:rsidR="003B68E8" w:rsidRPr="00CA630E" w:rsidRDefault="003B68E8" w:rsidP="003B68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 vlan</w:t>
            </w:r>
          </w:p>
          <w:p w14:paraId="0BF9531F" w14:textId="4F75E25C" w:rsidR="003B68E8" w:rsidRPr="00CA630E" w:rsidRDefault="003B68E8" w:rsidP="003B68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 flash</w:t>
            </w:r>
          </w:p>
        </w:tc>
      </w:tr>
      <w:tr w:rsidR="003B68E8" w:rsidRPr="00CA630E" w14:paraId="0C129E9B" w14:textId="77777777" w:rsidTr="006A51FD">
        <w:trPr>
          <w:trHeight w:val="367"/>
        </w:trPr>
        <w:tc>
          <w:tcPr>
            <w:tcW w:w="9710" w:type="dxa"/>
            <w:gridSpan w:val="3"/>
          </w:tcPr>
          <w:p w14:paraId="24E8A51A" w14:textId="025BA686" w:rsidR="003B68E8" w:rsidRPr="00CA630E" w:rsidRDefault="003B68E8" w:rsidP="0033705E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A630E">
              <w:rPr>
                <w:b/>
                <w:szCs w:val="20"/>
                <w:lang w:val="sk-SK"/>
              </w:rPr>
              <w:t>Overenie zapojenie, L1/2 diagnostika</w:t>
            </w:r>
          </w:p>
        </w:tc>
      </w:tr>
      <w:tr w:rsidR="003B68E8" w:rsidRPr="00CA630E" w14:paraId="083E6067" w14:textId="77777777" w:rsidTr="006A51FD">
        <w:trPr>
          <w:trHeight w:val="367"/>
        </w:trPr>
        <w:tc>
          <w:tcPr>
            <w:tcW w:w="3217" w:type="dxa"/>
          </w:tcPr>
          <w:p w14:paraId="115F9223" w14:textId="57703599" w:rsidR="003B68E8" w:rsidRPr="00CA630E" w:rsidRDefault="003B68E8" w:rsidP="003B68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Over stav portov</w:t>
            </w:r>
          </w:p>
        </w:tc>
        <w:tc>
          <w:tcPr>
            <w:tcW w:w="6493" w:type="dxa"/>
            <w:gridSpan w:val="2"/>
          </w:tcPr>
          <w:p w14:paraId="3529B12C" w14:textId="77777777" w:rsidR="003B68E8" w:rsidRPr="00CA630E" w:rsidRDefault="003B68E8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A630E">
              <w:rPr>
                <w:b/>
                <w:szCs w:val="20"/>
                <w:lang w:val="sk-SK"/>
              </w:rPr>
              <w:t>L1/2:</w:t>
            </w:r>
          </w:p>
          <w:p w14:paraId="7A727336" w14:textId="42BE51FD" w:rsidR="003B68E8" w:rsidRPr="00CA630E" w:rsidRDefault="003B68E8" w:rsidP="003B68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! vsetko vo vlan 1</w:t>
            </w:r>
          </w:p>
          <w:p w14:paraId="42DB9956" w14:textId="77777777" w:rsidR="003B68E8" w:rsidRPr="00CA630E" w:rsidRDefault="003B68E8" w:rsidP="003B68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Show interfaces status</w:t>
            </w:r>
          </w:p>
          <w:p w14:paraId="3C5E49B4" w14:textId="4AAB5DF8" w:rsidR="003B68E8" w:rsidRPr="00CA630E" w:rsidRDefault="003B68E8" w:rsidP="003B68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Show ip interface brief</w:t>
            </w:r>
          </w:p>
        </w:tc>
      </w:tr>
      <w:tr w:rsidR="003B68E8" w:rsidRPr="00CA630E" w14:paraId="299AE083" w14:textId="77777777" w:rsidTr="006A51FD">
        <w:trPr>
          <w:trHeight w:val="367"/>
        </w:trPr>
        <w:tc>
          <w:tcPr>
            <w:tcW w:w="3217" w:type="dxa"/>
          </w:tcPr>
          <w:p w14:paraId="39C95981" w14:textId="4FBF2CDC" w:rsidR="003B68E8" w:rsidRPr="00CA630E" w:rsidRDefault="003B68E8" w:rsidP="003B68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Over zapojenie</w:t>
            </w:r>
          </w:p>
        </w:tc>
        <w:tc>
          <w:tcPr>
            <w:tcW w:w="6493" w:type="dxa"/>
            <w:gridSpan w:val="2"/>
          </w:tcPr>
          <w:p w14:paraId="40500C47" w14:textId="77777777" w:rsidR="003B68E8" w:rsidRPr="00CA630E" w:rsidRDefault="003B68E8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show cdp neighbor</w:t>
            </w:r>
          </w:p>
          <w:p w14:paraId="7C7B8499" w14:textId="472F022B" w:rsidR="003B68E8" w:rsidRPr="00CA630E" w:rsidRDefault="00C33BF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show cdp neighbor detail</w:t>
            </w:r>
          </w:p>
        </w:tc>
      </w:tr>
      <w:tr w:rsidR="006B62C4" w:rsidRPr="00CA630E" w14:paraId="18F5D7EC" w14:textId="77777777" w:rsidTr="003B68E8">
        <w:trPr>
          <w:trHeight w:val="333"/>
        </w:trPr>
        <w:tc>
          <w:tcPr>
            <w:tcW w:w="9710" w:type="dxa"/>
            <w:gridSpan w:val="3"/>
          </w:tcPr>
          <w:p w14:paraId="39053CAF" w14:textId="178F1EDB" w:rsidR="006B62C4" w:rsidRPr="00CA630E" w:rsidRDefault="003B68E8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1210FD">
              <w:rPr>
                <w:b/>
                <w:sz w:val="24"/>
                <w:szCs w:val="20"/>
                <w:lang w:val="sk-SK"/>
              </w:rPr>
              <w:t>Statické VLAN</w:t>
            </w:r>
          </w:p>
        </w:tc>
      </w:tr>
      <w:tr w:rsidR="0033705E" w:rsidRPr="00CA630E" w14:paraId="2B51FABA" w14:textId="77777777" w:rsidTr="006A51FD">
        <w:trPr>
          <w:trHeight w:val="583"/>
        </w:trPr>
        <w:tc>
          <w:tcPr>
            <w:tcW w:w="3217" w:type="dxa"/>
          </w:tcPr>
          <w:p w14:paraId="3C141465" w14:textId="4312FFBD" w:rsidR="0033705E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Over stav prepínačov z pohľadu VLAN</w:t>
            </w:r>
          </w:p>
        </w:tc>
        <w:tc>
          <w:tcPr>
            <w:tcW w:w="6493" w:type="dxa"/>
            <w:gridSpan w:val="2"/>
          </w:tcPr>
          <w:p w14:paraId="6C0DF091" w14:textId="77777777" w:rsidR="0033705E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Show vlan</w:t>
            </w:r>
          </w:p>
          <w:p w14:paraId="6DD2CD81" w14:textId="77777777" w:rsidR="0033705E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Show vlan brief</w:t>
            </w:r>
          </w:p>
          <w:p w14:paraId="2F109C89" w14:textId="4B22BE2E" w:rsidR="0033705E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Show vlan summary</w:t>
            </w:r>
          </w:p>
        </w:tc>
      </w:tr>
      <w:tr w:rsidR="00C047E0" w:rsidRPr="00CA630E" w14:paraId="2A03B59D" w14:textId="77777777" w:rsidTr="003B68E8">
        <w:trPr>
          <w:trHeight w:val="364"/>
        </w:trPr>
        <w:tc>
          <w:tcPr>
            <w:tcW w:w="3217" w:type="dxa"/>
          </w:tcPr>
          <w:p w14:paraId="030C8BF0" w14:textId="2ADE39DF" w:rsidR="00C047E0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lastRenderedPageBreak/>
              <w:t>Vytvor vlan</w:t>
            </w:r>
            <w:r w:rsidR="001210FD">
              <w:rPr>
                <w:szCs w:val="20"/>
                <w:lang w:val="sk-SK"/>
              </w:rPr>
              <w:t xml:space="preserve"> 99</w:t>
            </w:r>
            <w:r w:rsidRPr="00CA630E">
              <w:rPr>
                <w:szCs w:val="20"/>
                <w:lang w:val="sk-SK"/>
              </w:rPr>
              <w:t xml:space="preserve"> </w:t>
            </w:r>
            <w:r w:rsidR="00761F31" w:rsidRPr="00CA630E">
              <w:rPr>
                <w:szCs w:val="20"/>
                <w:lang w:val="sk-SK"/>
              </w:rPr>
              <w:t xml:space="preserve">cez VLAN režim </w:t>
            </w:r>
            <w:r w:rsidRPr="00CA630E">
              <w:rPr>
                <w:szCs w:val="20"/>
                <w:lang w:val="sk-SK"/>
              </w:rPr>
              <w:t>na ALS:</w:t>
            </w:r>
          </w:p>
        </w:tc>
        <w:tc>
          <w:tcPr>
            <w:tcW w:w="4483" w:type="dxa"/>
          </w:tcPr>
          <w:p w14:paraId="37A1C631" w14:textId="7EBAE8D6" w:rsidR="000B641E" w:rsidRPr="00CA630E" w:rsidRDefault="000B641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Vlan 99</w:t>
            </w:r>
          </w:p>
          <w:p w14:paraId="6383432A" w14:textId="476B5001" w:rsidR="000B641E" w:rsidRPr="00CA630E" w:rsidRDefault="000B641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 xml:space="preserve">  Name manazment</w:t>
            </w:r>
          </w:p>
          <w:p w14:paraId="16032F80" w14:textId="3BB5AD2E" w:rsidR="0033705E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Vlan 100</w:t>
            </w:r>
          </w:p>
          <w:p w14:paraId="7B79EEF5" w14:textId="6484D041" w:rsidR="0033705E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 xml:space="preserve">  Name  </w:t>
            </w:r>
            <w:r w:rsidR="006834B4">
              <w:rPr>
                <w:szCs w:val="20"/>
                <w:lang w:val="sk-SK"/>
              </w:rPr>
              <w:t>Users</w:t>
            </w:r>
          </w:p>
          <w:p w14:paraId="5853790B" w14:textId="77C1083B" w:rsidR="0033705E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Vlan 110</w:t>
            </w:r>
          </w:p>
          <w:p w14:paraId="4A80CBCA" w14:textId="15936182" w:rsidR="00C047E0" w:rsidRPr="00CA630E" w:rsidRDefault="0033705E" w:rsidP="006834B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 xml:space="preserve">  Name </w:t>
            </w:r>
            <w:r w:rsidR="006834B4">
              <w:rPr>
                <w:szCs w:val="20"/>
                <w:lang w:val="sk-SK"/>
              </w:rPr>
              <w:t>Servers</w:t>
            </w:r>
          </w:p>
        </w:tc>
        <w:tc>
          <w:tcPr>
            <w:tcW w:w="2010" w:type="dxa"/>
          </w:tcPr>
          <w:p w14:paraId="2A5EE579" w14:textId="77777777" w:rsidR="00C047E0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Show vlan</w:t>
            </w:r>
          </w:p>
          <w:p w14:paraId="21F408D6" w14:textId="7BC02B4E" w:rsidR="001210FD" w:rsidRPr="00CA630E" w:rsidRDefault="001210F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! mame vlan 99</w:t>
            </w:r>
          </w:p>
        </w:tc>
      </w:tr>
      <w:tr w:rsidR="002F31D7" w:rsidRPr="00CA630E" w14:paraId="4E9DA1E5" w14:textId="77777777" w:rsidTr="003B68E8">
        <w:trPr>
          <w:trHeight w:val="364"/>
        </w:trPr>
        <w:tc>
          <w:tcPr>
            <w:tcW w:w="3217" w:type="dxa"/>
          </w:tcPr>
          <w:p w14:paraId="28589FFE" w14:textId="7CCD8DE4" w:rsidR="002F31D7" w:rsidRPr="00CA630E" w:rsidRDefault="002F31D7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Nastav IP adresy pre manažment vlan na všetkých prepínačoch</w:t>
            </w:r>
          </w:p>
          <w:p w14:paraId="590722CD" w14:textId="77777777" w:rsidR="002F31D7" w:rsidRPr="00CA630E" w:rsidRDefault="002F31D7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DLS1 IP: 192.SET.99.101/24</w:t>
            </w:r>
          </w:p>
          <w:p w14:paraId="01CEFD06" w14:textId="77777777" w:rsidR="002F31D7" w:rsidRPr="00CA630E" w:rsidRDefault="002F31D7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DLS2 IP: ...102/24</w:t>
            </w:r>
          </w:p>
          <w:p w14:paraId="56E85F8A" w14:textId="77777777" w:rsidR="002F31D7" w:rsidRPr="00CA630E" w:rsidRDefault="002F31D7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ALS1: ...201/24</w:t>
            </w:r>
          </w:p>
          <w:p w14:paraId="5BD341A0" w14:textId="2093B991" w:rsidR="002F31D7" w:rsidRPr="00CA630E" w:rsidRDefault="002F31D7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ALS2: ...202/24</w:t>
            </w:r>
          </w:p>
        </w:tc>
        <w:tc>
          <w:tcPr>
            <w:tcW w:w="4483" w:type="dxa"/>
          </w:tcPr>
          <w:p w14:paraId="59B26779" w14:textId="77777777" w:rsidR="002F31D7" w:rsidRPr="00CA630E" w:rsidRDefault="002F31D7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Int vlan 99</w:t>
            </w:r>
          </w:p>
          <w:p w14:paraId="528982B9" w14:textId="566DFA11" w:rsidR="002F31D7" w:rsidRPr="00CA630E" w:rsidRDefault="002F31D7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 xml:space="preserve">  Ip add 192.SET.99.101 255.255.255.0</w:t>
            </w:r>
          </w:p>
        </w:tc>
        <w:tc>
          <w:tcPr>
            <w:tcW w:w="2010" w:type="dxa"/>
          </w:tcPr>
          <w:p w14:paraId="4B6B3BD8" w14:textId="77777777" w:rsidR="002F31D7" w:rsidRPr="00CA630E" w:rsidRDefault="002F31D7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 ip int brief</w:t>
            </w:r>
          </w:p>
          <w:p w14:paraId="4A797917" w14:textId="77777777" w:rsidR="002F31D7" w:rsidRPr="00CA630E" w:rsidRDefault="002F31D7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 int vlan 99</w:t>
            </w:r>
          </w:p>
          <w:p w14:paraId="4C02558F" w14:textId="77777777" w:rsidR="002F31D7" w:rsidRPr="00CA630E" w:rsidRDefault="002F31D7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0068C6C2" w14:textId="10991B74" w:rsidR="002F31D7" w:rsidRPr="00CA630E" w:rsidRDefault="002F31D7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Over či nie je shutdown</w:t>
            </w:r>
          </w:p>
        </w:tc>
      </w:tr>
      <w:tr w:rsidR="00C047E0" w:rsidRPr="00CA630E" w14:paraId="2BB48943" w14:textId="77777777" w:rsidTr="003B68E8">
        <w:trPr>
          <w:trHeight w:val="364"/>
        </w:trPr>
        <w:tc>
          <w:tcPr>
            <w:tcW w:w="3217" w:type="dxa"/>
          </w:tcPr>
          <w:p w14:paraId="3558432E" w14:textId="31274EAF" w:rsidR="0033705E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Priraď vstupné porty:</w:t>
            </w:r>
          </w:p>
          <w:p w14:paraId="31F37829" w14:textId="77777777" w:rsidR="0033705E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Vlan100, fa0/1-5</w:t>
            </w:r>
          </w:p>
          <w:p w14:paraId="560E2CE0" w14:textId="029D8F88" w:rsidR="00C047E0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Vlan 110, fa 0/1-20</w:t>
            </w:r>
          </w:p>
        </w:tc>
        <w:tc>
          <w:tcPr>
            <w:tcW w:w="4483" w:type="dxa"/>
          </w:tcPr>
          <w:p w14:paraId="03E20402" w14:textId="77777777" w:rsidR="0033705E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Int ra fa0/1-5</w:t>
            </w:r>
          </w:p>
          <w:p w14:paraId="2A287CD2" w14:textId="77777777" w:rsidR="0033705E" w:rsidRPr="00CA630E" w:rsidRDefault="0033705E" w:rsidP="0033705E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 xml:space="preserve">  Switchport mode access</w:t>
            </w:r>
          </w:p>
          <w:p w14:paraId="6CB608D4" w14:textId="77777777" w:rsidR="0033705E" w:rsidRPr="00CA630E" w:rsidRDefault="0033705E" w:rsidP="0033705E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 xml:space="preserve">  Switchport access vlan 100</w:t>
            </w:r>
          </w:p>
          <w:p w14:paraId="54FB1FA5" w14:textId="50BF0480" w:rsidR="0033705E" w:rsidRPr="00CA630E" w:rsidRDefault="0033705E" w:rsidP="0033705E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Int ra fa0/15-20</w:t>
            </w:r>
          </w:p>
          <w:p w14:paraId="40F9D3B5" w14:textId="77777777" w:rsidR="0033705E" w:rsidRPr="00CA630E" w:rsidRDefault="0033705E" w:rsidP="0033705E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 xml:space="preserve">  Switchport mode access</w:t>
            </w:r>
          </w:p>
          <w:p w14:paraId="3B6D6F46" w14:textId="4B3BADA1" w:rsidR="00C047E0" w:rsidRPr="00CA630E" w:rsidRDefault="0033705E" w:rsidP="0033705E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 xml:space="preserve">  Switchport access vlan 100</w:t>
            </w:r>
          </w:p>
        </w:tc>
        <w:tc>
          <w:tcPr>
            <w:tcW w:w="2010" w:type="dxa"/>
          </w:tcPr>
          <w:p w14:paraId="0A9B79F2" w14:textId="77777777" w:rsidR="0033705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 vlan</w:t>
            </w:r>
          </w:p>
          <w:p w14:paraId="7A4F25EE" w14:textId="6527EED5" w:rsidR="001210FD" w:rsidRDefault="001210F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! mame 99,100,110</w:t>
            </w:r>
          </w:p>
          <w:p w14:paraId="6F739EA9" w14:textId="77777777" w:rsidR="001210FD" w:rsidRPr="00CA630E" w:rsidRDefault="001210F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70529895" w14:textId="5D1BE1C9" w:rsidR="00C047E0" w:rsidRPr="00CA630E" w:rsidRDefault="0033705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 vlan brief</w:t>
            </w:r>
          </w:p>
        </w:tc>
      </w:tr>
      <w:tr w:rsidR="00761F31" w:rsidRPr="00CA630E" w14:paraId="46D14A14" w14:textId="77777777" w:rsidTr="003B68E8">
        <w:trPr>
          <w:trHeight w:val="364"/>
        </w:trPr>
        <w:tc>
          <w:tcPr>
            <w:tcW w:w="3217" w:type="dxa"/>
          </w:tcPr>
          <w:p w14:paraId="1344FB1D" w14:textId="419AB387" w:rsidR="00761F31" w:rsidRPr="00CA630E" w:rsidRDefault="00761F31" w:rsidP="00761F31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Vytvor VLAN priradením portu</w:t>
            </w:r>
          </w:p>
        </w:tc>
        <w:tc>
          <w:tcPr>
            <w:tcW w:w="4483" w:type="dxa"/>
          </w:tcPr>
          <w:p w14:paraId="0F89FB01" w14:textId="77777777" w:rsidR="00761F31" w:rsidRPr="00CA630E" w:rsidRDefault="00761F31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Int fa 0/24</w:t>
            </w:r>
          </w:p>
          <w:p w14:paraId="2B27803E" w14:textId="77777777" w:rsidR="00761F31" w:rsidRPr="00CA630E" w:rsidRDefault="00761F31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 xml:space="preserve"> Switchport mode access</w:t>
            </w:r>
          </w:p>
          <w:p w14:paraId="586242A7" w14:textId="54235B4A" w:rsidR="00761F31" w:rsidRPr="00CA630E" w:rsidRDefault="00761F31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 xml:space="preserve"> Switchport access vlan 120</w:t>
            </w:r>
          </w:p>
        </w:tc>
        <w:tc>
          <w:tcPr>
            <w:tcW w:w="2010" w:type="dxa"/>
          </w:tcPr>
          <w:p w14:paraId="691E5871" w14:textId="77777777" w:rsidR="00761F31" w:rsidRPr="00CA630E" w:rsidRDefault="00761F31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 vlan</w:t>
            </w:r>
          </w:p>
          <w:p w14:paraId="7C589002" w14:textId="77777777" w:rsidR="00761F31" w:rsidRPr="00CA630E" w:rsidRDefault="00761F31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4CA3E692" w14:textId="5C59E5E1" w:rsidR="00761F31" w:rsidRPr="00CA630E" w:rsidRDefault="00761F31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Aké je meno?</w:t>
            </w:r>
          </w:p>
        </w:tc>
      </w:tr>
      <w:tr w:rsidR="00ED05A3" w:rsidRPr="00CA630E" w14:paraId="500103EE" w14:textId="77777777" w:rsidTr="003B68E8">
        <w:trPr>
          <w:trHeight w:val="364"/>
        </w:trPr>
        <w:tc>
          <w:tcPr>
            <w:tcW w:w="3217" w:type="dxa"/>
          </w:tcPr>
          <w:p w14:paraId="1CCBC5A1" w14:textId="4C33DAAA" w:rsidR="00ED05A3" w:rsidRPr="00CA630E" w:rsidRDefault="00ED05A3" w:rsidP="00ED05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Pripoj na port PC a nastav požadované adresy</w:t>
            </w:r>
          </w:p>
        </w:tc>
        <w:tc>
          <w:tcPr>
            <w:tcW w:w="4483" w:type="dxa"/>
          </w:tcPr>
          <w:p w14:paraId="1467B4A2" w14:textId="4AEB8F31" w:rsidR="00ED05A3" w:rsidRPr="00CA630E" w:rsidRDefault="00ED05A3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Pre set a vlan použi rozsah:</w:t>
            </w:r>
          </w:p>
          <w:p w14:paraId="506960C4" w14:textId="5C5BC3DA" w:rsidR="00ED05A3" w:rsidRPr="00CA630E" w:rsidRDefault="00ED05A3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192._#SETU_._#VID_.0/24</w:t>
            </w:r>
          </w:p>
        </w:tc>
        <w:tc>
          <w:tcPr>
            <w:tcW w:w="2010" w:type="dxa"/>
          </w:tcPr>
          <w:p w14:paraId="75B230A4" w14:textId="7469E281" w:rsidR="00ED05A3" w:rsidRPr="00CA630E" w:rsidRDefault="00ED05A3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Ipconfig /all</w:t>
            </w:r>
          </w:p>
        </w:tc>
      </w:tr>
      <w:tr w:rsidR="00C047E0" w:rsidRPr="00CA630E" w14:paraId="1FC19751" w14:textId="77777777" w:rsidTr="003B68E8">
        <w:trPr>
          <w:trHeight w:val="364"/>
        </w:trPr>
        <w:tc>
          <w:tcPr>
            <w:tcW w:w="9710" w:type="dxa"/>
            <w:gridSpan w:val="3"/>
          </w:tcPr>
          <w:p w14:paraId="19710460" w14:textId="50ADD3C3" w:rsidR="00C047E0" w:rsidRPr="00CA630E" w:rsidRDefault="000B641E" w:rsidP="00C047E0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A630E">
              <w:rPr>
                <w:b/>
                <w:szCs w:val="20"/>
                <w:lang w:val="sk-SK"/>
              </w:rPr>
              <w:t>Over konektivitu</w:t>
            </w:r>
          </w:p>
        </w:tc>
      </w:tr>
      <w:tr w:rsidR="00761F31" w:rsidRPr="00CA630E" w14:paraId="0C26AB23" w14:textId="39CE1BDB" w:rsidTr="006A51FD">
        <w:trPr>
          <w:trHeight w:val="364"/>
        </w:trPr>
        <w:tc>
          <w:tcPr>
            <w:tcW w:w="9710" w:type="dxa"/>
            <w:gridSpan w:val="3"/>
          </w:tcPr>
          <w:p w14:paraId="0C1F8CA0" w14:textId="77777777" w:rsidR="00761F31" w:rsidRPr="00CA630E" w:rsidRDefault="00761F31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Over konektivitu v rámci VLAN, medzi VLAN... prečo to ide/nejde?</w:t>
            </w:r>
          </w:p>
          <w:p w14:paraId="79906F2F" w14:textId="04771D31" w:rsidR="00900765" w:rsidRPr="00CA630E" w:rsidRDefault="00900765" w:rsidP="00900765">
            <w:pPr>
              <w:pStyle w:val="BodyFormat"/>
              <w:numPr>
                <w:ilvl w:val="0"/>
                <w:numId w:val="47"/>
              </w:numPr>
              <w:spacing w:before="0" w:after="0"/>
              <w:rPr>
                <w:szCs w:val="20"/>
                <w:lang w:val="sk-SK"/>
              </w:rPr>
            </w:pPr>
            <w:r w:rsidRPr="00CA630E">
              <w:rPr>
                <w:szCs w:val="20"/>
                <w:highlight w:val="yellow"/>
                <w:lang w:val="sk-SK"/>
              </w:rPr>
              <w:t>Pozor na DTP medzi prepínačmi</w:t>
            </w:r>
          </w:p>
        </w:tc>
      </w:tr>
      <w:tr w:rsidR="00612559" w:rsidRPr="00CA630E" w14:paraId="42BDBD53" w14:textId="77777777" w:rsidTr="006A51FD">
        <w:trPr>
          <w:trHeight w:val="364"/>
        </w:trPr>
        <w:tc>
          <w:tcPr>
            <w:tcW w:w="9710" w:type="dxa"/>
            <w:gridSpan w:val="3"/>
          </w:tcPr>
          <w:p w14:paraId="25AE967E" w14:textId="2FCBB8CB" w:rsidR="00612559" w:rsidRPr="00CA630E" w:rsidRDefault="00612559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Riešenie?</w:t>
            </w:r>
          </w:p>
          <w:p w14:paraId="09021426" w14:textId="77777777" w:rsidR="00612559" w:rsidRPr="00CA630E" w:rsidRDefault="00612559" w:rsidP="00612559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Port per vlan medzi prepínačmi</w:t>
            </w:r>
          </w:p>
          <w:p w14:paraId="6B1293D2" w14:textId="626EBC9C" w:rsidR="00596C24" w:rsidRPr="00CA630E" w:rsidRDefault="00596C24" w:rsidP="00900765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T</w:t>
            </w:r>
            <w:r w:rsidR="00612559" w:rsidRPr="00CA630E">
              <w:rPr>
                <w:szCs w:val="20"/>
                <w:lang w:val="sk-SK"/>
              </w:rPr>
              <w:t>runking</w:t>
            </w:r>
          </w:p>
        </w:tc>
      </w:tr>
      <w:tr w:rsidR="00612559" w:rsidRPr="00CA630E" w14:paraId="5875F3B0" w14:textId="77777777" w:rsidTr="006A51FD">
        <w:trPr>
          <w:trHeight w:val="364"/>
        </w:trPr>
        <w:tc>
          <w:tcPr>
            <w:tcW w:w="3217" w:type="dxa"/>
          </w:tcPr>
          <w:p w14:paraId="2C720E45" w14:textId="4473122F" w:rsidR="00612559" w:rsidRPr="00CA630E" w:rsidRDefault="00612559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Kým prejdeme na trunking:</w:t>
            </w:r>
          </w:p>
        </w:tc>
        <w:tc>
          <w:tcPr>
            <w:tcW w:w="6493" w:type="dxa"/>
            <w:gridSpan w:val="2"/>
          </w:tcPr>
          <w:p w14:paraId="4B5466BC" w14:textId="70BF4F9E" w:rsidR="00612559" w:rsidRPr="00CA630E" w:rsidRDefault="00612559" w:rsidP="00612559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vytvorenie viac vlan naraz (200,201,220)</w:t>
            </w:r>
          </w:p>
          <w:p w14:paraId="70E3BC99" w14:textId="36C2F860" w:rsidR="00612559" w:rsidRPr="00CA630E" w:rsidRDefault="00612559" w:rsidP="00612559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vytvorenie vlan rozsahom, (200-250)</w:t>
            </w:r>
          </w:p>
          <w:p w14:paraId="765E4AF2" w14:textId="77777777" w:rsidR="00612559" w:rsidRPr="00CA630E" w:rsidRDefault="00612559" w:rsidP="00612559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ako zmažem vlan</w:t>
            </w:r>
          </w:p>
          <w:p w14:paraId="48024C3A" w14:textId="77777777" w:rsidR="00612559" w:rsidRDefault="00612559" w:rsidP="00612559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ako preradiť port?</w:t>
            </w:r>
          </w:p>
          <w:p w14:paraId="094FE0F6" w14:textId="008770A5" w:rsidR="001210FD" w:rsidRPr="00CA630E" w:rsidRDefault="001210FD" w:rsidP="00612559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Zmazať späť</w:t>
            </w:r>
          </w:p>
        </w:tc>
      </w:tr>
      <w:tr w:rsidR="00C047E0" w:rsidRPr="00CA630E" w14:paraId="7738D152" w14:textId="77777777" w:rsidTr="003B68E8">
        <w:trPr>
          <w:trHeight w:val="364"/>
        </w:trPr>
        <w:tc>
          <w:tcPr>
            <w:tcW w:w="9710" w:type="dxa"/>
            <w:gridSpan w:val="3"/>
          </w:tcPr>
          <w:p w14:paraId="0FBA4013" w14:textId="0ED8A673" w:rsidR="00C047E0" w:rsidRPr="00CA630E" w:rsidRDefault="00612559" w:rsidP="00C047E0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1210FD">
              <w:rPr>
                <w:b/>
                <w:sz w:val="24"/>
                <w:szCs w:val="20"/>
                <w:lang w:val="sk-SK"/>
              </w:rPr>
              <w:t>Trunking</w:t>
            </w:r>
          </w:p>
        </w:tc>
      </w:tr>
      <w:tr w:rsidR="00FF4238" w:rsidRPr="00CA630E" w14:paraId="602E29C1" w14:textId="77777777" w:rsidTr="006A51FD">
        <w:trPr>
          <w:trHeight w:val="311"/>
        </w:trPr>
        <w:tc>
          <w:tcPr>
            <w:tcW w:w="3217" w:type="dxa"/>
          </w:tcPr>
          <w:p w14:paraId="51675A9D" w14:textId="374B6D30" w:rsidR="00FF4238" w:rsidRPr="00CA630E" w:rsidRDefault="00FF4238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Overenie init stavu, možno už trunky sú:</w:t>
            </w:r>
          </w:p>
        </w:tc>
        <w:tc>
          <w:tcPr>
            <w:tcW w:w="6493" w:type="dxa"/>
            <w:gridSpan w:val="2"/>
          </w:tcPr>
          <w:p w14:paraId="69EED8FE" w14:textId="77777777" w:rsidR="00FF4238" w:rsidRPr="00CA630E" w:rsidRDefault="00FF4238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Show int trunk</w:t>
            </w:r>
          </w:p>
          <w:p w14:paraId="3D64D437" w14:textId="69D9F73D" w:rsidR="00FF4238" w:rsidRPr="00CA630E" w:rsidRDefault="00FF4238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CA630E" w:rsidRPr="00CA630E" w14:paraId="22BAD2B2" w14:textId="77777777" w:rsidTr="006A51FD">
        <w:trPr>
          <w:trHeight w:val="311"/>
        </w:trPr>
        <w:tc>
          <w:tcPr>
            <w:tcW w:w="3217" w:type="dxa"/>
          </w:tcPr>
          <w:p w14:paraId="2824B8AE" w14:textId="3FEBA48F" w:rsidR="00CA630E" w:rsidRPr="00CA630E" w:rsidRDefault="00CA630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A630E">
              <w:rPr>
                <w:szCs w:val="20"/>
                <w:lang w:val="sk-SK"/>
              </w:rPr>
              <w:t>Overenie DTP</w:t>
            </w:r>
          </w:p>
        </w:tc>
        <w:tc>
          <w:tcPr>
            <w:tcW w:w="6493" w:type="dxa"/>
            <w:gridSpan w:val="2"/>
          </w:tcPr>
          <w:p w14:paraId="371E6B1F" w14:textId="25005F87" w:rsidR="00CA630E" w:rsidRDefault="00CA630E" w:rsidP="00CA630E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Globálne či je spustený:</w:t>
            </w:r>
          </w:p>
          <w:p w14:paraId="0F377D37" w14:textId="77777777" w:rsidR="00CA630E" w:rsidRDefault="00CA630E" w:rsidP="00CA630E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</w:t>
            </w:r>
            <w:r w:rsidRPr="00CA630E">
              <w:rPr>
                <w:szCs w:val="20"/>
                <w:lang w:val="sk-SK"/>
              </w:rPr>
              <w:t>Show dtp status</w:t>
            </w:r>
          </w:p>
          <w:p w14:paraId="39AD93F0" w14:textId="77777777" w:rsidR="00CA630E" w:rsidRDefault="00CA630E" w:rsidP="00CA630E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Per rozhranie:</w:t>
            </w:r>
          </w:p>
          <w:p w14:paraId="23CDA189" w14:textId="0919E468" w:rsidR="00CA630E" w:rsidRPr="00CA630E" w:rsidRDefault="00CA630E" w:rsidP="00CA630E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Show dtp status interface faX/Y</w:t>
            </w:r>
          </w:p>
        </w:tc>
      </w:tr>
      <w:tr w:rsidR="001D6CB2" w:rsidRPr="00CA630E" w14:paraId="1746FDC7" w14:textId="77777777" w:rsidTr="006A51FD">
        <w:trPr>
          <w:trHeight w:val="311"/>
        </w:trPr>
        <w:tc>
          <w:tcPr>
            <w:tcW w:w="9710" w:type="dxa"/>
            <w:gridSpan w:val="3"/>
          </w:tcPr>
          <w:p w14:paraId="68581C6A" w14:textId="6A30FEB5" w:rsidR="001D6CB2" w:rsidRPr="00CA630E" w:rsidRDefault="001D6CB2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Nastavenie trunkov</w:t>
            </w:r>
            <w:r w:rsidR="00717762">
              <w:rPr>
                <w:szCs w:val="20"/>
                <w:lang w:val="sk-SK"/>
              </w:rPr>
              <w:t xml:space="preserve"> cez </w:t>
            </w:r>
            <w:r w:rsidR="00717762" w:rsidRPr="00717762">
              <w:rPr>
                <w:szCs w:val="20"/>
                <w:highlight w:val="yellow"/>
                <w:lang w:val="sk-SK"/>
              </w:rPr>
              <w:t>DTP</w:t>
            </w:r>
          </w:p>
        </w:tc>
      </w:tr>
      <w:tr w:rsidR="001D6CB2" w:rsidRPr="00CA630E" w14:paraId="4F8BD3F0" w14:textId="77777777" w:rsidTr="003B68E8">
        <w:trPr>
          <w:trHeight w:val="311"/>
        </w:trPr>
        <w:tc>
          <w:tcPr>
            <w:tcW w:w="3217" w:type="dxa"/>
          </w:tcPr>
          <w:p w14:paraId="0C6D6DED" w14:textId="5D1EE7CD" w:rsidR="001D6CB2" w:rsidRDefault="001D6CB2" w:rsidP="00627301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Konfiguruj na vybratých portoch medzi prepínačmi rôzne módy DTP protokolu.</w:t>
            </w:r>
          </w:p>
          <w:p w14:paraId="307DE36A" w14:textId="0AB027E7" w:rsidR="001D6CB2" w:rsidRDefault="001D6CB2" w:rsidP="00627301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4483" w:type="dxa"/>
          </w:tcPr>
          <w:p w14:paraId="791495DB" w14:textId="77777777" w:rsidR="001D6CB2" w:rsidRDefault="001D6CB2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Medzi:</w:t>
            </w:r>
          </w:p>
          <w:p w14:paraId="6BE9E3FF" w14:textId="1CBDCEB0" w:rsidR="001D6CB2" w:rsidRDefault="001D6CB2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- DLS1 Auto – DLS2 Desirable</w:t>
            </w:r>
          </w:p>
          <w:p w14:paraId="38AEE5AB" w14:textId="4DE073C9" w:rsidR="001D6CB2" w:rsidRDefault="001D6CB2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- ALS na DLS: Desirable – Desirable</w:t>
            </w:r>
          </w:p>
          <w:p w14:paraId="28AD9FA6" w14:textId="04926BE1" w:rsidR="001D6CB2" w:rsidRDefault="001D6CB2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- medzi ALS: Auto - Auto</w:t>
            </w:r>
          </w:p>
          <w:p w14:paraId="4B9F119A" w14:textId="77777777" w:rsidR="0027053F" w:rsidRDefault="0027053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3F699B54" w14:textId="77777777" w:rsidR="001D6CB2" w:rsidRDefault="001D6CB2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ra fa 0/11-12</w:t>
            </w:r>
          </w:p>
          <w:p w14:paraId="688A2D0D" w14:textId="65689B24" w:rsidR="001D6CB2" w:rsidRPr="001D6CB2" w:rsidRDefault="001D6CB2" w:rsidP="006B62C4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  <w:lang w:val="sk-SK"/>
              </w:rPr>
              <w:t xml:space="preserve">  Switchport mode dynamic auto </w:t>
            </w:r>
            <w:r>
              <w:rPr>
                <w:szCs w:val="20"/>
              </w:rPr>
              <w:t>| desirable</w:t>
            </w:r>
          </w:p>
        </w:tc>
        <w:tc>
          <w:tcPr>
            <w:tcW w:w="2010" w:type="dxa"/>
          </w:tcPr>
          <w:p w14:paraId="76CE0617" w14:textId="77777777" w:rsidR="001D6CB2" w:rsidRDefault="001D6CB2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int trunk</w:t>
            </w:r>
          </w:p>
          <w:p w14:paraId="0FCD59BE" w14:textId="77777777" w:rsidR="0027053F" w:rsidRDefault="0027053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17EF39DF" w14:textId="3604783D" w:rsidR="001D6CB2" w:rsidRPr="00CA630E" w:rsidRDefault="001D6CB2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int fa X/Y switchport</w:t>
            </w:r>
          </w:p>
        </w:tc>
      </w:tr>
      <w:tr w:rsidR="00717762" w:rsidRPr="00CA630E" w14:paraId="6B3C9B90" w14:textId="77777777" w:rsidTr="006A51FD">
        <w:trPr>
          <w:trHeight w:val="311"/>
        </w:trPr>
        <w:tc>
          <w:tcPr>
            <w:tcW w:w="9710" w:type="dxa"/>
            <w:gridSpan w:val="3"/>
          </w:tcPr>
          <w:p w14:paraId="2B0EA0D3" w14:textId="50E52971" w:rsidR="00717762" w:rsidRDefault="00717762" w:rsidP="0071776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lastRenderedPageBreak/>
              <w:t>Over funkčnosť trunku - ping</w:t>
            </w:r>
          </w:p>
        </w:tc>
      </w:tr>
      <w:tr w:rsidR="005034D5" w:rsidRPr="00CA630E" w14:paraId="086D069E" w14:textId="77777777" w:rsidTr="006A51FD">
        <w:trPr>
          <w:trHeight w:val="311"/>
        </w:trPr>
        <w:tc>
          <w:tcPr>
            <w:tcW w:w="9710" w:type="dxa"/>
            <w:gridSpan w:val="3"/>
          </w:tcPr>
          <w:p w14:paraId="0F12B785" w14:textId="77777777" w:rsidR="005034D5" w:rsidRPr="001210FD" w:rsidRDefault="005034D5" w:rsidP="00627301">
            <w:pPr>
              <w:pStyle w:val="BodyFormat"/>
              <w:spacing w:before="0" w:after="0"/>
              <w:ind w:left="0"/>
              <w:rPr>
                <w:b/>
                <w:sz w:val="24"/>
                <w:szCs w:val="20"/>
                <w:lang w:val="sk-SK"/>
              </w:rPr>
            </w:pPr>
            <w:r w:rsidRPr="001210FD">
              <w:rPr>
                <w:b/>
                <w:sz w:val="24"/>
                <w:szCs w:val="20"/>
                <w:lang w:val="sk-SK"/>
              </w:rPr>
              <w:t xml:space="preserve">Nastavenie trunkov </w:t>
            </w:r>
            <w:r w:rsidRPr="001210FD">
              <w:rPr>
                <w:b/>
                <w:sz w:val="24"/>
                <w:szCs w:val="20"/>
                <w:highlight w:val="yellow"/>
                <w:lang w:val="sk-SK"/>
              </w:rPr>
              <w:t>Staticky</w:t>
            </w:r>
          </w:p>
          <w:p w14:paraId="5C172602" w14:textId="77777777" w:rsidR="005034D5" w:rsidRDefault="005034D5" w:rsidP="005034D5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 w:rsidRPr="005034D5">
              <w:rPr>
                <w:szCs w:val="20"/>
                <w:lang w:val="sk-SK"/>
              </w:rPr>
              <w:t>je mož</w:t>
            </w:r>
            <w:r>
              <w:rPr>
                <w:szCs w:val="20"/>
              </w:rPr>
              <w:t>n</w:t>
            </w:r>
            <w:r>
              <w:rPr>
                <w:szCs w:val="20"/>
                <w:lang w:val="sk-SK"/>
              </w:rPr>
              <w:t>é použiť DTP a korektné vytvorenie</w:t>
            </w:r>
          </w:p>
          <w:p w14:paraId="2E7B52AF" w14:textId="77777777" w:rsidR="005034D5" w:rsidRDefault="005034D5" w:rsidP="005034D5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Potom prejsť na static („on“)</w:t>
            </w:r>
          </w:p>
          <w:p w14:paraId="79AF8905" w14:textId="77777777" w:rsidR="005034D5" w:rsidRDefault="005034D5" w:rsidP="005034D5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Vypnúť DTP</w:t>
            </w:r>
          </w:p>
          <w:p w14:paraId="6C4C1C93" w14:textId="3ACBAC52" w:rsidR="005034D5" w:rsidRDefault="005034D5" w:rsidP="005034D5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Nastaviť native VLAN</w:t>
            </w:r>
          </w:p>
          <w:p w14:paraId="27948989" w14:textId="4E88AC70" w:rsidR="005034D5" w:rsidRDefault="005034D5" w:rsidP="005034D5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Odporúčané najmä pri EtheChannel</w:t>
            </w:r>
          </w:p>
        </w:tc>
      </w:tr>
      <w:tr w:rsidR="00D834BD" w:rsidRPr="00CA630E" w14:paraId="6CD302C0" w14:textId="77777777" w:rsidTr="006A51FD">
        <w:trPr>
          <w:trHeight w:val="311"/>
        </w:trPr>
        <w:tc>
          <w:tcPr>
            <w:tcW w:w="3217" w:type="dxa"/>
          </w:tcPr>
          <w:p w14:paraId="6437CD1B" w14:textId="31D854C6" w:rsidR="00D834BD" w:rsidRDefault="00D834B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Konfiguruj statické trunky:</w:t>
            </w:r>
          </w:p>
          <w:p w14:paraId="2F90756B" w14:textId="16E0610F" w:rsidR="00D834BD" w:rsidRPr="0027053F" w:rsidRDefault="00D834BD" w:rsidP="0027053F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medzi DLS ISL enkaps</w:t>
            </w:r>
          </w:p>
        </w:tc>
        <w:tc>
          <w:tcPr>
            <w:tcW w:w="4483" w:type="dxa"/>
          </w:tcPr>
          <w:p w14:paraId="4DD34F9B" w14:textId="77777777" w:rsidR="00D834BD" w:rsidRDefault="00D834BD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DSL:</w:t>
            </w:r>
          </w:p>
          <w:p w14:paraId="1CEDA5ED" w14:textId="77777777" w:rsidR="00D834BD" w:rsidRDefault="00D834BD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Interface range fa 0/11-12</w:t>
            </w:r>
          </w:p>
          <w:p w14:paraId="50115B5E" w14:textId="77777777" w:rsidR="00D834BD" w:rsidRDefault="00D834BD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Switchport trunk encapsulation isl</w:t>
            </w:r>
          </w:p>
          <w:p w14:paraId="67853F02" w14:textId="77777777" w:rsidR="00D834BD" w:rsidRDefault="00D834BD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Switchport mode trunk</w:t>
            </w:r>
          </w:p>
          <w:p w14:paraId="53F55E3D" w14:textId="2FC85E21" w:rsidR="00D834BD" w:rsidRPr="00CA630E" w:rsidRDefault="00D834BD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Switchport nonegotiate</w:t>
            </w:r>
          </w:p>
        </w:tc>
        <w:tc>
          <w:tcPr>
            <w:tcW w:w="2010" w:type="dxa"/>
          </w:tcPr>
          <w:p w14:paraId="5AF36745" w14:textId="77777777" w:rsidR="00D834BD" w:rsidRDefault="00D834B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int trunk</w:t>
            </w:r>
          </w:p>
          <w:p w14:paraId="409976E7" w14:textId="77777777" w:rsidR="00D834BD" w:rsidRDefault="00D834B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34CFF413" w14:textId="77777777" w:rsidR="00D834BD" w:rsidRDefault="00D834B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int fa X/Y switchport</w:t>
            </w:r>
          </w:p>
          <w:p w14:paraId="28D35FCF" w14:textId="77777777" w:rsidR="00D834BD" w:rsidRDefault="00D834B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072D383C" w14:textId="347BCA5A" w:rsidR="00D834BD" w:rsidRDefault="00D834B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dtp status int fa 0/11</w:t>
            </w:r>
          </w:p>
        </w:tc>
      </w:tr>
      <w:tr w:rsidR="00D834BD" w:rsidRPr="00CA630E" w14:paraId="68E57487" w14:textId="77777777" w:rsidTr="006A51FD">
        <w:trPr>
          <w:trHeight w:val="311"/>
        </w:trPr>
        <w:tc>
          <w:tcPr>
            <w:tcW w:w="3217" w:type="dxa"/>
          </w:tcPr>
          <w:p w14:paraId="0F8F20FF" w14:textId="7DCF24FC" w:rsidR="00D834BD" w:rsidRDefault="00D834BD" w:rsidP="0027053F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všade inde </w:t>
            </w:r>
            <w:r w:rsidRPr="0027053F">
              <w:rPr>
                <w:b/>
                <w:szCs w:val="20"/>
                <w:lang w:val="sk-SK"/>
              </w:rPr>
              <w:t>dot1q</w:t>
            </w:r>
          </w:p>
        </w:tc>
        <w:tc>
          <w:tcPr>
            <w:tcW w:w="4483" w:type="dxa"/>
          </w:tcPr>
          <w:p w14:paraId="41E8C6CB" w14:textId="77777777" w:rsidR="00D834BD" w:rsidRDefault="00D834BD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ALS:</w:t>
            </w:r>
          </w:p>
          <w:p w14:paraId="70CFA6CB" w14:textId="3289B0AE" w:rsidR="00D834BD" w:rsidRDefault="00D834BD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Interface range fa 0/7-10</w:t>
            </w:r>
          </w:p>
          <w:p w14:paraId="23F80D7A" w14:textId="77777777" w:rsidR="00D834BD" w:rsidRDefault="00D834BD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Switchport mode trunk</w:t>
            </w:r>
          </w:p>
          <w:p w14:paraId="00F1A17F" w14:textId="7E29D397" w:rsidR="00D834BD" w:rsidRPr="00CA630E" w:rsidRDefault="00D834BD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Switchport nonegotiate</w:t>
            </w:r>
          </w:p>
        </w:tc>
        <w:tc>
          <w:tcPr>
            <w:tcW w:w="2010" w:type="dxa"/>
          </w:tcPr>
          <w:p w14:paraId="0F19EAEC" w14:textId="77777777" w:rsidR="00D834BD" w:rsidRDefault="00D834B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int trunk</w:t>
            </w:r>
          </w:p>
          <w:p w14:paraId="4C30749A" w14:textId="77777777" w:rsidR="00D834BD" w:rsidRDefault="00D834B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648B83C0" w14:textId="77777777" w:rsidR="00D834BD" w:rsidRDefault="00D834B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int fa X/Y switchport</w:t>
            </w:r>
          </w:p>
          <w:p w14:paraId="30BCEB4C" w14:textId="77777777" w:rsidR="00543755" w:rsidRDefault="00543755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50CD23DB" w14:textId="6421896B" w:rsidR="00543755" w:rsidRDefault="00543755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dtp status int fa 0/11</w:t>
            </w:r>
          </w:p>
        </w:tc>
      </w:tr>
      <w:tr w:rsidR="00DF140C" w:rsidRPr="00CA630E" w14:paraId="57FC4156" w14:textId="77777777" w:rsidTr="006A51FD">
        <w:trPr>
          <w:trHeight w:val="311"/>
        </w:trPr>
        <w:tc>
          <w:tcPr>
            <w:tcW w:w="9710" w:type="dxa"/>
            <w:gridSpan w:val="3"/>
          </w:tcPr>
          <w:p w14:paraId="24071F61" w14:textId="4B571FDA" w:rsidR="006834B4" w:rsidRDefault="006834B4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>
              <w:rPr>
                <w:b/>
                <w:szCs w:val="20"/>
                <w:lang w:val="sk-SK"/>
              </w:rPr>
              <w:t>Ďalšie veci s tunk:</w:t>
            </w:r>
          </w:p>
          <w:p w14:paraId="157033D5" w14:textId="77777777" w:rsidR="006834B4" w:rsidRDefault="00DF140C" w:rsidP="006834B4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b/>
                <w:szCs w:val="20"/>
                <w:lang w:val="sk-SK"/>
              </w:rPr>
            </w:pPr>
            <w:r w:rsidRPr="00DF140C">
              <w:rPr>
                <w:b/>
                <w:szCs w:val="20"/>
                <w:lang w:val="sk-SK"/>
              </w:rPr>
              <w:t>Problémy s native VLAN</w:t>
            </w:r>
          </w:p>
          <w:p w14:paraId="6B91EB49" w14:textId="14950B32" w:rsidR="00DF140C" w:rsidRPr="00DF140C" w:rsidRDefault="006834B4" w:rsidP="006834B4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b/>
                <w:szCs w:val="20"/>
                <w:lang w:val="sk-SK"/>
              </w:rPr>
            </w:pPr>
            <w:r>
              <w:rPr>
                <w:b/>
                <w:szCs w:val="20"/>
                <w:lang w:val="sk-SK"/>
              </w:rPr>
              <w:t>Manuálne prerezávanie vlan</w:t>
            </w:r>
          </w:p>
        </w:tc>
      </w:tr>
      <w:tr w:rsidR="007E745D" w:rsidRPr="00CA630E" w14:paraId="1B7537D4" w14:textId="77777777" w:rsidTr="006A51FD">
        <w:trPr>
          <w:trHeight w:val="311"/>
        </w:trPr>
        <w:tc>
          <w:tcPr>
            <w:tcW w:w="9710" w:type="dxa"/>
            <w:gridSpan w:val="3"/>
          </w:tcPr>
          <w:p w14:paraId="5C3940BB" w14:textId="7B2C1BB4" w:rsidR="007E745D" w:rsidRDefault="007E745D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1210FD">
              <w:rPr>
                <w:b/>
                <w:sz w:val="24"/>
                <w:szCs w:val="20"/>
                <w:lang w:val="sk-SK"/>
              </w:rPr>
              <w:t>Native vlan</w:t>
            </w:r>
          </w:p>
        </w:tc>
      </w:tr>
      <w:tr w:rsidR="00543755" w:rsidRPr="00CA630E" w14:paraId="479C16BC" w14:textId="77777777" w:rsidTr="003B68E8">
        <w:trPr>
          <w:trHeight w:val="311"/>
        </w:trPr>
        <w:tc>
          <w:tcPr>
            <w:tcW w:w="3217" w:type="dxa"/>
          </w:tcPr>
          <w:p w14:paraId="345D5331" w14:textId="71FCF516" w:rsidR="00543755" w:rsidRDefault="006834B4" w:rsidP="006834B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Vytvor všade native vlan 999 a pomenuj ju:</w:t>
            </w:r>
          </w:p>
        </w:tc>
        <w:tc>
          <w:tcPr>
            <w:tcW w:w="4483" w:type="dxa"/>
          </w:tcPr>
          <w:p w14:paraId="10534063" w14:textId="77777777" w:rsidR="006834B4" w:rsidRDefault="006834B4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Vlan 999</w:t>
            </w:r>
          </w:p>
          <w:p w14:paraId="7B4D57E3" w14:textId="74D8734A" w:rsidR="00543755" w:rsidRPr="00CA630E" w:rsidRDefault="006834B4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Name NATIVE_VLAN_DO_NOT_USE</w:t>
            </w:r>
          </w:p>
        </w:tc>
        <w:tc>
          <w:tcPr>
            <w:tcW w:w="2010" w:type="dxa"/>
          </w:tcPr>
          <w:p w14:paraId="57F6E2AE" w14:textId="77777777" w:rsidR="00543755" w:rsidRDefault="006834B4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vlan  brief</w:t>
            </w:r>
          </w:p>
          <w:p w14:paraId="61319E8B" w14:textId="4C209FBA" w:rsidR="001210FD" w:rsidRDefault="001210F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</w:rPr>
              <w:t>!</w:t>
            </w:r>
            <w:r>
              <w:rPr>
                <w:szCs w:val="20"/>
                <w:lang w:val="sk-SK"/>
              </w:rPr>
              <w:t xml:space="preserve"> 99,100,110, 999</w:t>
            </w:r>
          </w:p>
        </w:tc>
      </w:tr>
      <w:tr w:rsidR="006834B4" w:rsidRPr="00CA630E" w14:paraId="07F4CC0D" w14:textId="77777777" w:rsidTr="006A51FD">
        <w:trPr>
          <w:trHeight w:val="311"/>
        </w:trPr>
        <w:tc>
          <w:tcPr>
            <w:tcW w:w="3217" w:type="dxa"/>
          </w:tcPr>
          <w:p w14:paraId="75DCE9BC" w14:textId="7D442064" w:rsidR="006834B4" w:rsidRDefault="006834B4" w:rsidP="006834B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Nastav native vlan na trunku medzi ALS1 a ALS2, umelá chyba</w:t>
            </w:r>
          </w:p>
        </w:tc>
        <w:tc>
          <w:tcPr>
            <w:tcW w:w="4483" w:type="dxa"/>
          </w:tcPr>
          <w:p w14:paraId="162EA8A7" w14:textId="77777777" w:rsidR="006834B4" w:rsidRDefault="006834B4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ALS1:</w:t>
            </w:r>
          </w:p>
          <w:p w14:paraId="1708D6AD" w14:textId="77777777" w:rsidR="006834B4" w:rsidRDefault="006834B4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ra fa 0/11-12</w:t>
            </w:r>
          </w:p>
          <w:p w14:paraId="4F4294F9" w14:textId="77777777" w:rsidR="006834B4" w:rsidRDefault="006834B4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Switchport trunk native vlan 999</w:t>
            </w:r>
          </w:p>
          <w:p w14:paraId="3C799265" w14:textId="77777777" w:rsidR="006834B4" w:rsidRDefault="006834B4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</w:p>
          <w:p w14:paraId="36FFBFD1" w14:textId="1EF20290" w:rsidR="006834B4" w:rsidRPr="00CA630E" w:rsidRDefault="006834B4" w:rsidP="006834B4">
            <w:pPr>
              <w:pStyle w:val="BodyFormat"/>
              <w:spacing w:before="0" w:after="0" w:line="240" w:lineRule="auto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ALS2: nechaj default (vlan 1)</w:t>
            </w:r>
          </w:p>
        </w:tc>
        <w:tc>
          <w:tcPr>
            <w:tcW w:w="2010" w:type="dxa"/>
          </w:tcPr>
          <w:p w14:paraId="158FE1A4" w14:textId="77777777" w:rsidR="006834B4" w:rsidRDefault="006834B4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int trunk</w:t>
            </w:r>
          </w:p>
          <w:p w14:paraId="0782EFE4" w14:textId="467DC638" w:rsidR="006834B4" w:rsidRDefault="006834B4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int fa X/Y switchport</w:t>
            </w:r>
          </w:p>
          <w:p w14:paraId="76535DBF" w14:textId="77777777" w:rsidR="006834B4" w:rsidRDefault="006834B4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0C6E8BC5" w14:textId="255E0C35" w:rsidR="006834B4" w:rsidRDefault="006834B4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Cdp mismatch console log</w:t>
            </w:r>
          </w:p>
        </w:tc>
      </w:tr>
      <w:tr w:rsidR="006834B4" w:rsidRPr="00CA630E" w14:paraId="27D9FCFC" w14:textId="77777777" w:rsidTr="006A51FD">
        <w:trPr>
          <w:trHeight w:val="311"/>
        </w:trPr>
        <w:tc>
          <w:tcPr>
            <w:tcW w:w="9710" w:type="dxa"/>
            <w:gridSpan w:val="3"/>
          </w:tcPr>
          <w:p w14:paraId="23F2775D" w14:textId="17EE2897" w:rsidR="006834B4" w:rsidRDefault="006834B4" w:rsidP="006834B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Oprav problém a nastav native vlan na všetkých trunkoch okrem tých s</w:t>
            </w:r>
            <w:r w:rsidR="005E5BFE">
              <w:rPr>
                <w:szCs w:val="20"/>
                <w:lang w:val="sk-SK"/>
              </w:rPr>
              <w:t> </w:t>
            </w:r>
            <w:r>
              <w:rPr>
                <w:szCs w:val="20"/>
                <w:lang w:val="sk-SK"/>
              </w:rPr>
              <w:t>ISL</w:t>
            </w:r>
            <w:r w:rsidR="005E5BFE">
              <w:rPr>
                <w:szCs w:val="20"/>
                <w:lang w:val="sk-SK"/>
              </w:rPr>
              <w:t>.</w:t>
            </w:r>
          </w:p>
        </w:tc>
      </w:tr>
      <w:tr w:rsidR="007E745D" w:rsidRPr="00CA630E" w14:paraId="29955450" w14:textId="77777777" w:rsidTr="006A51FD">
        <w:trPr>
          <w:trHeight w:val="311"/>
        </w:trPr>
        <w:tc>
          <w:tcPr>
            <w:tcW w:w="9710" w:type="dxa"/>
            <w:gridSpan w:val="3"/>
          </w:tcPr>
          <w:p w14:paraId="4F7A8035" w14:textId="6334FC02" w:rsidR="007E745D" w:rsidRPr="007E745D" w:rsidRDefault="007E745D" w:rsidP="006834B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1210FD">
              <w:rPr>
                <w:b/>
                <w:sz w:val="24"/>
                <w:szCs w:val="20"/>
                <w:lang w:val="sk-SK"/>
              </w:rPr>
              <w:t>Prerezávanie VLAN</w:t>
            </w:r>
          </w:p>
        </w:tc>
      </w:tr>
      <w:tr w:rsidR="006834B4" w:rsidRPr="00CA630E" w14:paraId="7E0DF799" w14:textId="77777777" w:rsidTr="006A51FD">
        <w:trPr>
          <w:trHeight w:val="311"/>
        </w:trPr>
        <w:tc>
          <w:tcPr>
            <w:tcW w:w="9710" w:type="dxa"/>
            <w:gridSpan w:val="3"/>
          </w:tcPr>
          <w:p w14:paraId="3002FF6E" w14:textId="35D0F175" w:rsidR="006834B4" w:rsidRDefault="006834B4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konektivitu medzi PC (sú vo vlan 100?). Pozor na WIN10 firewall.</w:t>
            </w:r>
          </w:p>
        </w:tc>
      </w:tr>
      <w:tr w:rsidR="006834B4" w:rsidRPr="00CA630E" w14:paraId="49B0DB2B" w14:textId="77777777" w:rsidTr="003B68E8">
        <w:trPr>
          <w:trHeight w:val="311"/>
        </w:trPr>
        <w:tc>
          <w:tcPr>
            <w:tcW w:w="3217" w:type="dxa"/>
          </w:tcPr>
          <w:p w14:paraId="5319E0BC" w14:textId="0F1F10B7" w:rsidR="006834B4" w:rsidRDefault="006834B4" w:rsidP="006834B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Zakáž vlan 100 na všetkých trunkoch, over nastavenie a over konektivitu</w:t>
            </w:r>
          </w:p>
        </w:tc>
        <w:tc>
          <w:tcPr>
            <w:tcW w:w="4483" w:type="dxa"/>
          </w:tcPr>
          <w:p w14:paraId="6C12F1D2" w14:textId="77777777" w:rsidR="007E745D" w:rsidRDefault="007E745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ra fa 07-12</w:t>
            </w:r>
          </w:p>
          <w:p w14:paraId="22CF67A3" w14:textId="212BAF1F" w:rsidR="006834B4" w:rsidRPr="00CA630E" w:rsidRDefault="007E745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Switchport trunk allows vlan except 100</w:t>
            </w:r>
          </w:p>
        </w:tc>
        <w:tc>
          <w:tcPr>
            <w:tcW w:w="2010" w:type="dxa"/>
          </w:tcPr>
          <w:p w14:paraId="01869CC2" w14:textId="77777777" w:rsidR="007E745D" w:rsidRDefault="007E745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Sh int trunk </w:t>
            </w:r>
          </w:p>
          <w:p w14:paraId="25BD40B4" w14:textId="77777777" w:rsidR="007E745D" w:rsidRDefault="007E745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09C79BCE" w14:textId="76D2B86D" w:rsidR="006834B4" w:rsidRDefault="006834B4" w:rsidP="007E745D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Ping</w:t>
            </w:r>
            <w:r w:rsidR="007E745D">
              <w:rPr>
                <w:szCs w:val="20"/>
                <w:lang w:val="sk-SK"/>
              </w:rPr>
              <w:t xml:space="preserve"> medzi PC</w:t>
            </w:r>
          </w:p>
        </w:tc>
      </w:tr>
      <w:tr w:rsidR="006834B4" w:rsidRPr="00CA630E" w14:paraId="2D52197F" w14:textId="77777777" w:rsidTr="003B68E8">
        <w:trPr>
          <w:trHeight w:val="311"/>
        </w:trPr>
        <w:tc>
          <w:tcPr>
            <w:tcW w:w="3217" w:type="dxa"/>
          </w:tcPr>
          <w:p w14:paraId="77147C64" w14:textId="3454BB6E" w:rsidR="006834B4" w:rsidRDefault="007E745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Vráť späť a over funkčnosť</w:t>
            </w:r>
          </w:p>
        </w:tc>
        <w:tc>
          <w:tcPr>
            <w:tcW w:w="4483" w:type="dxa"/>
          </w:tcPr>
          <w:p w14:paraId="3AAF3813" w14:textId="77777777" w:rsidR="007E745D" w:rsidRDefault="007E745D" w:rsidP="007E745D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ra fa 07-12</w:t>
            </w:r>
          </w:p>
          <w:p w14:paraId="67F4F546" w14:textId="0607F6D3" w:rsidR="006834B4" w:rsidRPr="00CA630E" w:rsidRDefault="007E745D" w:rsidP="007E745D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</w:t>
            </w:r>
            <w:r w:rsidRPr="007E745D">
              <w:rPr>
                <w:szCs w:val="20"/>
                <w:lang w:val="sk-SK"/>
              </w:rPr>
              <w:t>switchport trunk allowed vlan add 100</w:t>
            </w:r>
          </w:p>
        </w:tc>
        <w:tc>
          <w:tcPr>
            <w:tcW w:w="2010" w:type="dxa"/>
          </w:tcPr>
          <w:p w14:paraId="08811C84" w14:textId="77777777" w:rsidR="007E745D" w:rsidRDefault="007E745D" w:rsidP="007E745D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Sh int trunk </w:t>
            </w:r>
          </w:p>
          <w:p w14:paraId="5C2FA388" w14:textId="77777777" w:rsidR="007E745D" w:rsidRDefault="007E745D" w:rsidP="007E745D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3B725C77" w14:textId="2AA17F5C" w:rsidR="006834B4" w:rsidRDefault="007E745D" w:rsidP="007E745D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Ping medzi PC</w:t>
            </w:r>
          </w:p>
        </w:tc>
      </w:tr>
      <w:tr w:rsidR="007E745D" w:rsidRPr="00CA630E" w14:paraId="1786767C" w14:textId="77777777" w:rsidTr="006A51FD">
        <w:trPr>
          <w:trHeight w:val="311"/>
        </w:trPr>
        <w:tc>
          <w:tcPr>
            <w:tcW w:w="9710" w:type="dxa"/>
            <w:gridSpan w:val="3"/>
          </w:tcPr>
          <w:p w14:paraId="4D2820FD" w14:textId="147A45E7" w:rsidR="007E745D" w:rsidRPr="007E745D" w:rsidRDefault="007E745D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1210FD">
              <w:rPr>
                <w:b/>
                <w:sz w:val="24"/>
                <w:szCs w:val="20"/>
                <w:lang w:val="sk-SK"/>
              </w:rPr>
              <w:t>Konfigurácia VTP 2</w:t>
            </w:r>
          </w:p>
        </w:tc>
      </w:tr>
      <w:tr w:rsidR="006834B4" w:rsidRPr="00CA630E" w14:paraId="53DCB847" w14:textId="77777777" w:rsidTr="003B68E8">
        <w:trPr>
          <w:trHeight w:val="311"/>
        </w:trPr>
        <w:tc>
          <w:tcPr>
            <w:tcW w:w="3217" w:type="dxa"/>
          </w:tcPr>
          <w:p w14:paraId="2E026C9C" w14:textId="2076427F" w:rsidR="006834B4" w:rsidRPr="002A5812" w:rsidRDefault="006A51FD" w:rsidP="002A5812">
            <w:pPr>
              <w:pStyle w:val="BodyFormat"/>
              <w:spacing w:before="0" w:after="0"/>
              <w:ind w:left="0"/>
              <w:rPr>
                <w:i/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Konfiguruj na DLS1/DLS2/ALS (2960)</w:t>
            </w:r>
            <w:r w:rsidR="002A5812">
              <w:rPr>
                <w:szCs w:val="20"/>
                <w:lang w:val="sk-SK"/>
              </w:rPr>
              <w:t xml:space="preserve"> VTP doménu netlab, s heslom </w:t>
            </w:r>
            <w:r w:rsidR="002A5812" w:rsidRPr="001210FD">
              <w:rPr>
                <w:b/>
                <w:i/>
                <w:szCs w:val="20"/>
                <w:lang w:val="sk-SK"/>
              </w:rPr>
              <w:t>heslo_vtp</w:t>
            </w:r>
            <w:r w:rsidR="002A5812">
              <w:rPr>
                <w:i/>
                <w:szCs w:val="20"/>
                <w:lang w:val="sk-SK"/>
              </w:rPr>
              <w:t>.</w:t>
            </w:r>
            <w:r w:rsidR="002A5812">
              <w:rPr>
                <w:szCs w:val="20"/>
                <w:lang w:val="sk-SK"/>
              </w:rPr>
              <w:t xml:space="preserve"> DLS budú server, ALS bude klient. Cat2950 nepodporuje vtp verzie 3.</w:t>
            </w:r>
          </w:p>
        </w:tc>
        <w:tc>
          <w:tcPr>
            <w:tcW w:w="4483" w:type="dxa"/>
          </w:tcPr>
          <w:p w14:paraId="7D64AF0C" w14:textId="04C343D3" w:rsidR="002A5812" w:rsidRDefault="002A5812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DLS1/DLS2/ALS:</w:t>
            </w:r>
          </w:p>
          <w:p w14:paraId="7F070CBE" w14:textId="77777777" w:rsidR="002A5812" w:rsidRDefault="002A5812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vtp domain netlab</w:t>
            </w:r>
          </w:p>
          <w:p w14:paraId="6CA07E15" w14:textId="1AAE88E0" w:rsidR="002A5812" w:rsidRDefault="002A5812" w:rsidP="002A581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vtp version 2</w:t>
            </w:r>
          </w:p>
          <w:p w14:paraId="5D023B70" w14:textId="77777777" w:rsidR="002A5812" w:rsidRDefault="002A5812" w:rsidP="002A5812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  <w:lang w:val="sk-SK"/>
              </w:rPr>
              <w:t xml:space="preserve">vtp mode server </w:t>
            </w:r>
            <w:r>
              <w:rPr>
                <w:szCs w:val="20"/>
              </w:rPr>
              <w:t>| client</w:t>
            </w:r>
          </w:p>
          <w:p w14:paraId="4641E657" w14:textId="77777777" w:rsidR="002A5812" w:rsidRDefault="002A5812" w:rsidP="002A5812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vtp password heslo</w:t>
            </w:r>
            <w:r>
              <w:rPr>
                <w:szCs w:val="20"/>
                <w:lang w:val="sk-SK"/>
              </w:rPr>
              <w:t>_</w:t>
            </w:r>
            <w:r>
              <w:rPr>
                <w:szCs w:val="20"/>
              </w:rPr>
              <w:t>vtp</w:t>
            </w:r>
          </w:p>
          <w:p w14:paraId="2E0D7AEF" w14:textId="692E6946" w:rsidR="006834B4" w:rsidRPr="00CA630E" w:rsidRDefault="006834B4" w:rsidP="002A581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10" w:type="dxa"/>
          </w:tcPr>
          <w:p w14:paraId="3489A22F" w14:textId="77777777" w:rsidR="002A5812" w:rsidRDefault="002A5812" w:rsidP="002A581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vtp status</w:t>
            </w:r>
          </w:p>
          <w:p w14:paraId="1E2E5CBA" w14:textId="77777777" w:rsidR="002A5812" w:rsidRDefault="002A5812" w:rsidP="002A581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5631E9A1" w14:textId="5517E902" w:rsidR="006834B4" w:rsidRDefault="002A5812" w:rsidP="002A581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vtp password</w:t>
            </w:r>
          </w:p>
        </w:tc>
      </w:tr>
      <w:tr w:rsidR="002A5812" w:rsidRPr="00CA630E" w14:paraId="53490AF2" w14:textId="77777777" w:rsidTr="00866566">
        <w:trPr>
          <w:trHeight w:val="311"/>
        </w:trPr>
        <w:tc>
          <w:tcPr>
            <w:tcW w:w="3217" w:type="dxa"/>
          </w:tcPr>
          <w:p w14:paraId="6E74CAF5" w14:textId="35D53386" w:rsidR="002A5812" w:rsidRDefault="002A5812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6493" w:type="dxa"/>
            <w:gridSpan w:val="2"/>
          </w:tcPr>
          <w:p w14:paraId="018B2CF9" w14:textId="1FE1CE95" w:rsidR="002A5812" w:rsidRDefault="002A5812" w:rsidP="00C3158D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2A5812" w:rsidRPr="00CA630E" w14:paraId="6D99CE2F" w14:textId="77777777" w:rsidTr="003B68E8">
        <w:trPr>
          <w:trHeight w:val="311"/>
        </w:trPr>
        <w:tc>
          <w:tcPr>
            <w:tcW w:w="3217" w:type="dxa"/>
          </w:tcPr>
          <w:p w14:paraId="689998DB" w14:textId="1133F1FA" w:rsidR="00C3158D" w:rsidRDefault="00C3158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Pridaj k existujúcim VLAN:</w:t>
            </w:r>
          </w:p>
          <w:p w14:paraId="4A95ACCC" w14:textId="77777777" w:rsidR="00C3158D" w:rsidRDefault="00C3158D" w:rsidP="00C3158D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Vlan 120, name Office</w:t>
            </w:r>
          </w:p>
          <w:p w14:paraId="4756EE07" w14:textId="026D8AD9" w:rsidR="002A5812" w:rsidRPr="00516B51" w:rsidRDefault="00C3158D" w:rsidP="00BA7CDD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Vlan </w:t>
            </w:r>
            <w:r w:rsidR="00BA7CDD">
              <w:rPr>
                <w:szCs w:val="20"/>
                <w:lang w:val="sk-SK"/>
              </w:rPr>
              <w:t>888</w:t>
            </w:r>
            <w:r>
              <w:rPr>
                <w:szCs w:val="20"/>
                <w:lang w:val="sk-SK"/>
              </w:rPr>
              <w:t>, name Parking</w:t>
            </w:r>
            <w:r w:rsidR="0063661B">
              <w:rPr>
                <w:szCs w:val="20"/>
                <w:lang w:val="sk-SK"/>
              </w:rPr>
              <w:t xml:space="preserve"> </w:t>
            </w:r>
          </w:p>
        </w:tc>
        <w:tc>
          <w:tcPr>
            <w:tcW w:w="4483" w:type="dxa"/>
          </w:tcPr>
          <w:p w14:paraId="6CF65137" w14:textId="77777777" w:rsidR="002A5812" w:rsidRPr="00CA630E" w:rsidRDefault="002A5812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10" w:type="dxa"/>
          </w:tcPr>
          <w:p w14:paraId="43D12CC9" w14:textId="77777777" w:rsidR="002A5812" w:rsidRDefault="00C3158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vlan brief</w:t>
            </w:r>
          </w:p>
          <w:p w14:paraId="4096A08B" w14:textId="33B2C81E" w:rsidR="001210FD" w:rsidRDefault="001210FD" w:rsidP="00BA7CDD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</w:rPr>
              <w:t>!</w:t>
            </w:r>
            <w:r>
              <w:rPr>
                <w:szCs w:val="20"/>
                <w:lang w:val="sk-SK"/>
              </w:rPr>
              <w:t xml:space="preserve"> 99,100,110,120,</w:t>
            </w:r>
            <w:r w:rsidR="00BA7CDD">
              <w:rPr>
                <w:szCs w:val="20"/>
                <w:lang w:val="sk-SK"/>
              </w:rPr>
              <w:t xml:space="preserve"> 888,</w:t>
            </w:r>
            <w:r>
              <w:rPr>
                <w:szCs w:val="20"/>
                <w:lang w:val="sk-SK"/>
              </w:rPr>
              <w:t xml:space="preserve"> 999</w:t>
            </w:r>
          </w:p>
        </w:tc>
      </w:tr>
      <w:tr w:rsidR="00C3158D" w:rsidRPr="00CA630E" w14:paraId="76DF348D" w14:textId="77777777" w:rsidTr="00866566">
        <w:trPr>
          <w:trHeight w:val="311"/>
        </w:trPr>
        <w:tc>
          <w:tcPr>
            <w:tcW w:w="3217" w:type="dxa"/>
          </w:tcPr>
          <w:p w14:paraId="2C43F04D" w14:textId="14C4E5B5" w:rsidR="00C3158D" w:rsidRDefault="00C3158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Pozoruj VTP verziu, mód, revízne číslo, jeho nárast</w:t>
            </w:r>
          </w:p>
        </w:tc>
        <w:tc>
          <w:tcPr>
            <w:tcW w:w="6493" w:type="dxa"/>
            <w:gridSpan w:val="2"/>
          </w:tcPr>
          <w:p w14:paraId="08A6823E" w14:textId="58176908" w:rsidR="00C3158D" w:rsidRDefault="00C3158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vtp status   /   Show vtp password</w:t>
            </w:r>
          </w:p>
        </w:tc>
      </w:tr>
      <w:tr w:rsidR="00C3158D" w:rsidRPr="00CA630E" w14:paraId="7C58F1DD" w14:textId="77777777" w:rsidTr="00866566">
        <w:trPr>
          <w:trHeight w:val="311"/>
        </w:trPr>
        <w:tc>
          <w:tcPr>
            <w:tcW w:w="7700" w:type="dxa"/>
            <w:gridSpan w:val="2"/>
          </w:tcPr>
          <w:p w14:paraId="4025D9C7" w14:textId="07208C13" w:rsidR="00C3158D" w:rsidRDefault="00C3158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Pozoruj:</w:t>
            </w:r>
          </w:p>
          <w:p w14:paraId="32CD3D55" w14:textId="77777777" w:rsidR="00C3158D" w:rsidRDefault="00C3158D" w:rsidP="00C3158D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Ide vytvoriť VLAN na VTP klientoch?</w:t>
            </w:r>
          </w:p>
          <w:p w14:paraId="09A3DA85" w14:textId="4EF02D8D" w:rsidR="00C3158D" w:rsidRPr="00C3158D" w:rsidRDefault="00C3158D" w:rsidP="00C3158D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Stúpa každou zmenou vo vlan,.dat revízne číslo?</w:t>
            </w:r>
          </w:p>
        </w:tc>
        <w:tc>
          <w:tcPr>
            <w:tcW w:w="2010" w:type="dxa"/>
          </w:tcPr>
          <w:p w14:paraId="6E02CBFF" w14:textId="77777777" w:rsidR="00C3158D" w:rsidRDefault="00C3158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2A5812" w:rsidRPr="00CA630E" w14:paraId="01358BB9" w14:textId="77777777" w:rsidTr="003B68E8">
        <w:trPr>
          <w:trHeight w:val="311"/>
        </w:trPr>
        <w:tc>
          <w:tcPr>
            <w:tcW w:w="3217" w:type="dxa"/>
          </w:tcPr>
          <w:p w14:paraId="1C028E56" w14:textId="40B6538C" w:rsidR="002A5812" w:rsidRDefault="00C3158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Zmeň na ALS heslo na iné</w:t>
            </w:r>
          </w:p>
        </w:tc>
        <w:tc>
          <w:tcPr>
            <w:tcW w:w="4483" w:type="dxa"/>
          </w:tcPr>
          <w:p w14:paraId="291B4A9E" w14:textId="63C1C1D5" w:rsidR="002A5812" w:rsidRPr="00CA630E" w:rsidRDefault="00C3158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Vtp password ine_heslo</w:t>
            </w:r>
          </w:p>
        </w:tc>
        <w:tc>
          <w:tcPr>
            <w:tcW w:w="2010" w:type="dxa"/>
          </w:tcPr>
          <w:p w14:paraId="170A4CEB" w14:textId="77777777" w:rsidR="002A5812" w:rsidRDefault="002A5812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C3158D" w:rsidRPr="00CA630E" w14:paraId="52CC2EA8" w14:textId="77777777" w:rsidTr="00866566">
        <w:trPr>
          <w:trHeight w:val="311"/>
        </w:trPr>
        <w:tc>
          <w:tcPr>
            <w:tcW w:w="9710" w:type="dxa"/>
            <w:gridSpan w:val="3"/>
          </w:tcPr>
          <w:p w14:paraId="75337995" w14:textId="2AD37518" w:rsidR="00C3158D" w:rsidRDefault="00C3158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Pridaj náhodne novú vlan a pozoruj či daný prepínač prijíma zmeny.</w:t>
            </w:r>
          </w:p>
        </w:tc>
      </w:tr>
      <w:tr w:rsidR="00C3158D" w:rsidRPr="00CA630E" w14:paraId="2BADA80B" w14:textId="77777777" w:rsidTr="003B68E8">
        <w:trPr>
          <w:trHeight w:val="311"/>
        </w:trPr>
        <w:tc>
          <w:tcPr>
            <w:tcW w:w="3217" w:type="dxa"/>
          </w:tcPr>
          <w:p w14:paraId="0CA44EAB" w14:textId="166ABBCF" w:rsidR="00AA316F" w:rsidRDefault="00C3158D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Debuguj problém</w:t>
            </w:r>
            <w:r w:rsidR="00AA316F">
              <w:rPr>
                <w:szCs w:val="20"/>
                <w:lang w:val="sk-SK"/>
              </w:rPr>
              <w:t xml:space="preserve">. </w:t>
            </w:r>
          </w:p>
          <w:p w14:paraId="38A7EDDF" w14:textId="11DE106A" w:rsidR="00C3158D" w:rsidRDefault="00AA316F" w:rsidP="00AA316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Vráť prepínač do vtp domény.</w:t>
            </w:r>
          </w:p>
        </w:tc>
        <w:tc>
          <w:tcPr>
            <w:tcW w:w="4483" w:type="dxa"/>
          </w:tcPr>
          <w:p w14:paraId="1D5D62A6" w14:textId="4CE06291" w:rsidR="00C3158D" w:rsidRDefault="00C3158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3158D">
              <w:rPr>
                <w:szCs w:val="20"/>
                <w:lang w:val="sk-SK"/>
              </w:rPr>
              <w:t>debug sw-vlan</w:t>
            </w:r>
            <w:r>
              <w:rPr>
                <w:szCs w:val="20"/>
                <w:lang w:val="sk-SK"/>
              </w:rPr>
              <w:t xml:space="preserve"> vtp</w:t>
            </w:r>
            <w:r w:rsidRPr="00C3158D">
              <w:rPr>
                <w:szCs w:val="20"/>
                <w:lang w:val="sk-SK"/>
              </w:rPr>
              <w:t xml:space="preserve"> events</w:t>
            </w:r>
          </w:p>
        </w:tc>
        <w:tc>
          <w:tcPr>
            <w:tcW w:w="2010" w:type="dxa"/>
          </w:tcPr>
          <w:p w14:paraId="229E3D98" w14:textId="77777777" w:rsidR="00C3158D" w:rsidRDefault="00C3158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AA316F" w:rsidRPr="00CA630E" w14:paraId="1ABDB106" w14:textId="77777777" w:rsidTr="00866566">
        <w:trPr>
          <w:trHeight w:val="311"/>
        </w:trPr>
        <w:tc>
          <w:tcPr>
            <w:tcW w:w="9710" w:type="dxa"/>
            <w:gridSpan w:val="3"/>
          </w:tcPr>
          <w:p w14:paraId="27CA6627" w14:textId="75595AF8" w:rsidR="00AA316F" w:rsidRDefault="001210FD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stav trunkov, vla</w:t>
            </w:r>
            <w:r w:rsidR="00AA316F">
              <w:rPr>
                <w:szCs w:val="20"/>
                <w:lang w:val="sk-SK"/>
              </w:rPr>
              <w:t>n</w:t>
            </w:r>
            <w:r>
              <w:rPr>
                <w:szCs w:val="20"/>
                <w:lang w:val="sk-SK"/>
              </w:rPr>
              <w:t>s</w:t>
            </w:r>
            <w:r w:rsidR="00AA316F">
              <w:rPr>
                <w:szCs w:val="20"/>
                <w:lang w:val="sk-SK"/>
              </w:rPr>
              <w:t xml:space="preserve"> a konektivity medzi pc, či prepínačmi</w:t>
            </w:r>
          </w:p>
        </w:tc>
      </w:tr>
      <w:tr w:rsidR="00C3158D" w:rsidRPr="00CA630E" w14:paraId="11B946BA" w14:textId="77777777" w:rsidTr="003B68E8">
        <w:trPr>
          <w:trHeight w:val="311"/>
        </w:trPr>
        <w:tc>
          <w:tcPr>
            <w:tcW w:w="3217" w:type="dxa"/>
          </w:tcPr>
          <w:p w14:paraId="287C99C1" w14:textId="41809984" w:rsidR="00C3158D" w:rsidRDefault="00AA316F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Zhoď vlan100 a pozoruj konektvitu ako aj stav vlan na iných prepínačoch.</w:t>
            </w:r>
          </w:p>
        </w:tc>
        <w:tc>
          <w:tcPr>
            <w:tcW w:w="4483" w:type="dxa"/>
          </w:tcPr>
          <w:p w14:paraId="16761C7C" w14:textId="77777777" w:rsidR="00AA316F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Vlan 100</w:t>
            </w:r>
          </w:p>
          <w:p w14:paraId="4F234A51" w14:textId="56FFE309" w:rsidR="00C3158D" w:rsidRPr="00C3158D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shutdown</w:t>
            </w:r>
          </w:p>
        </w:tc>
        <w:tc>
          <w:tcPr>
            <w:tcW w:w="2010" w:type="dxa"/>
          </w:tcPr>
          <w:p w14:paraId="17E6F107" w14:textId="0D1DDF1D" w:rsidR="00C3158D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vlan</w:t>
            </w:r>
          </w:p>
        </w:tc>
      </w:tr>
      <w:tr w:rsidR="00C3158D" w:rsidRPr="00CA630E" w14:paraId="472BD02F" w14:textId="77777777" w:rsidTr="003B68E8">
        <w:trPr>
          <w:trHeight w:val="311"/>
        </w:trPr>
        <w:tc>
          <w:tcPr>
            <w:tcW w:w="3217" w:type="dxa"/>
          </w:tcPr>
          <w:p w14:paraId="124990C3" w14:textId="7D8E331E" w:rsidR="00C3158D" w:rsidRDefault="00AA316F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Obnov stav na active</w:t>
            </w:r>
          </w:p>
        </w:tc>
        <w:tc>
          <w:tcPr>
            <w:tcW w:w="4483" w:type="dxa"/>
          </w:tcPr>
          <w:p w14:paraId="643BD293" w14:textId="77777777" w:rsidR="00AA316F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Vlan 100</w:t>
            </w:r>
          </w:p>
          <w:p w14:paraId="2B434C47" w14:textId="33D414EB" w:rsidR="00C3158D" w:rsidRPr="00C3158D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No shut</w:t>
            </w:r>
          </w:p>
        </w:tc>
        <w:tc>
          <w:tcPr>
            <w:tcW w:w="2010" w:type="dxa"/>
          </w:tcPr>
          <w:p w14:paraId="4FD2058D" w14:textId="78B57EE5" w:rsidR="00C3158D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vlan</w:t>
            </w:r>
          </w:p>
        </w:tc>
      </w:tr>
      <w:tr w:rsidR="00AA316F" w:rsidRPr="00CA630E" w14:paraId="47B9D9EA" w14:textId="77777777" w:rsidTr="003B68E8">
        <w:trPr>
          <w:trHeight w:val="311"/>
        </w:trPr>
        <w:tc>
          <w:tcPr>
            <w:tcW w:w="3217" w:type="dxa"/>
          </w:tcPr>
          <w:p w14:paraId="05BE0246" w14:textId="4C9C49B0" w:rsidR="00AA316F" w:rsidRDefault="00AA316F" w:rsidP="0027053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Suspenduj vlan 100 a opakuj pozorovanie</w:t>
            </w:r>
          </w:p>
        </w:tc>
        <w:tc>
          <w:tcPr>
            <w:tcW w:w="4483" w:type="dxa"/>
          </w:tcPr>
          <w:p w14:paraId="4AD3E160" w14:textId="77777777" w:rsidR="00AA316F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Vlan 100</w:t>
            </w:r>
          </w:p>
          <w:p w14:paraId="6569FD7C" w14:textId="388789CB" w:rsidR="00AA316F" w:rsidRPr="00C3158D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State suspend</w:t>
            </w:r>
          </w:p>
        </w:tc>
        <w:tc>
          <w:tcPr>
            <w:tcW w:w="2010" w:type="dxa"/>
          </w:tcPr>
          <w:p w14:paraId="3B8F0EB0" w14:textId="77777777" w:rsidR="00AA316F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vlan</w:t>
            </w:r>
          </w:p>
          <w:p w14:paraId="2E2E77E2" w14:textId="1541D256" w:rsidR="00AA316F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vtp status</w:t>
            </w:r>
          </w:p>
        </w:tc>
      </w:tr>
      <w:tr w:rsidR="00AA316F" w:rsidRPr="00CA630E" w14:paraId="2185054F" w14:textId="77777777" w:rsidTr="003B68E8">
        <w:trPr>
          <w:trHeight w:val="311"/>
        </w:trPr>
        <w:tc>
          <w:tcPr>
            <w:tcW w:w="3217" w:type="dxa"/>
          </w:tcPr>
          <w:p w14:paraId="7081DE30" w14:textId="14E81481" w:rsidR="00AA316F" w:rsidRDefault="00AA316F" w:rsidP="00AA316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Nastav stav parkovacej vlan na suspend a pridaj do nej všetky nepoužité porty</w:t>
            </w:r>
          </w:p>
        </w:tc>
        <w:tc>
          <w:tcPr>
            <w:tcW w:w="4483" w:type="dxa"/>
          </w:tcPr>
          <w:p w14:paraId="0B55BCB2" w14:textId="0E371FF5" w:rsidR="00AA316F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Vlan </w:t>
            </w:r>
            <w:r w:rsidR="00BA7CDD">
              <w:rPr>
                <w:szCs w:val="20"/>
                <w:lang w:val="sk-SK"/>
              </w:rPr>
              <w:t>888</w:t>
            </w:r>
          </w:p>
          <w:p w14:paraId="259C30E5" w14:textId="77777777" w:rsidR="00AA316F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State suspend</w:t>
            </w:r>
          </w:p>
          <w:p w14:paraId="3ACD6F54" w14:textId="77777777" w:rsidR="00AA316F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ra fa x/y-Z</w:t>
            </w:r>
          </w:p>
          <w:p w14:paraId="3A98FF4D" w14:textId="77777777" w:rsidR="00AA316F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Sw mode acc</w:t>
            </w:r>
          </w:p>
          <w:p w14:paraId="4135DDDC" w14:textId="128D84D5" w:rsidR="00AA316F" w:rsidRPr="00C3158D" w:rsidRDefault="00AA316F" w:rsidP="00BA7CDD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Sw acc vlan </w:t>
            </w:r>
            <w:r w:rsidR="00BA7CDD">
              <w:rPr>
                <w:szCs w:val="20"/>
                <w:lang w:val="sk-SK"/>
              </w:rPr>
              <w:t>888</w:t>
            </w:r>
          </w:p>
        </w:tc>
        <w:tc>
          <w:tcPr>
            <w:tcW w:w="2010" w:type="dxa"/>
          </w:tcPr>
          <w:p w14:paraId="29E5E0B6" w14:textId="77777777" w:rsidR="00AA316F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vlan</w:t>
            </w:r>
          </w:p>
          <w:p w14:paraId="4BA0D7C5" w14:textId="07420B43" w:rsidR="00866566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Sh vlan </w:t>
            </w:r>
            <w:r>
              <w:rPr>
                <w:szCs w:val="20"/>
              </w:rPr>
              <w:t>| inc suspend</w:t>
            </w:r>
          </w:p>
          <w:p w14:paraId="4A8D15AA" w14:textId="483FF941" w:rsidR="00AA316F" w:rsidRDefault="00AA316F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vtp status</w:t>
            </w:r>
          </w:p>
        </w:tc>
      </w:tr>
      <w:tr w:rsidR="0063661B" w:rsidRPr="00CA630E" w14:paraId="261C515E" w14:textId="77777777" w:rsidTr="00866566">
        <w:trPr>
          <w:trHeight w:val="311"/>
        </w:trPr>
        <w:tc>
          <w:tcPr>
            <w:tcW w:w="9710" w:type="dxa"/>
            <w:gridSpan w:val="3"/>
          </w:tcPr>
          <w:p w14:paraId="1FD76A78" w14:textId="7AD45164" w:rsidR="0063661B" w:rsidRPr="00AA316F" w:rsidRDefault="0063661B" w:rsidP="00AA316F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172B6">
              <w:rPr>
                <w:b/>
                <w:sz w:val="24"/>
                <w:szCs w:val="20"/>
                <w:lang w:val="sk-SK"/>
              </w:rPr>
              <w:t>Extended vlan</w:t>
            </w:r>
          </w:p>
        </w:tc>
      </w:tr>
      <w:tr w:rsidR="0063661B" w:rsidRPr="00CA630E" w14:paraId="34B49B90" w14:textId="4D066BFA" w:rsidTr="00866566">
        <w:trPr>
          <w:trHeight w:val="311"/>
        </w:trPr>
        <w:tc>
          <w:tcPr>
            <w:tcW w:w="7700" w:type="dxa"/>
            <w:gridSpan w:val="2"/>
          </w:tcPr>
          <w:p w14:paraId="59011EEB" w14:textId="5F05C028" w:rsidR="0063661B" w:rsidRDefault="0063661B" w:rsidP="0063661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63661B">
              <w:rPr>
                <w:szCs w:val="20"/>
                <w:lang w:val="sk-SK"/>
              </w:rPr>
              <w:t>Vytv</w:t>
            </w:r>
            <w:r>
              <w:rPr>
                <w:szCs w:val="20"/>
                <w:lang w:val="sk-SK"/>
              </w:rPr>
              <w:t>o</w:t>
            </w:r>
            <w:r w:rsidRPr="0063661B">
              <w:rPr>
                <w:szCs w:val="20"/>
                <w:lang w:val="sk-SK"/>
              </w:rPr>
              <w:t xml:space="preserve">r </w:t>
            </w:r>
            <w:r>
              <w:rPr>
                <w:szCs w:val="20"/>
                <w:lang w:val="sk-SK"/>
              </w:rPr>
              <w:t>vlan z extended trozsahu:</w:t>
            </w:r>
          </w:p>
          <w:p w14:paraId="03CA350B" w14:textId="77777777" w:rsidR="0063661B" w:rsidRPr="0063661B" w:rsidRDefault="0063661B" w:rsidP="0063661B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b/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Vlan 2000</w:t>
            </w:r>
          </w:p>
          <w:p w14:paraId="17CAED7E" w14:textId="77777777" w:rsidR="0063661B" w:rsidRPr="0063661B" w:rsidRDefault="0063661B" w:rsidP="0063661B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b/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Pozoruj či je vlan v running configu</w:t>
            </w:r>
          </w:p>
          <w:p w14:paraId="0A693941" w14:textId="153C6224" w:rsidR="0063661B" w:rsidRDefault="0063661B" w:rsidP="0063661B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b/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či sa rozšírila cez VTP</w:t>
            </w:r>
          </w:p>
        </w:tc>
        <w:tc>
          <w:tcPr>
            <w:tcW w:w="2010" w:type="dxa"/>
          </w:tcPr>
          <w:p w14:paraId="01C62784" w14:textId="5A4E5B03" w:rsidR="0063661B" w:rsidRPr="0063661B" w:rsidRDefault="0063661B" w:rsidP="00AA316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63661B">
              <w:rPr>
                <w:szCs w:val="20"/>
                <w:lang w:val="sk-SK"/>
              </w:rPr>
              <w:t>Sh vlan brief</w:t>
            </w:r>
          </w:p>
        </w:tc>
      </w:tr>
      <w:tr w:rsidR="00AA316F" w:rsidRPr="00CA630E" w14:paraId="3492E7A6" w14:textId="77777777" w:rsidTr="00866566">
        <w:trPr>
          <w:trHeight w:val="311"/>
        </w:trPr>
        <w:tc>
          <w:tcPr>
            <w:tcW w:w="9710" w:type="dxa"/>
            <w:gridSpan w:val="3"/>
          </w:tcPr>
          <w:p w14:paraId="3897D9FF" w14:textId="011BE2C3" w:rsidR="00AA316F" w:rsidRPr="00AA316F" w:rsidRDefault="00AA316F" w:rsidP="00AA316F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AA316F">
              <w:rPr>
                <w:b/>
                <w:szCs w:val="20"/>
                <w:lang w:val="sk-SK"/>
              </w:rPr>
              <w:t>Premazanie vlan.dat</w:t>
            </w:r>
            <w:r>
              <w:rPr>
                <w:b/>
                <w:szCs w:val="20"/>
                <w:lang w:val="sk-SK"/>
              </w:rPr>
              <w:t xml:space="preserve"> - </w:t>
            </w:r>
            <w:r>
              <w:rPr>
                <w:szCs w:val="20"/>
                <w:lang w:val="sk-SK"/>
              </w:rPr>
              <w:t>Nasimulujeme premazanie vlan.dat</w:t>
            </w:r>
          </w:p>
        </w:tc>
      </w:tr>
      <w:tr w:rsidR="00AA316F" w:rsidRPr="00CA630E" w14:paraId="1AE86DDC" w14:textId="77777777" w:rsidTr="00866566">
        <w:trPr>
          <w:trHeight w:val="311"/>
        </w:trPr>
        <w:tc>
          <w:tcPr>
            <w:tcW w:w="9710" w:type="dxa"/>
            <w:gridSpan w:val="3"/>
          </w:tcPr>
          <w:p w14:paraId="65774988" w14:textId="2BA47555" w:rsidR="00AA316F" w:rsidRDefault="00AA316F" w:rsidP="00866566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 w:rsidRPr="00AA316F">
              <w:rPr>
                <w:szCs w:val="20"/>
                <w:lang w:val="sk-SK"/>
              </w:rPr>
              <w:t>Zhoď na vtp klientovi všetky porty vedúce k susedným prepínačom</w:t>
            </w:r>
          </w:p>
          <w:p w14:paraId="7A2C7E1B" w14:textId="130E4A33" w:rsidR="00AA316F" w:rsidRDefault="00AA316F" w:rsidP="00866566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 w:rsidRPr="00AA316F">
              <w:rPr>
                <w:szCs w:val="20"/>
                <w:lang w:val="sk-SK"/>
              </w:rPr>
              <w:t>Zmeň vtp mode na server</w:t>
            </w:r>
          </w:p>
          <w:p w14:paraId="2641318A" w14:textId="1CE05E7E" w:rsidR="00AA316F" w:rsidRDefault="00AA316F" w:rsidP="00866566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Sprav zmeny do vlan DB tak aby stúplo revízne číslo nad číslo v aktívnej doméne</w:t>
            </w:r>
          </w:p>
          <w:p w14:paraId="6695CCA1" w14:textId="28AC1B8E" w:rsidR="00AA316F" w:rsidRDefault="00AA316F" w:rsidP="00866566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Vráť vtp mode client</w:t>
            </w:r>
          </w:p>
          <w:p w14:paraId="6DA9F18C" w14:textId="23E3EE1A" w:rsidR="00AA316F" w:rsidRDefault="00AA316F" w:rsidP="00866566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Aktivuj sieťové porty</w:t>
            </w:r>
          </w:p>
          <w:p w14:paraId="20B3559F" w14:textId="2EDC26DE" w:rsidR="00AA316F" w:rsidRDefault="00AA316F" w:rsidP="00AA316F">
            <w:pPr>
              <w:pStyle w:val="BodyFormat"/>
              <w:numPr>
                <w:ilvl w:val="0"/>
                <w:numId w:val="46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Pozoruj zmenu na iných prepínačoch.</w:t>
            </w:r>
          </w:p>
        </w:tc>
      </w:tr>
      <w:tr w:rsidR="0063661B" w:rsidRPr="00CA630E" w14:paraId="0E4439FE" w14:textId="77777777" w:rsidTr="00866566">
        <w:trPr>
          <w:trHeight w:val="311"/>
        </w:trPr>
        <w:tc>
          <w:tcPr>
            <w:tcW w:w="9710" w:type="dxa"/>
            <w:gridSpan w:val="3"/>
          </w:tcPr>
          <w:p w14:paraId="35941DB3" w14:textId="5F393A33" w:rsidR="0063661B" w:rsidRDefault="0063661B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172B6">
              <w:rPr>
                <w:b/>
                <w:sz w:val="24"/>
                <w:szCs w:val="20"/>
                <w:lang w:val="sk-SK"/>
              </w:rPr>
              <w:t>VTP verzie 3</w:t>
            </w:r>
          </w:p>
        </w:tc>
      </w:tr>
      <w:tr w:rsidR="00AA316F" w:rsidRPr="00CA630E" w14:paraId="0BED0EF7" w14:textId="77777777" w:rsidTr="003B68E8">
        <w:trPr>
          <w:trHeight w:val="311"/>
        </w:trPr>
        <w:tc>
          <w:tcPr>
            <w:tcW w:w="3217" w:type="dxa"/>
          </w:tcPr>
          <w:p w14:paraId="5211B329" w14:textId="173EB655" w:rsidR="00AA316F" w:rsidRDefault="005E5BFE" w:rsidP="00C172B6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Konfiguruj na DLS1/</w:t>
            </w:r>
            <w:r w:rsidR="00C172B6">
              <w:rPr>
                <w:szCs w:val="20"/>
                <w:lang w:val="sk-SK"/>
              </w:rPr>
              <w:t>DLS2</w:t>
            </w:r>
            <w:r>
              <w:rPr>
                <w:szCs w:val="20"/>
                <w:lang w:val="sk-SK"/>
              </w:rPr>
              <w:t xml:space="preserve">/novšom </w:t>
            </w:r>
            <w:r w:rsidR="00C172B6">
              <w:rPr>
                <w:szCs w:val="20"/>
                <w:lang w:val="sk-SK"/>
              </w:rPr>
              <w:t>ALS</w:t>
            </w:r>
            <w:r>
              <w:rPr>
                <w:szCs w:val="20"/>
                <w:lang w:val="sk-SK"/>
              </w:rPr>
              <w:t xml:space="preserve"> vtp verzie 3</w:t>
            </w:r>
          </w:p>
        </w:tc>
        <w:tc>
          <w:tcPr>
            <w:tcW w:w="4483" w:type="dxa"/>
          </w:tcPr>
          <w:p w14:paraId="7FA1ECB4" w14:textId="4CE3DF13" w:rsidR="00866566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Vtp domain netlab</w:t>
            </w:r>
          </w:p>
          <w:p w14:paraId="4FFCAFFC" w14:textId="0202BA78" w:rsidR="005E5BFE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</w:t>
            </w:r>
            <w:r w:rsidR="005E5BFE">
              <w:rPr>
                <w:szCs w:val="20"/>
                <w:lang w:val="sk-SK"/>
              </w:rPr>
              <w:t>tp version 3</w:t>
            </w:r>
          </w:p>
          <w:p w14:paraId="739F329A" w14:textId="1AFD1B89" w:rsidR="005E5BFE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66566">
              <w:rPr>
                <w:szCs w:val="20"/>
                <w:lang w:val="sk-SK"/>
              </w:rPr>
              <w:t>vtp mode server vlan</w:t>
            </w:r>
          </w:p>
          <w:p w14:paraId="14F520EF" w14:textId="5CF1AC13" w:rsidR="00866566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vtp password vtp_heslo</w:t>
            </w:r>
          </w:p>
          <w:p w14:paraId="0C13152C" w14:textId="3E633C61" w:rsidR="00AA316F" w:rsidRPr="00C3158D" w:rsidRDefault="005E5BFE" w:rsidP="00866566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</w:rPr>
              <w:t xml:space="preserve">! </w:t>
            </w:r>
            <w:r>
              <w:rPr>
                <w:szCs w:val="20"/>
                <w:lang w:val="sk-SK"/>
              </w:rPr>
              <w:t>príkazy sú také isté a ostávaju z vtp v2</w:t>
            </w:r>
          </w:p>
        </w:tc>
        <w:tc>
          <w:tcPr>
            <w:tcW w:w="2010" w:type="dxa"/>
          </w:tcPr>
          <w:p w14:paraId="517C9A37" w14:textId="10A958FD" w:rsidR="00866566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vtp status</w:t>
            </w:r>
          </w:p>
          <w:p w14:paraId="4BC79204" w14:textId="77777777" w:rsidR="00E8431E" w:rsidRDefault="00E8431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304F5187" w14:textId="131CB1A0" w:rsidR="00E8431E" w:rsidRPr="00E8431E" w:rsidRDefault="00E8431E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</w:rPr>
              <w:t>!info o </w:t>
            </w:r>
            <w:r>
              <w:rPr>
                <w:szCs w:val="20"/>
                <w:lang w:val="sk-SK"/>
              </w:rPr>
              <w:t>čas. vtp</w:t>
            </w:r>
          </w:p>
          <w:p w14:paraId="531FF454" w14:textId="42396E75" w:rsidR="00AA316F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vtp</w:t>
            </w:r>
          </w:p>
        </w:tc>
      </w:tr>
      <w:tr w:rsidR="00866566" w:rsidRPr="00CA630E" w14:paraId="1137C637" w14:textId="77777777" w:rsidTr="00866566">
        <w:trPr>
          <w:trHeight w:val="311"/>
        </w:trPr>
        <w:tc>
          <w:tcPr>
            <w:tcW w:w="9710" w:type="dxa"/>
            <w:gridSpan w:val="3"/>
          </w:tcPr>
          <w:p w14:paraId="39DA92A0" w14:textId="201C850A" w:rsidR="00866566" w:rsidRDefault="00866566" w:rsidP="00866566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Skús vytvoriť vlan 1455 na vtp serveri a pozoruj hlásene konzoly.</w:t>
            </w:r>
          </w:p>
        </w:tc>
      </w:tr>
      <w:tr w:rsidR="00866566" w:rsidRPr="00CA630E" w14:paraId="54530077" w14:textId="77777777" w:rsidTr="003B68E8">
        <w:trPr>
          <w:trHeight w:val="311"/>
        </w:trPr>
        <w:tc>
          <w:tcPr>
            <w:tcW w:w="3217" w:type="dxa"/>
          </w:tcPr>
          <w:p w14:paraId="6345B299" w14:textId="203C91C5" w:rsidR="00866566" w:rsidRDefault="00866566" w:rsidP="00866566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 DLS2 si vypýtaj primary funkciu</w:t>
            </w:r>
          </w:p>
        </w:tc>
        <w:tc>
          <w:tcPr>
            <w:tcW w:w="4483" w:type="dxa"/>
          </w:tcPr>
          <w:p w14:paraId="6E762E97" w14:textId="77777777" w:rsidR="00866566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 PRIV EXEC:</w:t>
            </w:r>
          </w:p>
          <w:p w14:paraId="03E18E59" w14:textId="6DE31081" w:rsidR="00866566" w:rsidRDefault="00866566" w:rsidP="00866566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Vtp primary vlan</w:t>
            </w:r>
          </w:p>
        </w:tc>
        <w:tc>
          <w:tcPr>
            <w:tcW w:w="2010" w:type="dxa"/>
          </w:tcPr>
          <w:p w14:paraId="1A87FA31" w14:textId="77777777" w:rsidR="00FC178A" w:rsidRDefault="00FC178A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vtp status</w:t>
            </w:r>
          </w:p>
          <w:p w14:paraId="24E6CDA6" w14:textId="77777777" w:rsidR="00FC178A" w:rsidRDefault="00FC178A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7F1E9BFC" w14:textId="0F11473E" w:rsidR="00866566" w:rsidRDefault="00FC178A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FC178A">
              <w:rPr>
                <w:szCs w:val="20"/>
                <w:lang w:val="sk-SK"/>
              </w:rPr>
              <w:lastRenderedPageBreak/>
              <w:t>sh vtp status | in Primary</w:t>
            </w:r>
          </w:p>
        </w:tc>
      </w:tr>
      <w:tr w:rsidR="00AA316F" w:rsidRPr="00CA630E" w14:paraId="164ECAE2" w14:textId="77777777" w:rsidTr="003B68E8">
        <w:trPr>
          <w:trHeight w:val="311"/>
        </w:trPr>
        <w:tc>
          <w:tcPr>
            <w:tcW w:w="3217" w:type="dxa"/>
          </w:tcPr>
          <w:p w14:paraId="2BED2B96" w14:textId="6D95F28E" w:rsidR="00866566" w:rsidRDefault="00866566" w:rsidP="00866566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lastRenderedPageBreak/>
              <w:t>Vytvor vlany:</w:t>
            </w:r>
          </w:p>
          <w:p w14:paraId="44ADF67A" w14:textId="796C6ED7" w:rsidR="00866566" w:rsidRDefault="00866566" w:rsidP="00866566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1300, name guests, </w:t>
            </w:r>
          </w:p>
          <w:p w14:paraId="6FF4EA02" w14:textId="4FE52744" w:rsidR="00AA316F" w:rsidRDefault="00866566" w:rsidP="00866566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1400, name noname</w:t>
            </w:r>
          </w:p>
        </w:tc>
        <w:tc>
          <w:tcPr>
            <w:tcW w:w="4483" w:type="dxa"/>
          </w:tcPr>
          <w:p w14:paraId="666C8873" w14:textId="77777777" w:rsidR="00866566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Vlan 130</w:t>
            </w:r>
          </w:p>
          <w:p w14:paraId="2F4EA8BE" w14:textId="77777777" w:rsidR="00866566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Name Guests</w:t>
            </w:r>
          </w:p>
          <w:p w14:paraId="7D93C1C3" w14:textId="77777777" w:rsidR="00866566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Vlan 140</w:t>
            </w:r>
          </w:p>
          <w:p w14:paraId="21C24B69" w14:textId="46B97E08" w:rsidR="00AA316F" w:rsidRPr="00C3158D" w:rsidRDefault="00866566" w:rsidP="00BA7CDD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Name </w:t>
            </w:r>
            <w:r w:rsidR="00BA7CDD">
              <w:rPr>
                <w:szCs w:val="20"/>
                <w:lang w:val="sk-SK"/>
              </w:rPr>
              <w:t>N</w:t>
            </w:r>
            <w:r>
              <w:rPr>
                <w:szCs w:val="20"/>
                <w:lang w:val="sk-SK"/>
              </w:rPr>
              <w:t>oname</w:t>
            </w:r>
          </w:p>
        </w:tc>
        <w:tc>
          <w:tcPr>
            <w:tcW w:w="2010" w:type="dxa"/>
          </w:tcPr>
          <w:p w14:paraId="35D3B836" w14:textId="2D7194F6" w:rsidR="00AA316F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vlan</w:t>
            </w:r>
          </w:p>
        </w:tc>
      </w:tr>
      <w:tr w:rsidR="00866566" w:rsidRPr="00CA630E" w14:paraId="504B57D6" w14:textId="77777777" w:rsidTr="00866566">
        <w:trPr>
          <w:trHeight w:val="311"/>
        </w:trPr>
        <w:tc>
          <w:tcPr>
            <w:tcW w:w="9710" w:type="dxa"/>
            <w:gridSpan w:val="3"/>
          </w:tcPr>
          <w:p w14:paraId="73243D2A" w14:textId="647F2914" w:rsidR="00866566" w:rsidRDefault="00866566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Pozoruj, či boli vlan rozšírene vo vtp doméne</w:t>
            </w:r>
          </w:p>
        </w:tc>
      </w:tr>
      <w:tr w:rsidR="00B02446" w:rsidRPr="00CA630E" w14:paraId="4DD2F77F" w14:textId="77777777" w:rsidTr="00135F0A">
        <w:trPr>
          <w:trHeight w:val="311"/>
        </w:trPr>
        <w:tc>
          <w:tcPr>
            <w:tcW w:w="9710" w:type="dxa"/>
            <w:gridSpan w:val="3"/>
          </w:tcPr>
          <w:p w14:paraId="5EBB2DA5" w14:textId="1987E956" w:rsidR="00B02446" w:rsidRDefault="00B02446" w:rsidP="00B02446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Pozoruj spoluprácu s VTP na zvyšnom ALS prepínači a šírenie vlan info</w:t>
            </w:r>
          </w:p>
        </w:tc>
      </w:tr>
    </w:tbl>
    <w:p w14:paraId="7F6A314F" w14:textId="0F8D91FC" w:rsidR="006B62C4" w:rsidRPr="00CA630E" w:rsidRDefault="006B62C4" w:rsidP="006B62C4">
      <w:pPr>
        <w:pStyle w:val="Nadpis1"/>
      </w:pPr>
    </w:p>
    <w:p w14:paraId="75763F2E" w14:textId="77777777" w:rsidR="00AA0DC3" w:rsidRPr="00CA630E" w:rsidRDefault="00AA0DC3" w:rsidP="00AA0DC3">
      <w:pPr>
        <w:rPr>
          <w:lang w:val="sk-SK"/>
        </w:rPr>
      </w:pPr>
    </w:p>
    <w:p w14:paraId="7D178820" w14:textId="77777777" w:rsidR="00B12945" w:rsidRDefault="00B12945">
      <w:pPr>
        <w:rPr>
          <w:b/>
          <w:kern w:val="28"/>
          <w:sz w:val="26"/>
          <w:szCs w:val="26"/>
          <w:lang w:val="sk-SK"/>
        </w:rPr>
      </w:pPr>
      <w:bookmarkStart w:id="4" w:name="_Toc477979419"/>
      <w:r>
        <w:br w:type="page"/>
      </w:r>
    </w:p>
    <w:p w14:paraId="504B8F0A" w14:textId="044C459F" w:rsidR="00AA0DC3" w:rsidRPr="00CA630E" w:rsidRDefault="00C33BFF" w:rsidP="00C33BFF">
      <w:pPr>
        <w:pStyle w:val="Nadpis1"/>
      </w:pPr>
      <w:r w:rsidRPr="00CA630E">
        <w:lastRenderedPageBreak/>
        <w:t>Overenie zapojenia – L1/L2 diagnostika</w:t>
      </w:r>
      <w:bookmarkEnd w:id="4"/>
    </w:p>
    <w:p w14:paraId="7294B9C5" w14:textId="2A3615B0" w:rsidR="00C33BFF" w:rsidRPr="00CA630E" w:rsidRDefault="00C33BFF" w:rsidP="00C33BFF">
      <w:pPr>
        <w:pStyle w:val="Nadpis2"/>
      </w:pPr>
      <w:bookmarkStart w:id="5" w:name="_Toc477979420"/>
      <w:r w:rsidRPr="00CA630E">
        <w:t>Overenie stavu portov</w:t>
      </w:r>
      <w:bookmarkEnd w:id="5"/>
    </w:p>
    <w:p w14:paraId="759CA286" w14:textId="77777777" w:rsidR="00C33BFF" w:rsidRPr="00CA630E" w:rsidRDefault="00C33BFF" w:rsidP="00C33BFF">
      <w:pPr>
        <w:rPr>
          <w:lang w:val="sk-SK"/>
        </w:rPr>
      </w:pPr>
      <w:r w:rsidRPr="00CA630E">
        <w:rPr>
          <w:lang w:val="sk-SK"/>
        </w:rPr>
        <w:t>Prejsť:</w:t>
      </w:r>
    </w:p>
    <w:p w14:paraId="73D4F341" w14:textId="1513D539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Show interface status</w:t>
      </w:r>
    </w:p>
    <w:p w14:paraId="34E7A22E" w14:textId="70FAD3D3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Show ip interface brief</w:t>
      </w:r>
    </w:p>
    <w:p w14:paraId="7363A2D4" w14:textId="6DD1BF07" w:rsidR="00C33BFF" w:rsidRPr="00CA630E" w:rsidRDefault="00C33BFF" w:rsidP="00C33BFF">
      <w:pPr>
        <w:pStyle w:val="Nadpis2"/>
      </w:pPr>
      <w:bookmarkStart w:id="6" w:name="_Toc477979421"/>
      <w:r w:rsidRPr="00CA630E">
        <w:t>Overenie zapojenia – CDP</w:t>
      </w:r>
      <w:bookmarkEnd w:id="6"/>
    </w:p>
    <w:p w14:paraId="35ECC919" w14:textId="5C24BCD0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Show cdp neighbor</w:t>
      </w:r>
    </w:p>
    <w:p w14:paraId="60FC8E62" w14:textId="785A93C4" w:rsidR="00C33BFF" w:rsidRPr="00CA630E" w:rsidRDefault="000C43F0" w:rsidP="00C33BFF">
      <w:pPr>
        <w:pStyle w:val="Kod"/>
        <w:rPr>
          <w:lang w:val="sk-SK"/>
        </w:rPr>
      </w:pPr>
      <w:r w:rsidRPr="00CA630E">
        <w:rPr>
          <w:lang w:val="sk-SK"/>
        </w:rPr>
        <w:t>Sho cdp neigh detail</w:t>
      </w:r>
    </w:p>
    <w:p w14:paraId="04B9B28C" w14:textId="77777777" w:rsidR="00C33BFF" w:rsidRPr="00CA630E" w:rsidRDefault="00C33BFF" w:rsidP="00C33BFF">
      <w:pPr>
        <w:pStyle w:val="Kod"/>
        <w:rPr>
          <w:i/>
          <w:lang w:val="sk-SK"/>
        </w:rPr>
      </w:pPr>
    </w:p>
    <w:p w14:paraId="7F694E93" w14:textId="6FDA6AD9" w:rsidR="00C33BFF" w:rsidRPr="00CA630E" w:rsidRDefault="00C33BFF" w:rsidP="00C33BFF">
      <w:pPr>
        <w:pStyle w:val="Kod"/>
        <w:rPr>
          <w:b/>
          <w:i/>
          <w:lang w:val="sk-SK"/>
        </w:rPr>
      </w:pPr>
      <w:r w:rsidRPr="00CA630E">
        <w:rPr>
          <w:i/>
          <w:lang w:val="sk-SK"/>
        </w:rPr>
        <w:t>DLS1#</w:t>
      </w:r>
      <w:r w:rsidRPr="00CA630E">
        <w:rPr>
          <w:i/>
          <w:lang w:val="sk-SK"/>
        </w:rPr>
        <w:tab/>
      </w:r>
      <w:r w:rsidRPr="00CA630E">
        <w:rPr>
          <w:b/>
          <w:i/>
          <w:lang w:val="sk-SK"/>
        </w:rPr>
        <w:t>show cdp neighbors detail</w:t>
      </w:r>
    </w:p>
    <w:p w14:paraId="05F85358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-------------------------</w:t>
      </w:r>
    </w:p>
    <w:p w14:paraId="22A206DA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Device ID: Switch</w:t>
      </w:r>
    </w:p>
    <w:p w14:paraId="3CED8F4B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Entry address(es):</w:t>
      </w:r>
    </w:p>
    <w:p w14:paraId="009F0FA2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Platform: cisco WS-C3560V2-24PS,  Capabilities: Switch IGMP</w:t>
      </w:r>
    </w:p>
    <w:p w14:paraId="71277617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Interface: FastEthernet0/11,  Port ID (outgoing port): FastEthernet0/11</w:t>
      </w:r>
    </w:p>
    <w:p w14:paraId="11EA5210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Holdtime : 163 sec</w:t>
      </w:r>
    </w:p>
    <w:p w14:paraId="655AD8A5" w14:textId="77777777" w:rsidR="00C33BFF" w:rsidRPr="00CA630E" w:rsidRDefault="00C33BFF" w:rsidP="00C33BFF">
      <w:pPr>
        <w:pStyle w:val="Kod"/>
        <w:rPr>
          <w:lang w:val="sk-SK"/>
        </w:rPr>
      </w:pPr>
    </w:p>
    <w:p w14:paraId="693631EB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Version :</w:t>
      </w:r>
    </w:p>
    <w:p w14:paraId="5F25E780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Cisco IOS Software, C3560 Software (C3560-IPSERVICESK9-M), Version 15.0(2)SE, RELEASE SOFTWARE (fc1)</w:t>
      </w:r>
    </w:p>
    <w:p w14:paraId="4C2EFF41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Technical Support: http://www.cisco.com/techsupport</w:t>
      </w:r>
    </w:p>
    <w:p w14:paraId="42032DB7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Copyright (c) 1986-2012 by Cisco Systems, Inc.</w:t>
      </w:r>
    </w:p>
    <w:p w14:paraId="0EFD9BCD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Compiled Sat 28-Jul-12 00:01 by prod_rel_team</w:t>
      </w:r>
    </w:p>
    <w:p w14:paraId="324EC48A" w14:textId="77777777" w:rsidR="00C33BFF" w:rsidRPr="00CA630E" w:rsidRDefault="00C33BFF" w:rsidP="00C33BFF">
      <w:pPr>
        <w:pStyle w:val="Kod"/>
        <w:rPr>
          <w:lang w:val="sk-SK"/>
        </w:rPr>
      </w:pPr>
    </w:p>
    <w:p w14:paraId="12D6BD66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advertisement version: 2</w:t>
      </w:r>
    </w:p>
    <w:p w14:paraId="532CAEAC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Protocol Hello:  OUI=0x00000C, Protocol ID=0x0112; payload len=27, value=00000000FFFFFFFF010231FF0000000000009C4E20AE3D00FF0000</w:t>
      </w:r>
    </w:p>
    <w:p w14:paraId="7435D44C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VTP Management Domain: ''</w:t>
      </w:r>
    </w:p>
    <w:p w14:paraId="501E6351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Native VLAN: 1</w:t>
      </w:r>
    </w:p>
    <w:p w14:paraId="38D4F012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Duplex: full</w:t>
      </w:r>
    </w:p>
    <w:p w14:paraId="5C0AAD9E" w14:textId="77777777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>Power Available TLV:</w:t>
      </w:r>
    </w:p>
    <w:p w14:paraId="20B36064" w14:textId="77777777" w:rsidR="00C33BFF" w:rsidRPr="00CA630E" w:rsidRDefault="00C33BFF" w:rsidP="00C33BFF">
      <w:pPr>
        <w:pStyle w:val="Kod"/>
        <w:rPr>
          <w:lang w:val="sk-SK"/>
        </w:rPr>
      </w:pPr>
    </w:p>
    <w:p w14:paraId="6BF9EBAE" w14:textId="1C859593" w:rsidR="00C33BFF" w:rsidRPr="00CA630E" w:rsidRDefault="00C33BFF" w:rsidP="00C33BFF">
      <w:pPr>
        <w:pStyle w:val="Kod"/>
        <w:rPr>
          <w:lang w:val="sk-SK"/>
        </w:rPr>
      </w:pPr>
      <w:r w:rsidRPr="00CA630E">
        <w:rPr>
          <w:lang w:val="sk-SK"/>
        </w:rPr>
        <w:t xml:space="preserve">    Power request id: 0, Power management id: 1, Power available: 0, Power management level: -1</w:t>
      </w:r>
    </w:p>
    <w:p w14:paraId="249EAA17" w14:textId="7A99801A" w:rsidR="00CA630E" w:rsidRPr="00CA630E" w:rsidRDefault="00CA630E" w:rsidP="00C33BFF">
      <w:pPr>
        <w:pStyle w:val="Kod"/>
        <w:rPr>
          <w:lang w:val="sk-SK"/>
        </w:rPr>
      </w:pPr>
    </w:p>
    <w:p w14:paraId="4FB1FF3C" w14:textId="77777777" w:rsidR="00CA630E" w:rsidRPr="00CA630E" w:rsidRDefault="00CA630E" w:rsidP="00C33BFF">
      <w:pPr>
        <w:pStyle w:val="Kod"/>
        <w:rPr>
          <w:lang w:val="sk-SK"/>
        </w:rPr>
      </w:pPr>
    </w:p>
    <w:p w14:paraId="37FFB679" w14:textId="5D4C5E25" w:rsidR="00CA630E" w:rsidRPr="00CA630E" w:rsidRDefault="00CA630E" w:rsidP="00CA630E">
      <w:pPr>
        <w:pStyle w:val="Nadpis1"/>
      </w:pPr>
      <w:bookmarkStart w:id="7" w:name="_Toc477979422"/>
      <w:r w:rsidRPr="00CA630E">
        <w:t>Trunking</w:t>
      </w:r>
      <w:bookmarkEnd w:id="7"/>
    </w:p>
    <w:p w14:paraId="0CB0CDA6" w14:textId="6430F618" w:rsidR="00D834BD" w:rsidRDefault="00D834BD" w:rsidP="00CA630E">
      <w:pPr>
        <w:pStyle w:val="Nadpis2"/>
      </w:pPr>
      <w:bookmarkStart w:id="8" w:name="_Toc477979423"/>
      <w:r>
        <w:t>Overenie DRP – switchport</w:t>
      </w:r>
      <w:bookmarkEnd w:id="8"/>
    </w:p>
    <w:p w14:paraId="0B75DCDD" w14:textId="167C7C4C" w:rsid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sh int fa 0/7 sw</w:t>
      </w:r>
      <w:r>
        <w:rPr>
          <w:lang w:val="sk-SK"/>
        </w:rPr>
        <w:t>itchport</w:t>
      </w:r>
    </w:p>
    <w:p w14:paraId="5B16D880" w14:textId="77777777" w:rsidR="00D834BD" w:rsidRPr="00D834BD" w:rsidRDefault="00D834BD" w:rsidP="00D834BD">
      <w:pPr>
        <w:pStyle w:val="Kod"/>
        <w:rPr>
          <w:lang w:val="sk-SK"/>
        </w:rPr>
      </w:pPr>
    </w:p>
    <w:p w14:paraId="43A6B0CC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Name: Fa0/7</w:t>
      </w:r>
    </w:p>
    <w:p w14:paraId="6CD969E2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Switchport: Enabled</w:t>
      </w:r>
    </w:p>
    <w:p w14:paraId="6BBFF2E4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Administrative Mode: dynamic auto</w:t>
      </w:r>
    </w:p>
    <w:p w14:paraId="3DD61555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Operational Mode: static access</w:t>
      </w:r>
    </w:p>
    <w:p w14:paraId="58FD2522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Administrative Trunking Encapsulation: dot1q</w:t>
      </w:r>
    </w:p>
    <w:p w14:paraId="02867F98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Operational Trunking Encapsulation: native</w:t>
      </w:r>
    </w:p>
    <w:p w14:paraId="7CD98F74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highlight w:val="yellow"/>
          <w:lang w:val="sk-SK"/>
        </w:rPr>
        <w:t>Negotiation of Trunking: On</w:t>
      </w:r>
    </w:p>
    <w:p w14:paraId="41615FE9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lastRenderedPageBreak/>
        <w:t>Access Mode VLAN: 1 (default)</w:t>
      </w:r>
    </w:p>
    <w:p w14:paraId="4FA9477C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Trunking Native Mode VLAN: 1 (default)</w:t>
      </w:r>
    </w:p>
    <w:p w14:paraId="2C2831B8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Administrative Native VLAN tagging: enabled</w:t>
      </w:r>
    </w:p>
    <w:p w14:paraId="1D08393C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Voice VLAN: none</w:t>
      </w:r>
    </w:p>
    <w:p w14:paraId="5F888105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Administrative private-vlan host-association: none</w:t>
      </w:r>
    </w:p>
    <w:p w14:paraId="12CA8EEF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Administrative private-vlan mapping: none</w:t>
      </w:r>
    </w:p>
    <w:p w14:paraId="7FDA32CC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Administrative private-vlan trunk native VLAN: none</w:t>
      </w:r>
    </w:p>
    <w:p w14:paraId="70DBC35A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Administrative private-vlan trunk Native VLAN tagging: enabled</w:t>
      </w:r>
    </w:p>
    <w:p w14:paraId="39E24EA7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Administrative private-vlan trunk encapsulation: dot1q</w:t>
      </w:r>
    </w:p>
    <w:p w14:paraId="39F0395B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Administrative private-vlan trunk normal VLANs: none</w:t>
      </w:r>
    </w:p>
    <w:p w14:paraId="4FD525FC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Administrative private-vlan trunk associations: none</w:t>
      </w:r>
    </w:p>
    <w:p w14:paraId="3F1F0ACA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Administrative private-vlan trunk mappings: none</w:t>
      </w:r>
    </w:p>
    <w:p w14:paraId="24EDC3D9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Operational private-vlan: none</w:t>
      </w:r>
    </w:p>
    <w:p w14:paraId="507F14DA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Trunking VLANs Enabled: ALL</w:t>
      </w:r>
    </w:p>
    <w:p w14:paraId="364FD1CD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Pruning VLANs Enabled: 2-1001</w:t>
      </w:r>
    </w:p>
    <w:p w14:paraId="2F3080D0" w14:textId="77777777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Capture Mode Disabled</w:t>
      </w:r>
    </w:p>
    <w:p w14:paraId="685E84B7" w14:textId="72CA6F25" w:rsidR="00D834BD" w:rsidRPr="00D834BD" w:rsidRDefault="00D834BD" w:rsidP="00D834BD">
      <w:pPr>
        <w:pStyle w:val="Kod"/>
        <w:rPr>
          <w:lang w:val="sk-SK"/>
        </w:rPr>
      </w:pPr>
      <w:r w:rsidRPr="00D834BD">
        <w:rPr>
          <w:lang w:val="sk-SK"/>
        </w:rPr>
        <w:t>Capture VLANs Allowed: ALL</w:t>
      </w:r>
    </w:p>
    <w:p w14:paraId="5B1F5D55" w14:textId="75CE1E3C" w:rsidR="00CA630E" w:rsidRPr="00CA630E" w:rsidRDefault="00CA630E" w:rsidP="00CA630E">
      <w:pPr>
        <w:pStyle w:val="Nadpis2"/>
      </w:pPr>
      <w:bookmarkStart w:id="9" w:name="_Toc477979424"/>
      <w:r w:rsidRPr="00CA630E">
        <w:t>Overenie dtp</w:t>
      </w:r>
      <w:r w:rsidR="00D834BD">
        <w:t xml:space="preserve"> – dtp príkazy</w:t>
      </w:r>
      <w:bookmarkEnd w:id="9"/>
    </w:p>
    <w:p w14:paraId="11732205" w14:textId="08ECC547" w:rsidR="00CA630E" w:rsidRPr="00CA630E" w:rsidRDefault="00CA630E" w:rsidP="00CA630E">
      <w:pPr>
        <w:rPr>
          <w:lang w:val="sk-SK"/>
        </w:rPr>
      </w:pPr>
      <w:r w:rsidRPr="00CA630E">
        <w:rPr>
          <w:lang w:val="sk-SK"/>
        </w:rPr>
        <w:t>Globalne:</w:t>
      </w:r>
    </w:p>
    <w:p w14:paraId="5D0D85CA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>Switch#sh dtp</w:t>
      </w:r>
    </w:p>
    <w:p w14:paraId="6AD26F3F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>Global DTP information</w:t>
      </w:r>
    </w:p>
    <w:p w14:paraId="2602AE10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      Sending DTP Hello packets every 30 seconds</w:t>
      </w:r>
    </w:p>
    <w:p w14:paraId="4FDC5E20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      Dynamic Trunk timeout is 300 seconds</w:t>
      </w:r>
    </w:p>
    <w:p w14:paraId="4B84CE71" w14:textId="35D8D976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      6 interfaces using DTP</w:t>
      </w:r>
    </w:p>
    <w:p w14:paraId="2E3AA21D" w14:textId="1BD019A1" w:rsidR="00CA630E" w:rsidRPr="00CA630E" w:rsidRDefault="00CA630E" w:rsidP="00CA630E">
      <w:pPr>
        <w:rPr>
          <w:b/>
          <w:lang w:val="sk-SK"/>
        </w:rPr>
      </w:pPr>
      <w:r w:rsidRPr="00CA630E">
        <w:rPr>
          <w:b/>
          <w:lang w:val="sk-SK"/>
        </w:rPr>
        <w:t>Per rozhranie</w:t>
      </w:r>
    </w:p>
    <w:p w14:paraId="26AE4742" w14:textId="516E31E3" w:rsidR="00CA630E" w:rsidRPr="00CA630E" w:rsidRDefault="00CA630E" w:rsidP="00CA630E">
      <w:pPr>
        <w:pStyle w:val="Kod"/>
        <w:rPr>
          <w:b/>
          <w:lang w:val="sk-SK"/>
        </w:rPr>
      </w:pPr>
      <w:r w:rsidRPr="00CA630E">
        <w:rPr>
          <w:lang w:val="sk-SK"/>
        </w:rPr>
        <w:t xml:space="preserve">Switch# </w:t>
      </w:r>
      <w:r w:rsidRPr="00CA630E">
        <w:rPr>
          <w:b/>
          <w:highlight w:val="yellow"/>
          <w:lang w:val="sk-SK"/>
        </w:rPr>
        <w:t>sh dtp interface fa0/7</w:t>
      </w:r>
    </w:p>
    <w:p w14:paraId="06F07AE2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>DTP information for FastEthernet0/7:</w:t>
      </w:r>
    </w:p>
    <w:p w14:paraId="52A6E3A7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TOS/TAS/TNS:                              ACCESS/AUTO/ACCESS</w:t>
      </w:r>
    </w:p>
    <w:p w14:paraId="6778564E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TOT/TAT/TNT:                              NATIVE/802.1Q/NATIVE</w:t>
      </w:r>
    </w:p>
    <w:p w14:paraId="0E93E9F9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Neighbor address 1:                       9C4E20AE3D09</w:t>
      </w:r>
    </w:p>
    <w:p w14:paraId="5B839DB1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Neighbor address 2:                       000000000000</w:t>
      </w:r>
    </w:p>
    <w:p w14:paraId="63457DE5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Hello timer expiration (sec/state):       17/RUNNING</w:t>
      </w:r>
    </w:p>
    <w:p w14:paraId="7BFB97EC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Access timer expiration (sec/state):      never/STOPPED</w:t>
      </w:r>
    </w:p>
    <w:p w14:paraId="7E0041DA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Negotiation timer expiration (sec/state): never/STOPPED</w:t>
      </w:r>
    </w:p>
    <w:p w14:paraId="6AEB319E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Multidrop timer expiration (sec/state):   never/STOPPED</w:t>
      </w:r>
    </w:p>
    <w:p w14:paraId="5BDB6A1D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FSM state:                                S2:ACCESS</w:t>
      </w:r>
    </w:p>
    <w:p w14:paraId="0B82D426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# times multi &amp; trunk                     0</w:t>
      </w:r>
    </w:p>
    <w:p w14:paraId="351161B7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Enabled:                                  </w:t>
      </w:r>
      <w:r w:rsidRPr="00CA630E">
        <w:rPr>
          <w:highlight w:val="yellow"/>
          <w:lang w:val="sk-SK"/>
        </w:rPr>
        <w:t>yes</w:t>
      </w:r>
    </w:p>
    <w:p w14:paraId="76DE6DE3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In STP:                                   no</w:t>
      </w:r>
    </w:p>
    <w:p w14:paraId="4E2A9773" w14:textId="77777777" w:rsidR="00CA630E" w:rsidRPr="00CA630E" w:rsidRDefault="00CA630E" w:rsidP="00CA630E">
      <w:pPr>
        <w:pStyle w:val="Kod"/>
        <w:rPr>
          <w:lang w:val="sk-SK"/>
        </w:rPr>
      </w:pPr>
    </w:p>
    <w:p w14:paraId="5300E587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Statistics</w:t>
      </w:r>
    </w:p>
    <w:p w14:paraId="64724235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----------</w:t>
      </w:r>
    </w:p>
    <w:p w14:paraId="0E62E71D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</w:t>
      </w:r>
      <w:r w:rsidRPr="00CA630E">
        <w:rPr>
          <w:highlight w:val="yellow"/>
          <w:lang w:val="sk-SK"/>
        </w:rPr>
        <w:t>2953</w:t>
      </w:r>
      <w:r w:rsidRPr="00CA630E">
        <w:rPr>
          <w:lang w:val="sk-SK"/>
        </w:rPr>
        <w:t xml:space="preserve"> packets received (2953 good)</w:t>
      </w:r>
    </w:p>
    <w:p w14:paraId="034900AE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0 packets dropped</w:t>
      </w:r>
    </w:p>
    <w:p w14:paraId="22ABCF15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    0 nonegotiate, 0 bad version, 0 domain mismatches,</w:t>
      </w:r>
    </w:p>
    <w:p w14:paraId="34341121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    0 bad TLVs, 0 bad TAS, 0 bad TAT, 0 bad TOT, 0 other</w:t>
      </w:r>
    </w:p>
    <w:p w14:paraId="4C81E7D1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5906 packets output (5906 good)</w:t>
      </w:r>
    </w:p>
    <w:p w14:paraId="2EA72C0C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    2953 native, 2953 software encap isl, 0 isl hardware native</w:t>
      </w:r>
    </w:p>
    <w:p w14:paraId="5E518A25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0 output errors</w:t>
      </w:r>
    </w:p>
    <w:p w14:paraId="792D99B6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lastRenderedPageBreak/>
        <w:t xml:space="preserve">  0 trunk timeouts</w:t>
      </w:r>
    </w:p>
    <w:p w14:paraId="656EC703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1 link ups, last link up on Mon Mar 01 1993, 00:01:36</w:t>
      </w:r>
    </w:p>
    <w:p w14:paraId="65D5AD82" w14:textId="77777777" w:rsidR="00CA630E" w:rsidRPr="00CA630E" w:rsidRDefault="00CA630E" w:rsidP="00CA630E">
      <w:pPr>
        <w:pStyle w:val="Kod"/>
        <w:rPr>
          <w:lang w:val="sk-SK"/>
        </w:rPr>
      </w:pPr>
      <w:r w:rsidRPr="00CA630E">
        <w:rPr>
          <w:lang w:val="sk-SK"/>
        </w:rPr>
        <w:t xml:space="preserve">  0 link downs</w:t>
      </w:r>
    </w:p>
    <w:p w14:paraId="17045225" w14:textId="77777777" w:rsidR="00CA630E" w:rsidRPr="00CA630E" w:rsidRDefault="00CA630E" w:rsidP="00CA630E">
      <w:pPr>
        <w:pStyle w:val="Kod"/>
        <w:ind w:left="0"/>
        <w:rPr>
          <w:lang w:val="sk-SK"/>
        </w:rPr>
      </w:pPr>
    </w:p>
    <w:sectPr w:rsidR="00CA630E" w:rsidRPr="00CA630E" w:rsidSect="009A7350">
      <w:footerReference w:type="even" r:id="rId10"/>
      <w:pgSz w:w="12240" w:h="15840" w:code="1"/>
      <w:pgMar w:top="1440" w:right="1080" w:bottom="1152" w:left="108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D1116" w14:textId="77777777" w:rsidR="000D5613" w:rsidRDefault="000D5613">
      <w:r>
        <w:separator/>
      </w:r>
    </w:p>
  </w:endnote>
  <w:endnote w:type="continuationSeparator" w:id="0">
    <w:p w14:paraId="0ED7E87A" w14:textId="77777777" w:rsidR="000D5613" w:rsidRDefault="000D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DAJE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573AB" w14:textId="77777777" w:rsidR="00866566" w:rsidRDefault="00866566">
    <w:pPr>
      <w:pBdr>
        <w:top w:val="single" w:sz="4" w:space="1" w:color="auto"/>
      </w:pBdr>
      <w:tabs>
        <w:tab w:val="left" w:pos="720"/>
        <w:tab w:val="center" w:pos="2610"/>
        <w:tab w:val="right" w:pos="9648"/>
      </w:tabs>
      <w:spacing w:before="130" w:line="260" w:lineRule="exac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-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</w:rPr>
      <w:t>3</w:t>
    </w:r>
    <w:r>
      <w:rPr>
        <w:sz w:val="16"/>
      </w:rPr>
      <w:fldChar w:fldCharType="end"/>
    </w:r>
    <w:r>
      <w:rPr>
        <w:sz w:val="16"/>
      </w:rPr>
      <w:tab/>
      <w:t>CCNP 1: Advanced Routing v3.0 - Lab 1.4.1</w:t>
    </w:r>
    <w:r>
      <w:rPr>
        <w:sz w:val="16"/>
      </w:rPr>
      <w:tab/>
      <w:t xml:space="preserve">Copyright </w:t>
    </w:r>
    <w:r>
      <w:rPr>
        <w:sz w:val="16"/>
      </w:rPr>
      <w:sym w:font="Symbol" w:char="F0D3"/>
    </w:r>
    <w:r>
      <w:rPr>
        <w:sz w:val="16"/>
      </w:rPr>
      <w:t xml:space="preserve"> 2003, Cisco Systems, Inc.</w:t>
    </w:r>
  </w:p>
  <w:p w14:paraId="5BD573AC" w14:textId="77777777" w:rsidR="00866566" w:rsidRDefault="0086656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BC6AC" w14:textId="77777777" w:rsidR="000D5613" w:rsidRDefault="000D5613">
      <w:r>
        <w:separator/>
      </w:r>
    </w:p>
  </w:footnote>
  <w:footnote w:type="continuationSeparator" w:id="0">
    <w:p w14:paraId="26B3D808" w14:textId="77777777" w:rsidR="000D5613" w:rsidRDefault="000D5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2A04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44C8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B27D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5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B0D3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AAE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166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5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40FB36"/>
    <w:lvl w:ilvl="0">
      <w:start w:val="1"/>
      <w:numFmt w:val="decimal"/>
      <w:pStyle w:val="slovanzoznam"/>
      <w:lvlText w:val="%1."/>
      <w:lvlJc w:val="left"/>
      <w:pPr>
        <w:tabs>
          <w:tab w:val="num" w:pos="1555"/>
        </w:tabs>
        <w:ind w:left="1555" w:hanging="360"/>
      </w:pPr>
      <w:rPr>
        <w:rFonts w:ascii="Times" w:hAnsi="Times" w:hint="default"/>
        <w:b w:val="0"/>
        <w:i w:val="0"/>
        <w:kern w:val="0"/>
        <w:sz w:val="22"/>
        <w:szCs w:val="22"/>
      </w:rPr>
    </w:lvl>
  </w:abstractNum>
  <w:abstractNum w:abstractNumId="9" w15:restartNumberingAfterBreak="0">
    <w:nsid w:val="FFFFFF89"/>
    <w:multiLevelType w:val="singleLevel"/>
    <w:tmpl w:val="84F87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70C52"/>
    <w:multiLevelType w:val="hybridMultilevel"/>
    <w:tmpl w:val="F1D885E6"/>
    <w:lvl w:ilvl="0" w:tplc="AF224FB6">
      <w:start w:val="1"/>
      <w:numFmt w:val="decimal"/>
      <w:pStyle w:val="Substepnum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EF6883"/>
    <w:multiLevelType w:val="multilevel"/>
    <w:tmpl w:val="6FC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2" w15:restartNumberingAfterBreak="0">
    <w:nsid w:val="05860473"/>
    <w:multiLevelType w:val="hybridMultilevel"/>
    <w:tmpl w:val="8A1A715C"/>
    <w:lvl w:ilvl="0" w:tplc="F6222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C2494"/>
    <w:multiLevelType w:val="multilevel"/>
    <w:tmpl w:val="94B2F04A"/>
    <w:lvl w:ilvl="0">
      <w:start w:val="1"/>
      <w:numFmt w:val="upperLetter"/>
      <w:pStyle w:val="AnswerStyle"/>
      <w:lvlText w:val="%1)"/>
      <w:lvlJc w:val="left"/>
      <w:pPr>
        <w:tabs>
          <w:tab w:val="num" w:pos="2635"/>
        </w:tabs>
        <w:ind w:left="2635" w:hanging="720"/>
      </w:pPr>
      <w:rPr>
        <w:rFonts w:ascii="Times" w:hAnsi="Times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upperLetter"/>
      <w:lvlText w:val="%2)"/>
      <w:lvlJc w:val="left"/>
      <w:pPr>
        <w:tabs>
          <w:tab w:val="num" w:pos="3355"/>
        </w:tabs>
        <w:ind w:left="3355" w:hanging="72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4" w15:restartNumberingAfterBreak="0">
    <w:nsid w:val="0997154C"/>
    <w:multiLevelType w:val="hybridMultilevel"/>
    <w:tmpl w:val="784212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3C3E26"/>
    <w:multiLevelType w:val="hybridMultilevel"/>
    <w:tmpl w:val="CC407008"/>
    <w:lvl w:ilvl="0" w:tplc="22103EA6">
      <w:start w:val="1"/>
      <w:numFmt w:val="decimal"/>
      <w:pStyle w:val="ListSteps"/>
      <w:lvlText w:val="Step %1"/>
      <w:lvlJc w:val="left"/>
      <w:pPr>
        <w:tabs>
          <w:tab w:val="num" w:pos="2160"/>
        </w:tabs>
        <w:ind w:left="2160" w:hanging="965"/>
      </w:pPr>
      <w:rPr>
        <w:rFonts w:ascii="Arial" w:hAnsi="Arial" w:hint="default"/>
        <w:b/>
        <w:i w:val="0"/>
        <w:sz w:val="18"/>
        <w:szCs w:val="18"/>
        <w:effect w:val="none"/>
      </w:rPr>
    </w:lvl>
    <w:lvl w:ilvl="1" w:tplc="6EC4E89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18"/>
        <w:szCs w:val="18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CA5C6E"/>
    <w:multiLevelType w:val="hybridMultilevel"/>
    <w:tmpl w:val="A3DA7A70"/>
    <w:lvl w:ilvl="0" w:tplc="D02263B6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0DC910F1"/>
    <w:multiLevelType w:val="hybridMultilevel"/>
    <w:tmpl w:val="481E2D9C"/>
    <w:lvl w:ilvl="0" w:tplc="3CB6866C">
      <w:start w:val="1"/>
      <w:numFmt w:val="bullet"/>
      <w:lvlText w:val=""/>
      <w:lvlJc w:val="left"/>
      <w:pPr>
        <w:tabs>
          <w:tab w:val="num" w:pos="1325"/>
        </w:tabs>
        <w:ind w:left="1325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18" w15:restartNumberingAfterBreak="0">
    <w:nsid w:val="129877E9"/>
    <w:multiLevelType w:val="hybridMultilevel"/>
    <w:tmpl w:val="4FE2F678"/>
    <w:lvl w:ilvl="0" w:tplc="5C326F96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F271E9"/>
    <w:multiLevelType w:val="hybridMultilevel"/>
    <w:tmpl w:val="9DBA6B80"/>
    <w:lvl w:ilvl="0" w:tplc="04090001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20" w15:restartNumberingAfterBreak="0">
    <w:nsid w:val="176C2C68"/>
    <w:multiLevelType w:val="hybridMultilevel"/>
    <w:tmpl w:val="417A6418"/>
    <w:lvl w:ilvl="0" w:tplc="77D0E16C">
      <w:start w:val="1"/>
      <w:numFmt w:val="bullet"/>
      <w:pStyle w:val="Bullet1Last"/>
      <w:lvlText w:val="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A9B89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1F22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03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82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45565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9EA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B4C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6F20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0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1F9C5C50"/>
    <w:multiLevelType w:val="hybridMultilevel"/>
    <w:tmpl w:val="601ED5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FA3766A"/>
    <w:multiLevelType w:val="hybridMultilevel"/>
    <w:tmpl w:val="11263F4C"/>
    <w:lvl w:ilvl="0" w:tplc="696255DA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FE78C7"/>
    <w:multiLevelType w:val="hybridMultilevel"/>
    <w:tmpl w:val="0E6CAB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6222C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1783B85"/>
    <w:multiLevelType w:val="hybridMultilevel"/>
    <w:tmpl w:val="804AF40A"/>
    <w:lvl w:ilvl="0" w:tplc="7E46B732">
      <w:start w:val="1"/>
      <w:numFmt w:val="none"/>
      <w:pStyle w:val="NoteCaution"/>
      <w:lvlText w:val="Caution"/>
      <w:lvlJc w:val="left"/>
      <w:pPr>
        <w:tabs>
          <w:tab w:val="num" w:pos="2275"/>
        </w:tabs>
        <w:ind w:left="2275" w:hanging="1080"/>
      </w:pPr>
      <w:rPr>
        <w:rFonts w:ascii="Arial" w:hAnsi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C53D0"/>
    <w:multiLevelType w:val="multilevel"/>
    <w:tmpl w:val="FF80690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7" w15:restartNumberingAfterBreak="0">
    <w:nsid w:val="2C4E65DF"/>
    <w:multiLevelType w:val="hybridMultilevel"/>
    <w:tmpl w:val="4C6C2458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E21039"/>
    <w:multiLevelType w:val="hybridMultilevel"/>
    <w:tmpl w:val="70469504"/>
    <w:lvl w:ilvl="0" w:tplc="43B6F2E2">
      <w:start w:val="1"/>
      <w:numFmt w:val="bullet"/>
      <w:pStyle w:val="Bullet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27D2424"/>
    <w:multiLevelType w:val="hybridMultilevel"/>
    <w:tmpl w:val="5EBCC3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D8331B"/>
    <w:multiLevelType w:val="multilevel"/>
    <w:tmpl w:val="0E6CAB44"/>
    <w:styleLink w:val="BulletRed"/>
    <w:lvl w:ilvl="0">
      <w:start w:val="1"/>
      <w:numFmt w:val="bullet"/>
      <w:pStyle w:val="BulletInstructo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FF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73A683D"/>
    <w:multiLevelType w:val="hybridMultilevel"/>
    <w:tmpl w:val="ABCE826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37381F"/>
    <w:multiLevelType w:val="hybridMultilevel"/>
    <w:tmpl w:val="6BE8FA5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C333169"/>
    <w:multiLevelType w:val="hybridMultilevel"/>
    <w:tmpl w:val="47FE678E"/>
    <w:lvl w:ilvl="0" w:tplc="4560C7F2">
      <w:start w:val="1"/>
      <w:numFmt w:val="bullet"/>
      <w:pStyle w:val="Bullet20"/>
      <w:lvlText w:val="—"/>
      <w:lvlJc w:val="left"/>
      <w:pPr>
        <w:tabs>
          <w:tab w:val="num" w:pos="2160"/>
        </w:tabs>
        <w:ind w:left="2160" w:hanging="605"/>
      </w:pPr>
      <w:rPr>
        <w:rFonts w:ascii="Times" w:hAnsi="Times" w:hint="default"/>
        <w:b w:val="0"/>
        <w:i w:val="0"/>
        <w:sz w:val="22"/>
        <w:szCs w:val="22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C96F24"/>
    <w:multiLevelType w:val="hybridMultilevel"/>
    <w:tmpl w:val="6130EF20"/>
    <w:lvl w:ilvl="0" w:tplc="FFFFFFFF">
      <w:start w:val="1"/>
      <w:numFmt w:val="bullet"/>
      <w:pStyle w:val="Bullet3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5170E0"/>
    <w:multiLevelType w:val="multilevel"/>
    <w:tmpl w:val="AEACAB36"/>
    <w:lvl w:ilvl="0">
      <w:start w:val="1"/>
      <w:numFmt w:val="lowerLetter"/>
      <w:pStyle w:val="NoteTip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6" w15:restartNumberingAfterBreak="0">
    <w:nsid w:val="4B9B2FAF"/>
    <w:multiLevelType w:val="hybridMultilevel"/>
    <w:tmpl w:val="B2CA62D4"/>
    <w:lvl w:ilvl="0" w:tplc="2BA263B0">
      <w:start w:val="1"/>
      <w:numFmt w:val="lowerLetter"/>
      <w:pStyle w:val="Substepalpha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8" w15:restartNumberingAfterBreak="0">
    <w:nsid w:val="4E1A1244"/>
    <w:multiLevelType w:val="multilevel"/>
    <w:tmpl w:val="0E6CAB44"/>
    <w:numStyleLink w:val="BulletRed"/>
  </w:abstractNum>
  <w:abstractNum w:abstractNumId="39" w15:restartNumberingAfterBreak="0">
    <w:nsid w:val="52281CA3"/>
    <w:multiLevelType w:val="hybridMultilevel"/>
    <w:tmpl w:val="E67E2462"/>
    <w:lvl w:ilvl="0" w:tplc="22103EA6">
      <w:start w:val="1"/>
      <w:numFmt w:val="bullet"/>
      <w:pStyle w:val="BulletCheckbox"/>
      <w:lvlText w:val="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sz w:val="18"/>
        <w:szCs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6B2DB2"/>
    <w:multiLevelType w:val="hybridMultilevel"/>
    <w:tmpl w:val="65B2D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FD83895"/>
    <w:multiLevelType w:val="hybridMultilevel"/>
    <w:tmpl w:val="F496DD76"/>
    <w:lvl w:ilvl="0" w:tplc="4A4CDC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3795AB9"/>
    <w:multiLevelType w:val="hybridMultilevel"/>
    <w:tmpl w:val="79A4055A"/>
    <w:lvl w:ilvl="0" w:tplc="A59008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04F6C"/>
    <w:multiLevelType w:val="multilevel"/>
    <w:tmpl w:val="18724CDC"/>
    <w:lvl w:ilvl="0">
      <w:start w:val="1"/>
      <w:numFmt w:val="decimal"/>
      <w:pStyle w:val="QuestionStem"/>
      <w:lvlText w:val="Q%1)"/>
      <w:lvlJc w:val="left"/>
      <w:pPr>
        <w:tabs>
          <w:tab w:val="num" w:pos="1915"/>
        </w:tabs>
        <w:ind w:left="1915" w:hanging="720"/>
      </w:pPr>
      <w:rPr>
        <w:rFonts w:ascii="Times" w:hAnsi="Times" w:hint="default"/>
        <w:b w:val="0"/>
        <w:i w:val="0"/>
        <w:sz w:val="22"/>
        <w:szCs w:val="22"/>
      </w:rPr>
    </w:lvl>
    <w:lvl w:ilvl="1">
      <w:start w:val="1"/>
      <w:numFmt w:val="upperLetter"/>
      <w:lvlText w:val="%2."/>
      <w:lvlJc w:val="left"/>
      <w:pPr>
        <w:tabs>
          <w:tab w:val="num" w:pos="2275"/>
        </w:tabs>
        <w:ind w:left="1915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95"/>
        </w:tabs>
        <w:ind w:left="2635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715"/>
        </w:tabs>
        <w:ind w:left="3355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435"/>
        </w:tabs>
        <w:ind w:left="4075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155"/>
        </w:tabs>
        <w:ind w:left="4795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875"/>
        </w:tabs>
        <w:ind w:left="551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595"/>
        </w:tabs>
        <w:ind w:left="623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315"/>
        </w:tabs>
        <w:ind w:left="6955" w:firstLine="0"/>
      </w:pPr>
      <w:rPr>
        <w:rFonts w:hint="default"/>
      </w:rPr>
    </w:lvl>
  </w:abstractNum>
  <w:num w:numId="1">
    <w:abstractNumId w:val="28"/>
  </w:num>
  <w:num w:numId="2">
    <w:abstractNumId w:val="28"/>
  </w:num>
  <w:num w:numId="3">
    <w:abstractNumId w:val="10"/>
  </w:num>
  <w:num w:numId="4">
    <w:abstractNumId w:val="3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3"/>
  </w:num>
  <w:num w:numId="7">
    <w:abstractNumId w:val="15"/>
  </w:num>
  <w:num w:numId="8">
    <w:abstractNumId w:val="17"/>
  </w:num>
  <w:num w:numId="9">
    <w:abstractNumId w:val="20"/>
  </w:num>
  <w:num w:numId="10">
    <w:abstractNumId w:val="24"/>
  </w:num>
  <w:num w:numId="11">
    <w:abstractNumId w:val="8"/>
  </w:num>
  <w:num w:numId="12">
    <w:abstractNumId w:val="33"/>
  </w:num>
  <w:num w:numId="13">
    <w:abstractNumId w:val="34"/>
  </w:num>
  <w:num w:numId="14">
    <w:abstractNumId w:val="39"/>
  </w:num>
  <w:num w:numId="15">
    <w:abstractNumId w:val="25"/>
  </w:num>
  <w:num w:numId="16">
    <w:abstractNumId w:val="40"/>
  </w:num>
  <w:num w:numId="17">
    <w:abstractNumId w:val="12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1"/>
  </w:num>
  <w:num w:numId="20">
    <w:abstractNumId w:val="11"/>
  </w:num>
  <w:num w:numId="21">
    <w:abstractNumId w:val="19"/>
  </w:num>
  <w:num w:numId="22">
    <w:abstractNumId w:val="32"/>
  </w:num>
  <w:num w:numId="23">
    <w:abstractNumId w:val="26"/>
  </w:num>
  <w:num w:numId="24">
    <w:abstractNumId w:val="30"/>
  </w:num>
  <w:num w:numId="25">
    <w:abstractNumId w:val="38"/>
  </w:num>
  <w:num w:numId="26">
    <w:abstractNumId w:val="28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6"/>
  </w:num>
  <w:num w:numId="37">
    <w:abstractNumId w:val="42"/>
  </w:num>
  <w:num w:numId="38">
    <w:abstractNumId w:val="16"/>
  </w:num>
  <w:num w:numId="39">
    <w:abstractNumId w:val="22"/>
  </w:num>
  <w:num w:numId="40">
    <w:abstractNumId w:val="27"/>
  </w:num>
  <w:num w:numId="41">
    <w:abstractNumId w:val="29"/>
  </w:num>
  <w:num w:numId="42">
    <w:abstractNumId w:val="37"/>
  </w:num>
  <w:num w:numId="43">
    <w:abstractNumId w:val="21"/>
  </w:num>
  <w:num w:numId="44">
    <w:abstractNumId w:val="31"/>
  </w:num>
  <w:num w:numId="45">
    <w:abstractNumId w:val="14"/>
  </w:num>
  <w:num w:numId="46">
    <w:abstractNumId w:val="23"/>
  </w:num>
  <w:num w:numId="47">
    <w:abstractNumId w:val="1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ctiveWritingStyle w:appName="MSWord" w:lang="en-US" w:vendorID="64" w:dllVersion="131078" w:nlCheck="1" w:checkStyle="0"/>
  <w:attachedTemplate r:id="rId1"/>
  <w:stylePaneFormatFilter w:val="BE08" w:allStyles="0" w:customStyles="0" w:latentStyles="0" w:stylesInUse="1" w:headingStyles="0" w:numberingStyles="0" w:tableStyles="0" w:directFormattingOnRuns="0" w:directFormattingOnParagraphs="1" w:directFormattingOnNumbering="1" w:directFormattingOnTables="1" w:clearFormatting="1" w:top3HeadingStyles="1" w:visibleStyles="0" w:alternateStyleNames="1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42"/>
    <w:rsid w:val="00004DF5"/>
    <w:rsid w:val="00016E3F"/>
    <w:rsid w:val="00027D57"/>
    <w:rsid w:val="00050C83"/>
    <w:rsid w:val="00050F45"/>
    <w:rsid w:val="00063E9E"/>
    <w:rsid w:val="00067589"/>
    <w:rsid w:val="0008735A"/>
    <w:rsid w:val="000B4AB1"/>
    <w:rsid w:val="000B641E"/>
    <w:rsid w:val="000C36E3"/>
    <w:rsid w:val="000C43F0"/>
    <w:rsid w:val="000D0839"/>
    <w:rsid w:val="000D5613"/>
    <w:rsid w:val="000D7268"/>
    <w:rsid w:val="00103732"/>
    <w:rsid w:val="00110AD5"/>
    <w:rsid w:val="00112D60"/>
    <w:rsid w:val="001210FD"/>
    <w:rsid w:val="00121E3A"/>
    <w:rsid w:val="00140B37"/>
    <w:rsid w:val="00164C7D"/>
    <w:rsid w:val="00171D8D"/>
    <w:rsid w:val="00182EE7"/>
    <w:rsid w:val="00186325"/>
    <w:rsid w:val="001A5AEA"/>
    <w:rsid w:val="001C11AB"/>
    <w:rsid w:val="001C4976"/>
    <w:rsid w:val="001D19EE"/>
    <w:rsid w:val="001D2897"/>
    <w:rsid w:val="001D6CB2"/>
    <w:rsid w:val="00200D79"/>
    <w:rsid w:val="00202DE4"/>
    <w:rsid w:val="00256B48"/>
    <w:rsid w:val="0027053F"/>
    <w:rsid w:val="0027551A"/>
    <w:rsid w:val="00275670"/>
    <w:rsid w:val="00285E61"/>
    <w:rsid w:val="002A283D"/>
    <w:rsid w:val="002A5812"/>
    <w:rsid w:val="002B3C95"/>
    <w:rsid w:val="002B5E07"/>
    <w:rsid w:val="002E0DAA"/>
    <w:rsid w:val="002F31D7"/>
    <w:rsid w:val="002F55FB"/>
    <w:rsid w:val="003162E2"/>
    <w:rsid w:val="00323802"/>
    <w:rsid w:val="00326178"/>
    <w:rsid w:val="00334FEA"/>
    <w:rsid w:val="0033705E"/>
    <w:rsid w:val="00363793"/>
    <w:rsid w:val="003655FB"/>
    <w:rsid w:val="00371A66"/>
    <w:rsid w:val="00383190"/>
    <w:rsid w:val="00385065"/>
    <w:rsid w:val="00396411"/>
    <w:rsid w:val="003979C7"/>
    <w:rsid w:val="003A3D07"/>
    <w:rsid w:val="003B03EC"/>
    <w:rsid w:val="003B68E8"/>
    <w:rsid w:val="003D3DA4"/>
    <w:rsid w:val="003E220C"/>
    <w:rsid w:val="003E33CB"/>
    <w:rsid w:val="003F29D1"/>
    <w:rsid w:val="003F76B2"/>
    <w:rsid w:val="00405D1B"/>
    <w:rsid w:val="0041185C"/>
    <w:rsid w:val="00417F4C"/>
    <w:rsid w:val="00445AAC"/>
    <w:rsid w:val="00452874"/>
    <w:rsid w:val="004663A6"/>
    <w:rsid w:val="004673DE"/>
    <w:rsid w:val="0047449F"/>
    <w:rsid w:val="004803C8"/>
    <w:rsid w:val="004A7BF9"/>
    <w:rsid w:val="004A7D56"/>
    <w:rsid w:val="004B5E30"/>
    <w:rsid w:val="004B6AD7"/>
    <w:rsid w:val="004B7239"/>
    <w:rsid w:val="004D1438"/>
    <w:rsid w:val="004F64F6"/>
    <w:rsid w:val="004F683E"/>
    <w:rsid w:val="005025E3"/>
    <w:rsid w:val="005034D5"/>
    <w:rsid w:val="00516B51"/>
    <w:rsid w:val="00517139"/>
    <w:rsid w:val="0052024F"/>
    <w:rsid w:val="00540C32"/>
    <w:rsid w:val="00540F7C"/>
    <w:rsid w:val="00543755"/>
    <w:rsid w:val="00555BC0"/>
    <w:rsid w:val="00580830"/>
    <w:rsid w:val="00582E74"/>
    <w:rsid w:val="005831EF"/>
    <w:rsid w:val="00596C24"/>
    <w:rsid w:val="005A1426"/>
    <w:rsid w:val="005A3D3D"/>
    <w:rsid w:val="005A7692"/>
    <w:rsid w:val="005B6B1B"/>
    <w:rsid w:val="005C7342"/>
    <w:rsid w:val="005E4175"/>
    <w:rsid w:val="005E5BFE"/>
    <w:rsid w:val="005E5CBD"/>
    <w:rsid w:val="00606154"/>
    <w:rsid w:val="00612559"/>
    <w:rsid w:val="006210D6"/>
    <w:rsid w:val="006232FB"/>
    <w:rsid w:val="00627301"/>
    <w:rsid w:val="00630457"/>
    <w:rsid w:val="006313B5"/>
    <w:rsid w:val="0063222C"/>
    <w:rsid w:val="0063349B"/>
    <w:rsid w:val="0063661B"/>
    <w:rsid w:val="00643783"/>
    <w:rsid w:val="00644C7B"/>
    <w:rsid w:val="00645596"/>
    <w:rsid w:val="00651744"/>
    <w:rsid w:val="0065363B"/>
    <w:rsid w:val="006630E8"/>
    <w:rsid w:val="006834B4"/>
    <w:rsid w:val="00696DC9"/>
    <w:rsid w:val="006A51FD"/>
    <w:rsid w:val="006B02DE"/>
    <w:rsid w:val="006B62C4"/>
    <w:rsid w:val="006C3FBF"/>
    <w:rsid w:val="006C63CD"/>
    <w:rsid w:val="006D7705"/>
    <w:rsid w:val="006E7A8C"/>
    <w:rsid w:val="0071478C"/>
    <w:rsid w:val="00717762"/>
    <w:rsid w:val="007237E5"/>
    <w:rsid w:val="00740837"/>
    <w:rsid w:val="00761F31"/>
    <w:rsid w:val="00764F26"/>
    <w:rsid w:val="00766C06"/>
    <w:rsid w:val="00775512"/>
    <w:rsid w:val="007817AD"/>
    <w:rsid w:val="00796F0B"/>
    <w:rsid w:val="007C6758"/>
    <w:rsid w:val="007C79D8"/>
    <w:rsid w:val="007E4F2A"/>
    <w:rsid w:val="007E54C7"/>
    <w:rsid w:val="007E745D"/>
    <w:rsid w:val="007E757F"/>
    <w:rsid w:val="007E79C3"/>
    <w:rsid w:val="00823A4E"/>
    <w:rsid w:val="0082628C"/>
    <w:rsid w:val="00830203"/>
    <w:rsid w:val="0084121E"/>
    <w:rsid w:val="0084507A"/>
    <w:rsid w:val="00847642"/>
    <w:rsid w:val="0085225E"/>
    <w:rsid w:val="00853D68"/>
    <w:rsid w:val="00866566"/>
    <w:rsid w:val="0087017A"/>
    <w:rsid w:val="0087091D"/>
    <w:rsid w:val="00882A3D"/>
    <w:rsid w:val="008A0307"/>
    <w:rsid w:val="008F7BA0"/>
    <w:rsid w:val="00900765"/>
    <w:rsid w:val="00927994"/>
    <w:rsid w:val="0095532F"/>
    <w:rsid w:val="00957C05"/>
    <w:rsid w:val="009607A0"/>
    <w:rsid w:val="009629D7"/>
    <w:rsid w:val="0097644B"/>
    <w:rsid w:val="00986550"/>
    <w:rsid w:val="009A3990"/>
    <w:rsid w:val="009A7350"/>
    <w:rsid w:val="009B217A"/>
    <w:rsid w:val="009B3516"/>
    <w:rsid w:val="009B41EA"/>
    <w:rsid w:val="009E637F"/>
    <w:rsid w:val="009E648C"/>
    <w:rsid w:val="00A160CD"/>
    <w:rsid w:val="00A219B0"/>
    <w:rsid w:val="00A268F3"/>
    <w:rsid w:val="00A624FB"/>
    <w:rsid w:val="00A638EB"/>
    <w:rsid w:val="00A65D0D"/>
    <w:rsid w:val="00A762A9"/>
    <w:rsid w:val="00A828E1"/>
    <w:rsid w:val="00A9166E"/>
    <w:rsid w:val="00A93666"/>
    <w:rsid w:val="00A96712"/>
    <w:rsid w:val="00AA0DC3"/>
    <w:rsid w:val="00AA2300"/>
    <w:rsid w:val="00AA316F"/>
    <w:rsid w:val="00AB6670"/>
    <w:rsid w:val="00AC4F93"/>
    <w:rsid w:val="00AD5D62"/>
    <w:rsid w:val="00AD76C3"/>
    <w:rsid w:val="00AE5854"/>
    <w:rsid w:val="00AF1713"/>
    <w:rsid w:val="00B02446"/>
    <w:rsid w:val="00B06C5B"/>
    <w:rsid w:val="00B06DC2"/>
    <w:rsid w:val="00B12945"/>
    <w:rsid w:val="00B217B9"/>
    <w:rsid w:val="00B25646"/>
    <w:rsid w:val="00B26FC5"/>
    <w:rsid w:val="00B41E3A"/>
    <w:rsid w:val="00B46698"/>
    <w:rsid w:val="00B56DDC"/>
    <w:rsid w:val="00B72373"/>
    <w:rsid w:val="00BA1353"/>
    <w:rsid w:val="00BA7CDD"/>
    <w:rsid w:val="00BB7A0B"/>
    <w:rsid w:val="00BF7F5B"/>
    <w:rsid w:val="00C01F21"/>
    <w:rsid w:val="00C047E0"/>
    <w:rsid w:val="00C172B6"/>
    <w:rsid w:val="00C22C04"/>
    <w:rsid w:val="00C3158D"/>
    <w:rsid w:val="00C3189F"/>
    <w:rsid w:val="00C33BFF"/>
    <w:rsid w:val="00C81B16"/>
    <w:rsid w:val="00CA206F"/>
    <w:rsid w:val="00CA5C6B"/>
    <w:rsid w:val="00CA630E"/>
    <w:rsid w:val="00CB285D"/>
    <w:rsid w:val="00CC214A"/>
    <w:rsid w:val="00CC2986"/>
    <w:rsid w:val="00CC4A03"/>
    <w:rsid w:val="00CF0EEE"/>
    <w:rsid w:val="00CF3F79"/>
    <w:rsid w:val="00CF7E05"/>
    <w:rsid w:val="00D120D9"/>
    <w:rsid w:val="00D26737"/>
    <w:rsid w:val="00D30341"/>
    <w:rsid w:val="00D402DB"/>
    <w:rsid w:val="00D43FF7"/>
    <w:rsid w:val="00D45A00"/>
    <w:rsid w:val="00D66E4C"/>
    <w:rsid w:val="00D71442"/>
    <w:rsid w:val="00D721AA"/>
    <w:rsid w:val="00D7515E"/>
    <w:rsid w:val="00D7601E"/>
    <w:rsid w:val="00D834BD"/>
    <w:rsid w:val="00D86770"/>
    <w:rsid w:val="00D96FB2"/>
    <w:rsid w:val="00DA53EE"/>
    <w:rsid w:val="00DA5807"/>
    <w:rsid w:val="00DF140C"/>
    <w:rsid w:val="00DF4248"/>
    <w:rsid w:val="00DF7088"/>
    <w:rsid w:val="00E06AB6"/>
    <w:rsid w:val="00E207C6"/>
    <w:rsid w:val="00E36854"/>
    <w:rsid w:val="00E36FA3"/>
    <w:rsid w:val="00E56C51"/>
    <w:rsid w:val="00E6715D"/>
    <w:rsid w:val="00E72DA0"/>
    <w:rsid w:val="00E8431E"/>
    <w:rsid w:val="00E84AD9"/>
    <w:rsid w:val="00EB65BA"/>
    <w:rsid w:val="00ED05A3"/>
    <w:rsid w:val="00ED65BF"/>
    <w:rsid w:val="00EE28D7"/>
    <w:rsid w:val="00F129CC"/>
    <w:rsid w:val="00F35643"/>
    <w:rsid w:val="00F37FAC"/>
    <w:rsid w:val="00F43E17"/>
    <w:rsid w:val="00F56103"/>
    <w:rsid w:val="00F736A3"/>
    <w:rsid w:val="00F91776"/>
    <w:rsid w:val="00FA54C2"/>
    <w:rsid w:val="00FA7D3E"/>
    <w:rsid w:val="00FB53E9"/>
    <w:rsid w:val="00FC178A"/>
    <w:rsid w:val="00FD2075"/>
    <w:rsid w:val="00FF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BD57369"/>
  <w15:docId w15:val="{7EDAB9FC-E773-4380-9160-AF92BFC8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48A3"/>
    <w:rPr>
      <w:rFonts w:ascii="Arial" w:hAnsi="Arial"/>
      <w:szCs w:val="24"/>
      <w:lang w:val="en-US" w:eastAsia="en-US"/>
    </w:rPr>
  </w:style>
  <w:style w:type="paragraph" w:styleId="Nadpis1">
    <w:name w:val="heading 1"/>
    <w:basedOn w:val="Normlny"/>
    <w:next w:val="Normlny"/>
    <w:qFormat/>
    <w:rsid w:val="006B62C4"/>
    <w:pPr>
      <w:keepNext/>
      <w:spacing w:after="120"/>
      <w:outlineLvl w:val="0"/>
    </w:pPr>
    <w:rPr>
      <w:b/>
      <w:kern w:val="28"/>
      <w:sz w:val="26"/>
      <w:szCs w:val="26"/>
      <w:lang w:val="sk-SK"/>
    </w:rPr>
  </w:style>
  <w:style w:type="paragraph" w:styleId="Nadpis2">
    <w:name w:val="heading 2"/>
    <w:basedOn w:val="Normlny"/>
    <w:next w:val="Normlny"/>
    <w:qFormat/>
    <w:rsid w:val="006B62C4"/>
    <w:pPr>
      <w:keepNext/>
      <w:spacing w:before="240" w:after="60"/>
      <w:outlineLvl w:val="1"/>
    </w:pPr>
    <w:rPr>
      <w:rFonts w:cs="Arial"/>
      <w:b/>
      <w:bCs/>
      <w:i/>
      <w:iCs/>
      <w:sz w:val="24"/>
      <w:lang w:val="sk-SK"/>
    </w:rPr>
  </w:style>
  <w:style w:type="paragraph" w:styleId="Nadpis3">
    <w:name w:val="heading 3"/>
    <w:basedOn w:val="Nadpis1"/>
    <w:next w:val="Normlny"/>
    <w:link w:val="Nadpis3Char"/>
    <w:qFormat/>
    <w:rsid w:val="006B62C4"/>
    <w:pPr>
      <w:outlineLvl w:val="2"/>
    </w:pPr>
    <w:rPr>
      <w:sz w:val="22"/>
      <w:szCs w:val="22"/>
    </w:rPr>
  </w:style>
  <w:style w:type="paragraph" w:styleId="Nadpis4">
    <w:name w:val="heading 4"/>
    <w:basedOn w:val="Normlny"/>
    <w:next w:val="Normlny"/>
    <w:qFormat/>
    <w:rsid w:val="00CF7E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rsid w:val="00CF7E0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CF7E05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CF7E05"/>
    <w:p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CF7E05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CF7E05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B62C4"/>
    <w:rPr>
      <w:rFonts w:ascii="Arial" w:hAnsi="Arial"/>
      <w:b/>
      <w:kern w:val="28"/>
      <w:sz w:val="22"/>
      <w:szCs w:val="22"/>
      <w:lang w:eastAsia="en-US"/>
    </w:rPr>
  </w:style>
  <w:style w:type="paragraph" w:styleId="Hlavika">
    <w:name w:val="header"/>
    <w:basedOn w:val="Normlny"/>
    <w:rsid w:val="005C35F3"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link w:val="LabTitleChar"/>
    <w:rsid w:val="005C35F3"/>
    <w:pPr>
      <w:spacing w:before="360" w:after="240"/>
      <w:outlineLvl w:val="0"/>
    </w:pPr>
    <w:rPr>
      <w:rFonts w:ascii="Arial" w:hAnsi="Arial" w:cs="Arial"/>
      <w:sz w:val="32"/>
      <w:szCs w:val="32"/>
      <w:lang w:val="en-US" w:eastAsia="en-US"/>
    </w:rPr>
  </w:style>
  <w:style w:type="character" w:customStyle="1" w:styleId="LabTitleChar">
    <w:name w:val="Lab Title Char"/>
    <w:basedOn w:val="Predvolenpsmoodseku"/>
    <w:link w:val="LabTitle"/>
    <w:rsid w:val="009927A4"/>
    <w:rPr>
      <w:rFonts w:ascii="Arial" w:hAnsi="Arial" w:cs="Arial"/>
      <w:sz w:val="32"/>
      <w:szCs w:val="32"/>
      <w:lang w:val="en-US" w:eastAsia="en-US" w:bidi="ar-SA"/>
    </w:rPr>
  </w:style>
  <w:style w:type="paragraph" w:customStyle="1" w:styleId="BodyFormat">
    <w:name w:val="Body Format"/>
    <w:basedOn w:val="Normlny"/>
    <w:link w:val="BodyFormatChar"/>
    <w:qFormat/>
    <w:rsid w:val="007B2C1C"/>
    <w:pPr>
      <w:spacing w:before="120" w:after="120" w:line="260" w:lineRule="atLeast"/>
      <w:ind w:left="360"/>
    </w:pPr>
  </w:style>
  <w:style w:type="character" w:customStyle="1" w:styleId="BodyFormatChar">
    <w:name w:val="Body Format Char"/>
    <w:basedOn w:val="Predvolenpsmoodseku"/>
    <w:link w:val="BodyFormat"/>
    <w:rsid w:val="007B2C1C"/>
    <w:rPr>
      <w:rFonts w:ascii="Arial" w:hAnsi="Arial"/>
      <w:szCs w:val="24"/>
    </w:rPr>
  </w:style>
  <w:style w:type="paragraph" w:customStyle="1" w:styleId="Bullet2">
    <w:name w:val="Bullet 2"/>
    <w:basedOn w:val="Normlny"/>
    <w:link w:val="Bullet2Char"/>
    <w:rsid w:val="005C35F3"/>
    <w:pPr>
      <w:numPr>
        <w:ilvl w:val="3"/>
        <w:numId w:val="1"/>
      </w:numPr>
      <w:spacing w:before="60" w:after="60"/>
      <w:ind w:left="1440"/>
    </w:pPr>
    <w:rPr>
      <w:rFonts w:eastAsia="Arial"/>
    </w:rPr>
  </w:style>
  <w:style w:type="character" w:customStyle="1" w:styleId="Bullet2Char">
    <w:name w:val="Bullet 2 Char"/>
    <w:basedOn w:val="Predvolenpsmoodseku"/>
    <w:link w:val="Bullet2"/>
    <w:rsid w:val="005C35F3"/>
    <w:rPr>
      <w:rFonts w:ascii="Arial" w:eastAsia="Arial" w:hAnsi="Arial"/>
      <w:szCs w:val="24"/>
    </w:rPr>
  </w:style>
  <w:style w:type="paragraph" w:customStyle="1" w:styleId="SectionHeading">
    <w:name w:val="Section Heading"/>
    <w:next w:val="BodyFormat"/>
    <w:link w:val="SectionHeadingChar"/>
    <w:qFormat/>
    <w:rsid w:val="005C35F3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basedOn w:val="Predvolenpsmoodseku"/>
    <w:link w:val="SectionHeading"/>
    <w:rsid w:val="001346BD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Steps">
    <w:name w:val="Steps"/>
    <w:basedOn w:val="Normlny"/>
    <w:next w:val="Substepalpha0"/>
    <w:link w:val="StepsChar"/>
    <w:rsid w:val="005C35F3"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0">
    <w:name w:val="Substep alpha"/>
    <w:basedOn w:val="BodyFormat"/>
    <w:link w:val="SubstepalphaChar"/>
    <w:rsid w:val="007B2C1C"/>
    <w:pPr>
      <w:numPr>
        <w:numId w:val="36"/>
      </w:numPr>
      <w:spacing w:after="240"/>
    </w:pPr>
  </w:style>
  <w:style w:type="character" w:customStyle="1" w:styleId="SubstepalphaChar">
    <w:name w:val="Substep alpha Char"/>
    <w:basedOn w:val="BodyFormatChar"/>
    <w:link w:val="Substepalpha0"/>
    <w:rsid w:val="007B2C1C"/>
    <w:rPr>
      <w:rFonts w:ascii="Arial" w:hAnsi="Arial"/>
      <w:szCs w:val="24"/>
    </w:rPr>
  </w:style>
  <w:style w:type="character" w:customStyle="1" w:styleId="StepsChar">
    <w:name w:val="Steps Char"/>
    <w:basedOn w:val="Predvolenpsmoodseku"/>
    <w:link w:val="Steps"/>
    <w:rsid w:val="009927A4"/>
    <w:rPr>
      <w:rFonts w:ascii="Arial" w:eastAsia="Arial" w:hAnsi="Arial"/>
      <w:b/>
      <w:sz w:val="22"/>
      <w:szCs w:val="22"/>
      <w:lang w:val="en-US" w:eastAsia="en-US" w:bidi="ar-SA"/>
    </w:rPr>
  </w:style>
  <w:style w:type="paragraph" w:customStyle="1" w:styleId="CommandTagItalic">
    <w:name w:val="Command Tag Italic"/>
    <w:basedOn w:val="CommandTagBold"/>
    <w:link w:val="CommandTagItalicChar"/>
    <w:rsid w:val="005C35F3"/>
    <w:rPr>
      <w:b w:val="0"/>
      <w:i/>
    </w:rPr>
  </w:style>
  <w:style w:type="paragraph" w:customStyle="1" w:styleId="CommandTagBold">
    <w:name w:val="Command Tag Bold"/>
    <w:link w:val="CommandTagBoldChar"/>
    <w:rsid w:val="005C35F3"/>
    <w:pPr>
      <w:tabs>
        <w:tab w:val="num" w:pos="1080"/>
      </w:tabs>
      <w:ind w:left="1080" w:hanging="360"/>
    </w:pPr>
    <w:rPr>
      <w:rFonts w:ascii="Courier New" w:eastAsia="Arial" w:hAnsi="Courier New"/>
      <w:b/>
      <w:szCs w:val="22"/>
      <w:lang w:val="en-US" w:eastAsia="en-US"/>
    </w:rPr>
  </w:style>
  <w:style w:type="character" w:customStyle="1" w:styleId="CommandTagBoldChar">
    <w:name w:val="Command Tag Bold Char"/>
    <w:basedOn w:val="Predvolenpsmoodseku"/>
    <w:link w:val="CommandTagBold"/>
    <w:rsid w:val="002D5F10"/>
    <w:rPr>
      <w:rFonts w:ascii="Courier New" w:eastAsia="Arial" w:hAnsi="Courier New"/>
      <w:b/>
      <w:szCs w:val="22"/>
      <w:lang w:val="en-US" w:eastAsia="en-US"/>
    </w:rPr>
  </w:style>
  <w:style w:type="character" w:customStyle="1" w:styleId="CommandTagItalicChar">
    <w:name w:val="Command Tag Italic Char"/>
    <w:basedOn w:val="CommandTagBoldCharChar"/>
    <w:link w:val="CommandTagItalic"/>
    <w:rsid w:val="009927A4"/>
    <w:rPr>
      <w:rFonts w:ascii="Courier New" w:eastAsia="Arial" w:hAnsi="Courier New"/>
      <w:b/>
      <w:i/>
      <w:szCs w:val="22"/>
      <w:lang w:val="en-US" w:eastAsia="en-US" w:bidi="ar-SA"/>
    </w:rPr>
  </w:style>
  <w:style w:type="character" w:customStyle="1" w:styleId="CommandTagBoldCharChar">
    <w:name w:val="Command Tag Bold Char Char"/>
    <w:basedOn w:val="Predvolenpsmoodseku"/>
    <w:rsid w:val="009927A4"/>
    <w:rPr>
      <w:rFonts w:ascii="Courier New" w:eastAsia="Arial" w:hAnsi="Courier New"/>
      <w:b/>
      <w:szCs w:val="22"/>
      <w:lang w:val="en-US" w:eastAsia="en-US" w:bidi="ar-SA"/>
    </w:rPr>
  </w:style>
  <w:style w:type="paragraph" w:customStyle="1" w:styleId="Figure">
    <w:name w:val="Figure"/>
    <w:basedOn w:val="Normlny"/>
    <w:next w:val="Normlny"/>
    <w:rsid w:val="005C35F3"/>
    <w:pPr>
      <w:spacing w:before="240" w:after="240"/>
      <w:jc w:val="center"/>
    </w:pPr>
    <w:rPr>
      <w:rFonts w:eastAsia="SimSun" w:cs="Arial"/>
      <w:szCs w:val="20"/>
      <w:lang w:eastAsia="zh-CN"/>
    </w:rPr>
  </w:style>
  <w:style w:type="paragraph" w:styleId="Pta">
    <w:name w:val="footer"/>
    <w:basedOn w:val="Normlny"/>
    <w:rsid w:val="005C35F3"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lny"/>
    <w:link w:val="TableTextChar"/>
    <w:rsid w:val="005C35F3"/>
    <w:pPr>
      <w:tabs>
        <w:tab w:val="left" w:pos="1080"/>
      </w:tabs>
      <w:spacing w:before="40" w:after="40"/>
    </w:pPr>
    <w:rPr>
      <w:szCs w:val="20"/>
    </w:rPr>
  </w:style>
  <w:style w:type="character" w:customStyle="1" w:styleId="TableTextChar">
    <w:name w:val="Table Text Char"/>
    <w:basedOn w:val="Predvolenpsmoodseku"/>
    <w:link w:val="TableText"/>
    <w:rsid w:val="009927A4"/>
    <w:rPr>
      <w:rFonts w:ascii="Arial" w:hAnsi="Arial"/>
      <w:lang w:val="en-US" w:eastAsia="en-US" w:bidi="ar-SA"/>
    </w:rPr>
  </w:style>
  <w:style w:type="paragraph" w:customStyle="1" w:styleId="BulletBody">
    <w:name w:val="Bullet Body"/>
    <w:basedOn w:val="BodyFormat"/>
    <w:link w:val="BulletBodyChar"/>
    <w:qFormat/>
    <w:rsid w:val="005C35F3"/>
    <w:pPr>
      <w:numPr>
        <w:numId w:val="2"/>
      </w:numPr>
      <w:spacing w:before="60" w:after="60"/>
    </w:pPr>
  </w:style>
  <w:style w:type="paragraph" w:customStyle="1" w:styleId="Substepnum">
    <w:name w:val="Substep num"/>
    <w:basedOn w:val="BodyFormat"/>
    <w:rsid w:val="005C35F3"/>
    <w:pPr>
      <w:numPr>
        <w:numId w:val="3"/>
      </w:numPr>
    </w:pPr>
  </w:style>
  <w:style w:type="paragraph" w:customStyle="1" w:styleId="Bulleted">
    <w:name w:val="Bulleted"/>
    <w:basedOn w:val="Normlny"/>
    <w:link w:val="BulletedCharChar"/>
    <w:rsid w:val="00847642"/>
    <w:pPr>
      <w:numPr>
        <w:numId w:val="38"/>
      </w:numPr>
    </w:pPr>
    <w:rPr>
      <w:sz w:val="24"/>
    </w:rPr>
  </w:style>
  <w:style w:type="paragraph" w:styleId="Textkomentra">
    <w:name w:val="annotation text"/>
    <w:basedOn w:val="Normlny"/>
    <w:link w:val="TextkomentraChar"/>
    <w:semiHidden/>
    <w:rsid w:val="00CF7E05"/>
    <w:rPr>
      <w:szCs w:val="20"/>
    </w:rPr>
  </w:style>
  <w:style w:type="character" w:customStyle="1" w:styleId="TextkomentraChar">
    <w:name w:val="Text komentára Char"/>
    <w:basedOn w:val="Predvolenpsmoodseku"/>
    <w:link w:val="Textkomentra"/>
    <w:semiHidden/>
    <w:rsid w:val="00371D93"/>
    <w:rPr>
      <w:rFonts w:ascii="Arial" w:hAnsi="Arial"/>
      <w:b/>
      <w:bCs/>
      <w:sz w:val="28"/>
      <w:szCs w:val="28"/>
      <w:lang w:val="en-US" w:eastAsia="en-US" w:bidi="ar-SA"/>
    </w:rPr>
  </w:style>
  <w:style w:type="paragraph" w:styleId="truktradokumentu">
    <w:name w:val="Document Map"/>
    <w:basedOn w:val="Normlny"/>
    <w:semiHidden/>
    <w:rsid w:val="00CF7E05"/>
    <w:pPr>
      <w:shd w:val="clear" w:color="auto" w:fill="000080"/>
    </w:pPr>
    <w:rPr>
      <w:rFonts w:ascii="Tahoma" w:hAnsi="Tahoma" w:cs="Tahoma"/>
    </w:rPr>
  </w:style>
  <w:style w:type="paragraph" w:styleId="Textvysvetlivky">
    <w:name w:val="endnote text"/>
    <w:basedOn w:val="Normlny"/>
    <w:semiHidden/>
    <w:rsid w:val="00CF7E05"/>
    <w:rPr>
      <w:szCs w:val="20"/>
    </w:rPr>
  </w:style>
  <w:style w:type="paragraph" w:styleId="Textpoznmkypodiarou">
    <w:name w:val="footnote text"/>
    <w:basedOn w:val="Normlny"/>
    <w:semiHidden/>
    <w:rsid w:val="00CF7E05"/>
    <w:rPr>
      <w:szCs w:val="20"/>
    </w:rPr>
  </w:style>
  <w:style w:type="paragraph" w:styleId="Register1">
    <w:name w:val="index 1"/>
    <w:basedOn w:val="Normlny"/>
    <w:next w:val="Normlny"/>
    <w:autoRedefine/>
    <w:semiHidden/>
    <w:rsid w:val="00CF7E05"/>
    <w:pPr>
      <w:ind w:left="240" w:hanging="240"/>
    </w:pPr>
  </w:style>
  <w:style w:type="paragraph" w:styleId="Register2">
    <w:name w:val="index 2"/>
    <w:basedOn w:val="Normlny"/>
    <w:next w:val="Normlny"/>
    <w:autoRedefine/>
    <w:semiHidden/>
    <w:rsid w:val="00CF7E05"/>
    <w:pPr>
      <w:ind w:left="480" w:hanging="240"/>
    </w:pPr>
  </w:style>
  <w:style w:type="paragraph" w:styleId="Register3">
    <w:name w:val="index 3"/>
    <w:basedOn w:val="Normlny"/>
    <w:next w:val="Normlny"/>
    <w:autoRedefine/>
    <w:semiHidden/>
    <w:rsid w:val="00CF7E05"/>
    <w:pPr>
      <w:ind w:left="720" w:hanging="240"/>
    </w:pPr>
  </w:style>
  <w:style w:type="paragraph" w:styleId="Register4">
    <w:name w:val="index 4"/>
    <w:basedOn w:val="Normlny"/>
    <w:next w:val="Normlny"/>
    <w:autoRedefine/>
    <w:semiHidden/>
    <w:rsid w:val="00CF7E05"/>
    <w:pPr>
      <w:ind w:left="960" w:hanging="240"/>
    </w:pPr>
  </w:style>
  <w:style w:type="paragraph" w:styleId="Register5">
    <w:name w:val="index 5"/>
    <w:basedOn w:val="Normlny"/>
    <w:next w:val="Normlny"/>
    <w:autoRedefine/>
    <w:semiHidden/>
    <w:rsid w:val="00CF7E05"/>
    <w:pPr>
      <w:ind w:left="1200" w:hanging="240"/>
    </w:pPr>
  </w:style>
  <w:style w:type="paragraph" w:styleId="Register6">
    <w:name w:val="index 6"/>
    <w:basedOn w:val="Normlny"/>
    <w:next w:val="Normlny"/>
    <w:autoRedefine/>
    <w:semiHidden/>
    <w:rsid w:val="00CF7E05"/>
    <w:pPr>
      <w:ind w:left="1440" w:hanging="240"/>
    </w:pPr>
  </w:style>
  <w:style w:type="paragraph" w:styleId="Register7">
    <w:name w:val="index 7"/>
    <w:basedOn w:val="Normlny"/>
    <w:next w:val="Normlny"/>
    <w:autoRedefine/>
    <w:semiHidden/>
    <w:rsid w:val="00CF7E05"/>
    <w:pPr>
      <w:ind w:left="1680" w:hanging="240"/>
    </w:pPr>
  </w:style>
  <w:style w:type="paragraph" w:styleId="Register8">
    <w:name w:val="index 8"/>
    <w:basedOn w:val="Normlny"/>
    <w:next w:val="Normlny"/>
    <w:autoRedefine/>
    <w:semiHidden/>
    <w:rsid w:val="00CF7E05"/>
    <w:pPr>
      <w:ind w:left="1920" w:hanging="240"/>
    </w:pPr>
  </w:style>
  <w:style w:type="paragraph" w:styleId="Register9">
    <w:name w:val="index 9"/>
    <w:basedOn w:val="Normlny"/>
    <w:next w:val="Normlny"/>
    <w:autoRedefine/>
    <w:semiHidden/>
    <w:rsid w:val="00CF7E05"/>
    <w:pPr>
      <w:ind w:left="2160" w:hanging="240"/>
    </w:pPr>
  </w:style>
  <w:style w:type="paragraph" w:styleId="Nadpisregistra">
    <w:name w:val="index heading"/>
    <w:basedOn w:val="Normlny"/>
    <w:next w:val="Register1"/>
    <w:semiHidden/>
    <w:rsid w:val="00CF7E05"/>
    <w:rPr>
      <w:rFonts w:cs="Arial"/>
      <w:b/>
      <w:bCs/>
    </w:rPr>
  </w:style>
  <w:style w:type="paragraph" w:styleId="Textmakra">
    <w:name w:val="macro"/>
    <w:semiHidden/>
    <w:rsid w:val="00CF7E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Zoznamcitci">
    <w:name w:val="table of authorities"/>
    <w:basedOn w:val="Normlny"/>
    <w:next w:val="Normlny"/>
    <w:semiHidden/>
    <w:rsid w:val="00CF7E05"/>
    <w:pPr>
      <w:ind w:left="240" w:hanging="240"/>
    </w:pPr>
  </w:style>
  <w:style w:type="paragraph" w:styleId="Zoznamobrzkov">
    <w:name w:val="table of figures"/>
    <w:basedOn w:val="Normlny"/>
    <w:next w:val="Normlny"/>
    <w:semiHidden/>
    <w:rsid w:val="00CF7E05"/>
    <w:pPr>
      <w:ind w:left="480" w:hanging="480"/>
    </w:pPr>
  </w:style>
  <w:style w:type="paragraph" w:styleId="Hlavikazoznamucitci">
    <w:name w:val="toa heading"/>
    <w:basedOn w:val="Normlny"/>
    <w:next w:val="Normlny"/>
    <w:semiHidden/>
    <w:rsid w:val="00CF7E05"/>
    <w:pPr>
      <w:spacing w:before="120"/>
    </w:pPr>
    <w:rPr>
      <w:rFonts w:cs="Arial"/>
      <w:b/>
      <w:bCs/>
    </w:rPr>
  </w:style>
  <w:style w:type="paragraph" w:styleId="Obsah1">
    <w:name w:val="toc 1"/>
    <w:basedOn w:val="Normlny"/>
    <w:next w:val="Normlny"/>
    <w:autoRedefine/>
    <w:uiPriority w:val="39"/>
    <w:rsid w:val="00CF7E05"/>
  </w:style>
  <w:style w:type="paragraph" w:styleId="Obsah2">
    <w:name w:val="toc 2"/>
    <w:basedOn w:val="Normlny"/>
    <w:next w:val="Normlny"/>
    <w:autoRedefine/>
    <w:uiPriority w:val="39"/>
    <w:rsid w:val="00CF7E05"/>
    <w:pPr>
      <w:ind w:left="240"/>
    </w:pPr>
  </w:style>
  <w:style w:type="paragraph" w:styleId="Obsah3">
    <w:name w:val="toc 3"/>
    <w:basedOn w:val="Normlny"/>
    <w:next w:val="Normlny"/>
    <w:autoRedefine/>
    <w:uiPriority w:val="39"/>
    <w:rsid w:val="00CF7E05"/>
    <w:pPr>
      <w:ind w:left="480"/>
    </w:pPr>
  </w:style>
  <w:style w:type="paragraph" w:styleId="Obsah4">
    <w:name w:val="toc 4"/>
    <w:basedOn w:val="Normlny"/>
    <w:next w:val="Normlny"/>
    <w:autoRedefine/>
    <w:semiHidden/>
    <w:rsid w:val="00CF7E05"/>
    <w:pPr>
      <w:ind w:left="720"/>
    </w:pPr>
  </w:style>
  <w:style w:type="paragraph" w:styleId="Obsah5">
    <w:name w:val="toc 5"/>
    <w:basedOn w:val="Normlny"/>
    <w:next w:val="Normlny"/>
    <w:autoRedefine/>
    <w:semiHidden/>
    <w:rsid w:val="00CF7E05"/>
    <w:pPr>
      <w:ind w:left="960"/>
    </w:pPr>
  </w:style>
  <w:style w:type="paragraph" w:styleId="Obsah6">
    <w:name w:val="toc 6"/>
    <w:basedOn w:val="Normlny"/>
    <w:next w:val="Normlny"/>
    <w:autoRedefine/>
    <w:semiHidden/>
    <w:rsid w:val="00CF7E05"/>
    <w:pPr>
      <w:ind w:left="1200"/>
    </w:pPr>
  </w:style>
  <w:style w:type="paragraph" w:styleId="Obsah7">
    <w:name w:val="toc 7"/>
    <w:basedOn w:val="Normlny"/>
    <w:next w:val="Normlny"/>
    <w:autoRedefine/>
    <w:semiHidden/>
    <w:rsid w:val="00CF7E05"/>
    <w:pPr>
      <w:ind w:left="1440"/>
    </w:pPr>
  </w:style>
  <w:style w:type="paragraph" w:styleId="Obsah8">
    <w:name w:val="toc 8"/>
    <w:basedOn w:val="Normlny"/>
    <w:next w:val="Normlny"/>
    <w:autoRedefine/>
    <w:semiHidden/>
    <w:rsid w:val="00CF7E05"/>
    <w:pPr>
      <w:ind w:left="1680"/>
    </w:pPr>
  </w:style>
  <w:style w:type="paragraph" w:styleId="Obsah9">
    <w:name w:val="toc 9"/>
    <w:basedOn w:val="Normlny"/>
    <w:next w:val="Normlny"/>
    <w:autoRedefine/>
    <w:semiHidden/>
    <w:rsid w:val="00CF7E05"/>
    <w:pPr>
      <w:ind w:left="1920"/>
    </w:pPr>
  </w:style>
  <w:style w:type="paragraph" w:styleId="Textbubliny">
    <w:name w:val="Balloon Text"/>
    <w:basedOn w:val="Normlny"/>
    <w:semiHidden/>
    <w:rsid w:val="00CF059C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semiHidden/>
    <w:rsid w:val="00433402"/>
    <w:rPr>
      <w:sz w:val="16"/>
      <w:szCs w:val="16"/>
    </w:rPr>
  </w:style>
  <w:style w:type="paragraph" w:styleId="Predmetkomentra">
    <w:name w:val="annotation subject"/>
    <w:basedOn w:val="Textkomentra"/>
    <w:next w:val="Textkomentra"/>
    <w:semiHidden/>
    <w:rsid w:val="00433402"/>
    <w:rPr>
      <w:b/>
      <w:bCs/>
    </w:rPr>
  </w:style>
  <w:style w:type="paragraph" w:customStyle="1" w:styleId="Default">
    <w:name w:val="Default"/>
    <w:rsid w:val="00464A55"/>
    <w:pPr>
      <w:autoSpaceDE w:val="0"/>
      <w:autoSpaceDN w:val="0"/>
      <w:adjustRightInd w:val="0"/>
    </w:pPr>
    <w:rPr>
      <w:rFonts w:ascii="IDAJEB+Arial,Bold" w:hAnsi="IDAJEB+Arial,Bold" w:cs="IDAJEB+Arial,Bold"/>
      <w:color w:val="000000"/>
      <w:sz w:val="24"/>
      <w:szCs w:val="24"/>
      <w:lang w:val="en-US" w:eastAsia="ko-KR"/>
    </w:rPr>
  </w:style>
  <w:style w:type="paragraph" w:customStyle="1" w:styleId="Body2">
    <w:name w:val="Body 2"/>
    <w:basedOn w:val="BodyFormat"/>
    <w:link w:val="Body2Char"/>
    <w:rsid w:val="005C35F3"/>
    <w:pPr>
      <w:ind w:left="1080"/>
    </w:pPr>
  </w:style>
  <w:style w:type="character" w:customStyle="1" w:styleId="Body2Char">
    <w:name w:val="Body 2 Char"/>
    <w:basedOn w:val="BodyFormatChar"/>
    <w:link w:val="Body2"/>
    <w:rsid w:val="00AE0989"/>
    <w:rPr>
      <w:rFonts w:ascii="Arial" w:hAnsi="Arial"/>
      <w:szCs w:val="24"/>
    </w:rPr>
  </w:style>
  <w:style w:type="paragraph" w:customStyle="1" w:styleId="Commandlineindent">
    <w:name w:val="Command line indent"/>
    <w:link w:val="CommandlineindentChar"/>
    <w:rsid w:val="005C35F3"/>
    <w:pPr>
      <w:ind w:left="1440"/>
    </w:pPr>
    <w:rPr>
      <w:rFonts w:ascii="Courier New" w:hAnsi="Courier New"/>
      <w:szCs w:val="24"/>
      <w:lang w:val="en-US" w:eastAsia="en-US"/>
    </w:rPr>
  </w:style>
  <w:style w:type="character" w:customStyle="1" w:styleId="CommandlineindentChar">
    <w:name w:val="Command line indent Char"/>
    <w:basedOn w:val="Predvolenpsmoodseku"/>
    <w:link w:val="Commandlineindent"/>
    <w:rsid w:val="002D5F10"/>
    <w:rPr>
      <w:rFonts w:ascii="Courier New" w:hAnsi="Courier New"/>
      <w:szCs w:val="24"/>
      <w:lang w:val="en-US" w:eastAsia="en-US" w:bidi="ar-SA"/>
    </w:rPr>
  </w:style>
  <w:style w:type="table" w:styleId="Mriekatabuky">
    <w:name w:val="Table Grid"/>
    <w:basedOn w:val="Normlnatabuka"/>
    <w:uiPriority w:val="59"/>
    <w:rsid w:val="00B47B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textovprepojenie">
    <w:name w:val="Hyperlink"/>
    <w:basedOn w:val="Predvolenpsmoodseku"/>
    <w:uiPriority w:val="99"/>
    <w:unhideWhenUsed/>
    <w:rsid w:val="00EF5499"/>
    <w:rPr>
      <w:color w:val="0000FF"/>
      <w:u w:val="single"/>
    </w:rPr>
  </w:style>
  <w:style w:type="paragraph" w:customStyle="1" w:styleId="BodyFormatInstructor">
    <w:name w:val="Body Format Instructor"/>
    <w:basedOn w:val="BodyFormat"/>
    <w:qFormat/>
    <w:rsid w:val="00775A3F"/>
    <w:rPr>
      <w:color w:val="FF0000"/>
    </w:rPr>
  </w:style>
  <w:style w:type="character" w:customStyle="1" w:styleId="CharChar1">
    <w:name w:val="Char Char1"/>
    <w:basedOn w:val="Predvolenpsmoodseku"/>
    <w:semiHidden/>
    <w:rsid w:val="002D5F10"/>
  </w:style>
  <w:style w:type="paragraph" w:customStyle="1" w:styleId="FigCap">
    <w:name w:val="FigCap"/>
    <w:basedOn w:val="Normlny"/>
    <w:next w:val="Normlny"/>
    <w:rsid w:val="009927A4"/>
    <w:pPr>
      <w:spacing w:before="120" w:after="240"/>
      <w:jc w:val="center"/>
    </w:pPr>
    <w:rPr>
      <w:rFonts w:eastAsia="SimSun" w:cs="Arial"/>
      <w:b/>
      <w:bCs/>
      <w:szCs w:val="20"/>
      <w:lang w:eastAsia="zh-CN"/>
    </w:rPr>
  </w:style>
  <w:style w:type="paragraph" w:styleId="Nzov">
    <w:name w:val="Title"/>
    <w:basedOn w:val="Normlny"/>
    <w:qFormat/>
    <w:rsid w:val="00DE399F"/>
    <w:pPr>
      <w:keepNext/>
      <w:tabs>
        <w:tab w:val="left" w:pos="1080"/>
      </w:tabs>
      <w:spacing w:before="60" w:after="60"/>
    </w:pPr>
    <w:rPr>
      <w:b/>
      <w:szCs w:val="20"/>
    </w:rPr>
  </w:style>
  <w:style w:type="paragraph" w:customStyle="1" w:styleId="Note">
    <w:name w:val="Note"/>
    <w:next w:val="Normlny"/>
    <w:link w:val="NoteChar"/>
    <w:rsid w:val="009927A4"/>
    <w:pPr>
      <w:tabs>
        <w:tab w:val="left" w:pos="1620"/>
      </w:tabs>
      <w:ind w:left="1620" w:hanging="720"/>
    </w:pPr>
    <w:rPr>
      <w:rFonts w:eastAsia="Arial"/>
      <w:sz w:val="24"/>
      <w:szCs w:val="24"/>
      <w:lang w:val="en-US" w:eastAsia="en-US"/>
    </w:rPr>
  </w:style>
  <w:style w:type="character" w:customStyle="1" w:styleId="NoteChar">
    <w:name w:val="Note Char"/>
    <w:basedOn w:val="Predvolenpsmoodseku"/>
    <w:link w:val="Note"/>
    <w:rsid w:val="009927A4"/>
    <w:rPr>
      <w:rFonts w:eastAsia="Arial"/>
      <w:sz w:val="24"/>
      <w:szCs w:val="24"/>
      <w:lang w:val="en-US" w:eastAsia="en-US" w:bidi="ar-SA"/>
    </w:rPr>
  </w:style>
  <w:style w:type="paragraph" w:customStyle="1" w:styleId="Substep">
    <w:name w:val="Substep"/>
    <w:rsid w:val="009927A4"/>
    <w:pPr>
      <w:tabs>
        <w:tab w:val="num" w:pos="1080"/>
      </w:tabs>
      <w:spacing w:before="60" w:after="60"/>
      <w:ind w:left="1080" w:hanging="360"/>
    </w:pPr>
    <w:rPr>
      <w:rFonts w:eastAsia="Arial"/>
      <w:sz w:val="24"/>
      <w:szCs w:val="24"/>
      <w:lang w:val="en-US" w:eastAsia="en-US"/>
    </w:rPr>
  </w:style>
  <w:style w:type="paragraph" w:customStyle="1" w:styleId="Answer">
    <w:name w:val="Answer"/>
    <w:next w:val="Substep"/>
    <w:rsid w:val="009927A4"/>
    <w:pPr>
      <w:shd w:val="clear" w:color="auto" w:fill="E6E6E6"/>
      <w:tabs>
        <w:tab w:val="left" w:pos="2520"/>
      </w:tabs>
      <w:ind w:left="2520" w:right="1728" w:hanging="1080"/>
    </w:pPr>
    <w:rPr>
      <w:rFonts w:eastAsia="Arial"/>
      <w:sz w:val="24"/>
      <w:szCs w:val="24"/>
      <w:lang w:val="en-US" w:eastAsia="en-US"/>
    </w:rPr>
  </w:style>
  <w:style w:type="paragraph" w:customStyle="1" w:styleId="Substep2">
    <w:name w:val="Substep2"/>
    <w:rsid w:val="009927A4"/>
    <w:rPr>
      <w:sz w:val="24"/>
      <w:szCs w:val="24"/>
      <w:lang w:val="en-US" w:eastAsia="en-US"/>
    </w:rPr>
  </w:style>
  <w:style w:type="paragraph" w:customStyle="1" w:styleId="QuestionStem">
    <w:name w:val="Question Stem"/>
    <w:basedOn w:val="Normlny"/>
    <w:link w:val="QuestionStemChar"/>
    <w:rsid w:val="009927A4"/>
    <w:pPr>
      <w:numPr>
        <w:numId w:val="6"/>
      </w:numPr>
      <w:spacing w:before="120" w:after="80" w:line="300" w:lineRule="exact"/>
    </w:pPr>
    <w:rPr>
      <w:rFonts w:ascii="Times" w:hAnsi="Times"/>
      <w:sz w:val="22"/>
      <w:szCs w:val="22"/>
    </w:rPr>
  </w:style>
  <w:style w:type="character" w:customStyle="1" w:styleId="QuestionStemChar">
    <w:name w:val="Question Stem Char"/>
    <w:basedOn w:val="Predvolenpsmoodseku"/>
    <w:link w:val="QuestionStem"/>
    <w:rsid w:val="009927A4"/>
    <w:rPr>
      <w:rFonts w:ascii="Times" w:hAnsi="Times"/>
      <w:sz w:val="22"/>
      <w:szCs w:val="22"/>
    </w:rPr>
  </w:style>
  <w:style w:type="paragraph" w:customStyle="1" w:styleId="AnswerStyle">
    <w:name w:val="Answer Style"/>
    <w:basedOn w:val="Normlny"/>
    <w:rsid w:val="009927A4"/>
    <w:pPr>
      <w:numPr>
        <w:numId w:val="5"/>
      </w:num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lny"/>
    <w:link w:val="ListStepsChar2"/>
    <w:rsid w:val="009927A4"/>
    <w:pPr>
      <w:numPr>
        <w:numId w:val="7"/>
      </w:num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character" w:customStyle="1" w:styleId="ListStepsChar2">
    <w:name w:val="List Steps Char2"/>
    <w:basedOn w:val="Predvolenpsmoodseku"/>
    <w:link w:val="ListSteps"/>
    <w:rsid w:val="009927A4"/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lny"/>
    <w:rsid w:val="009927A4"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numbering" w:customStyle="1" w:styleId="BulletRed">
    <w:name w:val="Bullet Red"/>
    <w:basedOn w:val="Bezzoznamu"/>
    <w:rsid w:val="001A7B8A"/>
    <w:pPr>
      <w:numPr>
        <w:numId w:val="24"/>
      </w:numPr>
    </w:pPr>
  </w:style>
  <w:style w:type="paragraph" w:customStyle="1" w:styleId="TableColumnHead">
    <w:name w:val="Table Column Head"/>
    <w:basedOn w:val="TableText"/>
    <w:rsid w:val="009927A4"/>
    <w:pPr>
      <w:keepNext/>
      <w:tabs>
        <w:tab w:val="clear" w:pos="1080"/>
      </w:tabs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lny"/>
    <w:link w:val="ExampleChar2"/>
    <w:rsid w:val="009927A4"/>
    <w:pPr>
      <w:spacing w:before="60" w:after="60"/>
      <w:ind w:left="2160"/>
    </w:pPr>
    <w:rPr>
      <w:rFonts w:ascii="Courier New" w:hAnsi="Courier New"/>
      <w:szCs w:val="20"/>
    </w:rPr>
  </w:style>
  <w:style w:type="character" w:customStyle="1" w:styleId="ExampleChar2">
    <w:name w:val="Example Char2"/>
    <w:basedOn w:val="Predvolenpsmoodseku"/>
    <w:link w:val="Example"/>
    <w:rsid w:val="009927A4"/>
    <w:rPr>
      <w:rFonts w:ascii="Courier New" w:hAnsi="Courier New"/>
      <w:lang w:val="en-US" w:eastAsia="en-US" w:bidi="ar-SA"/>
    </w:rPr>
  </w:style>
  <w:style w:type="paragraph" w:customStyle="1" w:styleId="pb1body1">
    <w:name w:val="pb1_body1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4">
    <w:name w:val="NormalParagraph+24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character" w:customStyle="1" w:styleId="Command">
    <w:name w:val="Command"/>
    <w:rsid w:val="009927A4"/>
    <w:rPr>
      <w:rFonts w:cs="Arial"/>
      <w:b/>
      <w:bCs/>
      <w:color w:val="000000"/>
    </w:rPr>
  </w:style>
  <w:style w:type="character" w:customStyle="1" w:styleId="CommandItalics">
    <w:name w:val="Command Italics"/>
    <w:rsid w:val="009927A4"/>
    <w:rPr>
      <w:rFonts w:cs="Arial"/>
      <w:i/>
      <w:iCs/>
      <w:color w:val="000000"/>
    </w:rPr>
  </w:style>
  <w:style w:type="paragraph" w:customStyle="1" w:styleId="Preformatted24">
    <w:name w:val="Preformatted+24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character" w:customStyle="1" w:styleId="PreCommandChar">
    <w:name w:val="Pre Command Char"/>
    <w:rsid w:val="009927A4"/>
    <w:rPr>
      <w:rFonts w:ascii="Courier New" w:hAnsi="Courier New" w:cs="Courier New"/>
      <w:color w:val="000000"/>
      <w:sz w:val="18"/>
      <w:szCs w:val="18"/>
    </w:rPr>
  </w:style>
  <w:style w:type="paragraph" w:customStyle="1" w:styleId="Heading219">
    <w:name w:val="Heading 2+19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19">
    <w:name w:val="NormalParagraph+19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AnswerBlank">
    <w:name w:val="Answer Blank"/>
    <w:basedOn w:val="Normlny"/>
    <w:rsid w:val="001A7B8A"/>
    <w:pPr>
      <w:pBdr>
        <w:bottom w:val="single" w:sz="4" w:space="1" w:color="auto"/>
      </w:pBdr>
      <w:spacing w:before="120" w:after="120" w:line="260" w:lineRule="exact"/>
      <w:ind w:left="1915"/>
    </w:pPr>
    <w:rPr>
      <w:rFonts w:ascii="Times" w:hAnsi="Times"/>
      <w:sz w:val="22"/>
      <w:szCs w:val="22"/>
    </w:rPr>
  </w:style>
  <w:style w:type="character" w:styleId="PouitHypertextovPrepojenie">
    <w:name w:val="FollowedHyperlink"/>
    <w:basedOn w:val="Predvolenpsmoodseku"/>
    <w:rsid w:val="009927A4"/>
    <w:rPr>
      <w:color w:val="800080"/>
      <w:u w:val="single"/>
    </w:rPr>
  </w:style>
  <w:style w:type="paragraph" w:customStyle="1" w:styleId="Preformatted19">
    <w:name w:val="Preformatted+19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Bullet1Last">
    <w:name w:val="Bullet1 Last"/>
    <w:basedOn w:val="Normlny"/>
    <w:rsid w:val="001A7B8A"/>
    <w:pPr>
      <w:numPr>
        <w:numId w:val="9"/>
      </w:numPr>
      <w:spacing w:after="240" w:line="260" w:lineRule="exact"/>
    </w:pPr>
    <w:rPr>
      <w:rFonts w:ascii="Times" w:hAnsi="Times"/>
      <w:sz w:val="22"/>
      <w:szCs w:val="22"/>
    </w:rPr>
  </w:style>
  <w:style w:type="paragraph" w:customStyle="1" w:styleId="Heading222">
    <w:name w:val="Heading 2+22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2">
    <w:name w:val="NormalParagraph+22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Preformatted22">
    <w:name w:val="Preformatted+22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NoteTip">
    <w:name w:val="Note Tip"/>
    <w:basedOn w:val="Note"/>
    <w:rsid w:val="009927A4"/>
    <w:pPr>
      <w:keepLines/>
      <w:numPr>
        <w:numId w:val="4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lny"/>
    <w:rsid w:val="009927A4"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lnywebov">
    <w:name w:val="Normal (Web)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vzia1">
    <w:name w:val="Revízia1"/>
    <w:hidden/>
    <w:semiHidden/>
    <w:rsid w:val="009927A4"/>
    <w:rPr>
      <w:rFonts w:ascii="Arial" w:hAnsi="Arial" w:cs="Arial"/>
      <w:lang w:val="en-US" w:eastAsia="en-US"/>
    </w:rPr>
  </w:style>
  <w:style w:type="character" w:customStyle="1" w:styleId="BodyTextChar">
    <w:name w:val="Body Text Char"/>
    <w:basedOn w:val="Predvolenpsmoodseku"/>
    <w:rsid w:val="009927A4"/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Heading3Char">
    <w:name w:val="Heading 3 Char"/>
    <w:basedOn w:val="Predvolenpsmoodseku"/>
    <w:rsid w:val="009927A4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clearformatting">
    <w:name w:val="clear formatting"/>
    <w:basedOn w:val="Substepalpha0"/>
    <w:rsid w:val="009927A4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content1">
    <w:name w:val="content1"/>
    <w:basedOn w:val="Predvolenpsmoodseku"/>
    <w:rsid w:val="00B453E2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SectionHeadingInstructorNote">
    <w:name w:val="Section Heading Instructor Note"/>
    <w:basedOn w:val="SectionHeading"/>
    <w:next w:val="BodyFormatInstructor"/>
    <w:qFormat/>
    <w:rsid w:val="00775A3F"/>
    <w:rPr>
      <w:bCs/>
      <w:color w:val="FF0000"/>
    </w:rPr>
  </w:style>
  <w:style w:type="paragraph" w:customStyle="1" w:styleId="BulletInstructor">
    <w:name w:val="Bullet Instructor"/>
    <w:basedOn w:val="BulletBody"/>
    <w:qFormat/>
    <w:rsid w:val="00775A3F"/>
    <w:pPr>
      <w:numPr>
        <w:numId w:val="25"/>
      </w:numPr>
    </w:pPr>
    <w:rPr>
      <w:color w:val="FF0000"/>
    </w:rPr>
  </w:style>
  <w:style w:type="character" w:customStyle="1" w:styleId="BulletedCharChar">
    <w:name w:val="Bulleted Char Char"/>
    <w:basedOn w:val="Predvolenpsmoodseku"/>
    <w:link w:val="Bulleted"/>
    <w:rsid w:val="00847642"/>
    <w:rPr>
      <w:rFonts w:ascii="Arial" w:hAnsi="Arial"/>
      <w:sz w:val="24"/>
      <w:szCs w:val="24"/>
    </w:rPr>
  </w:style>
  <w:style w:type="paragraph" w:customStyle="1" w:styleId="NormalParagraph">
    <w:name w:val="NormalParagraph"/>
    <w:basedOn w:val="Normlny"/>
    <w:link w:val="NormalParagraphChar"/>
    <w:rsid w:val="00847642"/>
    <w:pPr>
      <w:spacing w:before="240"/>
      <w:ind w:left="432" w:right="432"/>
    </w:pPr>
    <w:rPr>
      <w:sz w:val="24"/>
    </w:rPr>
  </w:style>
  <w:style w:type="paragraph" w:customStyle="1" w:styleId="CourseName">
    <w:name w:val="Course Name"/>
    <w:basedOn w:val="BodyFormat"/>
    <w:rsid w:val="00775A3F"/>
    <w:pPr>
      <w:spacing w:after="0"/>
      <w:ind w:left="0"/>
    </w:pPr>
    <w:rPr>
      <w:b/>
      <w:bCs/>
      <w:szCs w:val="20"/>
    </w:rPr>
  </w:style>
  <w:style w:type="paragraph" w:customStyle="1" w:styleId="ReferenceHyperlink">
    <w:name w:val="Reference Hyperlink"/>
    <w:basedOn w:val="BulletBody"/>
    <w:next w:val="BulletBody"/>
    <w:rsid w:val="00081758"/>
    <w:pPr>
      <w:ind w:left="360" w:firstLine="360"/>
    </w:pPr>
    <w:rPr>
      <w:szCs w:val="20"/>
    </w:rPr>
  </w:style>
  <w:style w:type="paragraph" w:styleId="slovanzoznam">
    <w:name w:val="List Number"/>
    <w:basedOn w:val="Normlny"/>
    <w:rsid w:val="002C36A2"/>
    <w:pPr>
      <w:numPr>
        <w:numId w:val="11"/>
      </w:numPr>
      <w:spacing w:after="180" w:line="260" w:lineRule="exact"/>
    </w:pPr>
    <w:rPr>
      <w:rFonts w:ascii="Times" w:hAnsi="Times"/>
      <w:sz w:val="22"/>
      <w:szCs w:val="22"/>
    </w:rPr>
  </w:style>
  <w:style w:type="paragraph" w:customStyle="1" w:styleId="Bullet20">
    <w:name w:val="Bullet2"/>
    <w:basedOn w:val="Normlny"/>
    <w:rsid w:val="002C36A2"/>
    <w:pPr>
      <w:numPr>
        <w:numId w:val="12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Referencelink">
    <w:name w:val="Reference link"/>
    <w:basedOn w:val="BodyFormat"/>
    <w:next w:val="BulletBody"/>
    <w:rsid w:val="00081758"/>
    <w:pPr>
      <w:ind w:left="1080"/>
    </w:pPr>
    <w:rPr>
      <w:color w:val="3333FF"/>
      <w:szCs w:val="20"/>
      <w:u w:val="single"/>
    </w:rPr>
  </w:style>
  <w:style w:type="paragraph" w:customStyle="1" w:styleId="Bullet3">
    <w:name w:val="Bullet3"/>
    <w:basedOn w:val="Normlny"/>
    <w:rsid w:val="005F0E01"/>
    <w:pPr>
      <w:numPr>
        <w:numId w:val="13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Blankline">
    <w:name w:val="Blank line"/>
    <w:basedOn w:val="AnswerBlank"/>
    <w:rsid w:val="00ED0DAD"/>
    <w:pPr>
      <w:pBdr>
        <w:bottom w:val="none" w:sz="0" w:space="0" w:color="auto"/>
      </w:pBdr>
      <w:tabs>
        <w:tab w:val="right" w:leader="underscore" w:pos="9540"/>
      </w:tabs>
      <w:ind w:left="1260"/>
    </w:pPr>
  </w:style>
  <w:style w:type="paragraph" w:customStyle="1" w:styleId="Bullet1Checkbox">
    <w:name w:val="Bullet1 Checkbox"/>
    <w:basedOn w:val="BulletCheckbox"/>
    <w:rsid w:val="004D7D19"/>
    <w:pPr>
      <w:spacing w:after="120"/>
    </w:pPr>
  </w:style>
  <w:style w:type="paragraph" w:customStyle="1" w:styleId="BulletCheckbox">
    <w:name w:val="Bullet Checkbox"/>
    <w:basedOn w:val="Normlny"/>
    <w:rsid w:val="004D7D19"/>
    <w:pPr>
      <w:numPr>
        <w:numId w:val="14"/>
      </w:numPr>
    </w:pPr>
    <w:rPr>
      <w:rFonts w:ascii="Times" w:hAnsi="Times"/>
      <w:sz w:val="22"/>
      <w:szCs w:val="22"/>
    </w:rPr>
  </w:style>
  <w:style w:type="paragraph" w:customStyle="1" w:styleId="NoteCaution">
    <w:name w:val="Note Caution"/>
    <w:basedOn w:val="Note"/>
    <w:rsid w:val="00E164C3"/>
    <w:pPr>
      <w:keepLines/>
      <w:numPr>
        <w:numId w:val="15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character" w:styleId="Zvraznenie">
    <w:name w:val="Emphasis"/>
    <w:basedOn w:val="Predvolenpsmoodseku"/>
    <w:qFormat/>
    <w:rsid w:val="005F7C99"/>
    <w:rPr>
      <w:b/>
      <w:bCs/>
      <w:i w:val="0"/>
      <w:iCs w:val="0"/>
    </w:rPr>
  </w:style>
  <w:style w:type="paragraph" w:customStyle="1" w:styleId="FigureBox">
    <w:name w:val="Figure Box"/>
    <w:next w:val="Normlny"/>
    <w:rsid w:val="009248B6"/>
    <w:pPr>
      <w:widowControl w:val="0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/>
      <w:ind w:left="1195" w:right="1253"/>
    </w:pPr>
    <w:rPr>
      <w:rFonts w:ascii="Times" w:hAnsi="Times"/>
      <w:sz w:val="22"/>
      <w:szCs w:val="22"/>
      <w:lang w:val="en-US" w:eastAsia="en-US"/>
    </w:rPr>
  </w:style>
  <w:style w:type="paragraph" w:customStyle="1" w:styleId="FigureBoxTop">
    <w:name w:val="Figure Box Top"/>
    <w:basedOn w:val="FigureBox"/>
    <w:next w:val="Normlny"/>
    <w:rsid w:val="009248B6"/>
    <w:pPr>
      <w:pageBreakBefore/>
    </w:pPr>
  </w:style>
  <w:style w:type="paragraph" w:styleId="PredformtovanHTML">
    <w:name w:val="HTML Preformatted"/>
    <w:basedOn w:val="Normlny"/>
    <w:uiPriority w:val="99"/>
    <w:rsid w:val="00B93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Example2">
    <w:name w:val="Example 2"/>
    <w:basedOn w:val="Example"/>
    <w:rsid w:val="00932431"/>
    <w:pPr>
      <w:tabs>
        <w:tab w:val="left" w:pos="2880"/>
        <w:tab w:val="left" w:pos="4320"/>
        <w:tab w:val="left" w:pos="5760"/>
        <w:tab w:val="left" w:pos="7200"/>
      </w:tabs>
      <w:ind w:left="1195"/>
    </w:pPr>
  </w:style>
  <w:style w:type="paragraph" w:customStyle="1" w:styleId="Example3">
    <w:name w:val="Example 3"/>
    <w:basedOn w:val="Example2"/>
    <w:rsid w:val="00932431"/>
    <w:pPr>
      <w:spacing w:before="0" w:after="0"/>
    </w:pPr>
    <w:rPr>
      <w:sz w:val="18"/>
      <w:szCs w:val="18"/>
    </w:rPr>
  </w:style>
  <w:style w:type="character" w:customStyle="1" w:styleId="HTMLPreformattedChar">
    <w:name w:val="HTML Preformatted Char"/>
    <w:basedOn w:val="Predvolenpsmoodseku"/>
    <w:uiPriority w:val="99"/>
    <w:rsid w:val="00AE0989"/>
    <w:rPr>
      <w:rFonts w:ascii="Arial" w:hAnsi="Arial" w:cs="Arial"/>
      <w:szCs w:val="24"/>
      <w:lang w:val="en-US" w:eastAsia="en-US" w:bidi="ar-SA"/>
    </w:rPr>
  </w:style>
  <w:style w:type="paragraph" w:customStyle="1" w:styleId="pblblocklabel">
    <w:name w:val="pbl_blocklabel"/>
    <w:basedOn w:val="Normlny"/>
    <w:rsid w:val="00B92A3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exbold">
    <w:name w:val="cexbold"/>
    <w:basedOn w:val="Predvolenpsmoodseku"/>
    <w:rsid w:val="00B92A37"/>
  </w:style>
  <w:style w:type="character" w:customStyle="1" w:styleId="BulletBodyChar">
    <w:name w:val="Bullet Body Char"/>
    <w:basedOn w:val="BodyFormatChar"/>
    <w:link w:val="BulletBody"/>
    <w:rsid w:val="00AA6779"/>
    <w:rPr>
      <w:rFonts w:ascii="Arial" w:hAnsi="Arial"/>
      <w:szCs w:val="24"/>
    </w:rPr>
  </w:style>
  <w:style w:type="character" w:styleId="Siln">
    <w:name w:val="Strong"/>
    <w:basedOn w:val="Predvolenpsmoodseku"/>
    <w:qFormat/>
    <w:rsid w:val="00F31946"/>
    <w:rPr>
      <w:b/>
      <w:bCs/>
    </w:rPr>
  </w:style>
  <w:style w:type="paragraph" w:customStyle="1" w:styleId="CommandFont">
    <w:name w:val="Command Font"/>
    <w:basedOn w:val="BodyFormat"/>
    <w:rsid w:val="007B2C1C"/>
    <w:pPr>
      <w:spacing w:before="0" w:after="0" w:line="240" w:lineRule="auto"/>
    </w:pPr>
    <w:rPr>
      <w:rFonts w:ascii="Courier New" w:hAnsi="Courier New"/>
    </w:rPr>
  </w:style>
  <w:style w:type="paragraph" w:customStyle="1" w:styleId="StyleBlanklineLeft05">
    <w:name w:val="Style Blank line + Left:  0.5&quot;"/>
    <w:basedOn w:val="Blankline"/>
    <w:rsid w:val="007B2C1C"/>
    <w:pPr>
      <w:ind w:left="360"/>
    </w:pPr>
    <w:rPr>
      <w:rFonts w:ascii="Arial" w:hAnsi="Arial"/>
      <w:sz w:val="20"/>
      <w:szCs w:val="20"/>
    </w:rPr>
  </w:style>
  <w:style w:type="paragraph" w:customStyle="1" w:styleId="Preformatted">
    <w:name w:val="Preformatted"/>
    <w:basedOn w:val="NormalParagraph"/>
    <w:rsid w:val="00847642"/>
    <w:pPr>
      <w:spacing w:before="0"/>
    </w:pPr>
    <w:rPr>
      <w:rFonts w:ascii="Courier New" w:hAnsi="Courier New"/>
      <w:sz w:val="18"/>
    </w:rPr>
  </w:style>
  <w:style w:type="character" w:customStyle="1" w:styleId="NormalParagraphChar">
    <w:name w:val="NormalParagraph Char"/>
    <w:basedOn w:val="Predvolenpsmoodseku"/>
    <w:link w:val="NormalParagraph"/>
    <w:rsid w:val="00847642"/>
    <w:rPr>
      <w:rFonts w:ascii="Arial" w:hAnsi="Arial"/>
      <w:sz w:val="24"/>
      <w:szCs w:val="24"/>
    </w:rPr>
  </w:style>
  <w:style w:type="paragraph" w:styleId="Odsekzoznamu">
    <w:name w:val="List Paragraph"/>
    <w:basedOn w:val="Normlny"/>
    <w:uiPriority w:val="34"/>
    <w:qFormat/>
    <w:rsid w:val="00AC4F93"/>
    <w:pPr>
      <w:ind w:left="720"/>
      <w:contextualSpacing/>
    </w:pPr>
  </w:style>
  <w:style w:type="paragraph" w:customStyle="1" w:styleId="Kod">
    <w:name w:val="Kod"/>
    <w:basedOn w:val="CMDOutput"/>
    <w:link w:val="KodChar"/>
    <w:qFormat/>
    <w:rsid w:val="00AA0DC3"/>
  </w:style>
  <w:style w:type="paragraph" w:styleId="Hlavikaobsahu">
    <w:name w:val="TOC Heading"/>
    <w:basedOn w:val="Nadpis1"/>
    <w:next w:val="Normlny"/>
    <w:uiPriority w:val="39"/>
    <w:unhideWhenUsed/>
    <w:qFormat/>
    <w:rsid w:val="00A65D0D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sk-SK"/>
    </w:rPr>
  </w:style>
  <w:style w:type="character" w:customStyle="1" w:styleId="KodChar">
    <w:name w:val="Kod Char"/>
    <w:basedOn w:val="Predvolenpsmoodseku"/>
    <w:link w:val="Kod"/>
    <w:rsid w:val="00AA0DC3"/>
    <w:rPr>
      <w:rFonts w:ascii="Courier New" w:eastAsia="Calibri" w:hAnsi="Courier New"/>
      <w:sz w:val="18"/>
      <w:szCs w:val="22"/>
      <w:lang w:val="en-US" w:eastAsia="en-US"/>
    </w:rPr>
  </w:style>
  <w:style w:type="paragraph" w:customStyle="1" w:styleId="StepHead">
    <w:name w:val="Step Head"/>
    <w:basedOn w:val="Normlny"/>
    <w:next w:val="Normlny"/>
    <w:qFormat/>
    <w:rsid w:val="00AA0DC3"/>
    <w:pPr>
      <w:keepNext/>
      <w:numPr>
        <w:ilvl w:val="1"/>
        <w:numId w:val="43"/>
      </w:numPr>
      <w:spacing w:before="240" w:after="120" w:line="276" w:lineRule="auto"/>
    </w:pPr>
    <w:rPr>
      <w:rFonts w:eastAsia="Calibri"/>
      <w:b/>
      <w:sz w:val="22"/>
      <w:szCs w:val="22"/>
    </w:rPr>
  </w:style>
  <w:style w:type="paragraph" w:customStyle="1" w:styleId="Bulletlevel1">
    <w:name w:val="Bullet level 1"/>
    <w:basedOn w:val="Normlny"/>
    <w:qFormat/>
    <w:rsid w:val="00AA0DC3"/>
    <w:pPr>
      <w:numPr>
        <w:numId w:val="42"/>
      </w:numPr>
      <w:spacing w:before="60" w:after="60" w:line="276" w:lineRule="auto"/>
    </w:pPr>
    <w:rPr>
      <w:rFonts w:eastAsia="Calibri"/>
      <w:szCs w:val="22"/>
    </w:rPr>
  </w:style>
  <w:style w:type="paragraph" w:customStyle="1" w:styleId="Bulletlevel2">
    <w:name w:val="Bullet level 2"/>
    <w:basedOn w:val="Normlny"/>
    <w:qFormat/>
    <w:rsid w:val="00AA0DC3"/>
    <w:pPr>
      <w:numPr>
        <w:ilvl w:val="1"/>
        <w:numId w:val="42"/>
      </w:numPr>
      <w:spacing w:before="60" w:after="60" w:line="276" w:lineRule="auto"/>
    </w:pPr>
    <w:rPr>
      <w:rFonts w:eastAsia="Calibri"/>
      <w:szCs w:val="22"/>
    </w:rPr>
  </w:style>
  <w:style w:type="paragraph" w:customStyle="1" w:styleId="PartHead">
    <w:name w:val="Part Head"/>
    <w:basedOn w:val="Odsekzoznamu"/>
    <w:next w:val="Normlny"/>
    <w:qFormat/>
    <w:rsid w:val="00AA0DC3"/>
    <w:pPr>
      <w:keepNext/>
      <w:numPr>
        <w:numId w:val="43"/>
      </w:numPr>
      <w:spacing w:before="240" w:after="60" w:line="276" w:lineRule="auto"/>
      <w:contextualSpacing w:val="0"/>
      <w:outlineLvl w:val="0"/>
    </w:pPr>
    <w:rPr>
      <w:rFonts w:eastAsia="Calibri"/>
      <w:b/>
      <w:sz w:val="28"/>
      <w:szCs w:val="22"/>
    </w:rPr>
  </w:style>
  <w:style w:type="paragraph" w:customStyle="1" w:styleId="SubStepAlpha">
    <w:name w:val="SubStep Alpha"/>
    <w:basedOn w:val="Normlny"/>
    <w:qFormat/>
    <w:rsid w:val="00AA0DC3"/>
    <w:pPr>
      <w:numPr>
        <w:ilvl w:val="2"/>
        <w:numId w:val="43"/>
      </w:numPr>
      <w:spacing w:before="120" w:after="120"/>
    </w:pPr>
    <w:rPr>
      <w:rFonts w:eastAsia="Calibri"/>
      <w:szCs w:val="22"/>
    </w:rPr>
  </w:style>
  <w:style w:type="paragraph" w:customStyle="1" w:styleId="SubStepNum0">
    <w:name w:val="SubStep Num"/>
    <w:basedOn w:val="SubStepAlpha"/>
    <w:qFormat/>
    <w:rsid w:val="00AA0DC3"/>
    <w:pPr>
      <w:numPr>
        <w:ilvl w:val="3"/>
      </w:numPr>
    </w:pPr>
  </w:style>
  <w:style w:type="numbering" w:customStyle="1" w:styleId="BulletList">
    <w:name w:val="Bullet_List"/>
    <w:basedOn w:val="Bezzoznamu"/>
    <w:uiPriority w:val="99"/>
    <w:rsid w:val="00AA0DC3"/>
    <w:pPr>
      <w:numPr>
        <w:numId w:val="42"/>
      </w:numPr>
    </w:pPr>
  </w:style>
  <w:style w:type="numbering" w:customStyle="1" w:styleId="PartStepSubStepList">
    <w:name w:val="Part_Step_SubStep_List"/>
    <w:basedOn w:val="Bezzoznamu"/>
    <w:uiPriority w:val="99"/>
    <w:rsid w:val="00AA0DC3"/>
    <w:pPr>
      <w:numPr>
        <w:numId w:val="43"/>
      </w:numPr>
    </w:pPr>
  </w:style>
  <w:style w:type="paragraph" w:customStyle="1" w:styleId="CMDOutput">
    <w:name w:val="CMD Output"/>
    <w:basedOn w:val="Normlny"/>
    <w:rsid w:val="00AA0DC3"/>
    <w:pPr>
      <w:spacing w:before="60" w:after="60"/>
      <w:ind w:left="720"/>
    </w:pPr>
    <w:rPr>
      <w:rFonts w:ascii="Courier New" w:eastAsia="Calibri" w:hAnsi="Courier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223914">
      <w:bodyDiv w:val="1"/>
      <w:marLeft w:val="18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150">
          <w:marLeft w:val="60"/>
          <w:marRight w:val="6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516">
              <w:marLeft w:val="36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68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Kresba_programu_Microsoft_Visio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ocoker\Application%20Data\Microsoft\Templates\CCNPv6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E1284-984E-46B8-ACD7-7492BB4F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CCNPv6.dot</Template>
  <TotalTime>203</TotalTime>
  <Pages>8</Pages>
  <Words>1425</Words>
  <Characters>8130</Characters>
  <Application>Microsoft Office Word</Application>
  <DocSecurity>0</DocSecurity>
  <Lines>67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KIS</Company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palo segec</cp:lastModifiedBy>
  <cp:revision>43</cp:revision>
  <cp:lastPrinted>2012-03-15T20:39:00Z</cp:lastPrinted>
  <dcterms:created xsi:type="dcterms:W3CDTF">2017-03-22T08:18:00Z</dcterms:created>
  <dcterms:modified xsi:type="dcterms:W3CDTF">2017-05-30T10:39:00Z</dcterms:modified>
</cp:coreProperties>
</file>