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6FB5C" w14:textId="77777777" w:rsidR="009A7350" w:rsidRPr="003F2510" w:rsidRDefault="00AA2300" w:rsidP="0052024F">
      <w:pPr>
        <w:pStyle w:val="LabTitle"/>
        <w:spacing w:before="0" w:after="0"/>
        <w:rPr>
          <w:b/>
          <w:sz w:val="28"/>
          <w:lang w:val="sk-SK"/>
        </w:rPr>
      </w:pPr>
      <w:r w:rsidRPr="003F2510">
        <w:rPr>
          <w:b/>
          <w:sz w:val="28"/>
          <w:lang w:val="sk-SK"/>
        </w:rPr>
        <w:t xml:space="preserve">Lab </w:t>
      </w:r>
      <w:r w:rsidR="00E9514E" w:rsidRPr="003F2510">
        <w:rPr>
          <w:b/>
          <w:sz w:val="28"/>
          <w:lang w:val="sk-SK"/>
        </w:rPr>
        <w:t>4</w:t>
      </w:r>
      <w:r w:rsidRPr="003F2510">
        <w:rPr>
          <w:b/>
          <w:sz w:val="28"/>
          <w:lang w:val="sk-SK"/>
        </w:rPr>
        <w:t>.</w:t>
      </w:r>
      <w:r w:rsidR="00791789" w:rsidRPr="003F2510">
        <w:rPr>
          <w:b/>
          <w:sz w:val="28"/>
          <w:lang w:val="sk-SK"/>
        </w:rPr>
        <w:t>3</w:t>
      </w:r>
      <w:r w:rsidR="006C63CD" w:rsidRPr="003F2510">
        <w:rPr>
          <w:b/>
          <w:sz w:val="28"/>
          <w:lang w:val="sk-SK"/>
        </w:rPr>
        <w:t xml:space="preserve"> </w:t>
      </w:r>
      <w:r w:rsidRPr="003F2510">
        <w:rPr>
          <w:b/>
          <w:sz w:val="28"/>
          <w:lang w:val="sk-SK"/>
        </w:rPr>
        <w:t>–</w:t>
      </w:r>
      <w:r w:rsidR="006C63CD" w:rsidRPr="003F2510">
        <w:rPr>
          <w:b/>
          <w:sz w:val="28"/>
          <w:lang w:val="sk-SK"/>
        </w:rPr>
        <w:t xml:space="preserve"> </w:t>
      </w:r>
      <w:r w:rsidR="00791789" w:rsidRPr="003F2510">
        <w:rPr>
          <w:b/>
          <w:sz w:val="28"/>
          <w:lang w:val="sk-SK"/>
        </w:rPr>
        <w:t>M</w:t>
      </w:r>
      <w:r w:rsidR="00AF08B0" w:rsidRPr="003F2510">
        <w:rPr>
          <w:b/>
          <w:sz w:val="28"/>
          <w:lang w:val="sk-SK"/>
        </w:rPr>
        <w:t>STP – analýza protokolu</w:t>
      </w:r>
    </w:p>
    <w:p w14:paraId="4B05D2C9" w14:textId="77777777" w:rsidR="009A7350" w:rsidRPr="000444A3" w:rsidRDefault="00E9514E" w:rsidP="00AA2300">
      <w:pPr>
        <w:pStyle w:val="LabTitle"/>
        <w:spacing w:before="0" w:after="0"/>
        <w:jc w:val="center"/>
        <w:rPr>
          <w:b/>
          <w:color w:val="FF0000"/>
          <w:sz w:val="22"/>
          <w:szCs w:val="24"/>
          <w:lang w:val="sk-SK"/>
        </w:rPr>
      </w:pPr>
      <w:r w:rsidRPr="000444A3">
        <w:rPr>
          <w:lang w:val="sk-SK"/>
        </w:rPr>
        <w:object w:dxaOrig="9120" w:dyaOrig="4410" w14:anchorId="389B4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5pt;height:220.4pt" o:ole="">
            <v:imagedata r:id="rId7" o:title=""/>
          </v:shape>
          <o:OLEObject Type="Embed" ProgID="Visio.Drawing.15" ShapeID="_x0000_i1025" DrawAspect="Content" ObjectID="_1555482844" r:id="rId8"/>
        </w:object>
      </w:r>
    </w:p>
    <w:p w14:paraId="66F1D125" w14:textId="77777777" w:rsidR="009A7350" w:rsidRPr="000444A3" w:rsidRDefault="00D71442" w:rsidP="0052024F">
      <w:pPr>
        <w:pStyle w:val="SectionHeading"/>
        <w:spacing w:before="0" w:after="0"/>
        <w:rPr>
          <w:sz w:val="22"/>
          <w:lang w:val="sk-SK"/>
        </w:rPr>
      </w:pPr>
      <w:r w:rsidRPr="000444A3">
        <w:rPr>
          <w:sz w:val="22"/>
          <w:lang w:val="sk-SK"/>
        </w:rPr>
        <w:t>Požadované kroky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2"/>
        <w:gridCol w:w="1605"/>
        <w:gridCol w:w="1608"/>
        <w:gridCol w:w="2015"/>
      </w:tblGrid>
      <w:tr w:rsidR="00D71442" w:rsidRPr="008E4E8B" w14:paraId="310018BE" w14:textId="77777777" w:rsidTr="00E54AA4">
        <w:trPr>
          <w:trHeight w:val="367"/>
        </w:trPr>
        <w:tc>
          <w:tcPr>
            <w:tcW w:w="4568" w:type="dxa"/>
          </w:tcPr>
          <w:p w14:paraId="65F15EB7" w14:textId="77777777" w:rsidR="00D71442" w:rsidRPr="008E4E8B" w:rsidRDefault="00D71442" w:rsidP="00B06C5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8E4E8B">
              <w:rPr>
                <w:b/>
                <w:szCs w:val="20"/>
                <w:lang w:val="sk-SK"/>
              </w:rPr>
              <w:t>Task</w:t>
            </w:r>
          </w:p>
        </w:tc>
        <w:tc>
          <w:tcPr>
            <w:tcW w:w="3260" w:type="dxa"/>
            <w:gridSpan w:val="2"/>
          </w:tcPr>
          <w:p w14:paraId="77CB905B" w14:textId="77777777" w:rsidR="00D71442" w:rsidRPr="008E4E8B" w:rsidRDefault="00D71442" w:rsidP="00B06C5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8E4E8B">
              <w:rPr>
                <w:b/>
                <w:szCs w:val="20"/>
                <w:lang w:val="sk-SK"/>
              </w:rPr>
              <w:t>Konfigurácia</w:t>
            </w:r>
          </w:p>
        </w:tc>
        <w:tc>
          <w:tcPr>
            <w:tcW w:w="2038" w:type="dxa"/>
          </w:tcPr>
          <w:p w14:paraId="576DF941" w14:textId="77777777" w:rsidR="00D71442" w:rsidRPr="008E4E8B" w:rsidRDefault="00D71442" w:rsidP="00B06C5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8E4E8B">
              <w:rPr>
                <w:b/>
                <w:szCs w:val="20"/>
                <w:lang w:val="sk-SK"/>
              </w:rPr>
              <w:t>Verifikácia</w:t>
            </w:r>
          </w:p>
        </w:tc>
      </w:tr>
      <w:tr w:rsidR="00AF08B0" w:rsidRPr="008E4E8B" w14:paraId="0BB7CE06" w14:textId="77777777" w:rsidTr="00AF08B0">
        <w:trPr>
          <w:trHeight w:val="409"/>
        </w:trPr>
        <w:tc>
          <w:tcPr>
            <w:tcW w:w="9866" w:type="dxa"/>
            <w:gridSpan w:val="4"/>
          </w:tcPr>
          <w:p w14:paraId="6BC1FA9A" w14:textId="77777777" w:rsidR="00AF08B0" w:rsidRPr="008E4E8B" w:rsidRDefault="00E14824" w:rsidP="008F7BA0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8E4E8B">
              <w:rPr>
                <w:b/>
                <w:szCs w:val="20"/>
                <w:lang w:val="sk-SK"/>
              </w:rPr>
              <w:t>Príprava prostredia</w:t>
            </w:r>
          </w:p>
        </w:tc>
      </w:tr>
      <w:tr w:rsidR="00A73896" w:rsidRPr="008E4E8B" w14:paraId="26F5DB39" w14:textId="77777777" w:rsidTr="00FA4BF5">
        <w:trPr>
          <w:trHeight w:val="409"/>
        </w:trPr>
        <w:tc>
          <w:tcPr>
            <w:tcW w:w="4568" w:type="dxa"/>
          </w:tcPr>
          <w:p w14:paraId="25677B32" w14:textId="57D374FE" w:rsidR="00A73896" w:rsidRPr="008E4E8B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Konfiguruj medzi prepínačmi trunky, vypni DTP, encaps dot1q na DLS prepínačoch.</w:t>
            </w:r>
          </w:p>
          <w:p w14:paraId="0DEDFDCA" w14:textId="77777777" w:rsidR="00A73896" w:rsidRPr="008E4E8B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70D79CE1" w14:textId="0292B3D6" w:rsidR="001321D4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ALS:</w:t>
            </w:r>
          </w:p>
          <w:p w14:paraId="7E2DF2F0" w14:textId="02873405" w:rsidR="00A73896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Switchport mode trunk</w:t>
            </w:r>
          </w:p>
          <w:p w14:paraId="5109DD9A" w14:textId="4CB3CBDF" w:rsidR="001321D4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Switchport trunk native vlan 999</w:t>
            </w:r>
          </w:p>
          <w:p w14:paraId="20392E59" w14:textId="19267D4B" w:rsidR="001321D4" w:rsidRPr="008E4E8B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Switchport nonegotiate</w:t>
            </w:r>
          </w:p>
          <w:p w14:paraId="43CDE91C" w14:textId="77777777" w:rsidR="00A73896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74A16DBA" w14:textId="3B820A4C" w:rsidR="001321D4" w:rsidRPr="008E4E8B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DLS:</w:t>
            </w:r>
          </w:p>
          <w:p w14:paraId="06D1E705" w14:textId="77777777" w:rsidR="00A73896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Switchport encaps dot1q</w:t>
            </w:r>
          </w:p>
          <w:p w14:paraId="0538BD13" w14:textId="77777777" w:rsidR="001321D4" w:rsidRDefault="001321D4" w:rsidP="001321D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Switchport mode trunk</w:t>
            </w:r>
          </w:p>
          <w:p w14:paraId="6CBA37C6" w14:textId="77777777" w:rsidR="001321D4" w:rsidRDefault="001321D4" w:rsidP="001321D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Switchport trunk native vlan 999</w:t>
            </w:r>
          </w:p>
          <w:p w14:paraId="3EFA97C6" w14:textId="77777777" w:rsidR="001321D4" w:rsidRPr="008E4E8B" w:rsidRDefault="001321D4" w:rsidP="001321D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Switchport nonegotiate</w:t>
            </w:r>
          </w:p>
          <w:p w14:paraId="4D749DD4" w14:textId="77777777" w:rsidR="001321D4" w:rsidRPr="008E4E8B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0DD7B2DF" w14:textId="77777777" w:rsidR="00A73896" w:rsidRPr="008E4E8B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int trunk</w:t>
            </w:r>
          </w:p>
        </w:tc>
      </w:tr>
      <w:tr w:rsidR="009B3BD2" w:rsidRPr="008E4E8B" w14:paraId="6D02EAC1" w14:textId="77777777" w:rsidTr="00FA4BF5">
        <w:trPr>
          <w:trHeight w:val="409"/>
        </w:trPr>
        <w:tc>
          <w:tcPr>
            <w:tcW w:w="4568" w:type="dxa"/>
          </w:tcPr>
          <w:p w14:paraId="049C39AB" w14:textId="2DD9EF40" w:rsidR="009B3BD2" w:rsidRPr="008E4E8B" w:rsidRDefault="009B3BD2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zapojenie, stavy portov, susedov</w:t>
            </w:r>
          </w:p>
        </w:tc>
        <w:tc>
          <w:tcPr>
            <w:tcW w:w="3260" w:type="dxa"/>
            <w:gridSpan w:val="2"/>
          </w:tcPr>
          <w:p w14:paraId="785D1734" w14:textId="77777777" w:rsidR="009B3BD2" w:rsidRDefault="009B3BD2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698A646F" w14:textId="77777777" w:rsidR="009B3BD2" w:rsidRDefault="009B3BD2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int status</w:t>
            </w:r>
          </w:p>
          <w:p w14:paraId="26502E0A" w14:textId="45B2BDA5" w:rsidR="009B3BD2" w:rsidRPr="008E4E8B" w:rsidRDefault="009B3BD2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cdp neigh</w:t>
            </w:r>
          </w:p>
        </w:tc>
      </w:tr>
      <w:tr w:rsidR="00E14824" w:rsidRPr="008E4E8B" w14:paraId="7E90F7EE" w14:textId="77777777" w:rsidTr="00EC771A">
        <w:trPr>
          <w:trHeight w:val="409"/>
        </w:trPr>
        <w:tc>
          <w:tcPr>
            <w:tcW w:w="4568" w:type="dxa"/>
          </w:tcPr>
          <w:p w14:paraId="40E7D4C0" w14:textId="7D3BF566" w:rsidR="00E14824" w:rsidRPr="008E4E8B" w:rsidRDefault="00E14824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Konfiguruj VTP</w:t>
            </w:r>
            <w:r w:rsidR="00580C40">
              <w:rPr>
                <w:szCs w:val="20"/>
                <w:lang w:val="sk-SK"/>
              </w:rPr>
              <w:t>v2</w:t>
            </w:r>
            <w:r w:rsidRPr="008E4E8B">
              <w:rPr>
                <w:szCs w:val="20"/>
                <w:lang w:val="sk-SK"/>
              </w:rPr>
              <w:t xml:space="preserve"> doménu </w:t>
            </w:r>
            <w:r w:rsidR="000444A3" w:rsidRPr="008E4E8B">
              <w:rPr>
                <w:b/>
                <w:i/>
                <w:szCs w:val="20"/>
                <w:lang w:val="sk-SK"/>
              </w:rPr>
              <w:t>netlab</w:t>
            </w:r>
            <w:r w:rsidRPr="008E4E8B">
              <w:rPr>
                <w:szCs w:val="20"/>
                <w:lang w:val="sk-SK"/>
              </w:rPr>
              <w:t xml:space="preserve"> a ako VTP server DLS1, ostatné budú vtp clienti</w:t>
            </w:r>
          </w:p>
        </w:tc>
        <w:tc>
          <w:tcPr>
            <w:tcW w:w="1630" w:type="dxa"/>
          </w:tcPr>
          <w:p w14:paraId="18D9A8B0" w14:textId="3BAF6845" w:rsidR="00E14824" w:rsidRPr="008E4E8B" w:rsidRDefault="00E1482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DLS1</w:t>
            </w:r>
            <w:r w:rsidR="001321D4">
              <w:rPr>
                <w:szCs w:val="20"/>
                <w:lang w:val="sk-SK"/>
              </w:rPr>
              <w:t>:</w:t>
            </w:r>
          </w:p>
          <w:p w14:paraId="712920BB" w14:textId="77777777" w:rsidR="00E14824" w:rsidRPr="008E4E8B" w:rsidRDefault="00E1482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Vtp domain </w:t>
            </w:r>
            <w:r w:rsidR="000444A3" w:rsidRPr="008E4E8B">
              <w:rPr>
                <w:szCs w:val="20"/>
                <w:lang w:val="sk-SK"/>
              </w:rPr>
              <w:t>netlab</w:t>
            </w:r>
          </w:p>
          <w:p w14:paraId="51D999FF" w14:textId="77777777" w:rsidR="00E14824" w:rsidRPr="008E4E8B" w:rsidRDefault="00E1482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1630" w:type="dxa"/>
          </w:tcPr>
          <w:p w14:paraId="23F5B36A" w14:textId="77777777" w:rsidR="00E14824" w:rsidRPr="008E4E8B" w:rsidRDefault="00E1482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Ostatné:</w:t>
            </w:r>
          </w:p>
          <w:p w14:paraId="23F0B2F1" w14:textId="77777777" w:rsidR="00E14824" w:rsidRPr="008E4E8B" w:rsidRDefault="00E1482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Vtp mode client</w:t>
            </w:r>
          </w:p>
          <w:p w14:paraId="640D7B53" w14:textId="77777777" w:rsidR="00E14824" w:rsidRPr="008E4E8B" w:rsidRDefault="00E14824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Vtp domain </w:t>
            </w:r>
            <w:r w:rsidR="000444A3" w:rsidRPr="008E4E8B">
              <w:rPr>
                <w:szCs w:val="20"/>
                <w:lang w:val="sk-SK"/>
              </w:rPr>
              <w:t>netlab</w:t>
            </w:r>
          </w:p>
        </w:tc>
        <w:tc>
          <w:tcPr>
            <w:tcW w:w="2038" w:type="dxa"/>
          </w:tcPr>
          <w:p w14:paraId="74410CB2" w14:textId="77777777" w:rsidR="00E14824" w:rsidRPr="008E4E8B" w:rsidRDefault="00E1482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vtp status</w:t>
            </w:r>
          </w:p>
        </w:tc>
      </w:tr>
      <w:tr w:rsidR="00A73896" w:rsidRPr="008E4E8B" w14:paraId="59A2FB1B" w14:textId="77777777" w:rsidTr="00E54AA4">
        <w:trPr>
          <w:trHeight w:val="583"/>
        </w:trPr>
        <w:tc>
          <w:tcPr>
            <w:tcW w:w="4568" w:type="dxa"/>
          </w:tcPr>
          <w:p w14:paraId="1A845BA0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Pridaj VLAN:</w:t>
            </w:r>
          </w:p>
          <w:p w14:paraId="62BBCDD5" w14:textId="77777777" w:rsidR="000444A3" w:rsidRPr="008E4E8B" w:rsidRDefault="000444A3" w:rsidP="000444A3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Vlan 100 name Users</w:t>
            </w:r>
          </w:p>
          <w:p w14:paraId="59D453DF" w14:textId="77777777" w:rsidR="000444A3" w:rsidRPr="008E4E8B" w:rsidRDefault="000444A3" w:rsidP="000444A3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Vlan 110 name Servers</w:t>
            </w:r>
          </w:p>
          <w:p w14:paraId="41A276A4" w14:textId="77777777" w:rsidR="000444A3" w:rsidRPr="008E4E8B" w:rsidRDefault="000444A3" w:rsidP="000444A3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Vlan 120 name Office</w:t>
            </w:r>
          </w:p>
          <w:p w14:paraId="10AE493F" w14:textId="77777777" w:rsidR="000444A3" w:rsidRPr="008E4E8B" w:rsidRDefault="000444A3" w:rsidP="000444A3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VLAN 99 name Manazment</w:t>
            </w:r>
          </w:p>
          <w:p w14:paraId="093CBD4C" w14:textId="77777777" w:rsidR="000444A3" w:rsidRPr="008E4E8B" w:rsidRDefault="000444A3" w:rsidP="000444A3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Vlan 888, name Parking</w:t>
            </w:r>
          </w:p>
          <w:p w14:paraId="7A36C40E" w14:textId="77777777" w:rsidR="000444A3" w:rsidRPr="008E4E8B" w:rsidRDefault="000444A3" w:rsidP="000444A3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Vlan 999, name Native</w:t>
            </w:r>
          </w:p>
          <w:p w14:paraId="220C36D0" w14:textId="77777777" w:rsidR="00A73896" w:rsidRPr="008E4E8B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6D8C5573" w14:textId="79CA3772" w:rsidR="001321D4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DLS:</w:t>
            </w:r>
          </w:p>
          <w:p w14:paraId="00DCBF14" w14:textId="3BB715C0" w:rsidR="001321D4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100</w:t>
            </w:r>
          </w:p>
          <w:p w14:paraId="4C2927F5" w14:textId="77777777" w:rsidR="001321D4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Name Users</w:t>
            </w:r>
          </w:p>
          <w:p w14:paraId="1FA05405" w14:textId="77777777" w:rsidR="001321D4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....</w:t>
            </w:r>
          </w:p>
          <w:p w14:paraId="499F886D" w14:textId="307CF5EE" w:rsidR="00A73896" w:rsidRPr="008E4E8B" w:rsidRDefault="001321D4" w:rsidP="001321D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....</w:t>
            </w:r>
          </w:p>
        </w:tc>
        <w:tc>
          <w:tcPr>
            <w:tcW w:w="2038" w:type="dxa"/>
          </w:tcPr>
          <w:p w14:paraId="0841A6A7" w14:textId="77777777" w:rsidR="00A73896" w:rsidRPr="008E4E8B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vlan brief</w:t>
            </w:r>
          </w:p>
        </w:tc>
      </w:tr>
      <w:tr w:rsidR="00422504" w:rsidRPr="008E4E8B" w14:paraId="4A2382F2" w14:textId="77777777" w:rsidTr="000444A3">
        <w:trPr>
          <w:trHeight w:val="373"/>
        </w:trPr>
        <w:tc>
          <w:tcPr>
            <w:tcW w:w="4568" w:type="dxa"/>
          </w:tcPr>
          <w:p w14:paraId="7E94921E" w14:textId="3FDFCF50" w:rsidR="00422504" w:rsidRPr="008E4E8B" w:rsidRDefault="00422504" w:rsidP="0042250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Konfiguruj SVI manažmentove jvlan pre VTY prís</w:t>
            </w:r>
            <w:bookmarkStart w:id="0" w:name="_GoBack"/>
            <w:bookmarkEnd w:id="0"/>
            <w:r>
              <w:rPr>
                <w:szCs w:val="20"/>
                <w:lang w:val="sk-SK"/>
              </w:rPr>
              <w:t>tup</w:t>
            </w:r>
          </w:p>
        </w:tc>
        <w:tc>
          <w:tcPr>
            <w:tcW w:w="3260" w:type="dxa"/>
            <w:gridSpan w:val="2"/>
          </w:tcPr>
          <w:p w14:paraId="24B697A4" w14:textId="77777777" w:rsidR="00422504" w:rsidRPr="008E4E8B" w:rsidRDefault="0042250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0BE4231B" w14:textId="77777777" w:rsidR="00422504" w:rsidRPr="008E4E8B" w:rsidRDefault="0042250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284097" w:rsidRPr="008E4E8B" w14:paraId="748275D9" w14:textId="77777777" w:rsidTr="000444A3">
        <w:trPr>
          <w:trHeight w:val="373"/>
        </w:trPr>
        <w:tc>
          <w:tcPr>
            <w:tcW w:w="4568" w:type="dxa"/>
          </w:tcPr>
          <w:p w14:paraId="5C881B9D" w14:textId="64C41410" w:rsidR="00284097" w:rsidRPr="008E4E8B" w:rsidRDefault="00284097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Over zaťaženie CPU prepínača</w:t>
            </w:r>
          </w:p>
        </w:tc>
        <w:tc>
          <w:tcPr>
            <w:tcW w:w="3260" w:type="dxa"/>
            <w:gridSpan w:val="2"/>
          </w:tcPr>
          <w:p w14:paraId="6C9849F2" w14:textId="77777777" w:rsidR="00284097" w:rsidRPr="008E4E8B" w:rsidRDefault="00284097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process cpu history</w:t>
            </w:r>
          </w:p>
        </w:tc>
        <w:tc>
          <w:tcPr>
            <w:tcW w:w="2038" w:type="dxa"/>
          </w:tcPr>
          <w:p w14:paraId="2959C90B" w14:textId="77777777" w:rsidR="00284097" w:rsidRPr="008E4E8B" w:rsidRDefault="00284097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0444A3" w:rsidRPr="008E4E8B" w14:paraId="06F96D65" w14:textId="77777777" w:rsidTr="000444A3">
        <w:trPr>
          <w:trHeight w:val="339"/>
        </w:trPr>
        <w:tc>
          <w:tcPr>
            <w:tcW w:w="4568" w:type="dxa"/>
          </w:tcPr>
          <w:p w14:paraId="4BEFF147" w14:textId="6226C7A7" w:rsidR="000444A3" w:rsidRPr="008E4E8B" w:rsidRDefault="000444A3" w:rsidP="00145721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lastRenderedPageBreak/>
              <w:t xml:space="preserve">Zapni </w:t>
            </w:r>
            <w:r w:rsidR="00145721">
              <w:rPr>
                <w:szCs w:val="20"/>
                <w:lang w:val="sk-SK"/>
              </w:rPr>
              <w:t>Rapid verziu</w:t>
            </w:r>
            <w:r w:rsidR="00B35E90">
              <w:rPr>
                <w:szCs w:val="20"/>
                <w:lang w:val="sk-SK"/>
              </w:rPr>
              <w:t xml:space="preserve"> STP</w:t>
            </w:r>
          </w:p>
        </w:tc>
        <w:tc>
          <w:tcPr>
            <w:tcW w:w="3260" w:type="dxa"/>
            <w:gridSpan w:val="2"/>
          </w:tcPr>
          <w:p w14:paraId="4F081CEA" w14:textId="16A9676E" w:rsidR="000444A3" w:rsidRPr="008E4E8B" w:rsidRDefault="00B35E90" w:rsidP="00145721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spann mode </w:t>
            </w:r>
            <w:r w:rsidR="00145721">
              <w:rPr>
                <w:szCs w:val="20"/>
                <w:lang w:val="sk-SK"/>
              </w:rPr>
              <w:t>rapid</w:t>
            </w:r>
          </w:p>
        </w:tc>
        <w:tc>
          <w:tcPr>
            <w:tcW w:w="2038" w:type="dxa"/>
          </w:tcPr>
          <w:p w14:paraId="054A1AF9" w14:textId="4E6F4654" w:rsidR="006F613C" w:rsidRPr="008E4E8B" w:rsidRDefault="001321D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span</w:t>
            </w:r>
          </w:p>
        </w:tc>
      </w:tr>
      <w:tr w:rsidR="000444A3" w:rsidRPr="008E4E8B" w14:paraId="4D308A27" w14:textId="77777777" w:rsidTr="0013593F">
        <w:trPr>
          <w:trHeight w:val="339"/>
        </w:trPr>
        <w:tc>
          <w:tcPr>
            <w:tcW w:w="7828" w:type="dxa"/>
            <w:gridSpan w:val="3"/>
          </w:tcPr>
          <w:p w14:paraId="29E6723E" w14:textId="52D1DB35" w:rsidR="000444A3" w:rsidRPr="008E4E8B" w:rsidRDefault="00580C40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Sp</w:t>
            </w:r>
            <w:r w:rsidR="000444A3" w:rsidRPr="008E4E8B">
              <w:rPr>
                <w:szCs w:val="20"/>
                <w:lang w:val="sk-SK"/>
              </w:rPr>
              <w:t>anning tree strom, počet stromov, RBID</w:t>
            </w:r>
          </w:p>
        </w:tc>
        <w:tc>
          <w:tcPr>
            <w:tcW w:w="2038" w:type="dxa"/>
          </w:tcPr>
          <w:p w14:paraId="08B970FF" w14:textId="77777777" w:rsidR="000444A3" w:rsidRPr="008E4E8B" w:rsidRDefault="000444A3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Show span </w:t>
            </w:r>
          </w:p>
        </w:tc>
      </w:tr>
      <w:tr w:rsidR="00B35E90" w:rsidRPr="008E4E8B" w14:paraId="395099C7" w14:textId="77777777" w:rsidTr="00CA3687">
        <w:trPr>
          <w:trHeight w:val="430"/>
        </w:trPr>
        <w:tc>
          <w:tcPr>
            <w:tcW w:w="9866" w:type="dxa"/>
            <w:gridSpan w:val="4"/>
          </w:tcPr>
          <w:p w14:paraId="73EF2AF9" w14:textId="1A396FF5" w:rsidR="00B35E90" w:rsidRPr="008E4E8B" w:rsidRDefault="00B35E90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47793C">
              <w:rPr>
                <w:b/>
                <w:szCs w:val="20"/>
                <w:lang w:val="sk-SK"/>
              </w:rPr>
              <w:t>Konfigurácia MST</w:t>
            </w:r>
          </w:p>
        </w:tc>
      </w:tr>
      <w:tr w:rsidR="00A73896" w:rsidRPr="008E4E8B" w14:paraId="76E35ABF" w14:textId="77777777" w:rsidTr="00E54AA4">
        <w:trPr>
          <w:trHeight w:val="583"/>
        </w:trPr>
        <w:tc>
          <w:tcPr>
            <w:tcW w:w="4568" w:type="dxa"/>
          </w:tcPr>
          <w:p w14:paraId="642842EE" w14:textId="77777777" w:rsidR="00A73896" w:rsidRPr="008E4E8B" w:rsidRDefault="00053A12" w:rsidP="00F43E17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Konfiguruj MST</w:t>
            </w:r>
          </w:p>
          <w:p w14:paraId="779C83EB" w14:textId="77777777" w:rsidR="00053A12" w:rsidRPr="008E4E8B" w:rsidRDefault="00053A12" w:rsidP="00F43E17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 menom</w:t>
            </w:r>
            <w:r w:rsidR="001611CF" w:rsidRPr="008E4E8B">
              <w:rPr>
                <w:szCs w:val="20"/>
                <w:lang w:val="sk-SK"/>
              </w:rPr>
              <w:t xml:space="preserve"> domény</w:t>
            </w:r>
            <w:r w:rsidRPr="008E4E8B">
              <w:rPr>
                <w:szCs w:val="20"/>
                <w:lang w:val="sk-SK"/>
              </w:rPr>
              <w:t xml:space="preserve"> </w:t>
            </w:r>
            <w:r w:rsidR="000444A3" w:rsidRPr="008E4E8B">
              <w:rPr>
                <w:szCs w:val="20"/>
                <w:lang w:val="sk-SK"/>
              </w:rPr>
              <w:t>b303</w:t>
            </w:r>
          </w:p>
          <w:p w14:paraId="4A7DB7F2" w14:textId="77777777" w:rsidR="00053A12" w:rsidRPr="008E4E8B" w:rsidRDefault="00053A12" w:rsidP="00F43E17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54069634" w14:textId="77777777" w:rsidR="00053A12" w:rsidRPr="008E4E8B" w:rsidRDefault="00053A12" w:rsidP="00F43E17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1BBD3A2F" w14:textId="77777777" w:rsidR="00053A12" w:rsidRPr="008E4E8B" w:rsidRDefault="00053A12" w:rsidP="00053A1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span mst config</w:t>
            </w:r>
          </w:p>
          <w:p w14:paraId="456DE920" w14:textId="77777777" w:rsidR="00053A12" w:rsidRPr="008E4E8B" w:rsidRDefault="000444A3" w:rsidP="00053A1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  </w:t>
            </w:r>
            <w:r w:rsidR="00053A12" w:rsidRPr="008E4E8B">
              <w:rPr>
                <w:szCs w:val="20"/>
                <w:lang w:val="sk-SK"/>
              </w:rPr>
              <w:t xml:space="preserve">name </w:t>
            </w:r>
            <w:r w:rsidRPr="008E4E8B">
              <w:rPr>
                <w:szCs w:val="20"/>
                <w:lang w:val="sk-SK"/>
              </w:rPr>
              <w:t>b303</w:t>
            </w:r>
          </w:p>
          <w:p w14:paraId="2495587A" w14:textId="77777777" w:rsidR="00053A12" w:rsidRPr="008E4E8B" w:rsidRDefault="000444A3" w:rsidP="00053A1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  </w:t>
            </w:r>
            <w:r w:rsidR="00053A12" w:rsidRPr="008E4E8B">
              <w:rPr>
                <w:szCs w:val="20"/>
                <w:lang w:val="sk-SK"/>
              </w:rPr>
              <w:t>revision CISLO_REV</w:t>
            </w:r>
          </w:p>
          <w:p w14:paraId="107010B9" w14:textId="77777777" w:rsidR="00E562DF" w:rsidRPr="008E4E8B" w:rsidRDefault="00E562DF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0BEBAFA5" w14:textId="6233941F" w:rsidR="005B64AD" w:rsidRDefault="005B64AD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5B64AD">
              <w:rPr>
                <w:szCs w:val="20"/>
                <w:lang w:val="sk-SK"/>
              </w:rPr>
              <w:t>(config-mst)#</w:t>
            </w:r>
          </w:p>
          <w:p w14:paraId="363E38DD" w14:textId="6FC6639E" w:rsidR="00F81374" w:rsidRPr="008E4E8B" w:rsidRDefault="005B64AD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</w:t>
            </w:r>
            <w:r w:rsidR="00F81374" w:rsidRPr="008E4E8B">
              <w:rPr>
                <w:szCs w:val="20"/>
                <w:lang w:val="sk-SK"/>
              </w:rPr>
              <w:t>Show current</w:t>
            </w:r>
          </w:p>
          <w:p w14:paraId="0C183DD8" w14:textId="431DAB38" w:rsidR="00F81374" w:rsidRPr="008E4E8B" w:rsidRDefault="005B64AD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</w:t>
            </w:r>
            <w:r w:rsidR="00F81374" w:rsidRPr="008E4E8B">
              <w:rPr>
                <w:szCs w:val="20"/>
                <w:lang w:val="sk-SK"/>
              </w:rPr>
              <w:t>Show pending</w:t>
            </w:r>
          </w:p>
          <w:p w14:paraId="19094CDB" w14:textId="77777777" w:rsidR="00F81374" w:rsidRPr="008E4E8B" w:rsidRDefault="00F81374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14D628AE" w14:textId="55825317" w:rsidR="00F81374" w:rsidRPr="008E4E8B" w:rsidRDefault="00053A12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span mst config</w:t>
            </w:r>
            <w:r w:rsidR="002524C5">
              <w:rPr>
                <w:szCs w:val="20"/>
                <w:lang w:val="sk-SK"/>
              </w:rPr>
              <w:t>uration</w:t>
            </w:r>
          </w:p>
        </w:tc>
      </w:tr>
      <w:tr w:rsidR="00D50BF0" w:rsidRPr="008E4E8B" w14:paraId="6BFE38D5" w14:textId="77777777" w:rsidTr="00E54AA4">
        <w:trPr>
          <w:trHeight w:val="583"/>
        </w:trPr>
        <w:tc>
          <w:tcPr>
            <w:tcW w:w="4568" w:type="dxa"/>
          </w:tcPr>
          <w:p w14:paraId="0B1D52CB" w14:textId="77777777" w:rsidR="00D50BF0" w:rsidRPr="008E4E8B" w:rsidRDefault="00D50BF0" w:rsidP="00F43E17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Over stav STP</w:t>
            </w:r>
            <w:r w:rsidR="000444A3" w:rsidRPr="008E4E8B">
              <w:rPr>
                <w:szCs w:val="20"/>
                <w:lang w:val="sk-SK"/>
              </w:rPr>
              <w:t>, aký protocol bežÍ?</w:t>
            </w:r>
          </w:p>
        </w:tc>
        <w:tc>
          <w:tcPr>
            <w:tcW w:w="3260" w:type="dxa"/>
            <w:gridSpan w:val="2"/>
          </w:tcPr>
          <w:p w14:paraId="7EFDDD88" w14:textId="77777777" w:rsidR="00D50BF0" w:rsidRPr="008E4E8B" w:rsidRDefault="00D50BF0" w:rsidP="00053A1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6C28958D" w14:textId="77777777" w:rsidR="00D50BF0" w:rsidRPr="008E4E8B" w:rsidRDefault="00D50BF0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span</w:t>
            </w:r>
          </w:p>
        </w:tc>
      </w:tr>
      <w:tr w:rsidR="00E562DF" w:rsidRPr="008E4E8B" w14:paraId="74E96F8C" w14:textId="77777777" w:rsidTr="00D50BF0">
        <w:trPr>
          <w:trHeight w:val="294"/>
        </w:trPr>
        <w:tc>
          <w:tcPr>
            <w:tcW w:w="4568" w:type="dxa"/>
          </w:tcPr>
          <w:p w14:paraId="12D731E7" w14:textId="347914E1" w:rsidR="00E562DF" w:rsidRPr="008E4E8B" w:rsidRDefault="00053A12" w:rsidP="00B249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Zapni mst</w:t>
            </w:r>
            <w:r w:rsidR="00B249E0">
              <w:rPr>
                <w:szCs w:val="20"/>
                <w:lang w:val="sk-SK"/>
              </w:rPr>
              <w:t xml:space="preserve"> na dls1</w:t>
            </w:r>
          </w:p>
        </w:tc>
        <w:tc>
          <w:tcPr>
            <w:tcW w:w="3260" w:type="dxa"/>
            <w:gridSpan w:val="2"/>
          </w:tcPr>
          <w:p w14:paraId="64A21B65" w14:textId="77777777" w:rsidR="00E562DF" w:rsidRPr="008E4E8B" w:rsidRDefault="00053A12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Span</w:t>
            </w:r>
            <w:r w:rsidR="00F71C9B" w:rsidRPr="008E4E8B">
              <w:rPr>
                <w:szCs w:val="20"/>
                <w:lang w:val="sk-SK"/>
              </w:rPr>
              <w:t>ning</w:t>
            </w:r>
            <w:r w:rsidRPr="008E4E8B">
              <w:rPr>
                <w:szCs w:val="20"/>
                <w:lang w:val="sk-SK"/>
              </w:rPr>
              <w:t xml:space="preserve"> </w:t>
            </w:r>
            <w:r w:rsidR="00F71C9B" w:rsidRPr="008E4E8B">
              <w:rPr>
                <w:szCs w:val="20"/>
                <w:lang w:val="sk-SK"/>
              </w:rPr>
              <w:t xml:space="preserve">mode </w:t>
            </w:r>
            <w:r w:rsidRPr="008E4E8B">
              <w:rPr>
                <w:szCs w:val="20"/>
                <w:lang w:val="sk-SK"/>
              </w:rPr>
              <w:t>mst</w:t>
            </w:r>
          </w:p>
        </w:tc>
        <w:tc>
          <w:tcPr>
            <w:tcW w:w="2038" w:type="dxa"/>
          </w:tcPr>
          <w:p w14:paraId="3A01DF89" w14:textId="77777777" w:rsidR="00E562DF" w:rsidRPr="008E4E8B" w:rsidRDefault="00857CF2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span</w:t>
            </w:r>
          </w:p>
        </w:tc>
      </w:tr>
      <w:tr w:rsidR="000444A3" w:rsidRPr="008E4E8B" w14:paraId="43950A15" w14:textId="77777777" w:rsidTr="00D50BF0">
        <w:trPr>
          <w:trHeight w:val="294"/>
        </w:trPr>
        <w:tc>
          <w:tcPr>
            <w:tcW w:w="4568" w:type="dxa"/>
          </w:tcPr>
          <w:p w14:paraId="05EE0440" w14:textId="77777777" w:rsidR="00B249E0" w:rsidRDefault="000444A3" w:rsidP="00F43E17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Over stp či beží správna verzia</w:t>
            </w:r>
            <w:r w:rsidR="00B249E0">
              <w:rPr>
                <w:szCs w:val="20"/>
                <w:lang w:val="sk-SK"/>
              </w:rPr>
              <w:t xml:space="preserve"> a vzťah k susedom.</w:t>
            </w:r>
          </w:p>
          <w:p w14:paraId="3A693376" w14:textId="1D3D54E4" w:rsidR="000444A3" w:rsidRPr="008E4E8B" w:rsidRDefault="00B249E0" w:rsidP="00B249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</w:t>
            </w:r>
            <w:r w:rsidRPr="008E4E8B">
              <w:rPr>
                <w:szCs w:val="20"/>
                <w:lang w:val="sk-SK"/>
              </w:rPr>
              <w:t>a</w:t>
            </w:r>
            <w:r>
              <w:rPr>
                <w:szCs w:val="20"/>
                <w:lang w:val="sk-SK"/>
              </w:rPr>
              <w:t xml:space="preserve">pni MST aj </w:t>
            </w:r>
            <w:r w:rsidRPr="008E4E8B">
              <w:rPr>
                <w:szCs w:val="20"/>
                <w:lang w:val="sk-SK"/>
              </w:rPr>
              <w:t xml:space="preserve"> na ďalších</w:t>
            </w:r>
            <w:r>
              <w:rPr>
                <w:szCs w:val="20"/>
                <w:lang w:val="sk-SK"/>
              </w:rPr>
              <w:t xml:space="preserve"> prepínačoch.</w:t>
            </w:r>
          </w:p>
        </w:tc>
        <w:tc>
          <w:tcPr>
            <w:tcW w:w="3260" w:type="dxa"/>
            <w:gridSpan w:val="2"/>
          </w:tcPr>
          <w:p w14:paraId="70E81B64" w14:textId="77777777" w:rsidR="000444A3" w:rsidRPr="008E4E8B" w:rsidRDefault="000444A3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55884986" w14:textId="77777777" w:rsidR="000444A3" w:rsidRDefault="000444A3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span</w:t>
            </w:r>
          </w:p>
          <w:p w14:paraId="110C51CD" w14:textId="77777777" w:rsidR="00571D75" w:rsidRDefault="00571D75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136FD041" w14:textId="69238A8E" w:rsidR="00571D75" w:rsidRPr="008E4E8B" w:rsidRDefault="00571D75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Clear span detected-protocol</w:t>
            </w:r>
          </w:p>
        </w:tc>
      </w:tr>
      <w:tr w:rsidR="000444A3" w:rsidRPr="008E4E8B" w14:paraId="5FAC3812" w14:textId="77777777" w:rsidTr="009C5D05">
        <w:trPr>
          <w:trHeight w:val="294"/>
        </w:trPr>
        <w:tc>
          <w:tcPr>
            <w:tcW w:w="4568" w:type="dxa"/>
          </w:tcPr>
          <w:p w14:paraId="47B09182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Over MSTP, koľko inštancií nám beží?</w:t>
            </w:r>
          </w:p>
        </w:tc>
        <w:tc>
          <w:tcPr>
            <w:tcW w:w="5298" w:type="dxa"/>
            <w:gridSpan w:val="3"/>
          </w:tcPr>
          <w:p w14:paraId="5BCB05D0" w14:textId="77777777" w:rsidR="000444A3" w:rsidRPr="008E4E8B" w:rsidRDefault="000444A3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Show span</w:t>
            </w:r>
          </w:p>
          <w:p w14:paraId="16AAD162" w14:textId="77777777" w:rsidR="000444A3" w:rsidRPr="008E4E8B" w:rsidRDefault="000444A3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Show span mst</w:t>
            </w:r>
          </w:p>
          <w:p w14:paraId="7AB2E509" w14:textId="365F2AAB" w:rsidR="000444A3" w:rsidRDefault="000444A3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Show span mst ISNTANCE</w:t>
            </w:r>
            <w:r w:rsidR="00145721">
              <w:rPr>
                <w:szCs w:val="20"/>
              </w:rPr>
              <w:t>_#</w:t>
            </w:r>
          </w:p>
          <w:p w14:paraId="322F67C1" w14:textId="760CA759" w:rsidR="00145721" w:rsidRPr="008E4E8B" w:rsidRDefault="00145721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Show span mst ISNTANCE</w:t>
            </w:r>
            <w:r>
              <w:rPr>
                <w:szCs w:val="20"/>
              </w:rPr>
              <w:t>_#</w:t>
            </w:r>
            <w:r>
              <w:rPr>
                <w:szCs w:val="20"/>
                <w:lang w:val="sk-SK"/>
              </w:rPr>
              <w:t xml:space="preserve"> detail</w:t>
            </w:r>
          </w:p>
        </w:tc>
      </w:tr>
      <w:tr w:rsidR="000444A3" w:rsidRPr="008E4E8B" w14:paraId="446C4FC8" w14:textId="77777777" w:rsidTr="00D50BF0">
        <w:trPr>
          <w:trHeight w:val="294"/>
        </w:trPr>
        <w:tc>
          <w:tcPr>
            <w:tcW w:w="4568" w:type="dxa"/>
          </w:tcPr>
          <w:p w14:paraId="6CEFE606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Mapuj inštancie vlan 99 a100 do inštancie MST 1</w:t>
            </w:r>
          </w:p>
          <w:p w14:paraId="4A586C11" w14:textId="77777777" w:rsidR="004D7332" w:rsidRPr="008E4E8B" w:rsidRDefault="004D7332" w:rsidP="00C5136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3D3693A1" w14:textId="77777777" w:rsidR="000444A3" w:rsidRPr="008E4E8B" w:rsidRDefault="000444A3" w:rsidP="00C5136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Over stav </w:t>
            </w:r>
            <w:r w:rsidR="00C51360" w:rsidRPr="008E4E8B">
              <w:rPr>
                <w:szCs w:val="20"/>
                <w:lang w:val="sk-SK"/>
              </w:rPr>
              <w:t>M</w:t>
            </w:r>
            <w:r w:rsidRPr="008E4E8B">
              <w:rPr>
                <w:szCs w:val="20"/>
                <w:lang w:val="sk-SK"/>
              </w:rPr>
              <w:t>ST</w:t>
            </w:r>
            <w:r w:rsidR="004D7332" w:rsidRPr="008E4E8B">
              <w:rPr>
                <w:szCs w:val="20"/>
                <w:lang w:val="sk-SK"/>
              </w:rPr>
              <w:t>, kto je RB a aké sú stavy/role portov lokálneho prepínača</w:t>
            </w:r>
          </w:p>
        </w:tc>
        <w:tc>
          <w:tcPr>
            <w:tcW w:w="3260" w:type="dxa"/>
            <w:gridSpan w:val="2"/>
          </w:tcPr>
          <w:p w14:paraId="71CA5DF4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span mst config</w:t>
            </w:r>
          </w:p>
          <w:p w14:paraId="7B834B01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  name b303</w:t>
            </w:r>
          </w:p>
          <w:p w14:paraId="76E15ED2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  re</w:t>
            </w:r>
            <w:commentRangeStart w:id="1"/>
            <w:r w:rsidRPr="008E4E8B">
              <w:rPr>
                <w:szCs w:val="20"/>
                <w:lang w:val="sk-SK"/>
              </w:rPr>
              <w:t>vision</w:t>
            </w:r>
            <w:commentRangeEnd w:id="1"/>
            <w:r w:rsidR="00344FF7">
              <w:rPr>
                <w:rStyle w:val="Odkaznakomentr"/>
              </w:rPr>
              <w:commentReference w:id="1"/>
            </w:r>
            <w:r w:rsidRPr="008E4E8B">
              <w:rPr>
                <w:szCs w:val="20"/>
                <w:lang w:val="sk-SK"/>
              </w:rPr>
              <w:t xml:space="preserve"> CISLO_REV++</w:t>
            </w:r>
          </w:p>
          <w:p w14:paraId="7CA3DAB2" w14:textId="77777777" w:rsidR="000444A3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  inst 1 vlan 99 – 100</w:t>
            </w:r>
          </w:p>
          <w:p w14:paraId="3EFF8910" w14:textId="739A5879" w:rsidR="00FC4395" w:rsidRPr="008E4E8B" w:rsidRDefault="00FC4395" w:rsidP="0028147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</w:t>
            </w:r>
          </w:p>
        </w:tc>
        <w:tc>
          <w:tcPr>
            <w:tcW w:w="2038" w:type="dxa"/>
          </w:tcPr>
          <w:p w14:paraId="6C39FE81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Show current</w:t>
            </w:r>
          </w:p>
          <w:p w14:paraId="07E596F3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Show pending</w:t>
            </w:r>
          </w:p>
          <w:p w14:paraId="0DDC93F7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62251A3C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span mst config</w:t>
            </w:r>
          </w:p>
        </w:tc>
      </w:tr>
      <w:tr w:rsidR="000444A3" w:rsidRPr="008E4E8B" w14:paraId="451C09C3" w14:textId="77777777" w:rsidTr="00D50BF0">
        <w:trPr>
          <w:trHeight w:val="294"/>
        </w:trPr>
        <w:tc>
          <w:tcPr>
            <w:tcW w:w="4568" w:type="dxa"/>
          </w:tcPr>
          <w:p w14:paraId="0A3D7949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Nastav DLS1 ako root bridge pre inštanciu 1</w:t>
            </w:r>
          </w:p>
        </w:tc>
        <w:tc>
          <w:tcPr>
            <w:tcW w:w="3260" w:type="dxa"/>
            <w:gridSpan w:val="2"/>
          </w:tcPr>
          <w:p w14:paraId="73629FE3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Span mst 1 root primary</w:t>
            </w:r>
          </w:p>
          <w:p w14:paraId="299CB46A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Or</w:t>
            </w:r>
          </w:p>
          <w:p w14:paraId="7BC1FE2D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Spann mst 1 priority PRIO</w:t>
            </w:r>
          </w:p>
        </w:tc>
        <w:tc>
          <w:tcPr>
            <w:tcW w:w="2038" w:type="dxa"/>
          </w:tcPr>
          <w:p w14:paraId="5C4102FA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span mst 1</w:t>
            </w:r>
          </w:p>
        </w:tc>
      </w:tr>
      <w:tr w:rsidR="000444A3" w:rsidRPr="008E4E8B" w14:paraId="0698E93F" w14:textId="77777777" w:rsidTr="00D50BF0">
        <w:trPr>
          <w:trHeight w:val="294"/>
        </w:trPr>
        <w:tc>
          <w:tcPr>
            <w:tcW w:w="4568" w:type="dxa"/>
          </w:tcPr>
          <w:p w14:paraId="5FAF489E" w14:textId="55EA4853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6281B9E0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25C4B678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0444A3" w:rsidRPr="008E4E8B" w14:paraId="2031E915" w14:textId="77777777" w:rsidTr="00D50BF0">
        <w:trPr>
          <w:trHeight w:val="294"/>
        </w:trPr>
        <w:tc>
          <w:tcPr>
            <w:tcW w:w="4568" w:type="dxa"/>
          </w:tcPr>
          <w:p w14:paraId="3338CC96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Zmeň ALS1/ALS2 aby Root Port bol Fa0/8 a nie Fa 0/7</w:t>
            </w:r>
          </w:p>
        </w:tc>
        <w:tc>
          <w:tcPr>
            <w:tcW w:w="3260" w:type="dxa"/>
            <w:gridSpan w:val="2"/>
          </w:tcPr>
          <w:p w14:paraId="250D60E6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DLS1:</w:t>
            </w:r>
          </w:p>
          <w:p w14:paraId="0D4B1932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Int fa 0/8</w:t>
            </w:r>
          </w:p>
          <w:p w14:paraId="15124B23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span mst 1 port-priority 112</w:t>
            </w:r>
          </w:p>
        </w:tc>
        <w:tc>
          <w:tcPr>
            <w:tcW w:w="2038" w:type="dxa"/>
          </w:tcPr>
          <w:p w14:paraId="79D94B7D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0444A3" w:rsidRPr="008E4E8B" w14:paraId="42E15099" w14:textId="77777777" w:rsidTr="00700831">
        <w:trPr>
          <w:trHeight w:val="364"/>
        </w:trPr>
        <w:tc>
          <w:tcPr>
            <w:tcW w:w="9866" w:type="dxa"/>
            <w:gridSpan w:val="4"/>
          </w:tcPr>
          <w:p w14:paraId="35C7890C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8E4E8B">
              <w:rPr>
                <w:b/>
                <w:szCs w:val="20"/>
                <w:lang w:val="sk-SK"/>
              </w:rPr>
              <w:t>Konfigurácia VTPv3</w:t>
            </w:r>
          </w:p>
        </w:tc>
      </w:tr>
      <w:tr w:rsidR="000444A3" w:rsidRPr="008E4E8B" w14:paraId="144600E5" w14:textId="77777777" w:rsidTr="00E54AA4">
        <w:trPr>
          <w:trHeight w:val="311"/>
        </w:trPr>
        <w:tc>
          <w:tcPr>
            <w:tcW w:w="4568" w:type="dxa"/>
          </w:tcPr>
          <w:p w14:paraId="58DDE31C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Konfiguruj VTPv3</w:t>
            </w:r>
          </w:p>
        </w:tc>
        <w:tc>
          <w:tcPr>
            <w:tcW w:w="3260" w:type="dxa"/>
            <w:gridSpan w:val="2"/>
          </w:tcPr>
          <w:p w14:paraId="535E87BB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vtp version 3</w:t>
            </w:r>
          </w:p>
          <w:p w14:paraId="6C89F39D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vtp domain </w:t>
            </w:r>
            <w:r w:rsidR="004D7332" w:rsidRPr="008E4E8B">
              <w:rPr>
                <w:szCs w:val="20"/>
                <w:lang w:val="sk-SK"/>
              </w:rPr>
              <w:t>netlab</w:t>
            </w:r>
          </w:p>
          <w:p w14:paraId="0353B058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vtp mode client mst</w:t>
            </w:r>
          </w:p>
          <w:p w14:paraId="3CA0DF6F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vtp mode client vlan</w:t>
            </w:r>
          </w:p>
        </w:tc>
        <w:tc>
          <w:tcPr>
            <w:tcW w:w="2038" w:type="dxa"/>
          </w:tcPr>
          <w:p w14:paraId="02A87966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vtp status</w:t>
            </w:r>
          </w:p>
        </w:tc>
      </w:tr>
      <w:tr w:rsidR="000444A3" w:rsidRPr="008E4E8B" w14:paraId="01AC14F8" w14:textId="77777777" w:rsidTr="00E54AA4">
        <w:trPr>
          <w:trHeight w:val="311"/>
        </w:trPr>
        <w:tc>
          <w:tcPr>
            <w:tcW w:w="4568" w:type="dxa"/>
          </w:tcPr>
          <w:p w14:paraId="5C9D0591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A aspoň na jednom prepínači</w:t>
            </w:r>
          </w:p>
          <w:p w14:paraId="0EEB7B3F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7AE3E51E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vtp mode server mst</w:t>
            </w:r>
          </w:p>
          <w:p w14:paraId="13D9A9CF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vtp mode server vlan</w:t>
            </w:r>
          </w:p>
        </w:tc>
        <w:tc>
          <w:tcPr>
            <w:tcW w:w="2038" w:type="dxa"/>
          </w:tcPr>
          <w:p w14:paraId="2054320F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Vtp primary mst</w:t>
            </w:r>
          </w:p>
          <w:p w14:paraId="59112457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Vtp primary vlan</w:t>
            </w:r>
          </w:p>
        </w:tc>
      </w:tr>
      <w:tr w:rsidR="000444A3" w:rsidRPr="008E4E8B" w14:paraId="663ECB88" w14:textId="77777777" w:rsidTr="00E54AA4">
        <w:trPr>
          <w:trHeight w:val="311"/>
        </w:trPr>
        <w:tc>
          <w:tcPr>
            <w:tcW w:w="4568" w:type="dxa"/>
          </w:tcPr>
          <w:p w14:paraId="41AD2F22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Na vtp servery konfiguruj MST, alebo urob zmeny v MST </w:t>
            </w:r>
          </w:p>
        </w:tc>
        <w:tc>
          <w:tcPr>
            <w:tcW w:w="3260" w:type="dxa"/>
            <w:gridSpan w:val="2"/>
          </w:tcPr>
          <w:p w14:paraId="2BF5F84F" w14:textId="77777777" w:rsidR="000444A3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Vtp primary mst</w:t>
            </w:r>
          </w:p>
          <w:p w14:paraId="5413113C" w14:textId="77777777" w:rsidR="00BE0F5B" w:rsidRPr="008E4E8B" w:rsidRDefault="00BE0F5B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1643A7B9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span mst config</w:t>
            </w:r>
          </w:p>
          <w:p w14:paraId="3C862073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name </w:t>
            </w:r>
            <w:r w:rsidR="004D7332" w:rsidRPr="008E4E8B">
              <w:rPr>
                <w:szCs w:val="20"/>
                <w:lang w:val="sk-SK"/>
              </w:rPr>
              <w:t>b303</w:t>
            </w:r>
          </w:p>
          <w:p w14:paraId="0097B71E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revision CISLO_REV</w:t>
            </w:r>
          </w:p>
          <w:p w14:paraId="5758BD7C" w14:textId="5CBC2ABC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inst 1 vlan </w:t>
            </w:r>
            <w:r w:rsidR="0028147F">
              <w:rPr>
                <w:szCs w:val="20"/>
                <w:lang w:val="sk-SK"/>
              </w:rPr>
              <w:t>99</w:t>
            </w:r>
            <w:r w:rsidRPr="008E4E8B">
              <w:rPr>
                <w:szCs w:val="20"/>
                <w:lang w:val="sk-SK"/>
              </w:rPr>
              <w:t xml:space="preserve"> – </w:t>
            </w:r>
            <w:r w:rsidR="0028147F">
              <w:rPr>
                <w:szCs w:val="20"/>
                <w:lang w:val="sk-SK"/>
              </w:rPr>
              <w:t>100</w:t>
            </w:r>
          </w:p>
          <w:p w14:paraId="3A378735" w14:textId="3286616F" w:rsidR="0028147F" w:rsidRPr="008E4E8B" w:rsidRDefault="000444A3" w:rsidP="0028147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 xml:space="preserve">inst 2 </w:t>
            </w:r>
            <w:r w:rsidR="0028147F">
              <w:rPr>
                <w:szCs w:val="20"/>
                <w:lang w:val="sk-SK"/>
              </w:rPr>
              <w:t>vlan 110</w:t>
            </w:r>
            <w:r w:rsidRPr="008E4E8B">
              <w:rPr>
                <w:szCs w:val="20"/>
                <w:lang w:val="sk-SK"/>
              </w:rPr>
              <w:t xml:space="preserve"> – 1</w:t>
            </w:r>
            <w:r w:rsidR="0028147F">
              <w:rPr>
                <w:szCs w:val="20"/>
                <w:lang w:val="sk-SK"/>
              </w:rPr>
              <w:t>2</w:t>
            </w:r>
            <w:r w:rsidRPr="008E4E8B">
              <w:rPr>
                <w:szCs w:val="20"/>
                <w:lang w:val="sk-SK"/>
              </w:rPr>
              <w:t>0</w:t>
            </w:r>
          </w:p>
          <w:p w14:paraId="7F4AC648" w14:textId="29E0B38C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72A5BAAE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Na inom prepínači vo vtp doméne</w:t>
            </w:r>
          </w:p>
          <w:p w14:paraId="5AF78F3C" w14:textId="77777777" w:rsidR="000444A3" w:rsidRPr="008E4E8B" w:rsidRDefault="000444A3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E4E8B">
              <w:rPr>
                <w:szCs w:val="20"/>
                <w:lang w:val="sk-SK"/>
              </w:rPr>
              <w:t>Sh span mst config</w:t>
            </w:r>
          </w:p>
        </w:tc>
      </w:tr>
      <w:tr w:rsidR="00BE0F5B" w:rsidRPr="008E4E8B" w14:paraId="41633701" w14:textId="77777777" w:rsidTr="00E54AA4">
        <w:trPr>
          <w:trHeight w:val="311"/>
        </w:trPr>
        <w:tc>
          <w:tcPr>
            <w:tcW w:w="4568" w:type="dxa"/>
          </w:tcPr>
          <w:p w14:paraId="352AF8F6" w14:textId="053A6A53" w:rsidR="00BE0F5B" w:rsidRPr="008E4E8B" w:rsidRDefault="00BE0F5B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lastRenderedPageBreak/>
              <w:t>Nastav DLS2 ako RB pre MST 2</w:t>
            </w:r>
          </w:p>
        </w:tc>
        <w:tc>
          <w:tcPr>
            <w:tcW w:w="3260" w:type="dxa"/>
            <w:gridSpan w:val="2"/>
          </w:tcPr>
          <w:p w14:paraId="4C9DB62E" w14:textId="77777777" w:rsidR="00BE0F5B" w:rsidRPr="008E4E8B" w:rsidRDefault="00BE0F5B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5962E11F" w14:textId="77777777" w:rsidR="00BE0F5B" w:rsidRPr="008E4E8B" w:rsidRDefault="00BE0F5B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A80E32" w:rsidRPr="008E4E8B" w14:paraId="7ADE6882" w14:textId="77777777" w:rsidTr="00FB1B01">
        <w:trPr>
          <w:trHeight w:val="311"/>
        </w:trPr>
        <w:tc>
          <w:tcPr>
            <w:tcW w:w="9866" w:type="dxa"/>
            <w:gridSpan w:val="4"/>
          </w:tcPr>
          <w:p w14:paraId="08247D0F" w14:textId="7E463CD5" w:rsidR="00A80E32" w:rsidRPr="00A80E32" w:rsidRDefault="00A80E32" w:rsidP="000444A3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A80E32">
              <w:rPr>
                <w:b/>
                <w:szCs w:val="20"/>
                <w:lang w:val="sk-SK"/>
              </w:rPr>
              <w:t>Hranie s</w:t>
            </w:r>
            <w:r>
              <w:rPr>
                <w:b/>
                <w:szCs w:val="20"/>
                <w:lang w:val="sk-SK"/>
              </w:rPr>
              <w:t> </w:t>
            </w:r>
            <w:r w:rsidRPr="00A80E32">
              <w:rPr>
                <w:b/>
                <w:szCs w:val="20"/>
                <w:lang w:val="sk-SK"/>
              </w:rPr>
              <w:t>MSTP</w:t>
            </w:r>
          </w:p>
        </w:tc>
      </w:tr>
      <w:tr w:rsidR="00A80E32" w:rsidRPr="008E4E8B" w14:paraId="0233507D" w14:textId="77777777" w:rsidTr="00FC1A08">
        <w:trPr>
          <w:trHeight w:val="311"/>
        </w:trPr>
        <w:tc>
          <w:tcPr>
            <w:tcW w:w="9866" w:type="dxa"/>
            <w:gridSpan w:val="4"/>
          </w:tcPr>
          <w:p w14:paraId="661118C7" w14:textId="77777777" w:rsidR="00A80E32" w:rsidRDefault="00A80E32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A80E32">
              <w:rPr>
                <w:szCs w:val="20"/>
                <w:lang w:val="sk-SK"/>
              </w:rPr>
              <w:t xml:space="preserve">DLS switche tvoria mstp region, ALS1 je PVST, ALS2 je RSTP, aký bude výsledok? </w:t>
            </w:r>
          </w:p>
          <w:p w14:paraId="2A79DAE1" w14:textId="77777777" w:rsidR="00A80E32" w:rsidRDefault="00A80E32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A80E32">
              <w:rPr>
                <w:szCs w:val="20"/>
                <w:lang w:val="sk-SK"/>
              </w:rPr>
              <w:t>Kto je RB v CIST? Kto je regional RB?</w:t>
            </w:r>
          </w:p>
          <w:p w14:paraId="56B0FEC9" w14:textId="77777777" w:rsidR="00A80E32" w:rsidRDefault="00A80E32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7DD30941" w14:textId="1B44CE38" w:rsidR="00A80E32" w:rsidRDefault="00A80E32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Aplikuj </w:t>
            </w:r>
            <w:r w:rsidR="00FB1C26">
              <w:rPr>
                <w:szCs w:val="20"/>
                <w:lang w:val="sk-SK"/>
              </w:rPr>
              <w:t>nejaké zmeny. Napr.</w:t>
            </w:r>
            <w:r w:rsidRPr="00A80E32">
              <w:rPr>
                <w:szCs w:val="20"/>
                <w:lang w:val="sk-SK"/>
              </w:rPr>
              <w:t xml:space="preserve"> nech je RB CIST STP switch, čo nám vraví listing na MSTP switchoch? (Že root je BID switcha kde beží STP a regional root bude jeden z MSTP switchov)</w:t>
            </w:r>
          </w:p>
          <w:p w14:paraId="70442B05" w14:textId="38F082B4" w:rsidR="00A80E32" w:rsidRDefault="00A80E32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A80E32" w:rsidRPr="008E4E8B" w14:paraId="7CA84990" w14:textId="77777777" w:rsidTr="002652D0">
        <w:trPr>
          <w:trHeight w:val="311"/>
        </w:trPr>
        <w:tc>
          <w:tcPr>
            <w:tcW w:w="9866" w:type="dxa"/>
            <w:gridSpan w:val="4"/>
          </w:tcPr>
          <w:p w14:paraId="32B827B9" w14:textId="757227F2" w:rsidR="00A80E32" w:rsidRDefault="00A80E32" w:rsidP="00A80E32">
            <w:pPr>
              <w:rPr>
                <w:szCs w:val="20"/>
                <w:lang w:val="sk-SK"/>
              </w:rPr>
            </w:pPr>
            <w:r w:rsidRPr="00A80E32">
              <w:rPr>
                <w:szCs w:val="20"/>
                <w:lang w:val="sk-SK"/>
              </w:rPr>
              <w:t>Dajme aby bol CIST ROOT DLS2, ako to spravíme? (span mst 0 root primary)</w:t>
            </w:r>
            <w:r>
              <w:rPr>
                <w:szCs w:val="20"/>
                <w:lang w:val="sk-SK"/>
              </w:rPr>
              <w:t>:</w:t>
            </w:r>
          </w:p>
          <w:p w14:paraId="199823F6" w14:textId="38A301C5" w:rsidR="00A80E32" w:rsidRPr="00A80E32" w:rsidRDefault="00A80E32" w:rsidP="00A80E32">
            <w:pPr>
              <w:pStyle w:val="Odsekzoznamu"/>
              <w:numPr>
                <w:ilvl w:val="0"/>
                <w:numId w:val="45"/>
              </w:numPr>
              <w:rPr>
                <w:szCs w:val="20"/>
              </w:rPr>
            </w:pPr>
            <w:r w:rsidRPr="00A80E32">
              <w:rPr>
                <w:szCs w:val="20"/>
              </w:rPr>
              <w:t>Čo je vo výsledku? Na dls2 je Root: this switch for the CIST, na DLS1 je, že root aj regional root je DLS2 BID a na STP a RSTP svieti klasicky, že je to sw s daným BID ukazujúci na DLS2</w:t>
            </w:r>
          </w:p>
        </w:tc>
      </w:tr>
      <w:tr w:rsidR="00A80E32" w:rsidRPr="008E4E8B" w14:paraId="0B08B501" w14:textId="77777777" w:rsidTr="008C0855">
        <w:trPr>
          <w:trHeight w:val="311"/>
        </w:trPr>
        <w:tc>
          <w:tcPr>
            <w:tcW w:w="9866" w:type="dxa"/>
            <w:gridSpan w:val="4"/>
          </w:tcPr>
          <w:p w14:paraId="57D59968" w14:textId="34CC98E9" w:rsidR="00A80E32" w:rsidRDefault="00A80E32" w:rsidP="00A80E32">
            <w:r>
              <w:t>Čo sa stane ak sa rozpadne MSTP región?</w:t>
            </w:r>
          </w:p>
          <w:p w14:paraId="32F3B558" w14:textId="27F8CCCD" w:rsidR="00A80E32" w:rsidRDefault="00A80E32" w:rsidP="00A80E32">
            <w:pPr>
              <w:pStyle w:val="Odsekzoznamu"/>
              <w:numPr>
                <w:ilvl w:val="0"/>
                <w:numId w:val="45"/>
              </w:numPr>
            </w:pPr>
            <w:r>
              <w:t>Vzniknú subregióny, kde bude každý DLS sám sebe všetkými root bridgmi</w:t>
            </w:r>
          </w:p>
          <w:p w14:paraId="1E0398C6" w14:textId="77777777" w:rsidR="00A80E32" w:rsidRDefault="00A80E32" w:rsidP="000444A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</w:tbl>
    <w:p w14:paraId="12131F57" w14:textId="77777777" w:rsidR="00016E3F" w:rsidRPr="000444A3" w:rsidRDefault="00016E3F" w:rsidP="00445AAC">
      <w:pPr>
        <w:rPr>
          <w:rFonts w:ascii="Courier New" w:hAnsi="Courier New" w:cs="Courier New"/>
          <w:sz w:val="16"/>
          <w:szCs w:val="16"/>
          <w:lang w:val="sk-SK"/>
        </w:rPr>
      </w:pPr>
    </w:p>
    <w:p w14:paraId="02A5F48C" w14:textId="77777777" w:rsidR="002C11DB" w:rsidRPr="000444A3" w:rsidRDefault="002C11DB" w:rsidP="00445AAC">
      <w:pPr>
        <w:rPr>
          <w:rFonts w:ascii="Courier New" w:hAnsi="Courier New" w:cs="Courier New"/>
          <w:sz w:val="16"/>
          <w:szCs w:val="16"/>
          <w:lang w:val="sk-SK"/>
        </w:rPr>
      </w:pPr>
      <w:r w:rsidRPr="000444A3">
        <w:rPr>
          <w:rFonts w:ascii="Courier New" w:hAnsi="Courier New" w:cs="Courier New"/>
          <w:sz w:val="16"/>
          <w:szCs w:val="16"/>
          <w:lang w:val="sk-SK"/>
        </w:rPr>
        <w:t>Debug span switch</w:t>
      </w:r>
      <w:r w:rsidR="00A22F52" w:rsidRPr="000444A3">
        <w:rPr>
          <w:rFonts w:ascii="Courier New" w:hAnsi="Courier New" w:cs="Courier New"/>
          <w:sz w:val="16"/>
          <w:szCs w:val="16"/>
          <w:lang w:val="sk-SK"/>
        </w:rPr>
        <w:t xml:space="preserve"> </w:t>
      </w:r>
      <w:r w:rsidRPr="000444A3">
        <w:rPr>
          <w:rFonts w:ascii="Courier New" w:hAnsi="Courier New" w:cs="Courier New"/>
          <w:sz w:val="16"/>
          <w:szCs w:val="16"/>
          <w:lang w:val="sk-SK"/>
        </w:rPr>
        <w:t xml:space="preserve"> state</w:t>
      </w:r>
    </w:p>
    <w:sectPr w:rsidR="002C11DB" w:rsidRPr="000444A3" w:rsidSect="009A7350">
      <w:footerReference w:type="even" r:id="rId11"/>
      <w:pgSz w:w="12240" w:h="15840" w:code="1"/>
      <w:pgMar w:top="1440" w:right="1080" w:bottom="1152" w:left="1080" w:header="720" w:footer="720" w:gutter="0"/>
      <w:cols w:space="720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lo segec" w:date="2017-04-19T20:47:00Z" w:initials="PS">
    <w:p w14:paraId="74079A7B" w14:textId="7D6736F3" w:rsidR="00344FF7" w:rsidRDefault="00344FF7">
      <w:pPr>
        <w:pStyle w:val="Textkomentra"/>
      </w:pPr>
      <w:r>
        <w:rPr>
          <w:rStyle w:val="Odkaznakomentr"/>
        </w:rPr>
        <w:annotationRef/>
      </w:r>
      <w:r>
        <w:t>Ak nesedi na prepinacoch v domene  revizne cislo  rozpadne sa mstp domain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079A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BB0C1" w14:textId="77777777" w:rsidR="00204B01" w:rsidRDefault="00204B01">
      <w:r>
        <w:separator/>
      </w:r>
    </w:p>
  </w:endnote>
  <w:endnote w:type="continuationSeparator" w:id="0">
    <w:p w14:paraId="7E88EA40" w14:textId="77777777" w:rsidR="00204B01" w:rsidRDefault="0020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DAJE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96B34" w14:textId="77777777" w:rsidR="009A7350" w:rsidRDefault="00734A2F">
    <w:pPr>
      <w:pBdr>
        <w:top w:val="single" w:sz="4" w:space="1" w:color="auto"/>
      </w:pBdr>
      <w:tabs>
        <w:tab w:val="left" w:pos="720"/>
        <w:tab w:val="center" w:pos="2610"/>
        <w:tab w:val="right" w:pos="9648"/>
      </w:tabs>
      <w:spacing w:before="130" w:line="260" w:lineRule="exact"/>
      <w:rPr>
        <w:sz w:val="16"/>
      </w:rPr>
    </w:pPr>
    <w:r>
      <w:rPr>
        <w:sz w:val="16"/>
      </w:rPr>
      <w:fldChar w:fldCharType="begin"/>
    </w:r>
    <w:r w:rsidR="009A7350">
      <w:rPr>
        <w:sz w:val="16"/>
      </w:rPr>
      <w:instrText xml:space="preserve"> PAGE </w:instrText>
    </w:r>
    <w:r>
      <w:rPr>
        <w:sz w:val="16"/>
      </w:rPr>
      <w:fldChar w:fldCharType="separate"/>
    </w:r>
    <w:r w:rsidR="009A7350">
      <w:rPr>
        <w:noProof/>
        <w:sz w:val="16"/>
      </w:rPr>
      <w:t>2</w:t>
    </w:r>
    <w:r>
      <w:rPr>
        <w:sz w:val="16"/>
      </w:rPr>
      <w:fldChar w:fldCharType="end"/>
    </w:r>
    <w:r w:rsidR="009A7350">
      <w:rPr>
        <w:sz w:val="16"/>
      </w:rPr>
      <w:t xml:space="preserve"> - </w:t>
    </w:r>
    <w:r>
      <w:rPr>
        <w:sz w:val="16"/>
      </w:rPr>
      <w:fldChar w:fldCharType="begin"/>
    </w:r>
    <w:r w:rsidR="009A7350">
      <w:rPr>
        <w:sz w:val="16"/>
      </w:rPr>
      <w:instrText xml:space="preserve"> NUMPAGES </w:instrText>
    </w:r>
    <w:r>
      <w:rPr>
        <w:sz w:val="16"/>
      </w:rPr>
      <w:fldChar w:fldCharType="separate"/>
    </w:r>
    <w:r w:rsidR="00BB7A0B">
      <w:rPr>
        <w:noProof/>
        <w:sz w:val="16"/>
      </w:rPr>
      <w:t>3</w:t>
    </w:r>
    <w:r>
      <w:rPr>
        <w:sz w:val="16"/>
      </w:rPr>
      <w:fldChar w:fldCharType="end"/>
    </w:r>
    <w:r w:rsidR="009A7350">
      <w:rPr>
        <w:sz w:val="16"/>
      </w:rPr>
      <w:tab/>
      <w:t>CCNP 1: Advanced Routing v3.0 - Lab 1.4.1</w:t>
    </w:r>
    <w:r w:rsidR="009A7350">
      <w:rPr>
        <w:sz w:val="16"/>
      </w:rPr>
      <w:tab/>
      <w:t xml:space="preserve">Copyright </w:t>
    </w:r>
    <w:r w:rsidR="009A7350">
      <w:rPr>
        <w:sz w:val="16"/>
      </w:rPr>
      <w:sym w:font="Symbol" w:char="F0D3"/>
    </w:r>
    <w:r w:rsidR="009A7350">
      <w:rPr>
        <w:sz w:val="16"/>
      </w:rPr>
      <w:t xml:space="preserve"> 2003, Cisco Systems, Inc.</w:t>
    </w:r>
  </w:p>
  <w:p w14:paraId="24E27BCA" w14:textId="77777777" w:rsidR="009A7350" w:rsidRDefault="009A735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3BC51" w14:textId="77777777" w:rsidR="00204B01" w:rsidRDefault="00204B01">
      <w:r>
        <w:separator/>
      </w:r>
    </w:p>
  </w:footnote>
  <w:footnote w:type="continuationSeparator" w:id="0">
    <w:p w14:paraId="4D4C314A" w14:textId="77777777" w:rsidR="00204B01" w:rsidRDefault="00204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2A04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44C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B27D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5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B0D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AAE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166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5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0FB36"/>
    <w:lvl w:ilvl="0">
      <w:start w:val="1"/>
      <w:numFmt w:val="decimal"/>
      <w:pStyle w:val="slovanzoznam"/>
      <w:lvlText w:val="%1."/>
      <w:lvlJc w:val="left"/>
      <w:pPr>
        <w:tabs>
          <w:tab w:val="num" w:pos="1555"/>
        </w:tabs>
        <w:ind w:left="1555" w:hanging="360"/>
      </w:pPr>
      <w:rPr>
        <w:rFonts w:ascii="Times" w:hAnsi="Times" w:hint="default"/>
        <w:b w:val="0"/>
        <w:i w:val="0"/>
        <w:kern w:val="0"/>
        <w:sz w:val="22"/>
        <w:szCs w:val="22"/>
      </w:rPr>
    </w:lvl>
  </w:abstractNum>
  <w:abstractNum w:abstractNumId="9" w15:restartNumberingAfterBreak="0">
    <w:nsid w:val="FFFFFF89"/>
    <w:multiLevelType w:val="singleLevel"/>
    <w:tmpl w:val="84F87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D742B"/>
    <w:multiLevelType w:val="hybridMultilevel"/>
    <w:tmpl w:val="F7B0CE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70C52"/>
    <w:multiLevelType w:val="hybridMultilevel"/>
    <w:tmpl w:val="F1D885E6"/>
    <w:lvl w:ilvl="0" w:tplc="AF224FB6">
      <w:start w:val="1"/>
      <w:numFmt w:val="decimal"/>
      <w:pStyle w:val="Substepnum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EF6883"/>
    <w:multiLevelType w:val="multilevel"/>
    <w:tmpl w:val="6FC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 w15:restartNumberingAfterBreak="0">
    <w:nsid w:val="05860473"/>
    <w:multiLevelType w:val="hybridMultilevel"/>
    <w:tmpl w:val="8A1A715C"/>
    <w:lvl w:ilvl="0" w:tplc="F6222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8C2494"/>
    <w:multiLevelType w:val="multilevel"/>
    <w:tmpl w:val="94B2F04A"/>
    <w:lvl w:ilvl="0">
      <w:start w:val="1"/>
      <w:numFmt w:val="upperLetter"/>
      <w:pStyle w:val="AnswerStyle"/>
      <w:lvlText w:val="%1)"/>
      <w:lvlJc w:val="left"/>
      <w:pPr>
        <w:tabs>
          <w:tab w:val="num" w:pos="2635"/>
        </w:tabs>
        <w:ind w:left="2635" w:hanging="720"/>
      </w:pPr>
      <w:rPr>
        <w:rFonts w:ascii="Times" w:hAnsi="Times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upperLetter"/>
      <w:lvlText w:val="%2)"/>
      <w:lvlJc w:val="left"/>
      <w:pPr>
        <w:tabs>
          <w:tab w:val="num" w:pos="3355"/>
        </w:tabs>
        <w:ind w:left="3355" w:hanging="72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5" w15:restartNumberingAfterBreak="0">
    <w:nsid w:val="0A3C3E26"/>
    <w:multiLevelType w:val="hybridMultilevel"/>
    <w:tmpl w:val="CC407008"/>
    <w:lvl w:ilvl="0" w:tplc="22103EA6">
      <w:start w:val="1"/>
      <w:numFmt w:val="decimal"/>
      <w:pStyle w:val="ListSteps"/>
      <w:lvlText w:val="Step %1"/>
      <w:lvlJc w:val="left"/>
      <w:pPr>
        <w:tabs>
          <w:tab w:val="num" w:pos="2160"/>
        </w:tabs>
        <w:ind w:left="2160" w:hanging="965"/>
      </w:pPr>
      <w:rPr>
        <w:rFonts w:ascii="Arial" w:hAnsi="Arial" w:hint="default"/>
        <w:b/>
        <w:i w:val="0"/>
        <w:sz w:val="18"/>
        <w:szCs w:val="18"/>
        <w:effect w:val="none"/>
      </w:rPr>
    </w:lvl>
    <w:lvl w:ilvl="1" w:tplc="6EC4E89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18"/>
        <w:szCs w:val="18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CA5C6E"/>
    <w:multiLevelType w:val="hybridMultilevel"/>
    <w:tmpl w:val="A3DA7A70"/>
    <w:lvl w:ilvl="0" w:tplc="D02263B6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0DC910F1"/>
    <w:multiLevelType w:val="hybridMultilevel"/>
    <w:tmpl w:val="481E2D9C"/>
    <w:lvl w:ilvl="0" w:tplc="3CB6866C">
      <w:start w:val="1"/>
      <w:numFmt w:val="bullet"/>
      <w:lvlText w:val="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8" w15:restartNumberingAfterBreak="0">
    <w:nsid w:val="12F271E9"/>
    <w:multiLevelType w:val="hybridMultilevel"/>
    <w:tmpl w:val="9DBA6B80"/>
    <w:lvl w:ilvl="0" w:tplc="0409000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9" w15:restartNumberingAfterBreak="0">
    <w:nsid w:val="176C2C68"/>
    <w:multiLevelType w:val="hybridMultilevel"/>
    <w:tmpl w:val="417A6418"/>
    <w:lvl w:ilvl="0" w:tplc="77D0E16C">
      <w:start w:val="1"/>
      <w:numFmt w:val="bullet"/>
      <w:pStyle w:val="Bullet1Last"/>
      <w:lvlText w:val="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A9B89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1F22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03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82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5565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EA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B4C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6F20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9C5C50"/>
    <w:multiLevelType w:val="hybridMultilevel"/>
    <w:tmpl w:val="601ED5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0FE78C7"/>
    <w:multiLevelType w:val="hybridMultilevel"/>
    <w:tmpl w:val="0E6CAB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6222C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1783B85"/>
    <w:multiLevelType w:val="hybridMultilevel"/>
    <w:tmpl w:val="804AF40A"/>
    <w:lvl w:ilvl="0" w:tplc="7E46B732">
      <w:start w:val="1"/>
      <w:numFmt w:val="none"/>
      <w:pStyle w:val="NoteCaution"/>
      <w:lvlText w:val="Caution"/>
      <w:lvlJc w:val="left"/>
      <w:pPr>
        <w:tabs>
          <w:tab w:val="num" w:pos="2275"/>
        </w:tabs>
        <w:ind w:left="2275" w:hanging="108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DC53D0"/>
    <w:multiLevelType w:val="multilevel"/>
    <w:tmpl w:val="FF80690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4" w15:restartNumberingAfterBreak="0">
    <w:nsid w:val="30E21039"/>
    <w:multiLevelType w:val="hybridMultilevel"/>
    <w:tmpl w:val="7046950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D8331B"/>
    <w:multiLevelType w:val="multilevel"/>
    <w:tmpl w:val="0E6CAB44"/>
    <w:styleLink w:val="BulletRed"/>
    <w:lvl w:ilvl="0">
      <w:start w:val="1"/>
      <w:numFmt w:val="bullet"/>
      <w:pStyle w:val="BulletInstructo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FF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8282865"/>
    <w:multiLevelType w:val="hybridMultilevel"/>
    <w:tmpl w:val="E0CEBA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37381F"/>
    <w:multiLevelType w:val="hybridMultilevel"/>
    <w:tmpl w:val="6BE8FA5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C333169"/>
    <w:multiLevelType w:val="hybridMultilevel"/>
    <w:tmpl w:val="47FE678E"/>
    <w:lvl w:ilvl="0" w:tplc="4560C7F2">
      <w:start w:val="1"/>
      <w:numFmt w:val="bullet"/>
      <w:pStyle w:val="Bullet20"/>
      <w:lvlText w:val="—"/>
      <w:lvlJc w:val="left"/>
      <w:pPr>
        <w:tabs>
          <w:tab w:val="num" w:pos="2160"/>
        </w:tabs>
        <w:ind w:left="2160" w:hanging="605"/>
      </w:pPr>
      <w:rPr>
        <w:rFonts w:ascii="Times" w:hAnsi="Times" w:hint="default"/>
        <w:b w:val="0"/>
        <w:i w:val="0"/>
        <w:sz w:val="22"/>
        <w:szCs w:val="2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C96F24"/>
    <w:multiLevelType w:val="hybridMultilevel"/>
    <w:tmpl w:val="6130EF20"/>
    <w:lvl w:ilvl="0" w:tplc="FFFFFFFF">
      <w:start w:val="1"/>
      <w:numFmt w:val="bullet"/>
      <w:pStyle w:val="Bullet3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A270C3"/>
    <w:multiLevelType w:val="hybridMultilevel"/>
    <w:tmpl w:val="6A743A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5170E0"/>
    <w:multiLevelType w:val="multilevel"/>
    <w:tmpl w:val="AEACAB36"/>
    <w:lvl w:ilvl="0">
      <w:start w:val="1"/>
      <w:numFmt w:val="lowerLetter"/>
      <w:pStyle w:val="NoteTip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4B860D15"/>
    <w:multiLevelType w:val="hybridMultilevel"/>
    <w:tmpl w:val="0A98EA9C"/>
    <w:lvl w:ilvl="0" w:tplc="696255DA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9B2FAF"/>
    <w:multiLevelType w:val="hybridMultilevel"/>
    <w:tmpl w:val="B2CA62D4"/>
    <w:lvl w:ilvl="0" w:tplc="2BA263B0">
      <w:start w:val="1"/>
      <w:numFmt w:val="lowerLetter"/>
      <w:pStyle w:val="Substepalph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1A1244"/>
    <w:multiLevelType w:val="multilevel"/>
    <w:tmpl w:val="0E6CAB44"/>
    <w:numStyleLink w:val="BulletRed"/>
  </w:abstractNum>
  <w:abstractNum w:abstractNumId="35" w15:restartNumberingAfterBreak="0">
    <w:nsid w:val="52281CA3"/>
    <w:multiLevelType w:val="hybridMultilevel"/>
    <w:tmpl w:val="E67E2462"/>
    <w:lvl w:ilvl="0" w:tplc="22103EA6">
      <w:start w:val="1"/>
      <w:numFmt w:val="bullet"/>
      <w:pStyle w:val="BulletCheckbox"/>
      <w:lvlText w:val="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6B2DB2"/>
    <w:multiLevelType w:val="hybridMultilevel"/>
    <w:tmpl w:val="65B2D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80C057A"/>
    <w:multiLevelType w:val="hybridMultilevel"/>
    <w:tmpl w:val="4622ECEE"/>
    <w:lvl w:ilvl="0" w:tplc="1F6A867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83895"/>
    <w:multiLevelType w:val="hybridMultilevel"/>
    <w:tmpl w:val="F496DD76"/>
    <w:lvl w:ilvl="0" w:tplc="4A4CDC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CA362D"/>
    <w:multiLevelType w:val="hybridMultilevel"/>
    <w:tmpl w:val="4ABA48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795AB9"/>
    <w:multiLevelType w:val="hybridMultilevel"/>
    <w:tmpl w:val="79A4055A"/>
    <w:lvl w:ilvl="0" w:tplc="A5900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04F6C"/>
    <w:multiLevelType w:val="multilevel"/>
    <w:tmpl w:val="18724CDC"/>
    <w:lvl w:ilvl="0">
      <w:start w:val="1"/>
      <w:numFmt w:val="decimal"/>
      <w:pStyle w:val="QuestionStem"/>
      <w:lvlText w:val="Q%1)"/>
      <w:lvlJc w:val="left"/>
      <w:pPr>
        <w:tabs>
          <w:tab w:val="num" w:pos="1915"/>
        </w:tabs>
        <w:ind w:left="1915" w:hanging="720"/>
      </w:pPr>
      <w:rPr>
        <w:rFonts w:ascii="Times" w:hAnsi="Times" w:hint="default"/>
        <w:b w:val="0"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2275"/>
        </w:tabs>
        <w:ind w:left="1915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95"/>
        </w:tabs>
        <w:ind w:left="2635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715"/>
        </w:tabs>
        <w:ind w:left="3355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435"/>
        </w:tabs>
        <w:ind w:left="4075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155"/>
        </w:tabs>
        <w:ind w:left="4795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875"/>
        </w:tabs>
        <w:ind w:left="551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595"/>
        </w:tabs>
        <w:ind w:left="623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315"/>
        </w:tabs>
        <w:ind w:left="6955" w:firstLine="0"/>
      </w:pPr>
      <w:rPr>
        <w:rFonts w:hint="default"/>
      </w:rPr>
    </w:lvl>
  </w:abstractNum>
  <w:abstractNum w:abstractNumId="42" w15:restartNumberingAfterBreak="0">
    <w:nsid w:val="74A64EF9"/>
    <w:multiLevelType w:val="hybridMultilevel"/>
    <w:tmpl w:val="D56E8F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11"/>
  </w:num>
  <w:num w:numId="4">
    <w:abstractNumId w:val="31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</w:num>
  <w:num w:numId="7">
    <w:abstractNumId w:val="15"/>
  </w:num>
  <w:num w:numId="8">
    <w:abstractNumId w:val="17"/>
  </w:num>
  <w:num w:numId="9">
    <w:abstractNumId w:val="19"/>
  </w:num>
  <w:num w:numId="10">
    <w:abstractNumId w:val="21"/>
  </w:num>
  <w:num w:numId="11">
    <w:abstractNumId w:val="8"/>
  </w:num>
  <w:num w:numId="12">
    <w:abstractNumId w:val="28"/>
  </w:num>
  <w:num w:numId="13">
    <w:abstractNumId w:val="29"/>
  </w:num>
  <w:num w:numId="14">
    <w:abstractNumId w:val="35"/>
  </w:num>
  <w:num w:numId="15">
    <w:abstractNumId w:val="22"/>
  </w:num>
  <w:num w:numId="16">
    <w:abstractNumId w:val="36"/>
  </w:num>
  <w:num w:numId="17">
    <w:abstractNumId w:val="13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</w:num>
  <w:num w:numId="20">
    <w:abstractNumId w:val="12"/>
  </w:num>
  <w:num w:numId="21">
    <w:abstractNumId w:val="18"/>
  </w:num>
  <w:num w:numId="22">
    <w:abstractNumId w:val="27"/>
  </w:num>
  <w:num w:numId="23">
    <w:abstractNumId w:val="23"/>
  </w:num>
  <w:num w:numId="24">
    <w:abstractNumId w:val="25"/>
  </w:num>
  <w:num w:numId="25">
    <w:abstractNumId w:val="34"/>
  </w:num>
  <w:num w:numId="26">
    <w:abstractNumId w:val="24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3"/>
  </w:num>
  <w:num w:numId="37">
    <w:abstractNumId w:val="40"/>
  </w:num>
  <w:num w:numId="38">
    <w:abstractNumId w:val="16"/>
  </w:num>
  <w:num w:numId="39">
    <w:abstractNumId w:val="20"/>
  </w:num>
  <w:num w:numId="40">
    <w:abstractNumId w:val="32"/>
  </w:num>
  <w:num w:numId="41">
    <w:abstractNumId w:val="30"/>
  </w:num>
  <w:num w:numId="42">
    <w:abstractNumId w:val="39"/>
  </w:num>
  <w:num w:numId="43">
    <w:abstractNumId w:val="26"/>
  </w:num>
  <w:num w:numId="44">
    <w:abstractNumId w:val="42"/>
  </w:num>
  <w:num w:numId="45">
    <w:abstractNumId w:val="10"/>
  </w:num>
  <w:num w:numId="46">
    <w:abstractNumId w:val="37"/>
  </w:num>
  <w:numIdMacAtCleanup w:val="7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o segec">
    <w15:presenceInfo w15:providerId="Windows Live" w15:userId="2483f62c49f41d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GrammaticalErrors/>
  <w:activeWritingStyle w:appName="MSWord" w:lang="en-US" w:vendorID="64" w:dllVersion="131078" w:nlCheck="1" w:checkStyle="0"/>
  <w:attachedTemplate r:id="rId1"/>
  <w:stylePaneFormatFilter w:val="BE08" w:allStyles="0" w:customStyles="0" w:latentStyles="0" w:stylesInUse="1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1"/>
  <w:defaultTabStop w:val="720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42"/>
    <w:rsid w:val="00005BE7"/>
    <w:rsid w:val="00016E3F"/>
    <w:rsid w:val="00027D57"/>
    <w:rsid w:val="000444A3"/>
    <w:rsid w:val="00050C83"/>
    <w:rsid w:val="00050F45"/>
    <w:rsid w:val="00053A12"/>
    <w:rsid w:val="00063E9E"/>
    <w:rsid w:val="00067589"/>
    <w:rsid w:val="0008735A"/>
    <w:rsid w:val="0009585E"/>
    <w:rsid w:val="000B4AB1"/>
    <w:rsid w:val="000C36E3"/>
    <w:rsid w:val="000D6B2A"/>
    <w:rsid w:val="000D7268"/>
    <w:rsid w:val="00103732"/>
    <w:rsid w:val="00110AD5"/>
    <w:rsid w:val="00112D60"/>
    <w:rsid w:val="00121E3A"/>
    <w:rsid w:val="001321D4"/>
    <w:rsid w:val="00140B37"/>
    <w:rsid w:val="00145721"/>
    <w:rsid w:val="001611CF"/>
    <w:rsid w:val="00164266"/>
    <w:rsid w:val="00164C7D"/>
    <w:rsid w:val="00171D8D"/>
    <w:rsid w:val="00182EE7"/>
    <w:rsid w:val="00186325"/>
    <w:rsid w:val="001A5AEA"/>
    <w:rsid w:val="001C11AB"/>
    <w:rsid w:val="001C4976"/>
    <w:rsid w:val="001D19EE"/>
    <w:rsid w:val="001D2897"/>
    <w:rsid w:val="001D57AE"/>
    <w:rsid w:val="001F674C"/>
    <w:rsid w:val="00200D79"/>
    <w:rsid w:val="00202DE4"/>
    <w:rsid w:val="00204B01"/>
    <w:rsid w:val="002339E4"/>
    <w:rsid w:val="002524C5"/>
    <w:rsid w:val="00256B48"/>
    <w:rsid w:val="00275670"/>
    <w:rsid w:val="0028147F"/>
    <w:rsid w:val="00284097"/>
    <w:rsid w:val="00285E61"/>
    <w:rsid w:val="002A283D"/>
    <w:rsid w:val="002B3C95"/>
    <w:rsid w:val="002B5E07"/>
    <w:rsid w:val="002C11DB"/>
    <w:rsid w:val="002C3D85"/>
    <w:rsid w:val="002E0DAA"/>
    <w:rsid w:val="002F55FB"/>
    <w:rsid w:val="00311C09"/>
    <w:rsid w:val="003162E2"/>
    <w:rsid w:val="00323802"/>
    <w:rsid w:val="00326178"/>
    <w:rsid w:val="00326F93"/>
    <w:rsid w:val="00334FEA"/>
    <w:rsid w:val="00344FF7"/>
    <w:rsid w:val="00363793"/>
    <w:rsid w:val="003655FB"/>
    <w:rsid w:val="00371A66"/>
    <w:rsid w:val="00383190"/>
    <w:rsid w:val="00396411"/>
    <w:rsid w:val="003979C7"/>
    <w:rsid w:val="003A3D07"/>
    <w:rsid w:val="003B03EC"/>
    <w:rsid w:val="003C0319"/>
    <w:rsid w:val="003C17A4"/>
    <w:rsid w:val="003D3DA4"/>
    <w:rsid w:val="003E220C"/>
    <w:rsid w:val="003E40A2"/>
    <w:rsid w:val="003F2510"/>
    <w:rsid w:val="003F29D1"/>
    <w:rsid w:val="003F76B2"/>
    <w:rsid w:val="0041185C"/>
    <w:rsid w:val="00417F4C"/>
    <w:rsid w:val="00422504"/>
    <w:rsid w:val="00445AAC"/>
    <w:rsid w:val="0045239F"/>
    <w:rsid w:val="00452874"/>
    <w:rsid w:val="004663A6"/>
    <w:rsid w:val="004673DE"/>
    <w:rsid w:val="0047449F"/>
    <w:rsid w:val="0047793C"/>
    <w:rsid w:val="004803C8"/>
    <w:rsid w:val="004A4542"/>
    <w:rsid w:val="004A7BF9"/>
    <w:rsid w:val="004A7D56"/>
    <w:rsid w:val="004B5E30"/>
    <w:rsid w:val="004B7239"/>
    <w:rsid w:val="004D1438"/>
    <w:rsid w:val="004D7332"/>
    <w:rsid w:val="004E7539"/>
    <w:rsid w:val="004F64F6"/>
    <w:rsid w:val="004F683E"/>
    <w:rsid w:val="005025E3"/>
    <w:rsid w:val="0052024F"/>
    <w:rsid w:val="00530031"/>
    <w:rsid w:val="00540C32"/>
    <w:rsid w:val="00540F7C"/>
    <w:rsid w:val="00555BC0"/>
    <w:rsid w:val="00557C0A"/>
    <w:rsid w:val="00571D75"/>
    <w:rsid w:val="00580830"/>
    <w:rsid w:val="00580C40"/>
    <w:rsid w:val="00582E74"/>
    <w:rsid w:val="005831EF"/>
    <w:rsid w:val="005A3D3D"/>
    <w:rsid w:val="005B64AD"/>
    <w:rsid w:val="005B6B1B"/>
    <w:rsid w:val="005C347C"/>
    <w:rsid w:val="005C7342"/>
    <w:rsid w:val="005E4175"/>
    <w:rsid w:val="005E5CBD"/>
    <w:rsid w:val="00604BD2"/>
    <w:rsid w:val="00606154"/>
    <w:rsid w:val="006210D6"/>
    <w:rsid w:val="006232FB"/>
    <w:rsid w:val="00626924"/>
    <w:rsid w:val="00630457"/>
    <w:rsid w:val="006313B5"/>
    <w:rsid w:val="0063222C"/>
    <w:rsid w:val="0063349B"/>
    <w:rsid w:val="00643783"/>
    <w:rsid w:val="00644C7B"/>
    <w:rsid w:val="00645596"/>
    <w:rsid w:val="00651744"/>
    <w:rsid w:val="0065363B"/>
    <w:rsid w:val="006630E8"/>
    <w:rsid w:val="00696DC9"/>
    <w:rsid w:val="006B02DE"/>
    <w:rsid w:val="006C388F"/>
    <w:rsid w:val="006C3FBF"/>
    <w:rsid w:val="006C63CD"/>
    <w:rsid w:val="006D7705"/>
    <w:rsid w:val="006E7A8C"/>
    <w:rsid w:val="006F613C"/>
    <w:rsid w:val="007237E5"/>
    <w:rsid w:val="00734A2F"/>
    <w:rsid w:val="00740837"/>
    <w:rsid w:val="007413D3"/>
    <w:rsid w:val="00764F26"/>
    <w:rsid w:val="00766C06"/>
    <w:rsid w:val="00775512"/>
    <w:rsid w:val="007817AD"/>
    <w:rsid w:val="00791789"/>
    <w:rsid w:val="00792D03"/>
    <w:rsid w:val="00796F0B"/>
    <w:rsid w:val="007C6758"/>
    <w:rsid w:val="007E4F2A"/>
    <w:rsid w:val="007E54C7"/>
    <w:rsid w:val="007E757F"/>
    <w:rsid w:val="007E79C3"/>
    <w:rsid w:val="007F0F53"/>
    <w:rsid w:val="00823A4E"/>
    <w:rsid w:val="0082628C"/>
    <w:rsid w:val="0084121E"/>
    <w:rsid w:val="0084507A"/>
    <w:rsid w:val="00847642"/>
    <w:rsid w:val="0085225E"/>
    <w:rsid w:val="00853D68"/>
    <w:rsid w:val="00857CF2"/>
    <w:rsid w:val="0086081D"/>
    <w:rsid w:val="0087017A"/>
    <w:rsid w:val="0087091D"/>
    <w:rsid w:val="00871F4E"/>
    <w:rsid w:val="00882A3D"/>
    <w:rsid w:val="008A0307"/>
    <w:rsid w:val="008D379E"/>
    <w:rsid w:val="008E4E8B"/>
    <w:rsid w:val="008F7BA0"/>
    <w:rsid w:val="00927994"/>
    <w:rsid w:val="0095532F"/>
    <w:rsid w:val="00957C05"/>
    <w:rsid w:val="009629D7"/>
    <w:rsid w:val="0097644B"/>
    <w:rsid w:val="00986550"/>
    <w:rsid w:val="009A7350"/>
    <w:rsid w:val="009B217A"/>
    <w:rsid w:val="009B3516"/>
    <w:rsid w:val="009B3BD2"/>
    <w:rsid w:val="009B41EA"/>
    <w:rsid w:val="009B49FC"/>
    <w:rsid w:val="009C2049"/>
    <w:rsid w:val="009E637F"/>
    <w:rsid w:val="00A05351"/>
    <w:rsid w:val="00A160CD"/>
    <w:rsid w:val="00A219B0"/>
    <w:rsid w:val="00A22F52"/>
    <w:rsid w:val="00A268F3"/>
    <w:rsid w:val="00A57147"/>
    <w:rsid w:val="00A624FB"/>
    <w:rsid w:val="00A638EB"/>
    <w:rsid w:val="00A73896"/>
    <w:rsid w:val="00A762A9"/>
    <w:rsid w:val="00A80E32"/>
    <w:rsid w:val="00A9166E"/>
    <w:rsid w:val="00A93666"/>
    <w:rsid w:val="00A96712"/>
    <w:rsid w:val="00AA2300"/>
    <w:rsid w:val="00AB6670"/>
    <w:rsid w:val="00AD5D62"/>
    <w:rsid w:val="00AD76C3"/>
    <w:rsid w:val="00AE5854"/>
    <w:rsid w:val="00AE7476"/>
    <w:rsid w:val="00AF08B0"/>
    <w:rsid w:val="00B06C5B"/>
    <w:rsid w:val="00B06DC2"/>
    <w:rsid w:val="00B217B9"/>
    <w:rsid w:val="00B249E0"/>
    <w:rsid w:val="00B25646"/>
    <w:rsid w:val="00B26FC5"/>
    <w:rsid w:val="00B35E90"/>
    <w:rsid w:val="00B41E3A"/>
    <w:rsid w:val="00B46698"/>
    <w:rsid w:val="00B56DDC"/>
    <w:rsid w:val="00B614B3"/>
    <w:rsid w:val="00B72373"/>
    <w:rsid w:val="00BA1353"/>
    <w:rsid w:val="00BB7A0B"/>
    <w:rsid w:val="00BC07CF"/>
    <w:rsid w:val="00BE0F5B"/>
    <w:rsid w:val="00BF7F5B"/>
    <w:rsid w:val="00C01F21"/>
    <w:rsid w:val="00C22C04"/>
    <w:rsid w:val="00C3189F"/>
    <w:rsid w:val="00C31DAB"/>
    <w:rsid w:val="00C51360"/>
    <w:rsid w:val="00C5639A"/>
    <w:rsid w:val="00C60A4A"/>
    <w:rsid w:val="00C81B16"/>
    <w:rsid w:val="00CA0F44"/>
    <w:rsid w:val="00CA206F"/>
    <w:rsid w:val="00CA5C6B"/>
    <w:rsid w:val="00CB285D"/>
    <w:rsid w:val="00CB3BCE"/>
    <w:rsid w:val="00CC214A"/>
    <w:rsid w:val="00CC2986"/>
    <w:rsid w:val="00CC4A03"/>
    <w:rsid w:val="00CF0EEE"/>
    <w:rsid w:val="00CF3F79"/>
    <w:rsid w:val="00CF7E05"/>
    <w:rsid w:val="00D120D9"/>
    <w:rsid w:val="00D219BF"/>
    <w:rsid w:val="00D26737"/>
    <w:rsid w:val="00D30341"/>
    <w:rsid w:val="00D402DB"/>
    <w:rsid w:val="00D43FF7"/>
    <w:rsid w:val="00D45A00"/>
    <w:rsid w:val="00D50BF0"/>
    <w:rsid w:val="00D5487C"/>
    <w:rsid w:val="00D66E4C"/>
    <w:rsid w:val="00D71442"/>
    <w:rsid w:val="00D721AA"/>
    <w:rsid w:val="00D7515E"/>
    <w:rsid w:val="00D7601E"/>
    <w:rsid w:val="00D96FB2"/>
    <w:rsid w:val="00DA0A80"/>
    <w:rsid w:val="00DA53EE"/>
    <w:rsid w:val="00DA5807"/>
    <w:rsid w:val="00DA78FE"/>
    <w:rsid w:val="00DF4248"/>
    <w:rsid w:val="00DF7088"/>
    <w:rsid w:val="00E14824"/>
    <w:rsid w:val="00E16959"/>
    <w:rsid w:val="00E207C6"/>
    <w:rsid w:val="00E2157E"/>
    <w:rsid w:val="00E36854"/>
    <w:rsid w:val="00E54AA4"/>
    <w:rsid w:val="00E562DF"/>
    <w:rsid w:val="00E56C51"/>
    <w:rsid w:val="00E6662F"/>
    <w:rsid w:val="00E6715D"/>
    <w:rsid w:val="00E72DA0"/>
    <w:rsid w:val="00E84AD9"/>
    <w:rsid w:val="00E84E9C"/>
    <w:rsid w:val="00E9514E"/>
    <w:rsid w:val="00EB65BA"/>
    <w:rsid w:val="00ED605F"/>
    <w:rsid w:val="00ED65BF"/>
    <w:rsid w:val="00EE28D7"/>
    <w:rsid w:val="00F129CC"/>
    <w:rsid w:val="00F35643"/>
    <w:rsid w:val="00F37FAC"/>
    <w:rsid w:val="00F43E17"/>
    <w:rsid w:val="00F4540A"/>
    <w:rsid w:val="00F56103"/>
    <w:rsid w:val="00F71C9B"/>
    <w:rsid w:val="00F736A3"/>
    <w:rsid w:val="00F73BE2"/>
    <w:rsid w:val="00F81374"/>
    <w:rsid w:val="00F91776"/>
    <w:rsid w:val="00FA54C2"/>
    <w:rsid w:val="00FA7D3E"/>
    <w:rsid w:val="00FB1C26"/>
    <w:rsid w:val="00FB53E9"/>
    <w:rsid w:val="00FC4395"/>
    <w:rsid w:val="00FD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025951A6"/>
  <w15:docId w15:val="{3DF568A0-1F10-4EB0-BC61-AE31B37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48A3"/>
    <w:rPr>
      <w:rFonts w:ascii="Arial" w:hAnsi="Arial"/>
      <w:szCs w:val="24"/>
      <w:lang w:val="en-US" w:eastAsia="en-US"/>
    </w:rPr>
  </w:style>
  <w:style w:type="paragraph" w:styleId="Nadpis1">
    <w:name w:val="heading 1"/>
    <w:basedOn w:val="Normlny"/>
    <w:next w:val="Normlny"/>
    <w:qFormat/>
    <w:rsid w:val="00CF7E05"/>
    <w:pPr>
      <w:keepNext/>
      <w:pageBreakBefore/>
      <w:spacing w:after="480"/>
      <w:outlineLvl w:val="0"/>
    </w:pPr>
    <w:rPr>
      <w:b/>
      <w:kern w:val="28"/>
      <w:sz w:val="28"/>
      <w:szCs w:val="20"/>
    </w:rPr>
  </w:style>
  <w:style w:type="paragraph" w:styleId="Nadpis2">
    <w:name w:val="heading 2"/>
    <w:basedOn w:val="Normlny"/>
    <w:next w:val="Normlny"/>
    <w:qFormat/>
    <w:rsid w:val="00CF7E05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CF7E0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y"/>
    <w:next w:val="Normlny"/>
    <w:qFormat/>
    <w:rsid w:val="00CF7E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rsid w:val="00CF7E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CF7E05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CF7E05"/>
    <w:p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CF7E05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CF7E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9927A4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Hlavika">
    <w:name w:val="header"/>
    <w:basedOn w:val="Normlny"/>
    <w:rsid w:val="005C35F3"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link w:val="LabTitleChar"/>
    <w:rsid w:val="005C35F3"/>
    <w:pPr>
      <w:spacing w:before="360" w:after="240"/>
      <w:outlineLvl w:val="0"/>
    </w:pPr>
    <w:rPr>
      <w:rFonts w:ascii="Arial" w:hAnsi="Arial" w:cs="Arial"/>
      <w:sz w:val="32"/>
      <w:szCs w:val="32"/>
      <w:lang w:val="en-US" w:eastAsia="en-US"/>
    </w:rPr>
  </w:style>
  <w:style w:type="character" w:customStyle="1" w:styleId="LabTitleChar">
    <w:name w:val="Lab Title Char"/>
    <w:basedOn w:val="Predvolenpsmoodseku"/>
    <w:link w:val="LabTitle"/>
    <w:rsid w:val="009927A4"/>
    <w:rPr>
      <w:rFonts w:ascii="Arial" w:hAnsi="Arial" w:cs="Arial"/>
      <w:sz w:val="32"/>
      <w:szCs w:val="32"/>
      <w:lang w:val="en-US" w:eastAsia="en-US" w:bidi="ar-SA"/>
    </w:rPr>
  </w:style>
  <w:style w:type="paragraph" w:customStyle="1" w:styleId="BodyFormat">
    <w:name w:val="Body Format"/>
    <w:basedOn w:val="Normlny"/>
    <w:link w:val="BodyFormatChar"/>
    <w:qFormat/>
    <w:rsid w:val="007B2C1C"/>
    <w:pPr>
      <w:spacing w:before="120" w:after="120" w:line="260" w:lineRule="atLeast"/>
      <w:ind w:left="360"/>
    </w:pPr>
  </w:style>
  <w:style w:type="character" w:customStyle="1" w:styleId="BodyFormatChar">
    <w:name w:val="Body Format Char"/>
    <w:basedOn w:val="Predvolenpsmoodseku"/>
    <w:link w:val="BodyFormat"/>
    <w:rsid w:val="007B2C1C"/>
    <w:rPr>
      <w:rFonts w:ascii="Arial" w:hAnsi="Arial"/>
      <w:szCs w:val="24"/>
    </w:rPr>
  </w:style>
  <w:style w:type="paragraph" w:customStyle="1" w:styleId="Bullet2">
    <w:name w:val="Bullet 2"/>
    <w:basedOn w:val="Normlny"/>
    <w:link w:val="Bullet2Char"/>
    <w:rsid w:val="005C35F3"/>
    <w:pPr>
      <w:numPr>
        <w:ilvl w:val="3"/>
        <w:numId w:val="1"/>
      </w:numPr>
      <w:spacing w:before="60" w:after="60"/>
      <w:ind w:left="1440"/>
    </w:pPr>
    <w:rPr>
      <w:rFonts w:eastAsia="Arial"/>
    </w:rPr>
  </w:style>
  <w:style w:type="character" w:customStyle="1" w:styleId="Bullet2Char">
    <w:name w:val="Bullet 2 Char"/>
    <w:basedOn w:val="Predvolenpsmoodseku"/>
    <w:link w:val="Bullet2"/>
    <w:rsid w:val="005C35F3"/>
    <w:rPr>
      <w:rFonts w:ascii="Arial" w:eastAsia="Arial" w:hAnsi="Arial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5C35F3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basedOn w:val="Predvolenpsmoodseku"/>
    <w:link w:val="SectionHeading"/>
    <w:rsid w:val="001346BD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Steps">
    <w:name w:val="Steps"/>
    <w:basedOn w:val="Normlny"/>
    <w:next w:val="Substepalpha"/>
    <w:link w:val="StepsChar"/>
    <w:rsid w:val="005C35F3"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Format"/>
    <w:link w:val="SubstepalphaChar"/>
    <w:rsid w:val="007B2C1C"/>
    <w:pPr>
      <w:numPr>
        <w:numId w:val="36"/>
      </w:numPr>
      <w:spacing w:after="240"/>
    </w:pPr>
  </w:style>
  <w:style w:type="character" w:customStyle="1" w:styleId="SubstepalphaChar">
    <w:name w:val="Substep alpha Char"/>
    <w:basedOn w:val="BodyFormatChar"/>
    <w:link w:val="Substepalpha"/>
    <w:rsid w:val="007B2C1C"/>
    <w:rPr>
      <w:rFonts w:ascii="Arial" w:hAnsi="Arial"/>
      <w:szCs w:val="24"/>
    </w:rPr>
  </w:style>
  <w:style w:type="character" w:customStyle="1" w:styleId="StepsChar">
    <w:name w:val="Steps Char"/>
    <w:basedOn w:val="Predvolenpsmoodseku"/>
    <w:link w:val="Steps"/>
    <w:rsid w:val="009927A4"/>
    <w:rPr>
      <w:rFonts w:ascii="Arial" w:eastAsia="Arial" w:hAnsi="Arial"/>
      <w:b/>
      <w:sz w:val="22"/>
      <w:szCs w:val="22"/>
      <w:lang w:val="en-US" w:eastAsia="en-US" w:bidi="ar-SA"/>
    </w:rPr>
  </w:style>
  <w:style w:type="paragraph" w:customStyle="1" w:styleId="CommandTagItalic">
    <w:name w:val="Command Tag Italic"/>
    <w:basedOn w:val="CommandTagBold"/>
    <w:link w:val="CommandTagItalicChar"/>
    <w:rsid w:val="005C35F3"/>
    <w:rPr>
      <w:b w:val="0"/>
      <w:i/>
    </w:rPr>
  </w:style>
  <w:style w:type="paragraph" w:customStyle="1" w:styleId="CommandTagBold">
    <w:name w:val="Command Tag Bold"/>
    <w:link w:val="CommandTagBoldChar"/>
    <w:rsid w:val="005C35F3"/>
    <w:pPr>
      <w:tabs>
        <w:tab w:val="num" w:pos="1080"/>
      </w:tabs>
      <w:ind w:left="1080" w:hanging="360"/>
    </w:pPr>
    <w:rPr>
      <w:rFonts w:ascii="Courier New" w:eastAsia="Arial" w:hAnsi="Courier New"/>
      <w:b/>
      <w:szCs w:val="22"/>
      <w:lang w:val="en-US" w:eastAsia="en-US"/>
    </w:rPr>
  </w:style>
  <w:style w:type="character" w:customStyle="1" w:styleId="CommandTagBoldChar">
    <w:name w:val="Command Tag Bold Char"/>
    <w:basedOn w:val="Predvolenpsmoodseku"/>
    <w:link w:val="CommandTagBold"/>
    <w:rsid w:val="002D5F10"/>
    <w:rPr>
      <w:rFonts w:ascii="Courier New" w:eastAsia="Arial" w:hAnsi="Courier New"/>
      <w:b/>
      <w:szCs w:val="22"/>
      <w:lang w:val="en-US" w:eastAsia="en-US"/>
    </w:rPr>
  </w:style>
  <w:style w:type="character" w:customStyle="1" w:styleId="CommandTagItalicChar">
    <w:name w:val="Command Tag Italic Char"/>
    <w:basedOn w:val="CommandTagBoldCharChar"/>
    <w:link w:val="CommandTagItalic"/>
    <w:rsid w:val="009927A4"/>
    <w:rPr>
      <w:rFonts w:ascii="Courier New" w:eastAsia="Arial" w:hAnsi="Courier New"/>
      <w:b/>
      <w:i/>
      <w:szCs w:val="22"/>
      <w:lang w:val="en-US" w:eastAsia="en-US" w:bidi="ar-SA"/>
    </w:rPr>
  </w:style>
  <w:style w:type="character" w:customStyle="1" w:styleId="CommandTagBoldCharChar">
    <w:name w:val="Command Tag Bold Char Char"/>
    <w:basedOn w:val="Predvolenpsmoodseku"/>
    <w:rsid w:val="009927A4"/>
    <w:rPr>
      <w:rFonts w:ascii="Courier New" w:eastAsia="Arial" w:hAnsi="Courier New"/>
      <w:b/>
      <w:szCs w:val="22"/>
      <w:lang w:val="en-US" w:eastAsia="en-US" w:bidi="ar-SA"/>
    </w:rPr>
  </w:style>
  <w:style w:type="paragraph" w:customStyle="1" w:styleId="Figure">
    <w:name w:val="Figure"/>
    <w:basedOn w:val="Normlny"/>
    <w:next w:val="Normlny"/>
    <w:rsid w:val="005C35F3"/>
    <w:pPr>
      <w:spacing w:before="240" w:after="240"/>
      <w:jc w:val="center"/>
    </w:pPr>
    <w:rPr>
      <w:rFonts w:eastAsia="SimSun" w:cs="Arial"/>
      <w:szCs w:val="20"/>
      <w:lang w:eastAsia="zh-CN"/>
    </w:rPr>
  </w:style>
  <w:style w:type="paragraph" w:styleId="Pta">
    <w:name w:val="footer"/>
    <w:basedOn w:val="Normlny"/>
    <w:rsid w:val="005C35F3"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lny"/>
    <w:link w:val="TableTextChar"/>
    <w:rsid w:val="005C35F3"/>
    <w:pPr>
      <w:tabs>
        <w:tab w:val="left" w:pos="1080"/>
      </w:tabs>
      <w:spacing w:before="40" w:after="40"/>
    </w:pPr>
    <w:rPr>
      <w:szCs w:val="20"/>
    </w:rPr>
  </w:style>
  <w:style w:type="character" w:customStyle="1" w:styleId="TableTextChar">
    <w:name w:val="Table Text Char"/>
    <w:basedOn w:val="Predvolenpsmoodseku"/>
    <w:link w:val="TableText"/>
    <w:rsid w:val="009927A4"/>
    <w:rPr>
      <w:rFonts w:ascii="Arial" w:hAnsi="Arial"/>
      <w:lang w:val="en-US" w:eastAsia="en-US" w:bidi="ar-SA"/>
    </w:rPr>
  </w:style>
  <w:style w:type="paragraph" w:customStyle="1" w:styleId="BulletBody">
    <w:name w:val="Bullet Body"/>
    <w:basedOn w:val="BodyFormat"/>
    <w:link w:val="BulletBodyChar"/>
    <w:qFormat/>
    <w:rsid w:val="005C35F3"/>
    <w:pPr>
      <w:numPr>
        <w:numId w:val="2"/>
      </w:numPr>
      <w:spacing w:before="60" w:after="60"/>
    </w:pPr>
  </w:style>
  <w:style w:type="paragraph" w:customStyle="1" w:styleId="Substepnum">
    <w:name w:val="Substep num"/>
    <w:basedOn w:val="BodyFormat"/>
    <w:rsid w:val="005C35F3"/>
    <w:pPr>
      <w:numPr>
        <w:numId w:val="3"/>
      </w:numPr>
    </w:pPr>
  </w:style>
  <w:style w:type="paragraph" w:customStyle="1" w:styleId="Bulleted">
    <w:name w:val="Bulleted"/>
    <w:basedOn w:val="Normlny"/>
    <w:link w:val="BulletedCharChar"/>
    <w:rsid w:val="00847642"/>
    <w:pPr>
      <w:numPr>
        <w:numId w:val="38"/>
      </w:numPr>
    </w:pPr>
    <w:rPr>
      <w:sz w:val="24"/>
    </w:rPr>
  </w:style>
  <w:style w:type="paragraph" w:styleId="Textkomentra">
    <w:name w:val="annotation text"/>
    <w:basedOn w:val="Normlny"/>
    <w:link w:val="TextkomentraChar"/>
    <w:semiHidden/>
    <w:rsid w:val="00CF7E05"/>
    <w:rPr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371D93"/>
    <w:rPr>
      <w:rFonts w:ascii="Arial" w:hAnsi="Arial"/>
      <w:b/>
      <w:bCs/>
      <w:sz w:val="28"/>
      <w:szCs w:val="28"/>
      <w:lang w:val="en-US" w:eastAsia="en-US" w:bidi="ar-SA"/>
    </w:rPr>
  </w:style>
  <w:style w:type="paragraph" w:styleId="truktradokumentu">
    <w:name w:val="Document Map"/>
    <w:basedOn w:val="Normlny"/>
    <w:semiHidden/>
    <w:rsid w:val="00CF7E05"/>
    <w:pPr>
      <w:shd w:val="clear" w:color="auto" w:fill="000080"/>
    </w:pPr>
    <w:rPr>
      <w:rFonts w:ascii="Tahoma" w:hAnsi="Tahoma" w:cs="Tahoma"/>
    </w:rPr>
  </w:style>
  <w:style w:type="paragraph" w:styleId="Textvysvetlivky">
    <w:name w:val="endnote text"/>
    <w:basedOn w:val="Normlny"/>
    <w:semiHidden/>
    <w:rsid w:val="00CF7E05"/>
    <w:rPr>
      <w:szCs w:val="20"/>
    </w:rPr>
  </w:style>
  <w:style w:type="paragraph" w:styleId="Textpoznmkypodiarou">
    <w:name w:val="footnote text"/>
    <w:basedOn w:val="Normlny"/>
    <w:semiHidden/>
    <w:rsid w:val="00CF7E05"/>
    <w:rPr>
      <w:szCs w:val="20"/>
    </w:rPr>
  </w:style>
  <w:style w:type="paragraph" w:styleId="Register1">
    <w:name w:val="index 1"/>
    <w:basedOn w:val="Normlny"/>
    <w:next w:val="Normlny"/>
    <w:autoRedefine/>
    <w:semiHidden/>
    <w:rsid w:val="00CF7E05"/>
    <w:pPr>
      <w:ind w:left="240" w:hanging="240"/>
    </w:pPr>
  </w:style>
  <w:style w:type="paragraph" w:styleId="Register2">
    <w:name w:val="index 2"/>
    <w:basedOn w:val="Normlny"/>
    <w:next w:val="Normlny"/>
    <w:autoRedefine/>
    <w:semiHidden/>
    <w:rsid w:val="00CF7E05"/>
    <w:pPr>
      <w:ind w:left="480" w:hanging="240"/>
    </w:pPr>
  </w:style>
  <w:style w:type="paragraph" w:styleId="Register3">
    <w:name w:val="index 3"/>
    <w:basedOn w:val="Normlny"/>
    <w:next w:val="Normlny"/>
    <w:autoRedefine/>
    <w:semiHidden/>
    <w:rsid w:val="00CF7E05"/>
    <w:pPr>
      <w:ind w:left="720" w:hanging="240"/>
    </w:pPr>
  </w:style>
  <w:style w:type="paragraph" w:styleId="Register4">
    <w:name w:val="index 4"/>
    <w:basedOn w:val="Normlny"/>
    <w:next w:val="Normlny"/>
    <w:autoRedefine/>
    <w:semiHidden/>
    <w:rsid w:val="00CF7E05"/>
    <w:pPr>
      <w:ind w:left="960" w:hanging="240"/>
    </w:pPr>
  </w:style>
  <w:style w:type="paragraph" w:styleId="Register5">
    <w:name w:val="index 5"/>
    <w:basedOn w:val="Normlny"/>
    <w:next w:val="Normlny"/>
    <w:autoRedefine/>
    <w:semiHidden/>
    <w:rsid w:val="00CF7E05"/>
    <w:pPr>
      <w:ind w:left="1200" w:hanging="240"/>
    </w:pPr>
  </w:style>
  <w:style w:type="paragraph" w:styleId="Register6">
    <w:name w:val="index 6"/>
    <w:basedOn w:val="Normlny"/>
    <w:next w:val="Normlny"/>
    <w:autoRedefine/>
    <w:semiHidden/>
    <w:rsid w:val="00CF7E05"/>
    <w:pPr>
      <w:ind w:left="1440" w:hanging="240"/>
    </w:pPr>
  </w:style>
  <w:style w:type="paragraph" w:styleId="Register7">
    <w:name w:val="index 7"/>
    <w:basedOn w:val="Normlny"/>
    <w:next w:val="Normlny"/>
    <w:autoRedefine/>
    <w:semiHidden/>
    <w:rsid w:val="00CF7E05"/>
    <w:pPr>
      <w:ind w:left="1680" w:hanging="240"/>
    </w:pPr>
  </w:style>
  <w:style w:type="paragraph" w:styleId="Register8">
    <w:name w:val="index 8"/>
    <w:basedOn w:val="Normlny"/>
    <w:next w:val="Normlny"/>
    <w:autoRedefine/>
    <w:semiHidden/>
    <w:rsid w:val="00CF7E05"/>
    <w:pPr>
      <w:ind w:left="1920" w:hanging="240"/>
    </w:pPr>
  </w:style>
  <w:style w:type="paragraph" w:styleId="Register9">
    <w:name w:val="index 9"/>
    <w:basedOn w:val="Normlny"/>
    <w:next w:val="Normlny"/>
    <w:autoRedefine/>
    <w:semiHidden/>
    <w:rsid w:val="00CF7E05"/>
    <w:pPr>
      <w:ind w:left="2160" w:hanging="240"/>
    </w:pPr>
  </w:style>
  <w:style w:type="paragraph" w:styleId="Nadpisregistra">
    <w:name w:val="index heading"/>
    <w:basedOn w:val="Normlny"/>
    <w:next w:val="Register1"/>
    <w:semiHidden/>
    <w:rsid w:val="00CF7E05"/>
    <w:rPr>
      <w:rFonts w:cs="Arial"/>
      <w:b/>
      <w:bCs/>
    </w:rPr>
  </w:style>
  <w:style w:type="paragraph" w:styleId="Textmakra">
    <w:name w:val="macro"/>
    <w:semiHidden/>
    <w:rsid w:val="00CF7E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Zoznamcitci">
    <w:name w:val="table of authorities"/>
    <w:basedOn w:val="Normlny"/>
    <w:next w:val="Normlny"/>
    <w:semiHidden/>
    <w:rsid w:val="00CF7E05"/>
    <w:pPr>
      <w:ind w:left="240" w:hanging="240"/>
    </w:pPr>
  </w:style>
  <w:style w:type="paragraph" w:styleId="Zoznamobrzkov">
    <w:name w:val="table of figures"/>
    <w:basedOn w:val="Normlny"/>
    <w:next w:val="Normlny"/>
    <w:semiHidden/>
    <w:rsid w:val="00CF7E05"/>
    <w:pPr>
      <w:ind w:left="480" w:hanging="480"/>
    </w:pPr>
  </w:style>
  <w:style w:type="paragraph" w:styleId="Hlavikazoznamucitci">
    <w:name w:val="toa heading"/>
    <w:basedOn w:val="Normlny"/>
    <w:next w:val="Normlny"/>
    <w:semiHidden/>
    <w:rsid w:val="00CF7E05"/>
    <w:pPr>
      <w:spacing w:before="120"/>
    </w:pPr>
    <w:rPr>
      <w:rFonts w:cs="Arial"/>
      <w:b/>
      <w:bCs/>
    </w:rPr>
  </w:style>
  <w:style w:type="paragraph" w:styleId="Obsah1">
    <w:name w:val="toc 1"/>
    <w:basedOn w:val="Normlny"/>
    <w:next w:val="Normlny"/>
    <w:autoRedefine/>
    <w:semiHidden/>
    <w:rsid w:val="00CF7E05"/>
  </w:style>
  <w:style w:type="paragraph" w:styleId="Obsah2">
    <w:name w:val="toc 2"/>
    <w:basedOn w:val="Normlny"/>
    <w:next w:val="Normlny"/>
    <w:autoRedefine/>
    <w:semiHidden/>
    <w:rsid w:val="00CF7E05"/>
    <w:pPr>
      <w:ind w:left="240"/>
    </w:pPr>
  </w:style>
  <w:style w:type="paragraph" w:styleId="Obsah3">
    <w:name w:val="toc 3"/>
    <w:basedOn w:val="Normlny"/>
    <w:next w:val="Normlny"/>
    <w:autoRedefine/>
    <w:semiHidden/>
    <w:rsid w:val="00CF7E05"/>
    <w:pPr>
      <w:ind w:left="480"/>
    </w:pPr>
  </w:style>
  <w:style w:type="paragraph" w:styleId="Obsah4">
    <w:name w:val="toc 4"/>
    <w:basedOn w:val="Normlny"/>
    <w:next w:val="Normlny"/>
    <w:autoRedefine/>
    <w:semiHidden/>
    <w:rsid w:val="00CF7E05"/>
    <w:pPr>
      <w:ind w:left="720"/>
    </w:pPr>
  </w:style>
  <w:style w:type="paragraph" w:styleId="Obsah5">
    <w:name w:val="toc 5"/>
    <w:basedOn w:val="Normlny"/>
    <w:next w:val="Normlny"/>
    <w:autoRedefine/>
    <w:semiHidden/>
    <w:rsid w:val="00CF7E05"/>
    <w:pPr>
      <w:ind w:left="960"/>
    </w:pPr>
  </w:style>
  <w:style w:type="paragraph" w:styleId="Obsah6">
    <w:name w:val="toc 6"/>
    <w:basedOn w:val="Normlny"/>
    <w:next w:val="Normlny"/>
    <w:autoRedefine/>
    <w:semiHidden/>
    <w:rsid w:val="00CF7E05"/>
    <w:pPr>
      <w:ind w:left="1200"/>
    </w:pPr>
  </w:style>
  <w:style w:type="paragraph" w:styleId="Obsah7">
    <w:name w:val="toc 7"/>
    <w:basedOn w:val="Normlny"/>
    <w:next w:val="Normlny"/>
    <w:autoRedefine/>
    <w:semiHidden/>
    <w:rsid w:val="00CF7E05"/>
    <w:pPr>
      <w:ind w:left="1440"/>
    </w:pPr>
  </w:style>
  <w:style w:type="paragraph" w:styleId="Obsah8">
    <w:name w:val="toc 8"/>
    <w:basedOn w:val="Normlny"/>
    <w:next w:val="Normlny"/>
    <w:autoRedefine/>
    <w:semiHidden/>
    <w:rsid w:val="00CF7E05"/>
    <w:pPr>
      <w:ind w:left="1680"/>
    </w:pPr>
  </w:style>
  <w:style w:type="paragraph" w:styleId="Obsah9">
    <w:name w:val="toc 9"/>
    <w:basedOn w:val="Normlny"/>
    <w:next w:val="Normlny"/>
    <w:autoRedefine/>
    <w:semiHidden/>
    <w:rsid w:val="00CF7E05"/>
    <w:pPr>
      <w:ind w:left="1920"/>
    </w:pPr>
  </w:style>
  <w:style w:type="paragraph" w:styleId="Textbubliny">
    <w:name w:val="Balloon Text"/>
    <w:basedOn w:val="Normlny"/>
    <w:semiHidden/>
    <w:rsid w:val="00CF059C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semiHidden/>
    <w:rsid w:val="00433402"/>
    <w:rPr>
      <w:sz w:val="16"/>
      <w:szCs w:val="16"/>
    </w:rPr>
  </w:style>
  <w:style w:type="paragraph" w:styleId="Predmetkomentra">
    <w:name w:val="annotation subject"/>
    <w:basedOn w:val="Textkomentra"/>
    <w:next w:val="Textkomentra"/>
    <w:semiHidden/>
    <w:rsid w:val="00433402"/>
    <w:rPr>
      <w:b/>
      <w:bCs/>
    </w:rPr>
  </w:style>
  <w:style w:type="paragraph" w:customStyle="1" w:styleId="Default">
    <w:name w:val="Default"/>
    <w:rsid w:val="00464A55"/>
    <w:pPr>
      <w:autoSpaceDE w:val="0"/>
      <w:autoSpaceDN w:val="0"/>
      <w:adjustRightInd w:val="0"/>
    </w:pPr>
    <w:rPr>
      <w:rFonts w:ascii="IDAJEB+Arial,Bold" w:hAnsi="IDAJEB+Arial,Bold" w:cs="IDAJEB+Arial,Bold"/>
      <w:color w:val="000000"/>
      <w:sz w:val="24"/>
      <w:szCs w:val="24"/>
      <w:lang w:val="en-US" w:eastAsia="ko-KR"/>
    </w:rPr>
  </w:style>
  <w:style w:type="paragraph" w:customStyle="1" w:styleId="Body2">
    <w:name w:val="Body 2"/>
    <w:basedOn w:val="BodyFormat"/>
    <w:link w:val="Body2Char"/>
    <w:rsid w:val="005C35F3"/>
    <w:pPr>
      <w:ind w:left="1080"/>
    </w:pPr>
  </w:style>
  <w:style w:type="character" w:customStyle="1" w:styleId="Body2Char">
    <w:name w:val="Body 2 Char"/>
    <w:basedOn w:val="BodyFormatChar"/>
    <w:link w:val="Body2"/>
    <w:rsid w:val="00AE0989"/>
    <w:rPr>
      <w:rFonts w:ascii="Arial" w:hAnsi="Arial"/>
      <w:szCs w:val="24"/>
    </w:rPr>
  </w:style>
  <w:style w:type="paragraph" w:customStyle="1" w:styleId="Commandlineindent">
    <w:name w:val="Command line indent"/>
    <w:link w:val="CommandlineindentChar"/>
    <w:rsid w:val="005C35F3"/>
    <w:pPr>
      <w:ind w:left="1440"/>
    </w:pPr>
    <w:rPr>
      <w:rFonts w:ascii="Courier New" w:hAnsi="Courier New"/>
      <w:szCs w:val="24"/>
      <w:lang w:val="en-US" w:eastAsia="en-US"/>
    </w:rPr>
  </w:style>
  <w:style w:type="character" w:customStyle="1" w:styleId="CommandlineindentChar">
    <w:name w:val="Command line indent Char"/>
    <w:basedOn w:val="Predvolenpsmoodseku"/>
    <w:link w:val="Commandlineindent"/>
    <w:rsid w:val="002D5F10"/>
    <w:rPr>
      <w:rFonts w:ascii="Courier New" w:hAnsi="Courier New"/>
      <w:szCs w:val="24"/>
      <w:lang w:val="en-US" w:eastAsia="en-US" w:bidi="ar-SA"/>
    </w:rPr>
  </w:style>
  <w:style w:type="table" w:styleId="Mriekatabuky">
    <w:name w:val="Table Grid"/>
    <w:basedOn w:val="Normlnatabuka"/>
    <w:uiPriority w:val="59"/>
    <w:rsid w:val="00B47B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prepojenie">
    <w:name w:val="Hyperlink"/>
    <w:basedOn w:val="Predvolenpsmoodseku"/>
    <w:semiHidden/>
    <w:unhideWhenUsed/>
    <w:rsid w:val="00EF5499"/>
    <w:rPr>
      <w:color w:val="0000FF"/>
      <w:u w:val="single"/>
    </w:rPr>
  </w:style>
  <w:style w:type="paragraph" w:customStyle="1" w:styleId="BodyFormatInstructor">
    <w:name w:val="Body Format Instructor"/>
    <w:basedOn w:val="BodyFormat"/>
    <w:qFormat/>
    <w:rsid w:val="00775A3F"/>
    <w:rPr>
      <w:color w:val="FF0000"/>
    </w:rPr>
  </w:style>
  <w:style w:type="character" w:customStyle="1" w:styleId="CharChar1">
    <w:name w:val="Char Char1"/>
    <w:basedOn w:val="Predvolenpsmoodseku"/>
    <w:semiHidden/>
    <w:rsid w:val="002D5F10"/>
  </w:style>
  <w:style w:type="paragraph" w:customStyle="1" w:styleId="FigCap">
    <w:name w:val="FigCap"/>
    <w:basedOn w:val="Normlny"/>
    <w:next w:val="Normlny"/>
    <w:rsid w:val="009927A4"/>
    <w:pPr>
      <w:spacing w:before="120" w:after="240"/>
      <w:jc w:val="center"/>
    </w:pPr>
    <w:rPr>
      <w:rFonts w:eastAsia="SimSun" w:cs="Arial"/>
      <w:b/>
      <w:bCs/>
      <w:szCs w:val="20"/>
      <w:lang w:eastAsia="zh-CN"/>
    </w:rPr>
  </w:style>
  <w:style w:type="paragraph" w:styleId="Nzov">
    <w:name w:val="Title"/>
    <w:basedOn w:val="Normlny"/>
    <w:qFormat/>
    <w:rsid w:val="00DE399F"/>
    <w:pPr>
      <w:keepNext/>
      <w:tabs>
        <w:tab w:val="left" w:pos="1080"/>
      </w:tabs>
      <w:spacing w:before="60" w:after="60"/>
    </w:pPr>
    <w:rPr>
      <w:b/>
      <w:szCs w:val="20"/>
    </w:rPr>
  </w:style>
  <w:style w:type="paragraph" w:customStyle="1" w:styleId="Note">
    <w:name w:val="Note"/>
    <w:next w:val="Normlny"/>
    <w:link w:val="NoteChar"/>
    <w:rsid w:val="009927A4"/>
    <w:pPr>
      <w:tabs>
        <w:tab w:val="left" w:pos="1620"/>
      </w:tabs>
      <w:ind w:left="1620" w:hanging="720"/>
    </w:pPr>
    <w:rPr>
      <w:rFonts w:eastAsia="Arial"/>
      <w:sz w:val="24"/>
      <w:szCs w:val="24"/>
      <w:lang w:val="en-US" w:eastAsia="en-US"/>
    </w:rPr>
  </w:style>
  <w:style w:type="character" w:customStyle="1" w:styleId="NoteChar">
    <w:name w:val="Note Char"/>
    <w:basedOn w:val="Predvolenpsmoodseku"/>
    <w:link w:val="Note"/>
    <w:rsid w:val="009927A4"/>
    <w:rPr>
      <w:rFonts w:eastAsia="Arial"/>
      <w:sz w:val="24"/>
      <w:szCs w:val="24"/>
      <w:lang w:val="en-US" w:eastAsia="en-US" w:bidi="ar-SA"/>
    </w:rPr>
  </w:style>
  <w:style w:type="paragraph" w:customStyle="1" w:styleId="Substep">
    <w:name w:val="Substep"/>
    <w:rsid w:val="009927A4"/>
    <w:pPr>
      <w:tabs>
        <w:tab w:val="num" w:pos="1080"/>
      </w:tabs>
      <w:spacing w:before="60" w:after="60"/>
      <w:ind w:left="1080" w:hanging="360"/>
    </w:pPr>
    <w:rPr>
      <w:rFonts w:eastAsia="Arial"/>
      <w:sz w:val="24"/>
      <w:szCs w:val="24"/>
      <w:lang w:val="en-US" w:eastAsia="en-US"/>
    </w:rPr>
  </w:style>
  <w:style w:type="paragraph" w:customStyle="1" w:styleId="Answer">
    <w:name w:val="Answer"/>
    <w:next w:val="Substep"/>
    <w:rsid w:val="009927A4"/>
    <w:pPr>
      <w:shd w:val="clear" w:color="auto" w:fill="E6E6E6"/>
      <w:tabs>
        <w:tab w:val="left" w:pos="2520"/>
      </w:tabs>
      <w:ind w:left="2520" w:right="1728" w:hanging="1080"/>
    </w:pPr>
    <w:rPr>
      <w:rFonts w:eastAsia="Arial"/>
      <w:sz w:val="24"/>
      <w:szCs w:val="24"/>
      <w:lang w:val="en-US" w:eastAsia="en-US"/>
    </w:rPr>
  </w:style>
  <w:style w:type="paragraph" w:customStyle="1" w:styleId="Substep2">
    <w:name w:val="Substep2"/>
    <w:rsid w:val="009927A4"/>
    <w:rPr>
      <w:sz w:val="24"/>
      <w:szCs w:val="24"/>
      <w:lang w:val="en-US" w:eastAsia="en-US"/>
    </w:rPr>
  </w:style>
  <w:style w:type="paragraph" w:customStyle="1" w:styleId="QuestionStem">
    <w:name w:val="Question Stem"/>
    <w:basedOn w:val="Normlny"/>
    <w:link w:val="QuestionStemChar"/>
    <w:rsid w:val="009927A4"/>
    <w:pPr>
      <w:numPr>
        <w:numId w:val="6"/>
      </w:numPr>
      <w:spacing w:before="120" w:after="80" w:line="300" w:lineRule="exact"/>
    </w:pPr>
    <w:rPr>
      <w:rFonts w:ascii="Times" w:hAnsi="Times"/>
      <w:sz w:val="22"/>
      <w:szCs w:val="22"/>
    </w:rPr>
  </w:style>
  <w:style w:type="character" w:customStyle="1" w:styleId="QuestionStemChar">
    <w:name w:val="Question Stem Char"/>
    <w:basedOn w:val="Predvolenpsmoodseku"/>
    <w:link w:val="QuestionStem"/>
    <w:rsid w:val="009927A4"/>
    <w:rPr>
      <w:rFonts w:ascii="Times" w:hAnsi="Times"/>
      <w:sz w:val="22"/>
      <w:szCs w:val="22"/>
    </w:rPr>
  </w:style>
  <w:style w:type="paragraph" w:customStyle="1" w:styleId="AnswerStyle">
    <w:name w:val="Answer Style"/>
    <w:basedOn w:val="Normlny"/>
    <w:rsid w:val="009927A4"/>
    <w:pPr>
      <w:numPr>
        <w:numId w:val="5"/>
      </w:num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lny"/>
    <w:link w:val="ListStepsChar2"/>
    <w:rsid w:val="009927A4"/>
    <w:pPr>
      <w:numPr>
        <w:numId w:val="7"/>
      </w:num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character" w:customStyle="1" w:styleId="ListStepsChar2">
    <w:name w:val="List Steps Char2"/>
    <w:basedOn w:val="Predvolenpsmoodseku"/>
    <w:link w:val="ListSteps"/>
    <w:rsid w:val="009927A4"/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lny"/>
    <w:rsid w:val="009927A4"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numbering" w:customStyle="1" w:styleId="BulletRed">
    <w:name w:val="Bullet Red"/>
    <w:basedOn w:val="Bezzoznamu"/>
    <w:rsid w:val="001A7B8A"/>
    <w:pPr>
      <w:numPr>
        <w:numId w:val="24"/>
      </w:numPr>
    </w:pPr>
  </w:style>
  <w:style w:type="paragraph" w:customStyle="1" w:styleId="TableColumnHead">
    <w:name w:val="Table Column Head"/>
    <w:basedOn w:val="TableText"/>
    <w:rsid w:val="009927A4"/>
    <w:pPr>
      <w:keepNext/>
      <w:tabs>
        <w:tab w:val="clear" w:pos="1080"/>
      </w:tabs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lny"/>
    <w:link w:val="ExampleChar2"/>
    <w:rsid w:val="009927A4"/>
    <w:pPr>
      <w:spacing w:before="60" w:after="60"/>
      <w:ind w:left="2160"/>
    </w:pPr>
    <w:rPr>
      <w:rFonts w:ascii="Courier New" w:hAnsi="Courier New"/>
      <w:szCs w:val="20"/>
    </w:rPr>
  </w:style>
  <w:style w:type="character" w:customStyle="1" w:styleId="ExampleChar2">
    <w:name w:val="Example Char2"/>
    <w:basedOn w:val="Predvolenpsmoodseku"/>
    <w:link w:val="Example"/>
    <w:rsid w:val="009927A4"/>
    <w:rPr>
      <w:rFonts w:ascii="Courier New" w:hAnsi="Courier New"/>
      <w:lang w:val="en-US" w:eastAsia="en-US" w:bidi="ar-SA"/>
    </w:rPr>
  </w:style>
  <w:style w:type="paragraph" w:customStyle="1" w:styleId="pb1body1">
    <w:name w:val="pb1_body1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4">
    <w:name w:val="NormalParagraph+24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character" w:customStyle="1" w:styleId="Command">
    <w:name w:val="Command"/>
    <w:rsid w:val="009927A4"/>
    <w:rPr>
      <w:rFonts w:cs="Arial"/>
      <w:b/>
      <w:bCs/>
      <w:color w:val="000000"/>
    </w:rPr>
  </w:style>
  <w:style w:type="character" w:customStyle="1" w:styleId="CommandItalics">
    <w:name w:val="Command Italics"/>
    <w:rsid w:val="009927A4"/>
    <w:rPr>
      <w:rFonts w:cs="Arial"/>
      <w:i/>
      <w:iCs/>
      <w:color w:val="000000"/>
    </w:rPr>
  </w:style>
  <w:style w:type="paragraph" w:customStyle="1" w:styleId="Preformatted24">
    <w:name w:val="Preformatted+24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character" w:customStyle="1" w:styleId="PreCommandChar">
    <w:name w:val="Pre Command Char"/>
    <w:rsid w:val="009927A4"/>
    <w:rPr>
      <w:rFonts w:ascii="Courier New" w:hAnsi="Courier New" w:cs="Courier New"/>
      <w:color w:val="000000"/>
      <w:sz w:val="18"/>
      <w:szCs w:val="18"/>
    </w:rPr>
  </w:style>
  <w:style w:type="paragraph" w:customStyle="1" w:styleId="Heading219">
    <w:name w:val="Heading 2+19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19">
    <w:name w:val="NormalParagraph+19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AnswerBlank">
    <w:name w:val="Answer Blank"/>
    <w:basedOn w:val="Normlny"/>
    <w:rsid w:val="001A7B8A"/>
    <w:pPr>
      <w:pBdr>
        <w:bottom w:val="single" w:sz="4" w:space="1" w:color="auto"/>
      </w:pBdr>
      <w:spacing w:before="120" w:after="120" w:line="260" w:lineRule="exact"/>
      <w:ind w:left="1915"/>
    </w:pPr>
    <w:rPr>
      <w:rFonts w:ascii="Times" w:hAnsi="Times"/>
      <w:sz w:val="22"/>
      <w:szCs w:val="22"/>
    </w:rPr>
  </w:style>
  <w:style w:type="character" w:styleId="PouitHypertextovPrepojenie">
    <w:name w:val="FollowedHyperlink"/>
    <w:basedOn w:val="Predvolenpsmoodseku"/>
    <w:rsid w:val="009927A4"/>
    <w:rPr>
      <w:color w:val="800080"/>
      <w:u w:val="single"/>
    </w:rPr>
  </w:style>
  <w:style w:type="paragraph" w:customStyle="1" w:styleId="Preformatted19">
    <w:name w:val="Preformatted+19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Bullet1Last">
    <w:name w:val="Bullet1 Last"/>
    <w:basedOn w:val="Normlny"/>
    <w:rsid w:val="001A7B8A"/>
    <w:pPr>
      <w:numPr>
        <w:numId w:val="9"/>
      </w:numPr>
      <w:spacing w:after="240" w:line="260" w:lineRule="exact"/>
    </w:pPr>
    <w:rPr>
      <w:rFonts w:ascii="Times" w:hAnsi="Times"/>
      <w:sz w:val="22"/>
      <w:szCs w:val="22"/>
    </w:rPr>
  </w:style>
  <w:style w:type="paragraph" w:customStyle="1" w:styleId="Heading222">
    <w:name w:val="Heading 2+22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2">
    <w:name w:val="NormalParagraph+22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Preformatted22">
    <w:name w:val="Preformatted+22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NoteTip">
    <w:name w:val="Note Tip"/>
    <w:basedOn w:val="Note"/>
    <w:rsid w:val="009927A4"/>
    <w:pPr>
      <w:keepLines/>
      <w:numPr>
        <w:numId w:val="4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lny"/>
    <w:rsid w:val="009927A4"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lnywebov">
    <w:name w:val="Normal (Web)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vzia1">
    <w:name w:val="Revízia1"/>
    <w:hidden/>
    <w:semiHidden/>
    <w:rsid w:val="009927A4"/>
    <w:rPr>
      <w:rFonts w:ascii="Arial" w:hAnsi="Arial" w:cs="Arial"/>
      <w:lang w:val="en-US" w:eastAsia="en-US"/>
    </w:rPr>
  </w:style>
  <w:style w:type="character" w:customStyle="1" w:styleId="BodyTextChar">
    <w:name w:val="Body Text Char"/>
    <w:basedOn w:val="Predvolenpsmoodseku"/>
    <w:rsid w:val="009927A4"/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Heading3Char">
    <w:name w:val="Heading 3 Char"/>
    <w:basedOn w:val="Predvolenpsmoodseku"/>
    <w:rsid w:val="009927A4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learformatting">
    <w:name w:val="clear formatting"/>
    <w:basedOn w:val="Substepalpha"/>
    <w:rsid w:val="009927A4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content1">
    <w:name w:val="content1"/>
    <w:basedOn w:val="Predvolenpsmoodseku"/>
    <w:rsid w:val="00B453E2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SectionHeadingInstructorNote">
    <w:name w:val="Section Heading Instructor Note"/>
    <w:basedOn w:val="SectionHeading"/>
    <w:next w:val="BodyFormatInstructor"/>
    <w:qFormat/>
    <w:rsid w:val="00775A3F"/>
    <w:rPr>
      <w:bCs/>
      <w:color w:val="FF0000"/>
    </w:rPr>
  </w:style>
  <w:style w:type="paragraph" w:customStyle="1" w:styleId="BulletInstructor">
    <w:name w:val="Bullet Instructor"/>
    <w:basedOn w:val="BulletBody"/>
    <w:qFormat/>
    <w:rsid w:val="00775A3F"/>
    <w:pPr>
      <w:numPr>
        <w:numId w:val="25"/>
      </w:numPr>
    </w:pPr>
    <w:rPr>
      <w:color w:val="FF0000"/>
    </w:rPr>
  </w:style>
  <w:style w:type="character" w:customStyle="1" w:styleId="BulletedCharChar">
    <w:name w:val="Bulleted Char Char"/>
    <w:basedOn w:val="Predvolenpsmoodseku"/>
    <w:link w:val="Bulleted"/>
    <w:rsid w:val="00847642"/>
    <w:rPr>
      <w:rFonts w:ascii="Arial" w:hAnsi="Arial"/>
      <w:sz w:val="24"/>
      <w:szCs w:val="24"/>
    </w:rPr>
  </w:style>
  <w:style w:type="paragraph" w:customStyle="1" w:styleId="NormalParagraph">
    <w:name w:val="NormalParagraph"/>
    <w:basedOn w:val="Normlny"/>
    <w:link w:val="NormalParagraphChar"/>
    <w:rsid w:val="00847642"/>
    <w:pPr>
      <w:spacing w:before="240"/>
      <w:ind w:left="432" w:right="432"/>
    </w:pPr>
    <w:rPr>
      <w:sz w:val="24"/>
    </w:rPr>
  </w:style>
  <w:style w:type="paragraph" w:customStyle="1" w:styleId="CourseName">
    <w:name w:val="Course Name"/>
    <w:basedOn w:val="BodyFormat"/>
    <w:rsid w:val="00775A3F"/>
    <w:pPr>
      <w:spacing w:after="0"/>
      <w:ind w:left="0"/>
    </w:pPr>
    <w:rPr>
      <w:b/>
      <w:bCs/>
      <w:szCs w:val="20"/>
    </w:rPr>
  </w:style>
  <w:style w:type="paragraph" w:customStyle="1" w:styleId="ReferenceHyperlink">
    <w:name w:val="Reference Hyperlink"/>
    <w:basedOn w:val="BulletBody"/>
    <w:next w:val="BulletBody"/>
    <w:rsid w:val="00081758"/>
    <w:pPr>
      <w:ind w:left="360" w:firstLine="360"/>
    </w:pPr>
    <w:rPr>
      <w:szCs w:val="20"/>
    </w:rPr>
  </w:style>
  <w:style w:type="paragraph" w:styleId="slovanzoznam">
    <w:name w:val="List Number"/>
    <w:basedOn w:val="Normlny"/>
    <w:rsid w:val="002C36A2"/>
    <w:pPr>
      <w:numPr>
        <w:numId w:val="11"/>
      </w:numPr>
      <w:spacing w:after="180" w:line="260" w:lineRule="exact"/>
    </w:pPr>
    <w:rPr>
      <w:rFonts w:ascii="Times" w:hAnsi="Times"/>
      <w:sz w:val="22"/>
      <w:szCs w:val="22"/>
    </w:rPr>
  </w:style>
  <w:style w:type="paragraph" w:customStyle="1" w:styleId="Bullet20">
    <w:name w:val="Bullet2"/>
    <w:basedOn w:val="Normlny"/>
    <w:rsid w:val="002C36A2"/>
    <w:pPr>
      <w:numPr>
        <w:numId w:val="12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Referencelink">
    <w:name w:val="Reference link"/>
    <w:basedOn w:val="BodyFormat"/>
    <w:next w:val="BulletBody"/>
    <w:rsid w:val="00081758"/>
    <w:pPr>
      <w:ind w:left="1080"/>
    </w:pPr>
    <w:rPr>
      <w:color w:val="3333FF"/>
      <w:szCs w:val="20"/>
      <w:u w:val="single"/>
    </w:rPr>
  </w:style>
  <w:style w:type="paragraph" w:customStyle="1" w:styleId="Bullet3">
    <w:name w:val="Bullet3"/>
    <w:basedOn w:val="Normlny"/>
    <w:rsid w:val="005F0E01"/>
    <w:pPr>
      <w:numPr>
        <w:numId w:val="13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Blankline">
    <w:name w:val="Blank line"/>
    <w:basedOn w:val="AnswerBlank"/>
    <w:rsid w:val="00ED0DAD"/>
    <w:pPr>
      <w:pBdr>
        <w:bottom w:val="none" w:sz="0" w:space="0" w:color="auto"/>
      </w:pBdr>
      <w:tabs>
        <w:tab w:val="right" w:leader="underscore" w:pos="9540"/>
      </w:tabs>
      <w:ind w:left="1260"/>
    </w:pPr>
  </w:style>
  <w:style w:type="paragraph" w:customStyle="1" w:styleId="Bullet1Checkbox">
    <w:name w:val="Bullet1 Checkbox"/>
    <w:basedOn w:val="BulletCheckbox"/>
    <w:rsid w:val="004D7D19"/>
    <w:pPr>
      <w:spacing w:after="120"/>
    </w:pPr>
  </w:style>
  <w:style w:type="paragraph" w:customStyle="1" w:styleId="BulletCheckbox">
    <w:name w:val="Bullet Checkbox"/>
    <w:basedOn w:val="Normlny"/>
    <w:rsid w:val="004D7D19"/>
    <w:pPr>
      <w:numPr>
        <w:numId w:val="14"/>
      </w:numPr>
    </w:pPr>
    <w:rPr>
      <w:rFonts w:ascii="Times" w:hAnsi="Times"/>
      <w:sz w:val="22"/>
      <w:szCs w:val="22"/>
    </w:rPr>
  </w:style>
  <w:style w:type="paragraph" w:customStyle="1" w:styleId="NoteCaution">
    <w:name w:val="Note Caution"/>
    <w:basedOn w:val="Note"/>
    <w:rsid w:val="00E164C3"/>
    <w:pPr>
      <w:keepLines/>
      <w:numPr>
        <w:numId w:val="15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character" w:styleId="Zvraznenie">
    <w:name w:val="Emphasis"/>
    <w:basedOn w:val="Predvolenpsmoodseku"/>
    <w:qFormat/>
    <w:rsid w:val="005F7C99"/>
    <w:rPr>
      <w:b/>
      <w:bCs/>
      <w:i w:val="0"/>
      <w:iCs w:val="0"/>
    </w:rPr>
  </w:style>
  <w:style w:type="paragraph" w:customStyle="1" w:styleId="FigureBox">
    <w:name w:val="Figure Box"/>
    <w:next w:val="Normlny"/>
    <w:rsid w:val="009248B6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ascii="Times" w:hAnsi="Times"/>
      <w:sz w:val="22"/>
      <w:szCs w:val="22"/>
      <w:lang w:val="en-US" w:eastAsia="en-US"/>
    </w:rPr>
  </w:style>
  <w:style w:type="paragraph" w:customStyle="1" w:styleId="FigureBoxTop">
    <w:name w:val="Figure Box Top"/>
    <w:basedOn w:val="FigureBox"/>
    <w:next w:val="Normlny"/>
    <w:rsid w:val="009248B6"/>
    <w:pPr>
      <w:pageBreakBefore/>
    </w:pPr>
  </w:style>
  <w:style w:type="paragraph" w:styleId="PredformtovanHTML">
    <w:name w:val="HTML Preformatted"/>
    <w:basedOn w:val="Normlny"/>
    <w:uiPriority w:val="99"/>
    <w:rsid w:val="00B9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Example2">
    <w:name w:val="Example 2"/>
    <w:basedOn w:val="Example"/>
    <w:rsid w:val="00932431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customStyle="1" w:styleId="Example3">
    <w:name w:val="Example 3"/>
    <w:basedOn w:val="Example2"/>
    <w:rsid w:val="00932431"/>
    <w:pPr>
      <w:spacing w:before="0" w:after="0"/>
    </w:pPr>
    <w:rPr>
      <w:sz w:val="18"/>
      <w:szCs w:val="18"/>
    </w:rPr>
  </w:style>
  <w:style w:type="character" w:customStyle="1" w:styleId="HTMLPreformattedChar">
    <w:name w:val="HTML Preformatted Char"/>
    <w:basedOn w:val="Predvolenpsmoodseku"/>
    <w:uiPriority w:val="99"/>
    <w:rsid w:val="00AE0989"/>
    <w:rPr>
      <w:rFonts w:ascii="Arial" w:hAnsi="Arial" w:cs="Arial"/>
      <w:szCs w:val="24"/>
      <w:lang w:val="en-US" w:eastAsia="en-US" w:bidi="ar-SA"/>
    </w:rPr>
  </w:style>
  <w:style w:type="paragraph" w:customStyle="1" w:styleId="pblblocklabel">
    <w:name w:val="pbl_blocklabel"/>
    <w:basedOn w:val="Normlny"/>
    <w:rsid w:val="00B92A3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exbold">
    <w:name w:val="cexbold"/>
    <w:basedOn w:val="Predvolenpsmoodseku"/>
    <w:rsid w:val="00B92A37"/>
  </w:style>
  <w:style w:type="character" w:customStyle="1" w:styleId="BulletBodyChar">
    <w:name w:val="Bullet Body Char"/>
    <w:basedOn w:val="BodyFormatChar"/>
    <w:link w:val="BulletBody"/>
    <w:rsid w:val="00AA6779"/>
    <w:rPr>
      <w:rFonts w:ascii="Arial" w:hAnsi="Arial"/>
      <w:szCs w:val="24"/>
    </w:rPr>
  </w:style>
  <w:style w:type="character" w:styleId="Siln">
    <w:name w:val="Strong"/>
    <w:basedOn w:val="Predvolenpsmoodseku"/>
    <w:qFormat/>
    <w:rsid w:val="00F31946"/>
    <w:rPr>
      <w:b/>
      <w:bCs/>
    </w:rPr>
  </w:style>
  <w:style w:type="paragraph" w:customStyle="1" w:styleId="CommandFont">
    <w:name w:val="Command Font"/>
    <w:basedOn w:val="BodyFormat"/>
    <w:qFormat/>
    <w:rsid w:val="007B2C1C"/>
    <w:pPr>
      <w:spacing w:before="0" w:after="0" w:line="240" w:lineRule="auto"/>
    </w:pPr>
    <w:rPr>
      <w:rFonts w:ascii="Courier New" w:hAnsi="Courier New"/>
    </w:rPr>
  </w:style>
  <w:style w:type="paragraph" w:customStyle="1" w:styleId="StyleBlanklineLeft05">
    <w:name w:val="Style Blank line + Left:  0.5&quot;"/>
    <w:basedOn w:val="Blankline"/>
    <w:rsid w:val="007B2C1C"/>
    <w:pPr>
      <w:ind w:left="360"/>
    </w:pPr>
    <w:rPr>
      <w:rFonts w:ascii="Arial" w:hAnsi="Arial"/>
      <w:sz w:val="20"/>
      <w:szCs w:val="20"/>
    </w:rPr>
  </w:style>
  <w:style w:type="paragraph" w:customStyle="1" w:styleId="Preformatted">
    <w:name w:val="Preformatted"/>
    <w:basedOn w:val="NormalParagraph"/>
    <w:rsid w:val="00847642"/>
    <w:pPr>
      <w:spacing w:before="0"/>
    </w:pPr>
    <w:rPr>
      <w:rFonts w:ascii="Courier New" w:hAnsi="Courier New"/>
      <w:sz w:val="18"/>
    </w:rPr>
  </w:style>
  <w:style w:type="character" w:customStyle="1" w:styleId="NormalParagraphChar">
    <w:name w:val="NormalParagraph Char"/>
    <w:basedOn w:val="Predvolenpsmoodseku"/>
    <w:link w:val="NormalParagraph"/>
    <w:rsid w:val="00847642"/>
    <w:rPr>
      <w:rFonts w:ascii="Arial" w:hAnsi="Arial"/>
      <w:sz w:val="24"/>
      <w:szCs w:val="24"/>
    </w:rPr>
  </w:style>
  <w:style w:type="paragraph" w:styleId="Odsekzoznamu">
    <w:name w:val="List Paragraph"/>
    <w:basedOn w:val="Normlny"/>
    <w:uiPriority w:val="34"/>
    <w:qFormat/>
    <w:rsid w:val="00A80E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23914">
      <w:bodyDiv w:val="1"/>
      <w:marLeft w:val="18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150">
          <w:marLeft w:val="60"/>
          <w:marRight w:val="6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516">
              <w:marLeft w:val="36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68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Kresba_programu_Microsoft_Visio1.vsdx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coker\Application%20Data\Microsoft\Templates\CCNPv6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CCNPv6</Template>
  <TotalTime>4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KIS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Pavel Segec</cp:lastModifiedBy>
  <cp:revision>5</cp:revision>
  <cp:lastPrinted>2012-03-15T20:39:00Z</cp:lastPrinted>
  <dcterms:created xsi:type="dcterms:W3CDTF">2017-04-19T19:33:00Z</dcterms:created>
  <dcterms:modified xsi:type="dcterms:W3CDTF">2017-05-05T07:48:00Z</dcterms:modified>
</cp:coreProperties>
</file>