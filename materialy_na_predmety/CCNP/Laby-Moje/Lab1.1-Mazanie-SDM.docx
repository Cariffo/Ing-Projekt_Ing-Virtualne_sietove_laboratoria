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DAB07" w14:textId="5437000F" w:rsidR="00A65D0D" w:rsidRPr="006B62C4" w:rsidRDefault="00AA2300" w:rsidP="006B62C4">
      <w:pPr>
        <w:pStyle w:val="Nadpis1"/>
      </w:pPr>
      <w:bookmarkStart w:id="0" w:name="_Toc477937629"/>
      <w:r w:rsidRPr="006B62C4">
        <w:t>Lab 1.</w:t>
      </w:r>
      <w:r w:rsidR="004B6AD7" w:rsidRPr="006B62C4">
        <w:t>1</w:t>
      </w:r>
      <w:r w:rsidR="006C63CD" w:rsidRPr="006B62C4">
        <w:t xml:space="preserve"> </w:t>
      </w:r>
      <w:r w:rsidRPr="006B62C4">
        <w:t>–</w:t>
      </w:r>
      <w:r w:rsidR="006C63CD" w:rsidRPr="006B62C4">
        <w:t xml:space="preserve"> </w:t>
      </w:r>
      <w:r w:rsidR="004B6AD7" w:rsidRPr="006B62C4">
        <w:t xml:space="preserve"> Príprava </w:t>
      </w:r>
      <w:r w:rsidR="00A65D0D" w:rsidRPr="006B62C4">
        <w:t>–</w:t>
      </w:r>
      <w:r w:rsidR="004B6AD7" w:rsidRPr="006B62C4">
        <w:t xml:space="preserve"> premazani</w:t>
      </w:r>
      <w:r w:rsidR="00A65D0D" w:rsidRPr="006B62C4">
        <w:t>e</w:t>
      </w:r>
      <w:bookmarkEnd w:id="0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US" w:eastAsia="en-US"/>
        </w:rPr>
        <w:id w:val="-5697321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D8FDFA" w14:textId="164BA500" w:rsidR="00A65D0D" w:rsidRPr="00AA0DC3" w:rsidRDefault="00A65D0D" w:rsidP="006B62C4">
          <w:pPr>
            <w:pStyle w:val="Hlavikaobsahu"/>
          </w:pPr>
          <w:r w:rsidRPr="00AA0DC3">
            <w:t>Obsah</w:t>
          </w:r>
        </w:p>
        <w:p w14:paraId="557CADDD" w14:textId="77777777" w:rsidR="00385065" w:rsidRDefault="00A65D0D">
          <w:pPr>
            <w:pStyle w:val="Obsah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r w:rsidRPr="00AA0DC3">
            <w:rPr>
              <w:lang w:val="sk-SK"/>
            </w:rPr>
            <w:fldChar w:fldCharType="begin"/>
          </w:r>
          <w:r w:rsidRPr="00AA0DC3">
            <w:rPr>
              <w:lang w:val="sk-SK"/>
            </w:rPr>
            <w:instrText xml:space="preserve"> TOC \o "1-3" \h \z \u </w:instrText>
          </w:r>
          <w:r w:rsidRPr="00AA0DC3">
            <w:rPr>
              <w:lang w:val="sk-SK"/>
            </w:rPr>
            <w:fldChar w:fldCharType="separate"/>
          </w:r>
          <w:hyperlink w:anchor="_Toc477937629" w:history="1">
            <w:r w:rsidR="00385065" w:rsidRPr="003E6E44">
              <w:rPr>
                <w:rStyle w:val="Hypertextovprepojenie"/>
                <w:noProof/>
              </w:rPr>
              <w:t>Lab 1.1 –  Príprava – premazanie</w:t>
            </w:r>
            <w:r w:rsidR="00385065">
              <w:rPr>
                <w:noProof/>
                <w:webHidden/>
              </w:rPr>
              <w:tab/>
            </w:r>
            <w:r w:rsidR="00385065">
              <w:rPr>
                <w:noProof/>
                <w:webHidden/>
              </w:rPr>
              <w:fldChar w:fldCharType="begin"/>
            </w:r>
            <w:r w:rsidR="00385065">
              <w:rPr>
                <w:noProof/>
                <w:webHidden/>
              </w:rPr>
              <w:instrText xml:space="preserve"> PAGEREF _Toc477937629 \h </w:instrText>
            </w:r>
            <w:r w:rsidR="00385065">
              <w:rPr>
                <w:noProof/>
                <w:webHidden/>
              </w:rPr>
            </w:r>
            <w:r w:rsidR="00385065">
              <w:rPr>
                <w:noProof/>
                <w:webHidden/>
              </w:rPr>
              <w:fldChar w:fldCharType="separate"/>
            </w:r>
            <w:r w:rsidR="00385065">
              <w:rPr>
                <w:noProof/>
                <w:webHidden/>
              </w:rPr>
              <w:t>1</w:t>
            </w:r>
            <w:r w:rsidR="00385065">
              <w:rPr>
                <w:noProof/>
                <w:webHidden/>
              </w:rPr>
              <w:fldChar w:fldCharType="end"/>
            </w:r>
          </w:hyperlink>
        </w:p>
        <w:p w14:paraId="2B26CA3B" w14:textId="77777777" w:rsidR="00385065" w:rsidRDefault="00FD677D">
          <w:pPr>
            <w:pStyle w:val="Obsah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477937630" w:history="1">
            <w:r w:rsidR="00385065" w:rsidRPr="003E6E44">
              <w:rPr>
                <w:rStyle w:val="Hypertextovprepojenie"/>
                <w:noProof/>
              </w:rPr>
              <w:t>Topo</w:t>
            </w:r>
            <w:r w:rsidR="00385065">
              <w:rPr>
                <w:noProof/>
                <w:webHidden/>
              </w:rPr>
              <w:tab/>
            </w:r>
            <w:r w:rsidR="00385065">
              <w:rPr>
                <w:noProof/>
                <w:webHidden/>
              </w:rPr>
              <w:fldChar w:fldCharType="begin"/>
            </w:r>
            <w:r w:rsidR="00385065">
              <w:rPr>
                <w:noProof/>
                <w:webHidden/>
              </w:rPr>
              <w:instrText xml:space="preserve"> PAGEREF _Toc477937630 \h </w:instrText>
            </w:r>
            <w:r w:rsidR="00385065">
              <w:rPr>
                <w:noProof/>
                <w:webHidden/>
              </w:rPr>
            </w:r>
            <w:r w:rsidR="00385065">
              <w:rPr>
                <w:noProof/>
                <w:webHidden/>
              </w:rPr>
              <w:fldChar w:fldCharType="separate"/>
            </w:r>
            <w:r w:rsidR="00385065">
              <w:rPr>
                <w:noProof/>
                <w:webHidden/>
              </w:rPr>
              <w:t>1</w:t>
            </w:r>
            <w:r w:rsidR="00385065">
              <w:rPr>
                <w:noProof/>
                <w:webHidden/>
              </w:rPr>
              <w:fldChar w:fldCharType="end"/>
            </w:r>
          </w:hyperlink>
        </w:p>
        <w:p w14:paraId="0A291633" w14:textId="77777777" w:rsidR="00385065" w:rsidRDefault="00FD677D">
          <w:pPr>
            <w:pStyle w:val="Obsah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477937631" w:history="1">
            <w:r w:rsidR="00385065" w:rsidRPr="003E6E44">
              <w:rPr>
                <w:rStyle w:val="Hypertextovprepojenie"/>
                <w:noProof/>
              </w:rPr>
              <w:t>Požadované kroky</w:t>
            </w:r>
            <w:r w:rsidR="00385065">
              <w:rPr>
                <w:noProof/>
                <w:webHidden/>
              </w:rPr>
              <w:tab/>
            </w:r>
            <w:r w:rsidR="00385065">
              <w:rPr>
                <w:noProof/>
                <w:webHidden/>
              </w:rPr>
              <w:fldChar w:fldCharType="begin"/>
            </w:r>
            <w:r w:rsidR="00385065">
              <w:rPr>
                <w:noProof/>
                <w:webHidden/>
              </w:rPr>
              <w:instrText xml:space="preserve"> PAGEREF _Toc477937631 \h </w:instrText>
            </w:r>
            <w:r w:rsidR="00385065">
              <w:rPr>
                <w:noProof/>
                <w:webHidden/>
              </w:rPr>
            </w:r>
            <w:r w:rsidR="00385065">
              <w:rPr>
                <w:noProof/>
                <w:webHidden/>
              </w:rPr>
              <w:fldChar w:fldCharType="separate"/>
            </w:r>
            <w:r w:rsidR="00385065">
              <w:rPr>
                <w:noProof/>
                <w:webHidden/>
              </w:rPr>
              <w:t>1</w:t>
            </w:r>
            <w:r w:rsidR="00385065">
              <w:rPr>
                <w:noProof/>
                <w:webHidden/>
              </w:rPr>
              <w:fldChar w:fldCharType="end"/>
            </w:r>
          </w:hyperlink>
        </w:p>
        <w:p w14:paraId="6545510E" w14:textId="77777777" w:rsidR="00385065" w:rsidRDefault="00FD677D">
          <w:pPr>
            <w:pStyle w:val="Obsah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477937632" w:history="1">
            <w:r w:rsidR="00385065" w:rsidRPr="003E6E44">
              <w:rPr>
                <w:rStyle w:val="Hypertextovprepojenie"/>
                <w:noProof/>
              </w:rPr>
              <w:t>Overenie cudzej konfigurácie – príkazy a listingy</w:t>
            </w:r>
            <w:r w:rsidR="00385065">
              <w:rPr>
                <w:noProof/>
                <w:webHidden/>
              </w:rPr>
              <w:tab/>
            </w:r>
            <w:r w:rsidR="00385065">
              <w:rPr>
                <w:noProof/>
                <w:webHidden/>
              </w:rPr>
              <w:fldChar w:fldCharType="begin"/>
            </w:r>
            <w:r w:rsidR="00385065">
              <w:rPr>
                <w:noProof/>
                <w:webHidden/>
              </w:rPr>
              <w:instrText xml:space="preserve"> PAGEREF _Toc477937632 \h </w:instrText>
            </w:r>
            <w:r w:rsidR="00385065">
              <w:rPr>
                <w:noProof/>
                <w:webHidden/>
              </w:rPr>
            </w:r>
            <w:r w:rsidR="00385065">
              <w:rPr>
                <w:noProof/>
                <w:webHidden/>
              </w:rPr>
              <w:fldChar w:fldCharType="separate"/>
            </w:r>
            <w:r w:rsidR="00385065">
              <w:rPr>
                <w:noProof/>
                <w:webHidden/>
              </w:rPr>
              <w:t>2</w:t>
            </w:r>
            <w:r w:rsidR="00385065">
              <w:rPr>
                <w:noProof/>
                <w:webHidden/>
              </w:rPr>
              <w:fldChar w:fldCharType="end"/>
            </w:r>
          </w:hyperlink>
        </w:p>
        <w:p w14:paraId="2F437E92" w14:textId="77777777" w:rsidR="00385065" w:rsidRDefault="00FD677D">
          <w:pPr>
            <w:pStyle w:val="Obsah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477937633" w:history="1">
            <w:r w:rsidR="00385065" w:rsidRPr="003E6E44">
              <w:rPr>
                <w:rStyle w:val="Hypertextovprepojenie"/>
                <w:noProof/>
              </w:rPr>
              <w:t>Overenie startup</w:t>
            </w:r>
            <w:r w:rsidR="00385065">
              <w:rPr>
                <w:noProof/>
                <w:webHidden/>
              </w:rPr>
              <w:tab/>
            </w:r>
            <w:r w:rsidR="00385065">
              <w:rPr>
                <w:noProof/>
                <w:webHidden/>
              </w:rPr>
              <w:fldChar w:fldCharType="begin"/>
            </w:r>
            <w:r w:rsidR="00385065">
              <w:rPr>
                <w:noProof/>
                <w:webHidden/>
              </w:rPr>
              <w:instrText xml:space="preserve"> PAGEREF _Toc477937633 \h </w:instrText>
            </w:r>
            <w:r w:rsidR="00385065">
              <w:rPr>
                <w:noProof/>
                <w:webHidden/>
              </w:rPr>
            </w:r>
            <w:r w:rsidR="00385065">
              <w:rPr>
                <w:noProof/>
                <w:webHidden/>
              </w:rPr>
              <w:fldChar w:fldCharType="separate"/>
            </w:r>
            <w:r w:rsidR="00385065">
              <w:rPr>
                <w:noProof/>
                <w:webHidden/>
              </w:rPr>
              <w:t>2</w:t>
            </w:r>
            <w:r w:rsidR="00385065">
              <w:rPr>
                <w:noProof/>
                <w:webHidden/>
              </w:rPr>
              <w:fldChar w:fldCharType="end"/>
            </w:r>
          </w:hyperlink>
        </w:p>
        <w:p w14:paraId="4B5B83E0" w14:textId="77777777" w:rsidR="00385065" w:rsidRDefault="00FD677D">
          <w:pPr>
            <w:pStyle w:val="Obsah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477937634" w:history="1">
            <w:r w:rsidR="00385065" w:rsidRPr="003E6E44">
              <w:rPr>
                <w:rStyle w:val="Hypertextovprepojenie"/>
                <w:noProof/>
              </w:rPr>
              <w:t>Overenie certs</w:t>
            </w:r>
            <w:r w:rsidR="00385065">
              <w:rPr>
                <w:noProof/>
                <w:webHidden/>
              </w:rPr>
              <w:tab/>
            </w:r>
            <w:r w:rsidR="00385065">
              <w:rPr>
                <w:noProof/>
                <w:webHidden/>
              </w:rPr>
              <w:fldChar w:fldCharType="begin"/>
            </w:r>
            <w:r w:rsidR="00385065">
              <w:rPr>
                <w:noProof/>
                <w:webHidden/>
              </w:rPr>
              <w:instrText xml:space="preserve"> PAGEREF _Toc477937634 \h </w:instrText>
            </w:r>
            <w:r w:rsidR="00385065">
              <w:rPr>
                <w:noProof/>
                <w:webHidden/>
              </w:rPr>
            </w:r>
            <w:r w:rsidR="00385065">
              <w:rPr>
                <w:noProof/>
                <w:webHidden/>
              </w:rPr>
              <w:fldChar w:fldCharType="separate"/>
            </w:r>
            <w:r w:rsidR="00385065">
              <w:rPr>
                <w:noProof/>
                <w:webHidden/>
              </w:rPr>
              <w:t>3</w:t>
            </w:r>
            <w:r w:rsidR="00385065">
              <w:rPr>
                <w:noProof/>
                <w:webHidden/>
              </w:rPr>
              <w:fldChar w:fldCharType="end"/>
            </w:r>
          </w:hyperlink>
        </w:p>
        <w:p w14:paraId="10DF043E" w14:textId="77777777" w:rsidR="00385065" w:rsidRDefault="00FD677D">
          <w:pPr>
            <w:pStyle w:val="Obsah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477937635" w:history="1">
            <w:r w:rsidR="00385065" w:rsidRPr="003E6E44">
              <w:rPr>
                <w:rStyle w:val="Hypertextovprepojenie"/>
                <w:noProof/>
              </w:rPr>
              <w:t>Overenie VLAN</w:t>
            </w:r>
            <w:r w:rsidR="00385065">
              <w:rPr>
                <w:noProof/>
                <w:webHidden/>
              </w:rPr>
              <w:tab/>
            </w:r>
            <w:r w:rsidR="00385065">
              <w:rPr>
                <w:noProof/>
                <w:webHidden/>
              </w:rPr>
              <w:fldChar w:fldCharType="begin"/>
            </w:r>
            <w:r w:rsidR="00385065">
              <w:rPr>
                <w:noProof/>
                <w:webHidden/>
              </w:rPr>
              <w:instrText xml:space="preserve"> PAGEREF _Toc477937635 \h </w:instrText>
            </w:r>
            <w:r w:rsidR="00385065">
              <w:rPr>
                <w:noProof/>
                <w:webHidden/>
              </w:rPr>
            </w:r>
            <w:r w:rsidR="00385065">
              <w:rPr>
                <w:noProof/>
                <w:webHidden/>
              </w:rPr>
              <w:fldChar w:fldCharType="separate"/>
            </w:r>
            <w:r w:rsidR="00385065">
              <w:rPr>
                <w:noProof/>
                <w:webHidden/>
              </w:rPr>
              <w:t>3</w:t>
            </w:r>
            <w:r w:rsidR="00385065">
              <w:rPr>
                <w:noProof/>
                <w:webHidden/>
              </w:rPr>
              <w:fldChar w:fldCharType="end"/>
            </w:r>
          </w:hyperlink>
        </w:p>
        <w:p w14:paraId="56B26629" w14:textId="77777777" w:rsidR="00385065" w:rsidRDefault="00FD677D">
          <w:pPr>
            <w:pStyle w:val="Obsah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477937636" w:history="1">
            <w:r w:rsidR="00385065" w:rsidRPr="003E6E44">
              <w:rPr>
                <w:rStyle w:val="Hypertextovprepojenie"/>
                <w:noProof/>
              </w:rPr>
              <w:t>SDM templates</w:t>
            </w:r>
            <w:r w:rsidR="00385065">
              <w:rPr>
                <w:noProof/>
                <w:webHidden/>
              </w:rPr>
              <w:tab/>
            </w:r>
            <w:r w:rsidR="00385065">
              <w:rPr>
                <w:noProof/>
                <w:webHidden/>
              </w:rPr>
              <w:fldChar w:fldCharType="begin"/>
            </w:r>
            <w:r w:rsidR="00385065">
              <w:rPr>
                <w:noProof/>
                <w:webHidden/>
              </w:rPr>
              <w:instrText xml:space="preserve"> PAGEREF _Toc477937636 \h </w:instrText>
            </w:r>
            <w:r w:rsidR="00385065">
              <w:rPr>
                <w:noProof/>
                <w:webHidden/>
              </w:rPr>
            </w:r>
            <w:r w:rsidR="00385065">
              <w:rPr>
                <w:noProof/>
                <w:webHidden/>
              </w:rPr>
              <w:fldChar w:fldCharType="separate"/>
            </w:r>
            <w:r w:rsidR="00385065">
              <w:rPr>
                <w:noProof/>
                <w:webHidden/>
              </w:rPr>
              <w:t>3</w:t>
            </w:r>
            <w:r w:rsidR="00385065">
              <w:rPr>
                <w:noProof/>
                <w:webHidden/>
              </w:rPr>
              <w:fldChar w:fldCharType="end"/>
            </w:r>
          </w:hyperlink>
        </w:p>
        <w:p w14:paraId="1506101C" w14:textId="77777777" w:rsidR="00385065" w:rsidRDefault="00FD677D">
          <w:pPr>
            <w:pStyle w:val="Obsah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477937637" w:history="1">
            <w:r w:rsidR="00385065" w:rsidRPr="003E6E44">
              <w:rPr>
                <w:rStyle w:val="Hypertextovprepojenie"/>
                <w:noProof/>
              </w:rPr>
              <w:t>Nastavenie sdm pre prepínače v topo:</w:t>
            </w:r>
            <w:r w:rsidR="00385065">
              <w:rPr>
                <w:noProof/>
                <w:webHidden/>
              </w:rPr>
              <w:tab/>
            </w:r>
            <w:r w:rsidR="00385065">
              <w:rPr>
                <w:noProof/>
                <w:webHidden/>
              </w:rPr>
              <w:fldChar w:fldCharType="begin"/>
            </w:r>
            <w:r w:rsidR="00385065">
              <w:rPr>
                <w:noProof/>
                <w:webHidden/>
              </w:rPr>
              <w:instrText xml:space="preserve"> PAGEREF _Toc477937637 \h </w:instrText>
            </w:r>
            <w:r w:rsidR="00385065">
              <w:rPr>
                <w:noProof/>
                <w:webHidden/>
              </w:rPr>
            </w:r>
            <w:r w:rsidR="00385065">
              <w:rPr>
                <w:noProof/>
                <w:webHidden/>
              </w:rPr>
              <w:fldChar w:fldCharType="separate"/>
            </w:r>
            <w:r w:rsidR="00385065">
              <w:rPr>
                <w:noProof/>
                <w:webHidden/>
              </w:rPr>
              <w:t>5</w:t>
            </w:r>
            <w:r w:rsidR="00385065">
              <w:rPr>
                <w:noProof/>
                <w:webHidden/>
              </w:rPr>
              <w:fldChar w:fldCharType="end"/>
            </w:r>
          </w:hyperlink>
        </w:p>
        <w:p w14:paraId="24A4B427" w14:textId="77777777" w:rsidR="00385065" w:rsidRDefault="00FD677D">
          <w:pPr>
            <w:pStyle w:val="Obsah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477937638" w:history="1">
            <w:r w:rsidR="00385065" w:rsidRPr="003E6E44">
              <w:rPr>
                <w:rStyle w:val="Hypertextovprepojenie"/>
                <w:noProof/>
              </w:rPr>
              <w:t>A over:</w:t>
            </w:r>
            <w:r w:rsidR="00385065">
              <w:rPr>
                <w:noProof/>
                <w:webHidden/>
              </w:rPr>
              <w:tab/>
            </w:r>
            <w:r w:rsidR="00385065">
              <w:rPr>
                <w:noProof/>
                <w:webHidden/>
              </w:rPr>
              <w:fldChar w:fldCharType="begin"/>
            </w:r>
            <w:r w:rsidR="00385065">
              <w:rPr>
                <w:noProof/>
                <w:webHidden/>
              </w:rPr>
              <w:instrText xml:space="preserve"> PAGEREF _Toc477937638 \h </w:instrText>
            </w:r>
            <w:r w:rsidR="00385065">
              <w:rPr>
                <w:noProof/>
                <w:webHidden/>
              </w:rPr>
            </w:r>
            <w:r w:rsidR="00385065">
              <w:rPr>
                <w:noProof/>
                <w:webHidden/>
              </w:rPr>
              <w:fldChar w:fldCharType="separate"/>
            </w:r>
            <w:r w:rsidR="00385065">
              <w:rPr>
                <w:noProof/>
                <w:webHidden/>
              </w:rPr>
              <w:t>5</w:t>
            </w:r>
            <w:r w:rsidR="00385065">
              <w:rPr>
                <w:noProof/>
                <w:webHidden/>
              </w:rPr>
              <w:fldChar w:fldCharType="end"/>
            </w:r>
          </w:hyperlink>
        </w:p>
        <w:p w14:paraId="5D9FF590" w14:textId="77777777" w:rsidR="00385065" w:rsidRDefault="00FD677D">
          <w:pPr>
            <w:pStyle w:val="Obsah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477937639" w:history="1">
            <w:r w:rsidR="00385065" w:rsidRPr="003E6E44">
              <w:rPr>
                <w:rStyle w:val="Hypertextovprepojenie"/>
                <w:noProof/>
              </w:rPr>
              <w:t>Príprava na premazávania a init konfig</w:t>
            </w:r>
            <w:r w:rsidR="00385065">
              <w:rPr>
                <w:noProof/>
                <w:webHidden/>
              </w:rPr>
              <w:tab/>
            </w:r>
            <w:r w:rsidR="00385065">
              <w:rPr>
                <w:noProof/>
                <w:webHidden/>
              </w:rPr>
              <w:fldChar w:fldCharType="begin"/>
            </w:r>
            <w:r w:rsidR="00385065">
              <w:rPr>
                <w:noProof/>
                <w:webHidden/>
              </w:rPr>
              <w:instrText xml:space="preserve"> PAGEREF _Toc477937639 \h </w:instrText>
            </w:r>
            <w:r w:rsidR="00385065">
              <w:rPr>
                <w:noProof/>
                <w:webHidden/>
              </w:rPr>
            </w:r>
            <w:r w:rsidR="00385065">
              <w:rPr>
                <w:noProof/>
                <w:webHidden/>
              </w:rPr>
              <w:fldChar w:fldCharType="separate"/>
            </w:r>
            <w:r w:rsidR="00385065">
              <w:rPr>
                <w:noProof/>
                <w:webHidden/>
              </w:rPr>
              <w:t>5</w:t>
            </w:r>
            <w:r w:rsidR="00385065">
              <w:rPr>
                <w:noProof/>
                <w:webHidden/>
              </w:rPr>
              <w:fldChar w:fldCharType="end"/>
            </w:r>
          </w:hyperlink>
        </w:p>
        <w:p w14:paraId="5C9C7465" w14:textId="77777777" w:rsidR="00385065" w:rsidRDefault="00FD677D">
          <w:pPr>
            <w:pStyle w:val="Obsah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477937640" w:history="1">
            <w:r w:rsidR="00385065" w:rsidRPr="003E6E44">
              <w:rPr>
                <w:rStyle w:val="Hypertextovprepojenie"/>
                <w:noProof/>
              </w:rPr>
              <w:t>Init konfig – tclsh or N++</w:t>
            </w:r>
            <w:r w:rsidR="00385065">
              <w:rPr>
                <w:noProof/>
                <w:webHidden/>
              </w:rPr>
              <w:tab/>
            </w:r>
            <w:r w:rsidR="00385065">
              <w:rPr>
                <w:noProof/>
                <w:webHidden/>
              </w:rPr>
              <w:fldChar w:fldCharType="begin"/>
            </w:r>
            <w:r w:rsidR="00385065">
              <w:rPr>
                <w:noProof/>
                <w:webHidden/>
              </w:rPr>
              <w:instrText xml:space="preserve"> PAGEREF _Toc477937640 \h </w:instrText>
            </w:r>
            <w:r w:rsidR="00385065">
              <w:rPr>
                <w:noProof/>
                <w:webHidden/>
              </w:rPr>
            </w:r>
            <w:r w:rsidR="00385065">
              <w:rPr>
                <w:noProof/>
                <w:webHidden/>
              </w:rPr>
              <w:fldChar w:fldCharType="separate"/>
            </w:r>
            <w:r w:rsidR="00385065">
              <w:rPr>
                <w:noProof/>
                <w:webHidden/>
              </w:rPr>
              <w:t>5</w:t>
            </w:r>
            <w:r w:rsidR="00385065">
              <w:rPr>
                <w:noProof/>
                <w:webHidden/>
              </w:rPr>
              <w:fldChar w:fldCharType="end"/>
            </w:r>
          </w:hyperlink>
        </w:p>
        <w:p w14:paraId="792A33C9" w14:textId="77777777" w:rsidR="00385065" w:rsidRDefault="00FD677D">
          <w:pPr>
            <w:pStyle w:val="Obsah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477937641" w:history="1">
            <w:r w:rsidR="00385065" w:rsidRPr="003E6E44">
              <w:rPr>
                <w:rStyle w:val="Hypertextovprepojenie"/>
                <w:noProof/>
              </w:rPr>
              <w:t>Pre DLS1</w:t>
            </w:r>
            <w:r w:rsidR="00385065">
              <w:rPr>
                <w:noProof/>
                <w:webHidden/>
              </w:rPr>
              <w:tab/>
            </w:r>
            <w:r w:rsidR="00385065">
              <w:rPr>
                <w:noProof/>
                <w:webHidden/>
              </w:rPr>
              <w:fldChar w:fldCharType="begin"/>
            </w:r>
            <w:r w:rsidR="00385065">
              <w:rPr>
                <w:noProof/>
                <w:webHidden/>
              </w:rPr>
              <w:instrText xml:space="preserve"> PAGEREF _Toc477937641 \h </w:instrText>
            </w:r>
            <w:r w:rsidR="00385065">
              <w:rPr>
                <w:noProof/>
                <w:webHidden/>
              </w:rPr>
            </w:r>
            <w:r w:rsidR="00385065">
              <w:rPr>
                <w:noProof/>
                <w:webHidden/>
              </w:rPr>
              <w:fldChar w:fldCharType="separate"/>
            </w:r>
            <w:r w:rsidR="00385065">
              <w:rPr>
                <w:noProof/>
                <w:webHidden/>
              </w:rPr>
              <w:t>5</w:t>
            </w:r>
            <w:r w:rsidR="00385065">
              <w:rPr>
                <w:noProof/>
                <w:webHidden/>
              </w:rPr>
              <w:fldChar w:fldCharType="end"/>
            </w:r>
          </w:hyperlink>
        </w:p>
        <w:p w14:paraId="631191D7" w14:textId="77777777" w:rsidR="00385065" w:rsidRDefault="00FD677D">
          <w:pPr>
            <w:pStyle w:val="Obsah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477937642" w:history="1">
            <w:r w:rsidR="00385065" w:rsidRPr="003E6E44">
              <w:rPr>
                <w:rStyle w:val="Hypertextovprepojenie"/>
                <w:noProof/>
              </w:rPr>
              <w:t>Mazanie - tclsh</w:t>
            </w:r>
            <w:r w:rsidR="00385065">
              <w:rPr>
                <w:noProof/>
                <w:webHidden/>
              </w:rPr>
              <w:tab/>
            </w:r>
            <w:r w:rsidR="00385065">
              <w:rPr>
                <w:noProof/>
                <w:webHidden/>
              </w:rPr>
              <w:fldChar w:fldCharType="begin"/>
            </w:r>
            <w:r w:rsidR="00385065">
              <w:rPr>
                <w:noProof/>
                <w:webHidden/>
              </w:rPr>
              <w:instrText xml:space="preserve"> PAGEREF _Toc477937642 \h </w:instrText>
            </w:r>
            <w:r w:rsidR="00385065">
              <w:rPr>
                <w:noProof/>
                <w:webHidden/>
              </w:rPr>
            </w:r>
            <w:r w:rsidR="00385065">
              <w:rPr>
                <w:noProof/>
                <w:webHidden/>
              </w:rPr>
              <w:fldChar w:fldCharType="separate"/>
            </w:r>
            <w:r w:rsidR="00385065">
              <w:rPr>
                <w:noProof/>
                <w:webHidden/>
              </w:rPr>
              <w:t>6</w:t>
            </w:r>
            <w:r w:rsidR="00385065">
              <w:rPr>
                <w:noProof/>
                <w:webHidden/>
              </w:rPr>
              <w:fldChar w:fldCharType="end"/>
            </w:r>
          </w:hyperlink>
        </w:p>
        <w:p w14:paraId="3414CDA2" w14:textId="77777777" w:rsidR="00385065" w:rsidRDefault="00FD677D">
          <w:pPr>
            <w:pStyle w:val="Obsah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477937643" w:history="1">
            <w:r w:rsidR="00385065" w:rsidRPr="003E6E44">
              <w:rPr>
                <w:rStyle w:val="Hypertextovprepojenie"/>
                <w:noProof/>
              </w:rPr>
              <w:t>DLS1/DLS2:</w:t>
            </w:r>
            <w:r w:rsidR="00385065">
              <w:rPr>
                <w:noProof/>
                <w:webHidden/>
              </w:rPr>
              <w:tab/>
            </w:r>
            <w:r w:rsidR="00385065">
              <w:rPr>
                <w:noProof/>
                <w:webHidden/>
              </w:rPr>
              <w:fldChar w:fldCharType="begin"/>
            </w:r>
            <w:r w:rsidR="00385065">
              <w:rPr>
                <w:noProof/>
                <w:webHidden/>
              </w:rPr>
              <w:instrText xml:space="preserve"> PAGEREF _Toc477937643 \h </w:instrText>
            </w:r>
            <w:r w:rsidR="00385065">
              <w:rPr>
                <w:noProof/>
                <w:webHidden/>
              </w:rPr>
            </w:r>
            <w:r w:rsidR="00385065">
              <w:rPr>
                <w:noProof/>
                <w:webHidden/>
              </w:rPr>
              <w:fldChar w:fldCharType="separate"/>
            </w:r>
            <w:r w:rsidR="00385065">
              <w:rPr>
                <w:noProof/>
                <w:webHidden/>
              </w:rPr>
              <w:t>6</w:t>
            </w:r>
            <w:r w:rsidR="00385065">
              <w:rPr>
                <w:noProof/>
                <w:webHidden/>
              </w:rPr>
              <w:fldChar w:fldCharType="end"/>
            </w:r>
          </w:hyperlink>
        </w:p>
        <w:p w14:paraId="1D21823E" w14:textId="77777777" w:rsidR="00385065" w:rsidRDefault="00FD677D">
          <w:pPr>
            <w:pStyle w:val="Obsah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k-SK" w:eastAsia="sk-SK"/>
            </w:rPr>
          </w:pPr>
          <w:hyperlink w:anchor="_Toc477937644" w:history="1">
            <w:r w:rsidR="00385065" w:rsidRPr="003E6E44">
              <w:rPr>
                <w:rStyle w:val="Hypertextovprepojenie"/>
                <w:noProof/>
              </w:rPr>
              <w:t>ALS1/ALS2:</w:t>
            </w:r>
            <w:r w:rsidR="00385065">
              <w:rPr>
                <w:noProof/>
                <w:webHidden/>
              </w:rPr>
              <w:tab/>
            </w:r>
            <w:r w:rsidR="00385065">
              <w:rPr>
                <w:noProof/>
                <w:webHidden/>
              </w:rPr>
              <w:fldChar w:fldCharType="begin"/>
            </w:r>
            <w:r w:rsidR="00385065">
              <w:rPr>
                <w:noProof/>
                <w:webHidden/>
              </w:rPr>
              <w:instrText xml:space="preserve"> PAGEREF _Toc477937644 \h </w:instrText>
            </w:r>
            <w:r w:rsidR="00385065">
              <w:rPr>
                <w:noProof/>
                <w:webHidden/>
              </w:rPr>
            </w:r>
            <w:r w:rsidR="00385065">
              <w:rPr>
                <w:noProof/>
                <w:webHidden/>
              </w:rPr>
              <w:fldChar w:fldCharType="separate"/>
            </w:r>
            <w:r w:rsidR="00385065">
              <w:rPr>
                <w:noProof/>
                <w:webHidden/>
              </w:rPr>
              <w:t>6</w:t>
            </w:r>
            <w:r w:rsidR="00385065">
              <w:rPr>
                <w:noProof/>
                <w:webHidden/>
              </w:rPr>
              <w:fldChar w:fldCharType="end"/>
            </w:r>
          </w:hyperlink>
        </w:p>
        <w:p w14:paraId="7E94560E" w14:textId="73261049" w:rsidR="00A65D0D" w:rsidRPr="00AA0DC3" w:rsidRDefault="00A65D0D">
          <w:pPr>
            <w:rPr>
              <w:lang w:val="sk-SK"/>
            </w:rPr>
          </w:pPr>
          <w:r w:rsidRPr="00AA0DC3">
            <w:rPr>
              <w:b/>
              <w:bCs/>
              <w:lang w:val="sk-SK"/>
            </w:rPr>
            <w:fldChar w:fldCharType="end"/>
          </w:r>
        </w:p>
      </w:sdtContent>
    </w:sdt>
    <w:p w14:paraId="26A170BA" w14:textId="13D367F8" w:rsidR="00A65D0D" w:rsidRPr="006B62C4" w:rsidRDefault="00A65D0D" w:rsidP="00385065">
      <w:pPr>
        <w:pStyle w:val="Nadpis1"/>
      </w:pPr>
      <w:bookmarkStart w:id="1" w:name="_Toc477937630"/>
      <w:r w:rsidRPr="006B62C4">
        <w:t>Topo</w:t>
      </w:r>
      <w:bookmarkEnd w:id="1"/>
    </w:p>
    <w:p w14:paraId="5BD5736A" w14:textId="3173844A" w:rsidR="009A7350" w:rsidRPr="00AA0DC3" w:rsidRDefault="0001122B" w:rsidP="00A65D0D">
      <w:pPr>
        <w:rPr>
          <w:b/>
          <w:color w:val="FF0000"/>
          <w:sz w:val="22"/>
          <w:lang w:val="sk-SK"/>
        </w:rPr>
      </w:pPr>
      <w:r w:rsidRPr="00AA0DC3">
        <w:rPr>
          <w:lang w:val="sk-SK"/>
        </w:rPr>
        <w:object w:dxaOrig="9120" w:dyaOrig="4410" w14:anchorId="57D8C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220.5pt" o:ole="">
            <v:imagedata r:id="rId8" o:title=""/>
          </v:shape>
          <o:OLEObject Type="Embed" ProgID="Visio.Drawing.15" ShapeID="_x0000_i1025" DrawAspect="Content" ObjectID="_1551723356" r:id="rId9"/>
        </w:object>
      </w:r>
    </w:p>
    <w:p w14:paraId="5BD5736B" w14:textId="77777777" w:rsidR="009A7350" w:rsidRPr="00AA0DC3" w:rsidRDefault="00D71442" w:rsidP="00385065">
      <w:pPr>
        <w:pStyle w:val="Nadpis1"/>
      </w:pPr>
      <w:bookmarkStart w:id="2" w:name="_Toc477937631"/>
      <w:r w:rsidRPr="00AA0DC3">
        <w:t>Požadované kroky</w:t>
      </w:r>
      <w:bookmarkEnd w:id="2"/>
    </w:p>
    <w:p w14:paraId="5B347552" w14:textId="7B104E2F" w:rsidR="004B6AD7" w:rsidRPr="00AA0DC3" w:rsidRDefault="004B6AD7" w:rsidP="004B6AD7">
      <w:pPr>
        <w:pStyle w:val="BodyFormat"/>
        <w:numPr>
          <w:ilvl w:val="0"/>
          <w:numId w:val="40"/>
        </w:numPr>
        <w:spacing w:before="0" w:after="0" w:line="240" w:lineRule="auto"/>
        <w:ind w:left="714" w:hanging="357"/>
        <w:rPr>
          <w:lang w:val="sk-SK"/>
        </w:rPr>
      </w:pPr>
      <w:r w:rsidRPr="00AA0DC3">
        <w:rPr>
          <w:lang w:val="sk-SK"/>
        </w:rPr>
        <w:t>Rozdelenie do skupín po dvoch na topo, každý ma DLS/ALS dvojicu</w:t>
      </w:r>
    </w:p>
    <w:p w14:paraId="4D98D42B" w14:textId="58DC3FEA" w:rsidR="004B6AD7" w:rsidRPr="00AA0DC3" w:rsidRDefault="004B6AD7" w:rsidP="004B6AD7">
      <w:pPr>
        <w:pStyle w:val="BodyFormat"/>
        <w:numPr>
          <w:ilvl w:val="0"/>
          <w:numId w:val="40"/>
        </w:numPr>
        <w:spacing w:before="0" w:after="0" w:line="240" w:lineRule="auto"/>
        <w:ind w:left="714" w:hanging="357"/>
        <w:rPr>
          <w:lang w:val="sk-SK"/>
        </w:rPr>
      </w:pPr>
      <w:r w:rsidRPr="00AA0DC3">
        <w:rPr>
          <w:lang w:val="sk-SK"/>
        </w:rPr>
        <w:t>Nakáblovania a</w:t>
      </w:r>
      <w:r w:rsidR="00AC4F93" w:rsidRPr="00AA0DC3">
        <w:rPr>
          <w:lang w:val="sk-SK"/>
        </w:rPr>
        <w:t> </w:t>
      </w:r>
      <w:r w:rsidRPr="00AA0DC3">
        <w:rPr>
          <w:lang w:val="sk-SK"/>
        </w:rPr>
        <w:t>zapojenie</w:t>
      </w:r>
    </w:p>
    <w:p w14:paraId="47A787CD" w14:textId="065C66C6" w:rsidR="00AC4F93" w:rsidRPr="00004DF5" w:rsidRDefault="00AC4F93" w:rsidP="00004DF5">
      <w:pPr>
        <w:pStyle w:val="BodyFormat"/>
        <w:numPr>
          <w:ilvl w:val="0"/>
          <w:numId w:val="40"/>
        </w:numPr>
        <w:spacing w:before="0" w:after="0" w:line="240" w:lineRule="auto"/>
        <w:ind w:left="714" w:hanging="357"/>
        <w:rPr>
          <w:lang w:val="sk-SK"/>
        </w:rPr>
      </w:pPr>
      <w:r w:rsidRPr="00AA0DC3">
        <w:rPr>
          <w:lang w:val="sk-SK"/>
        </w:rPr>
        <w:t>Lab podľa labákov pre CCNP SWITCH v7,0 lab 1</w:t>
      </w:r>
    </w:p>
    <w:p w14:paraId="58A548F0" w14:textId="77777777" w:rsidR="00AC4F93" w:rsidRPr="00AA0DC3" w:rsidRDefault="00AC4F93" w:rsidP="00AC4F93">
      <w:pPr>
        <w:pStyle w:val="BodyFormat"/>
        <w:spacing w:before="0" w:after="0" w:line="240" w:lineRule="auto"/>
        <w:rPr>
          <w:lang w:val="sk-SK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3"/>
        <w:gridCol w:w="2123"/>
        <w:gridCol w:w="2458"/>
        <w:gridCol w:w="89"/>
        <w:gridCol w:w="1983"/>
      </w:tblGrid>
      <w:tr w:rsidR="006B62C4" w:rsidRPr="00C047E0" w14:paraId="7A08A740" w14:textId="77777777" w:rsidTr="00C047E0">
        <w:trPr>
          <w:trHeight w:val="367"/>
        </w:trPr>
        <w:tc>
          <w:tcPr>
            <w:tcW w:w="3292" w:type="dxa"/>
          </w:tcPr>
          <w:p w14:paraId="28C852E6" w14:textId="77777777" w:rsidR="006B62C4" w:rsidRPr="00C047E0" w:rsidRDefault="006B62C4" w:rsidP="006B62C4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047E0">
              <w:rPr>
                <w:b/>
                <w:szCs w:val="20"/>
                <w:lang w:val="sk-SK"/>
              </w:rPr>
              <w:t>Task</w:t>
            </w:r>
          </w:p>
        </w:tc>
        <w:tc>
          <w:tcPr>
            <w:tcW w:w="4589" w:type="dxa"/>
            <w:gridSpan w:val="2"/>
          </w:tcPr>
          <w:p w14:paraId="2820FDE0" w14:textId="77777777" w:rsidR="006B62C4" w:rsidRPr="00C047E0" w:rsidRDefault="006B62C4" w:rsidP="006B62C4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047E0">
              <w:rPr>
                <w:b/>
                <w:szCs w:val="20"/>
                <w:lang w:val="sk-SK"/>
              </w:rPr>
              <w:t>Konfigurácia</w:t>
            </w:r>
          </w:p>
        </w:tc>
        <w:tc>
          <w:tcPr>
            <w:tcW w:w="2038" w:type="dxa"/>
            <w:gridSpan w:val="2"/>
          </w:tcPr>
          <w:p w14:paraId="14B83652" w14:textId="77777777" w:rsidR="006B62C4" w:rsidRPr="00C047E0" w:rsidRDefault="006B62C4" w:rsidP="006B62C4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047E0">
              <w:rPr>
                <w:b/>
                <w:szCs w:val="20"/>
                <w:lang w:val="sk-SK"/>
              </w:rPr>
              <w:t>Verifikácia</w:t>
            </w:r>
          </w:p>
        </w:tc>
      </w:tr>
      <w:tr w:rsidR="006B62C4" w:rsidRPr="00C047E0" w14:paraId="18F5D7EC" w14:textId="77777777" w:rsidTr="006B62C4">
        <w:trPr>
          <w:trHeight w:val="333"/>
        </w:trPr>
        <w:tc>
          <w:tcPr>
            <w:tcW w:w="9919" w:type="dxa"/>
            <w:gridSpan w:val="5"/>
          </w:tcPr>
          <w:p w14:paraId="39053CAF" w14:textId="645F2AA4" w:rsidR="006B62C4" w:rsidRPr="00C047E0" w:rsidRDefault="006B62C4" w:rsidP="006B62C4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047E0">
              <w:rPr>
                <w:b/>
                <w:szCs w:val="20"/>
                <w:lang w:val="sk-SK"/>
              </w:rPr>
              <w:t>Mazanie</w:t>
            </w:r>
          </w:p>
        </w:tc>
      </w:tr>
      <w:tr w:rsidR="006B62C4" w:rsidRPr="00C047E0" w14:paraId="2366DC09" w14:textId="77777777" w:rsidTr="006B62C4">
        <w:trPr>
          <w:trHeight w:val="333"/>
        </w:trPr>
        <w:tc>
          <w:tcPr>
            <w:tcW w:w="9919" w:type="dxa"/>
            <w:gridSpan w:val="5"/>
          </w:tcPr>
          <w:p w14:paraId="2A69441D" w14:textId="12BA644D" w:rsidR="006B62C4" w:rsidRPr="00C047E0" w:rsidRDefault="006B62C4" w:rsidP="006B62C4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Na všetkých prepínačoch, treba reload</w:t>
            </w:r>
          </w:p>
        </w:tc>
      </w:tr>
      <w:tr w:rsidR="00C047E0" w:rsidRPr="00C047E0" w14:paraId="2B51FABA" w14:textId="77777777" w:rsidTr="00C047E0">
        <w:trPr>
          <w:trHeight w:val="583"/>
        </w:trPr>
        <w:tc>
          <w:tcPr>
            <w:tcW w:w="3292" w:type="dxa"/>
          </w:tcPr>
          <w:p w14:paraId="3C141465" w14:textId="00FB01EF" w:rsidR="00C047E0" w:rsidRPr="00C047E0" w:rsidRDefault="00C047E0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Zmaž init konfig</w:t>
            </w:r>
          </w:p>
        </w:tc>
        <w:tc>
          <w:tcPr>
            <w:tcW w:w="4589" w:type="dxa"/>
            <w:gridSpan w:val="2"/>
          </w:tcPr>
          <w:p w14:paraId="7C259522" w14:textId="77777777" w:rsidR="00C047E0" w:rsidRPr="00C047E0" w:rsidRDefault="00C047E0" w:rsidP="006B62C4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C047E0">
              <w:rPr>
                <w:szCs w:val="20"/>
              </w:rPr>
              <w:t>Erase startup-config</w:t>
            </w:r>
          </w:p>
          <w:p w14:paraId="4B8441E7" w14:textId="2381AD74" w:rsidR="00C047E0" w:rsidRPr="00C047E0" w:rsidRDefault="00C047E0" w:rsidP="006B62C4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C047E0">
              <w:rPr>
                <w:szCs w:val="20"/>
              </w:rPr>
              <w:t>Or erase start</w:t>
            </w:r>
          </w:p>
        </w:tc>
        <w:tc>
          <w:tcPr>
            <w:tcW w:w="2038" w:type="dxa"/>
            <w:gridSpan w:val="2"/>
          </w:tcPr>
          <w:p w14:paraId="738777EC" w14:textId="77777777" w:rsidR="00C047E0" w:rsidRPr="00C047E0" w:rsidRDefault="00C047E0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2F109C89" w14:textId="57D4A3C2" w:rsidR="00C047E0" w:rsidRPr="00C047E0" w:rsidRDefault="00C047E0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Show startup</w:t>
            </w:r>
          </w:p>
        </w:tc>
      </w:tr>
      <w:tr w:rsidR="00C047E0" w:rsidRPr="00C047E0" w14:paraId="2A03B59D" w14:textId="77777777" w:rsidTr="00C047E0">
        <w:trPr>
          <w:trHeight w:val="364"/>
        </w:trPr>
        <w:tc>
          <w:tcPr>
            <w:tcW w:w="3292" w:type="dxa"/>
          </w:tcPr>
          <w:p w14:paraId="030C8BF0" w14:textId="48029001" w:rsidR="00C047E0" w:rsidRPr="00C047E0" w:rsidRDefault="00C047E0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Zmaž cert pre ssh/https</w:t>
            </w:r>
          </w:p>
        </w:tc>
        <w:tc>
          <w:tcPr>
            <w:tcW w:w="4589" w:type="dxa"/>
            <w:gridSpan w:val="2"/>
          </w:tcPr>
          <w:p w14:paraId="4A80CBCA" w14:textId="277ABC08" w:rsidR="00C047E0" w:rsidRPr="00C047E0" w:rsidRDefault="00C047E0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047E0">
              <w:rPr>
                <w:szCs w:val="20"/>
              </w:rPr>
              <w:t>Delete /force multiple-fs</w:t>
            </w:r>
          </w:p>
        </w:tc>
        <w:tc>
          <w:tcPr>
            <w:tcW w:w="2038" w:type="dxa"/>
            <w:gridSpan w:val="2"/>
          </w:tcPr>
          <w:p w14:paraId="21F408D6" w14:textId="1B8029B1" w:rsidR="00C047E0" w:rsidRPr="00C047E0" w:rsidRDefault="00C047E0" w:rsidP="006B62C4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C047E0">
              <w:rPr>
                <w:szCs w:val="20"/>
                <w:lang w:val="sk-SK"/>
              </w:rPr>
              <w:t>Show flash ==</w:t>
            </w:r>
            <w:r w:rsidRPr="00C047E0">
              <w:rPr>
                <w:szCs w:val="20"/>
              </w:rPr>
              <w:t xml:space="preserve">&gt; </w:t>
            </w:r>
            <w:r w:rsidRPr="00C047E0">
              <w:rPr>
                <w:szCs w:val="20"/>
              </w:rPr>
              <w:lastRenderedPageBreak/>
              <w:t>multiple-fs</w:t>
            </w:r>
          </w:p>
        </w:tc>
      </w:tr>
      <w:tr w:rsidR="00C047E0" w:rsidRPr="00C047E0" w14:paraId="2BB48943" w14:textId="77777777" w:rsidTr="00C047E0">
        <w:trPr>
          <w:trHeight w:val="364"/>
        </w:trPr>
        <w:tc>
          <w:tcPr>
            <w:tcW w:w="3292" w:type="dxa"/>
          </w:tcPr>
          <w:p w14:paraId="560E2CE0" w14:textId="39B95CBB" w:rsidR="00C047E0" w:rsidRPr="00C047E0" w:rsidRDefault="00C047E0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lastRenderedPageBreak/>
              <w:t>Zmaž vlan definície</w:t>
            </w:r>
          </w:p>
        </w:tc>
        <w:tc>
          <w:tcPr>
            <w:tcW w:w="4589" w:type="dxa"/>
            <w:gridSpan w:val="2"/>
          </w:tcPr>
          <w:p w14:paraId="06E348DB" w14:textId="77777777" w:rsidR="00C047E0" w:rsidRPr="00C047E0" w:rsidRDefault="00C047E0" w:rsidP="006B62C4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C047E0">
              <w:rPr>
                <w:szCs w:val="20"/>
              </w:rPr>
              <w:t>Delete vlan.dat</w:t>
            </w:r>
          </w:p>
          <w:p w14:paraId="586EA7DD" w14:textId="77777777" w:rsidR="00C047E0" w:rsidRPr="00C047E0" w:rsidRDefault="00C047E0" w:rsidP="006B62C4">
            <w:pPr>
              <w:pStyle w:val="BodyFormat"/>
              <w:spacing w:before="0" w:after="0"/>
              <w:ind w:left="0"/>
              <w:rPr>
                <w:szCs w:val="20"/>
              </w:rPr>
            </w:pPr>
          </w:p>
          <w:p w14:paraId="3B6D6F46" w14:textId="2E5F06C9" w:rsidR="00C047E0" w:rsidRPr="00C047E0" w:rsidRDefault="00C047E0" w:rsidP="006B62C4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C047E0">
              <w:rPr>
                <w:szCs w:val="20"/>
              </w:rPr>
              <w:t>No vlan XY</w:t>
            </w:r>
          </w:p>
        </w:tc>
        <w:tc>
          <w:tcPr>
            <w:tcW w:w="2038" w:type="dxa"/>
            <w:gridSpan w:val="2"/>
          </w:tcPr>
          <w:p w14:paraId="03061667" w14:textId="77777777" w:rsidR="00C047E0" w:rsidRPr="00C047E0" w:rsidRDefault="00C047E0" w:rsidP="006B62C4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C047E0">
              <w:rPr>
                <w:szCs w:val="20"/>
                <w:lang w:val="sk-SK"/>
              </w:rPr>
              <w:t>Sh flash   ==</w:t>
            </w:r>
            <w:r w:rsidRPr="00C047E0">
              <w:rPr>
                <w:szCs w:val="20"/>
              </w:rPr>
              <w:t>&gt; vlan.dat</w:t>
            </w:r>
          </w:p>
          <w:p w14:paraId="67455C36" w14:textId="77777777" w:rsidR="00C047E0" w:rsidRPr="00C047E0" w:rsidRDefault="00C047E0" w:rsidP="006B62C4">
            <w:pPr>
              <w:pStyle w:val="BodyFormat"/>
              <w:spacing w:before="0" w:after="0"/>
              <w:ind w:left="0"/>
              <w:rPr>
                <w:szCs w:val="20"/>
              </w:rPr>
            </w:pPr>
          </w:p>
          <w:p w14:paraId="1077C062" w14:textId="60FA998D" w:rsidR="00C047E0" w:rsidRPr="00C047E0" w:rsidRDefault="00C047E0" w:rsidP="006B62C4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C047E0">
              <w:rPr>
                <w:szCs w:val="20"/>
              </w:rPr>
              <w:t>Sh vlan</w:t>
            </w:r>
          </w:p>
          <w:p w14:paraId="70529895" w14:textId="2E62698B" w:rsidR="00C047E0" w:rsidRPr="00C047E0" w:rsidRDefault="00C047E0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047E0">
              <w:rPr>
                <w:szCs w:val="20"/>
              </w:rPr>
              <w:t>Sh vlan brief</w:t>
            </w:r>
          </w:p>
        </w:tc>
      </w:tr>
      <w:tr w:rsidR="00C047E0" w:rsidRPr="00C047E0" w14:paraId="1FC19751" w14:textId="77777777" w:rsidTr="00694BE9">
        <w:trPr>
          <w:trHeight w:val="364"/>
        </w:trPr>
        <w:tc>
          <w:tcPr>
            <w:tcW w:w="9919" w:type="dxa"/>
            <w:gridSpan w:val="5"/>
          </w:tcPr>
          <w:p w14:paraId="19710460" w14:textId="28FE627D" w:rsidR="00C047E0" w:rsidRPr="00C047E0" w:rsidRDefault="00C047E0" w:rsidP="00C047E0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047E0">
              <w:rPr>
                <w:b/>
                <w:szCs w:val="20"/>
                <w:lang w:val="sk-SK"/>
              </w:rPr>
              <w:t>SDM</w:t>
            </w:r>
          </w:p>
        </w:tc>
      </w:tr>
      <w:tr w:rsidR="00C047E0" w:rsidRPr="00C047E0" w14:paraId="0C26AB23" w14:textId="39CE1BDB" w:rsidTr="00C047E0">
        <w:trPr>
          <w:trHeight w:val="364"/>
        </w:trPr>
        <w:tc>
          <w:tcPr>
            <w:tcW w:w="3292" w:type="dxa"/>
          </w:tcPr>
          <w:p w14:paraId="3EA6480B" w14:textId="1E1C89BD" w:rsidR="00C047E0" w:rsidRPr="00C047E0" w:rsidRDefault="00C047E0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Overenie čo používam</w:t>
            </w:r>
          </w:p>
        </w:tc>
        <w:tc>
          <w:tcPr>
            <w:tcW w:w="2126" w:type="dxa"/>
          </w:tcPr>
          <w:p w14:paraId="330F6C89" w14:textId="77777777" w:rsidR="00C047E0" w:rsidRPr="00C047E0" w:rsidRDefault="00C047E0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552" w:type="dxa"/>
            <w:gridSpan w:val="2"/>
          </w:tcPr>
          <w:p w14:paraId="71C3A4A6" w14:textId="77777777" w:rsidR="00C047E0" w:rsidRPr="00C047E0" w:rsidRDefault="00C047E0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1949" w:type="dxa"/>
          </w:tcPr>
          <w:p w14:paraId="79906F2F" w14:textId="6B61EBC8" w:rsidR="00C047E0" w:rsidRPr="00C047E0" w:rsidRDefault="00C047E0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Show sdm prefer</w:t>
            </w:r>
          </w:p>
        </w:tc>
      </w:tr>
      <w:tr w:rsidR="00C047E0" w:rsidRPr="00C047E0" w14:paraId="5875F3B0" w14:textId="77777777" w:rsidTr="00C047E0">
        <w:trPr>
          <w:trHeight w:val="364"/>
        </w:trPr>
        <w:tc>
          <w:tcPr>
            <w:tcW w:w="3292" w:type="dxa"/>
          </w:tcPr>
          <w:p w14:paraId="2C720E45" w14:textId="29687B6B" w:rsidR="00C047E0" w:rsidRPr="00C047E0" w:rsidRDefault="00C047E0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Overenie čo dané sdm ponúka</w:t>
            </w:r>
          </w:p>
        </w:tc>
        <w:tc>
          <w:tcPr>
            <w:tcW w:w="2126" w:type="dxa"/>
          </w:tcPr>
          <w:p w14:paraId="2E9A329B" w14:textId="77777777" w:rsidR="00C047E0" w:rsidRPr="00C047E0" w:rsidRDefault="00C047E0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552" w:type="dxa"/>
            <w:gridSpan w:val="2"/>
          </w:tcPr>
          <w:p w14:paraId="6C941E00" w14:textId="77777777" w:rsidR="00C047E0" w:rsidRPr="00C047E0" w:rsidRDefault="00C047E0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1949" w:type="dxa"/>
          </w:tcPr>
          <w:p w14:paraId="094FE0F6" w14:textId="56D98378" w:rsidR="00C047E0" w:rsidRPr="00C047E0" w:rsidRDefault="00C047E0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Sh sdm prefer MENO_TEMPLATE</w:t>
            </w:r>
          </w:p>
        </w:tc>
      </w:tr>
      <w:tr w:rsidR="00C047E0" w:rsidRPr="00C047E0" w14:paraId="5B89D8B2" w14:textId="77777777" w:rsidTr="00C047E0">
        <w:trPr>
          <w:trHeight w:val="364"/>
        </w:trPr>
        <w:tc>
          <w:tcPr>
            <w:tcW w:w="3292" w:type="dxa"/>
          </w:tcPr>
          <w:p w14:paraId="619659FE" w14:textId="719576D8" w:rsidR="00C047E0" w:rsidRPr="00C047E0" w:rsidRDefault="00C047E0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Nstavenie sdm</w:t>
            </w:r>
          </w:p>
        </w:tc>
        <w:tc>
          <w:tcPr>
            <w:tcW w:w="2126" w:type="dxa"/>
          </w:tcPr>
          <w:p w14:paraId="77312846" w14:textId="77777777" w:rsidR="00C047E0" w:rsidRPr="00C047E0" w:rsidRDefault="00C047E0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DLS1/DLS2</w:t>
            </w:r>
          </w:p>
          <w:p w14:paraId="527A9DAF" w14:textId="73FE1FEF" w:rsidR="00C047E0" w:rsidRDefault="00C047E0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(config)#sdm prefer dual-ipv4-and-ipv6 routing</w:t>
            </w:r>
          </w:p>
          <w:p w14:paraId="771C00FE" w14:textId="77777777" w:rsidR="00C047E0" w:rsidRDefault="00C047E0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600742A2" w14:textId="45002F98" w:rsidR="00C047E0" w:rsidRPr="00C047E0" w:rsidRDefault="00C047E0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reload</w:t>
            </w:r>
          </w:p>
        </w:tc>
        <w:tc>
          <w:tcPr>
            <w:tcW w:w="2552" w:type="dxa"/>
            <w:gridSpan w:val="2"/>
          </w:tcPr>
          <w:p w14:paraId="6C636F06" w14:textId="77777777" w:rsidR="00C047E0" w:rsidRDefault="00C047E0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ALS1/LAS2</w:t>
            </w:r>
          </w:p>
          <w:p w14:paraId="085F0324" w14:textId="77777777" w:rsidR="00C047E0" w:rsidRDefault="00C047E0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(config)#sdm prefer lanbase-routing</w:t>
            </w:r>
          </w:p>
          <w:p w14:paraId="40084116" w14:textId="77777777" w:rsidR="00C047E0" w:rsidRDefault="00C047E0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17B5CE00" w14:textId="77777777" w:rsidR="00C047E0" w:rsidRDefault="00C047E0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11942722" w14:textId="34AC83C8" w:rsidR="00C047E0" w:rsidRPr="00C047E0" w:rsidRDefault="00C047E0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reload</w:t>
            </w:r>
          </w:p>
        </w:tc>
        <w:tc>
          <w:tcPr>
            <w:tcW w:w="1949" w:type="dxa"/>
          </w:tcPr>
          <w:p w14:paraId="7BADF480" w14:textId="0B960887" w:rsidR="00C047E0" w:rsidRPr="00C047E0" w:rsidRDefault="00385065" w:rsidP="00C047E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sdm prefer</w:t>
            </w:r>
          </w:p>
        </w:tc>
      </w:tr>
      <w:tr w:rsidR="00C047E0" w:rsidRPr="00C047E0" w14:paraId="7738D152" w14:textId="77777777" w:rsidTr="00694BE9">
        <w:trPr>
          <w:trHeight w:val="364"/>
        </w:trPr>
        <w:tc>
          <w:tcPr>
            <w:tcW w:w="9919" w:type="dxa"/>
            <w:gridSpan w:val="5"/>
          </w:tcPr>
          <w:p w14:paraId="0FBA4013" w14:textId="3DA72740" w:rsidR="00C047E0" w:rsidRPr="00C047E0" w:rsidRDefault="00C047E0" w:rsidP="00C047E0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047E0">
              <w:rPr>
                <w:b/>
                <w:szCs w:val="20"/>
                <w:lang w:val="sk-SK"/>
              </w:rPr>
              <w:t>Inicializácia a mazanie</w:t>
            </w:r>
          </w:p>
        </w:tc>
      </w:tr>
      <w:tr w:rsidR="006B62C4" w:rsidRPr="00C047E0" w14:paraId="602E29C1" w14:textId="77777777" w:rsidTr="00C047E0">
        <w:trPr>
          <w:trHeight w:val="311"/>
        </w:trPr>
        <w:tc>
          <w:tcPr>
            <w:tcW w:w="3292" w:type="dxa"/>
          </w:tcPr>
          <w:p w14:paraId="51675A9D" w14:textId="07348CE4" w:rsidR="006B62C4" w:rsidRPr="00C047E0" w:rsidRDefault="006B62C4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Nastavenie init konfigu</w:t>
            </w:r>
          </w:p>
        </w:tc>
        <w:tc>
          <w:tcPr>
            <w:tcW w:w="4589" w:type="dxa"/>
            <w:gridSpan w:val="2"/>
          </w:tcPr>
          <w:p w14:paraId="5BEC78D6" w14:textId="77777777" w:rsidR="006B62C4" w:rsidRPr="00C047E0" w:rsidRDefault="006B62C4" w:rsidP="006B62C4">
            <w:pPr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hostname DLS1</w:t>
            </w:r>
          </w:p>
          <w:p w14:paraId="19E49B30" w14:textId="77777777" w:rsidR="006B62C4" w:rsidRPr="00C047E0" w:rsidRDefault="006B62C4" w:rsidP="006B62C4">
            <w:pPr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ip domain-name CCNP.NET</w:t>
            </w:r>
          </w:p>
          <w:p w14:paraId="7222340F" w14:textId="77777777" w:rsidR="006B62C4" w:rsidRPr="00C047E0" w:rsidRDefault="006B62C4" w:rsidP="006B62C4">
            <w:pPr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no ip domain lookup</w:t>
            </w:r>
          </w:p>
          <w:p w14:paraId="2534296C" w14:textId="77777777" w:rsidR="006B62C4" w:rsidRPr="00C047E0" w:rsidRDefault="006B62C4" w:rsidP="006B62C4">
            <w:pPr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interface range f0/1-24 , g0/1-2</w:t>
            </w:r>
          </w:p>
          <w:p w14:paraId="5D25E561" w14:textId="77777777" w:rsidR="006B62C4" w:rsidRPr="00C047E0" w:rsidRDefault="006B62C4" w:rsidP="006B62C4">
            <w:pPr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shutdown</w:t>
            </w:r>
          </w:p>
          <w:p w14:paraId="11DDAF94" w14:textId="77777777" w:rsidR="006B62C4" w:rsidRPr="00C047E0" w:rsidRDefault="006B62C4" w:rsidP="006B62C4">
            <w:pPr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exit</w:t>
            </w:r>
          </w:p>
          <w:p w14:paraId="00A5857B" w14:textId="77777777" w:rsidR="006B62C4" w:rsidRPr="00C047E0" w:rsidRDefault="006B62C4" w:rsidP="006B62C4">
            <w:pPr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vtp mode transparent</w:t>
            </w:r>
          </w:p>
          <w:p w14:paraId="68FE6273" w14:textId="77777777" w:rsidR="006B62C4" w:rsidRPr="00C047E0" w:rsidRDefault="006B62C4" w:rsidP="006B62C4">
            <w:pPr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line con 0</w:t>
            </w:r>
          </w:p>
          <w:p w14:paraId="0213BA69" w14:textId="77777777" w:rsidR="006B62C4" w:rsidRPr="00C047E0" w:rsidRDefault="006B62C4" w:rsidP="006B62C4">
            <w:pPr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no exec-timeout</w:t>
            </w:r>
          </w:p>
          <w:p w14:paraId="49E30AE9" w14:textId="77777777" w:rsidR="006B62C4" w:rsidRPr="00C047E0" w:rsidRDefault="006B62C4" w:rsidP="006B62C4">
            <w:pPr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logging synchronous</w:t>
            </w:r>
          </w:p>
          <w:p w14:paraId="26267267" w14:textId="77777777" w:rsidR="006B62C4" w:rsidRPr="00C047E0" w:rsidRDefault="006B62C4" w:rsidP="006B62C4">
            <w:pPr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exit</w:t>
            </w:r>
          </w:p>
          <w:p w14:paraId="0756CD26" w14:textId="6BC95F30" w:rsidR="006B62C4" w:rsidRPr="00C047E0" w:rsidRDefault="006B62C4" w:rsidP="006B62C4">
            <w:pPr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line vty 0 15</w:t>
            </w:r>
          </w:p>
          <w:p w14:paraId="2808E8B2" w14:textId="77777777" w:rsidR="006B62C4" w:rsidRPr="00C047E0" w:rsidRDefault="006B62C4" w:rsidP="006B62C4">
            <w:pPr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no login</w:t>
            </w:r>
          </w:p>
          <w:p w14:paraId="2755AFD9" w14:textId="6740DC81" w:rsidR="006B62C4" w:rsidRPr="00C047E0" w:rsidRDefault="006B62C4" w:rsidP="006B62C4">
            <w:pPr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login privilege 15</w:t>
            </w:r>
          </w:p>
          <w:p w14:paraId="050C2144" w14:textId="2BFF9729" w:rsidR="006B62C4" w:rsidRPr="00C047E0" w:rsidRDefault="006B62C4" w:rsidP="006B62C4">
            <w:pPr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end</w:t>
            </w:r>
          </w:p>
        </w:tc>
        <w:tc>
          <w:tcPr>
            <w:tcW w:w="2038" w:type="dxa"/>
            <w:gridSpan w:val="2"/>
          </w:tcPr>
          <w:p w14:paraId="3D64D437" w14:textId="77777777" w:rsidR="006B62C4" w:rsidRPr="00C047E0" w:rsidRDefault="006B62C4" w:rsidP="006B62C4">
            <w:pPr>
              <w:pStyle w:val="BodyFormat"/>
              <w:spacing w:before="0" w:after="0"/>
              <w:ind w:left="0"/>
              <w:rPr>
                <w:szCs w:val="20"/>
              </w:rPr>
            </w:pPr>
          </w:p>
        </w:tc>
      </w:tr>
      <w:tr w:rsidR="006B62C4" w:rsidRPr="00C047E0" w14:paraId="1746FDC7" w14:textId="77777777" w:rsidTr="00C047E0">
        <w:trPr>
          <w:trHeight w:val="311"/>
        </w:trPr>
        <w:tc>
          <w:tcPr>
            <w:tcW w:w="3292" w:type="dxa"/>
          </w:tcPr>
          <w:p w14:paraId="6604C0E7" w14:textId="0C0074D0" w:rsidR="006B62C4" w:rsidRPr="00C047E0" w:rsidRDefault="006B62C4" w:rsidP="00627301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 xml:space="preserve">Nastavenie </w:t>
            </w:r>
            <w:r w:rsidR="00627301" w:rsidRPr="00C047E0">
              <w:rPr>
                <w:szCs w:val="20"/>
                <w:lang w:val="sk-SK"/>
              </w:rPr>
              <w:t>mazania: ideal pre každý switch spravit tclsh skript a spúšťať na začiatku labu</w:t>
            </w:r>
          </w:p>
        </w:tc>
        <w:tc>
          <w:tcPr>
            <w:tcW w:w="4589" w:type="dxa"/>
            <w:gridSpan w:val="2"/>
          </w:tcPr>
          <w:p w14:paraId="5B1B5176" w14:textId="77777777" w:rsidR="006B62C4" w:rsidRPr="00C047E0" w:rsidRDefault="006B62C4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Tclsh skript or</w:t>
            </w:r>
          </w:p>
          <w:p w14:paraId="48F481A2" w14:textId="77777777" w:rsidR="006B62C4" w:rsidRPr="00C047E0" w:rsidRDefault="006B62C4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Erase startup</w:t>
            </w:r>
          </w:p>
          <w:p w14:paraId="167E8A55" w14:textId="77777777" w:rsidR="006B62C4" w:rsidRPr="00C047E0" w:rsidRDefault="006B62C4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Delete /force vlan.dat</w:t>
            </w:r>
          </w:p>
          <w:p w14:paraId="5F695E6B" w14:textId="19E8E342" w:rsidR="006B62C4" w:rsidRPr="00C047E0" w:rsidRDefault="006B62C4" w:rsidP="006B62C4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C047E0">
              <w:rPr>
                <w:szCs w:val="20"/>
                <w:lang w:val="sk-SK"/>
              </w:rPr>
              <w:t>Delete /force multiple-fs</w:t>
            </w:r>
          </w:p>
        </w:tc>
        <w:tc>
          <w:tcPr>
            <w:tcW w:w="2038" w:type="dxa"/>
            <w:gridSpan w:val="2"/>
          </w:tcPr>
          <w:p w14:paraId="68581C6A" w14:textId="2DA87F1A" w:rsidR="006B62C4" w:rsidRPr="00C047E0" w:rsidRDefault="006B62C4" w:rsidP="006B62C4">
            <w:pPr>
              <w:pStyle w:val="BodyFormat"/>
              <w:spacing w:before="0" w:after="0"/>
              <w:ind w:left="0"/>
              <w:rPr>
                <w:szCs w:val="20"/>
              </w:rPr>
            </w:pPr>
          </w:p>
        </w:tc>
      </w:tr>
    </w:tbl>
    <w:p w14:paraId="7F6A314F" w14:textId="0F8D91FC" w:rsidR="006B62C4" w:rsidRDefault="006B62C4" w:rsidP="006B62C4">
      <w:pPr>
        <w:pStyle w:val="Nadpis1"/>
      </w:pPr>
    </w:p>
    <w:p w14:paraId="53818698" w14:textId="27F2A15B" w:rsidR="00AC4F93" w:rsidRPr="006B62C4" w:rsidRDefault="00AC4F93" w:rsidP="00385065">
      <w:pPr>
        <w:pStyle w:val="Nadpis1"/>
      </w:pPr>
      <w:bookmarkStart w:id="3" w:name="_Toc477937632"/>
      <w:r w:rsidRPr="006B62C4">
        <w:t>Overenie cudzej konfigurácie</w:t>
      </w:r>
      <w:r w:rsidR="006B62C4" w:rsidRPr="006B62C4">
        <w:t xml:space="preserve"> – príkazy a listingy</w:t>
      </w:r>
      <w:bookmarkEnd w:id="3"/>
    </w:p>
    <w:p w14:paraId="5C104A49" w14:textId="7BB2125F" w:rsidR="00AC4F93" w:rsidRPr="00AA0DC3" w:rsidRDefault="00AC4F93" w:rsidP="00AC4F93">
      <w:pPr>
        <w:rPr>
          <w:lang w:val="sk-SK"/>
        </w:rPr>
      </w:pPr>
      <w:r w:rsidRPr="00AA0DC3">
        <w:rPr>
          <w:lang w:val="sk-SK"/>
        </w:rPr>
        <w:t>Cudzí konfig sa dá zistiť:</w:t>
      </w:r>
    </w:p>
    <w:p w14:paraId="1AF9C973" w14:textId="1DF66FD6" w:rsidR="00AC4F93" w:rsidRPr="00AA0DC3" w:rsidRDefault="00AC4F93" w:rsidP="00AC4F93">
      <w:pPr>
        <w:pStyle w:val="Odsekzoznamu"/>
        <w:numPr>
          <w:ilvl w:val="0"/>
          <w:numId w:val="40"/>
        </w:numPr>
        <w:rPr>
          <w:lang w:val="sk-SK"/>
        </w:rPr>
      </w:pPr>
      <w:r w:rsidRPr="00AA0DC3">
        <w:rPr>
          <w:lang w:val="sk-SK"/>
        </w:rPr>
        <w:t>Prítomnosť startup konfigurácie</w:t>
      </w:r>
    </w:p>
    <w:p w14:paraId="406FD977" w14:textId="3DB498B3" w:rsidR="00AC4F93" w:rsidRPr="00AA0DC3" w:rsidRDefault="00AC4F93" w:rsidP="00AC4F93">
      <w:pPr>
        <w:pStyle w:val="Odsekzoznamu"/>
        <w:numPr>
          <w:ilvl w:val="0"/>
          <w:numId w:val="40"/>
        </w:numPr>
        <w:rPr>
          <w:lang w:val="sk-SK"/>
        </w:rPr>
      </w:pPr>
      <w:r w:rsidRPr="00AA0DC3">
        <w:rPr>
          <w:lang w:val="sk-SK"/>
        </w:rPr>
        <w:t>Existencia definícií vlan (nie je v startup okrem extended vlan)</w:t>
      </w:r>
    </w:p>
    <w:p w14:paraId="0AF39555" w14:textId="14D73FD8" w:rsidR="00AC4F93" w:rsidRPr="00AA0DC3" w:rsidRDefault="00AC4F93" w:rsidP="00AC4F93">
      <w:pPr>
        <w:pStyle w:val="Odsekzoznamu"/>
        <w:numPr>
          <w:ilvl w:val="0"/>
          <w:numId w:val="40"/>
        </w:numPr>
        <w:rPr>
          <w:lang w:val="sk-SK"/>
        </w:rPr>
      </w:pPr>
      <w:r w:rsidRPr="00AA0DC3">
        <w:rPr>
          <w:lang w:val="sk-SK"/>
        </w:rPr>
        <w:t>Certifikáty pre HTTPS/SSH</w:t>
      </w:r>
    </w:p>
    <w:p w14:paraId="43184336" w14:textId="77777777" w:rsidR="00AC4F93" w:rsidRPr="00AA0DC3" w:rsidRDefault="00AC4F93" w:rsidP="00AC4F93">
      <w:pPr>
        <w:rPr>
          <w:lang w:val="sk-SK"/>
        </w:rPr>
      </w:pPr>
    </w:p>
    <w:p w14:paraId="1177F5B9" w14:textId="7D6C22BC" w:rsidR="00AC4F93" w:rsidRPr="00AA0DC3" w:rsidRDefault="00AC4F93" w:rsidP="006B62C4">
      <w:pPr>
        <w:pStyle w:val="Nadpis2"/>
      </w:pPr>
      <w:bookmarkStart w:id="4" w:name="_Toc477937633"/>
      <w:r w:rsidRPr="00AA0DC3">
        <w:t>Overenie startup</w:t>
      </w:r>
      <w:bookmarkEnd w:id="4"/>
    </w:p>
    <w:p w14:paraId="1692163F" w14:textId="7D6D6D85" w:rsidR="00AC4F93" w:rsidRPr="00AA0DC3" w:rsidRDefault="00AC4F93" w:rsidP="00AA0DC3">
      <w:pPr>
        <w:pStyle w:val="Kod"/>
        <w:rPr>
          <w:lang w:val="sk-SK"/>
        </w:rPr>
      </w:pPr>
      <w:r w:rsidRPr="00AA0DC3">
        <w:rPr>
          <w:lang w:val="sk-SK"/>
        </w:rPr>
        <w:t>Show startup</w:t>
      </w:r>
    </w:p>
    <w:p w14:paraId="642869BD" w14:textId="77777777" w:rsidR="00AC4F93" w:rsidRPr="00AA0DC3" w:rsidRDefault="00AC4F93" w:rsidP="00AA0DC3">
      <w:pPr>
        <w:pStyle w:val="Kod"/>
        <w:rPr>
          <w:lang w:val="sk-SK"/>
        </w:rPr>
      </w:pPr>
    </w:p>
    <w:p w14:paraId="42158B4B" w14:textId="10A9C808" w:rsidR="00AC4F93" w:rsidRPr="00AA0DC3" w:rsidRDefault="00AC4F93" w:rsidP="00AC4F93">
      <w:pPr>
        <w:rPr>
          <w:lang w:val="sk-SK"/>
        </w:rPr>
      </w:pPr>
      <w:r w:rsidRPr="00AA0DC3">
        <w:rPr>
          <w:lang w:val="sk-SK"/>
        </w:rPr>
        <w:t>Ak existuje zmazať:</w:t>
      </w:r>
    </w:p>
    <w:p w14:paraId="180B9D99" w14:textId="63DA88E4" w:rsidR="00AC4F93" w:rsidRPr="00AA0DC3" w:rsidRDefault="00AC4F93" w:rsidP="00AA0DC3">
      <w:pPr>
        <w:pStyle w:val="Kod"/>
        <w:rPr>
          <w:lang w:val="sk-SK"/>
        </w:rPr>
      </w:pPr>
      <w:r w:rsidRPr="00AA0DC3">
        <w:rPr>
          <w:lang w:val="sk-SK"/>
        </w:rPr>
        <w:t>Erase startup</w:t>
      </w:r>
    </w:p>
    <w:p w14:paraId="101A812E" w14:textId="77777777" w:rsidR="00A65D0D" w:rsidRPr="00AA0DC3" w:rsidRDefault="00A65D0D" w:rsidP="00AA0DC3">
      <w:pPr>
        <w:pStyle w:val="Kod"/>
        <w:rPr>
          <w:lang w:val="sk-SK"/>
        </w:rPr>
      </w:pPr>
    </w:p>
    <w:p w14:paraId="7FA0E28D" w14:textId="6493E2A1" w:rsidR="00A65D0D" w:rsidRPr="00AA0DC3" w:rsidRDefault="00A65D0D" w:rsidP="006B62C4">
      <w:pPr>
        <w:pStyle w:val="Nadpis2"/>
      </w:pPr>
      <w:bookmarkStart w:id="5" w:name="_Toc477937634"/>
      <w:r w:rsidRPr="00AA0DC3">
        <w:t>Overenie certs</w:t>
      </w:r>
      <w:bookmarkEnd w:id="5"/>
    </w:p>
    <w:p w14:paraId="116B6E90" w14:textId="4210393E" w:rsidR="00A65D0D" w:rsidRPr="00004DF5" w:rsidRDefault="00A65D0D" w:rsidP="00AA0DC3">
      <w:pPr>
        <w:pStyle w:val="Kod"/>
        <w:rPr>
          <w:b/>
          <w:lang w:val="sk-SK"/>
        </w:rPr>
      </w:pPr>
      <w:r w:rsidRPr="00AA0DC3">
        <w:rPr>
          <w:lang w:val="sk-SK"/>
        </w:rPr>
        <w:t>DLS1#</w:t>
      </w:r>
      <w:r w:rsidR="00004DF5">
        <w:rPr>
          <w:lang w:val="sk-SK"/>
        </w:rPr>
        <w:t xml:space="preserve"> </w:t>
      </w:r>
      <w:r w:rsidRPr="00004DF5">
        <w:rPr>
          <w:b/>
          <w:lang w:val="sk-SK"/>
        </w:rPr>
        <w:t>sh flash</w:t>
      </w:r>
    </w:p>
    <w:p w14:paraId="617D3CAA" w14:textId="77777777" w:rsidR="00A65D0D" w:rsidRPr="00AA0DC3" w:rsidRDefault="00A65D0D" w:rsidP="00AA0DC3">
      <w:pPr>
        <w:pStyle w:val="Kod"/>
        <w:rPr>
          <w:lang w:val="sk-SK"/>
        </w:rPr>
      </w:pPr>
    </w:p>
    <w:p w14:paraId="1C8D21FF" w14:textId="77777777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>Directory of flash:/</w:t>
      </w:r>
    </w:p>
    <w:p w14:paraId="6D5DFE1D" w14:textId="77777777" w:rsidR="00A65D0D" w:rsidRPr="00AA0DC3" w:rsidRDefault="00A65D0D" w:rsidP="00AA0DC3">
      <w:pPr>
        <w:pStyle w:val="Kod"/>
        <w:rPr>
          <w:lang w:val="sk-SK"/>
        </w:rPr>
      </w:pPr>
    </w:p>
    <w:p w14:paraId="49EA8D81" w14:textId="77777777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  2  -rwx    17629440   Mar 1 1993 00:15:59 +00:00  c3560-ipservicesk9-mz.150-2.SE8.bin</w:t>
      </w:r>
    </w:p>
    <w:p w14:paraId="46436827" w14:textId="77777777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  3  drwx        2560   Mar 1 1993 02:49:47 +00:00  tshoot</w:t>
      </w:r>
    </w:p>
    <w:p w14:paraId="22FF754A" w14:textId="77777777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 37  -rwx         556   Mar 1 1993 00:00:56 +00:00  vlan.dat</w:t>
      </w:r>
    </w:p>
    <w:p w14:paraId="3D43588C" w14:textId="77777777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 38  drwx        2048   Mar 1 1993 02:50:20 +00:00  tpp</w:t>
      </w:r>
    </w:p>
    <w:p w14:paraId="5BA8C355" w14:textId="77777777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 63  -rwx         319   Mar 1 1993 00:58:29 +00:00  reset.tcl</w:t>
      </w:r>
    </w:p>
    <w:p w14:paraId="745A70DD" w14:textId="77777777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 64  -rwx        4120   Mar 1 1993 00:</w:t>
      </w:r>
      <w:r w:rsidRPr="00AA0DC3">
        <w:rPr>
          <w:highlight w:val="yellow"/>
          <w:lang w:val="sk-SK"/>
        </w:rPr>
        <w:t>01:17 +00:00  multiple-fs</w:t>
      </w:r>
    </w:p>
    <w:p w14:paraId="4CA8B815" w14:textId="77777777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 65  -rwx        1683   Mar 1 1993 00:01:17 +00:00  config.text</w:t>
      </w:r>
    </w:p>
    <w:p w14:paraId="7FAAE9BF" w14:textId="77777777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 66  -rwx        1918   Mar 1 1993 00:01:17 +00:00  private-config.text</w:t>
      </w:r>
    </w:p>
    <w:p w14:paraId="3D96AEDB" w14:textId="2AAF6273" w:rsidR="004B6AD7" w:rsidRPr="00AA0DC3" w:rsidRDefault="004B6AD7" w:rsidP="00AA0DC3">
      <w:pPr>
        <w:pStyle w:val="Kod"/>
        <w:rPr>
          <w:lang w:val="sk-SK"/>
        </w:rPr>
      </w:pPr>
    </w:p>
    <w:p w14:paraId="3134FB2A" w14:textId="7B9E229C" w:rsidR="00A65D0D" w:rsidRPr="00AA0DC3" w:rsidRDefault="00A65D0D" w:rsidP="00A65D0D">
      <w:pPr>
        <w:rPr>
          <w:lang w:val="sk-SK"/>
        </w:rPr>
      </w:pPr>
      <w:r w:rsidRPr="00AA0DC3">
        <w:rPr>
          <w:lang w:val="sk-SK"/>
        </w:rPr>
        <w:t xml:space="preserve">Zmazanie: </w:t>
      </w:r>
    </w:p>
    <w:p w14:paraId="42918FA9" w14:textId="0EF108BC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>delete /force multiple-fs</w:t>
      </w:r>
    </w:p>
    <w:p w14:paraId="4873CBFB" w14:textId="77777777" w:rsidR="00A65D0D" w:rsidRPr="00AA0DC3" w:rsidRDefault="00A65D0D" w:rsidP="00A65D0D">
      <w:pPr>
        <w:rPr>
          <w:lang w:val="sk-SK"/>
        </w:rPr>
      </w:pPr>
    </w:p>
    <w:p w14:paraId="2FE8CCBE" w14:textId="64BA24A6" w:rsidR="00A65D0D" w:rsidRPr="00AA0DC3" w:rsidRDefault="00A65D0D" w:rsidP="00A65D0D">
      <w:pPr>
        <w:rPr>
          <w:lang w:val="sk-SK"/>
        </w:rPr>
      </w:pPr>
      <w:r w:rsidRPr="00AA0DC3">
        <w:rPr>
          <w:lang w:val="sk-SK"/>
        </w:rPr>
        <w:t xml:space="preserve">Overenie: </w:t>
      </w:r>
    </w:p>
    <w:p w14:paraId="59E5ECCC" w14:textId="5E9CACD9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>Sh flash</w:t>
      </w:r>
    </w:p>
    <w:p w14:paraId="3B9FE529" w14:textId="77777777" w:rsidR="00A65D0D" w:rsidRPr="00AA0DC3" w:rsidRDefault="00A65D0D" w:rsidP="00AA0DC3">
      <w:pPr>
        <w:pStyle w:val="Kod"/>
        <w:rPr>
          <w:lang w:val="sk-SK"/>
        </w:rPr>
      </w:pPr>
    </w:p>
    <w:p w14:paraId="0027380E" w14:textId="7BEC3792" w:rsidR="00A65D0D" w:rsidRPr="00AA0DC3" w:rsidRDefault="00A65D0D" w:rsidP="006B62C4">
      <w:pPr>
        <w:pStyle w:val="Nadpis2"/>
      </w:pPr>
      <w:bookmarkStart w:id="6" w:name="_Toc477937635"/>
      <w:r w:rsidRPr="00AA0DC3">
        <w:t>Overenie VLAN</w:t>
      </w:r>
      <w:bookmarkEnd w:id="6"/>
    </w:p>
    <w:p w14:paraId="50BF2228" w14:textId="34E06183" w:rsidR="00A65D0D" w:rsidRPr="00AA0DC3" w:rsidRDefault="00A65D0D" w:rsidP="00A65D0D">
      <w:pPr>
        <w:rPr>
          <w:lang w:val="sk-SK"/>
        </w:rPr>
      </w:pPr>
      <w:r w:rsidRPr="00AA0DC3">
        <w:rPr>
          <w:lang w:val="sk-SK"/>
        </w:rPr>
        <w:t>Existencia vlan dat súboru vo flash:</w:t>
      </w:r>
    </w:p>
    <w:p w14:paraId="1DEBF8F0" w14:textId="41864771" w:rsidR="00A65D0D" w:rsidRPr="00004DF5" w:rsidRDefault="00A65D0D" w:rsidP="00AA0DC3">
      <w:pPr>
        <w:pStyle w:val="Kod"/>
        <w:rPr>
          <w:b/>
          <w:lang w:val="sk-SK"/>
        </w:rPr>
      </w:pPr>
      <w:r w:rsidRPr="00AA0DC3">
        <w:rPr>
          <w:lang w:val="sk-SK"/>
        </w:rPr>
        <w:t>DLS1#</w:t>
      </w:r>
      <w:r w:rsidR="00004DF5">
        <w:rPr>
          <w:lang w:val="sk-SK"/>
        </w:rPr>
        <w:t xml:space="preserve"> </w:t>
      </w:r>
      <w:r w:rsidRPr="00004DF5">
        <w:rPr>
          <w:b/>
          <w:lang w:val="sk-SK"/>
        </w:rPr>
        <w:t>sh flash</w:t>
      </w:r>
    </w:p>
    <w:p w14:paraId="00B9DD31" w14:textId="77777777" w:rsidR="00A65D0D" w:rsidRPr="00AA0DC3" w:rsidRDefault="00A65D0D" w:rsidP="00AA0DC3">
      <w:pPr>
        <w:pStyle w:val="Kod"/>
        <w:rPr>
          <w:lang w:val="sk-SK"/>
        </w:rPr>
      </w:pPr>
    </w:p>
    <w:p w14:paraId="756757A5" w14:textId="77777777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>Directory of flash:/</w:t>
      </w:r>
    </w:p>
    <w:p w14:paraId="189A53A6" w14:textId="77777777" w:rsidR="00A65D0D" w:rsidRPr="00AA0DC3" w:rsidRDefault="00A65D0D" w:rsidP="00AA0DC3">
      <w:pPr>
        <w:pStyle w:val="Kod"/>
        <w:rPr>
          <w:lang w:val="sk-SK"/>
        </w:rPr>
      </w:pPr>
    </w:p>
    <w:p w14:paraId="7387CC50" w14:textId="77777777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  2  -rwx    17629440   Mar 1 1993 00:15:59 +00:00  c3560-ipservicesk9-mz.150-2.SE8.bin</w:t>
      </w:r>
    </w:p>
    <w:p w14:paraId="3BB5FE11" w14:textId="77777777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  3  drwx        2560   Mar 1 1993 02:49:47 +00:00  tshoot</w:t>
      </w:r>
    </w:p>
    <w:p w14:paraId="4FE0A652" w14:textId="77777777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 37  -rwx         556   Mar 1 1993 00:00</w:t>
      </w:r>
      <w:r w:rsidRPr="00AA0DC3">
        <w:rPr>
          <w:highlight w:val="yellow"/>
          <w:lang w:val="sk-SK"/>
        </w:rPr>
        <w:t>:56 +00:00  vlan.dat</w:t>
      </w:r>
    </w:p>
    <w:p w14:paraId="785970F3" w14:textId="77777777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 38  drwx        2048   Mar 1 1993 02:50:20 +00:00  tpp</w:t>
      </w:r>
    </w:p>
    <w:p w14:paraId="1A4F2054" w14:textId="77777777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 63  -rwx         319   Mar 1 1993 00:58:29 +00:00  reset.tcl</w:t>
      </w:r>
    </w:p>
    <w:p w14:paraId="6897E857" w14:textId="77777777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 64  -rwx        4120   Mar 1 1993 00:01:17 +00:00  multiple-fs</w:t>
      </w:r>
    </w:p>
    <w:p w14:paraId="26B949CB" w14:textId="77777777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 65  -rwx        1683   Mar 1 1993 00:01:17 +00:00  config.text</w:t>
      </w:r>
    </w:p>
    <w:p w14:paraId="2D50B1B6" w14:textId="77777777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 66  -rwx        1918   Mar 1 1993 00:01:17 +00:00  private-config.text</w:t>
      </w:r>
    </w:p>
    <w:p w14:paraId="301CD9B2" w14:textId="77777777" w:rsidR="00A65D0D" w:rsidRPr="00AA0DC3" w:rsidRDefault="00A65D0D" w:rsidP="00A65D0D">
      <w:pPr>
        <w:rPr>
          <w:lang w:val="sk-SK"/>
        </w:rPr>
      </w:pPr>
    </w:p>
    <w:p w14:paraId="1F09B37C" w14:textId="338A4475" w:rsidR="00A65D0D" w:rsidRPr="00AA0DC3" w:rsidRDefault="00A65D0D" w:rsidP="00A65D0D">
      <w:pPr>
        <w:rPr>
          <w:lang w:val="sk-SK"/>
        </w:rPr>
      </w:pPr>
      <w:r w:rsidRPr="00AA0DC3">
        <w:rPr>
          <w:lang w:val="sk-SK"/>
        </w:rPr>
        <w:t>Existencia definícií VLAN</w:t>
      </w:r>
    </w:p>
    <w:p w14:paraId="52376E2B" w14:textId="576BE0CB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>Sh vlan</w:t>
      </w:r>
    </w:p>
    <w:p w14:paraId="609BAB81" w14:textId="77777777" w:rsidR="00A65D0D" w:rsidRPr="00AA0DC3" w:rsidRDefault="00A65D0D" w:rsidP="00AA0DC3">
      <w:pPr>
        <w:pStyle w:val="Kod"/>
        <w:rPr>
          <w:lang w:val="sk-SK"/>
        </w:rPr>
      </w:pPr>
    </w:p>
    <w:p w14:paraId="4F0F52F2" w14:textId="19EDFB03" w:rsidR="00A65D0D" w:rsidRPr="00AA0DC3" w:rsidRDefault="00A65D0D" w:rsidP="00A65D0D">
      <w:pPr>
        <w:rPr>
          <w:lang w:val="sk-SK"/>
        </w:rPr>
      </w:pPr>
      <w:r w:rsidRPr="00AA0DC3">
        <w:rPr>
          <w:lang w:val="sk-SK"/>
        </w:rPr>
        <w:t>Zmazanie</w:t>
      </w:r>
    </w:p>
    <w:p w14:paraId="59C3678C" w14:textId="49A469A3" w:rsidR="00A65D0D" w:rsidRPr="00AA0DC3" w:rsidRDefault="00A65D0D" w:rsidP="00AA0DC3">
      <w:pPr>
        <w:pStyle w:val="Kod"/>
        <w:rPr>
          <w:lang w:val="sk-SK"/>
        </w:rPr>
      </w:pPr>
      <w:r w:rsidRPr="00AA0DC3">
        <w:rPr>
          <w:lang w:val="sk-SK"/>
        </w:rPr>
        <w:t>Delete vlan,.dat</w:t>
      </w:r>
    </w:p>
    <w:p w14:paraId="437561CA" w14:textId="77777777" w:rsidR="00A65D0D" w:rsidRPr="00AA0DC3" w:rsidRDefault="00A65D0D" w:rsidP="00AA0DC3">
      <w:pPr>
        <w:pStyle w:val="Kod"/>
        <w:rPr>
          <w:lang w:val="sk-SK"/>
        </w:rPr>
      </w:pPr>
    </w:p>
    <w:p w14:paraId="6F06669F" w14:textId="64EB10DA" w:rsidR="00A65D0D" w:rsidRPr="00AA0DC3" w:rsidRDefault="00A65D0D" w:rsidP="00517139">
      <w:pPr>
        <w:rPr>
          <w:lang w:val="sk-SK"/>
        </w:rPr>
      </w:pPr>
      <w:r w:rsidRPr="00AA0DC3">
        <w:rPr>
          <w:lang w:val="sk-SK"/>
        </w:rPr>
        <w:t>Po každej z predchádzajácich činností je potrebný reload</w:t>
      </w:r>
      <w:r w:rsidR="00517139" w:rsidRPr="00AA0DC3">
        <w:rPr>
          <w:lang w:val="sk-SK"/>
        </w:rPr>
        <w:t>.</w:t>
      </w:r>
    </w:p>
    <w:p w14:paraId="5BD573A5" w14:textId="77777777" w:rsidR="00016E3F" w:rsidRPr="00AA0DC3" w:rsidRDefault="00016E3F" w:rsidP="00445AAC">
      <w:pPr>
        <w:rPr>
          <w:rFonts w:ascii="Courier New" w:hAnsi="Courier New" w:cs="Courier New"/>
          <w:sz w:val="16"/>
          <w:szCs w:val="16"/>
          <w:lang w:val="sk-SK"/>
        </w:rPr>
      </w:pPr>
    </w:p>
    <w:p w14:paraId="71E884F5" w14:textId="6AD58116" w:rsidR="00517139" w:rsidRPr="00AA0DC3" w:rsidRDefault="00517139" w:rsidP="006B62C4">
      <w:pPr>
        <w:pStyle w:val="Nadpis1"/>
      </w:pPr>
      <w:bookmarkStart w:id="7" w:name="_Toc477937636"/>
      <w:r w:rsidRPr="00AA0DC3">
        <w:t>SDM templates</w:t>
      </w:r>
      <w:bookmarkEnd w:id="7"/>
    </w:p>
    <w:p w14:paraId="12373413" w14:textId="5711917A" w:rsidR="00517139" w:rsidRPr="00AA0DC3" w:rsidRDefault="00517139" w:rsidP="00517139">
      <w:pPr>
        <w:rPr>
          <w:lang w:val="sk-SK"/>
        </w:rPr>
      </w:pPr>
      <w:r w:rsidRPr="00AA0DC3">
        <w:rPr>
          <w:lang w:val="sk-SK"/>
        </w:rPr>
        <w:t>Overenie čo prepínač používa: default býva desktop</w:t>
      </w:r>
    </w:p>
    <w:p w14:paraId="47CB5E25" w14:textId="5806EAA8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lastRenderedPageBreak/>
        <w:t>DLS1#show sdm prefer</w:t>
      </w:r>
    </w:p>
    <w:p w14:paraId="3DFC2CC4" w14:textId="77777777" w:rsidR="00517139" w:rsidRPr="00AA0DC3" w:rsidRDefault="00517139" w:rsidP="00AA0DC3">
      <w:pPr>
        <w:pStyle w:val="Kod"/>
        <w:rPr>
          <w:lang w:val="sk-SK"/>
        </w:rPr>
      </w:pPr>
    </w:p>
    <w:p w14:paraId="5FE79039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The current template is "</w:t>
      </w:r>
      <w:r w:rsidRPr="00AA0DC3">
        <w:rPr>
          <w:highlight w:val="yellow"/>
          <w:lang w:val="sk-SK"/>
        </w:rPr>
        <w:t>desktop IPv4 and IPv6 routing</w:t>
      </w:r>
      <w:r w:rsidRPr="00AA0DC3">
        <w:rPr>
          <w:lang w:val="sk-SK"/>
        </w:rPr>
        <w:t>" template.</w:t>
      </w:r>
    </w:p>
    <w:p w14:paraId="5194D24B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The selected template optimizes the resources in</w:t>
      </w:r>
    </w:p>
    <w:p w14:paraId="55545D30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the switch to support this level of features for</w:t>
      </w:r>
    </w:p>
    <w:p w14:paraId="2087E164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8 routed interfaces and 1024 VLANs.</w:t>
      </w:r>
    </w:p>
    <w:p w14:paraId="17DE82D6" w14:textId="77777777" w:rsidR="00517139" w:rsidRPr="00AA0DC3" w:rsidRDefault="00517139" w:rsidP="00AA0DC3">
      <w:pPr>
        <w:pStyle w:val="Kod"/>
        <w:rPr>
          <w:lang w:val="sk-SK"/>
        </w:rPr>
      </w:pPr>
    </w:p>
    <w:p w14:paraId="4E4E067C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number of unicast mac addresses:                  1.5K</w:t>
      </w:r>
    </w:p>
    <w:p w14:paraId="225BAC79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number of IPv4 IGMP groups + multicast routes:    1K</w:t>
      </w:r>
    </w:p>
    <w:p w14:paraId="31F4673D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number of IPv4 unicast routes:                    2.75K</w:t>
      </w:r>
    </w:p>
    <w:p w14:paraId="08295B5E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  number of directly-connected IPv4 hosts:        1.5K</w:t>
      </w:r>
    </w:p>
    <w:p w14:paraId="35A2CE36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  number of indirect IPv4 routes:                 1.25K</w:t>
      </w:r>
    </w:p>
    <w:p w14:paraId="41CDB5C6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number of IPv6 multicast groups:                  1.125k</w:t>
      </w:r>
    </w:p>
    <w:p w14:paraId="0BC343B3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number of IPv6 unicast routes:                    2.75K</w:t>
      </w:r>
    </w:p>
    <w:p w14:paraId="5D08EA8A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  number of directly-connected IPv6 addresses:    1.5K</w:t>
      </w:r>
    </w:p>
    <w:p w14:paraId="3A1A9908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  number of indirect IPv6 unicast routes:         1.25K</w:t>
      </w:r>
    </w:p>
    <w:p w14:paraId="296DAD23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number of IPv4 policy based routing aces:         0.25K</w:t>
      </w:r>
    </w:p>
    <w:p w14:paraId="6F97DA66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number of IPv4/MAC qos aces:                      0.5K</w:t>
      </w:r>
    </w:p>
    <w:p w14:paraId="2FA26E39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number of IPv4/MAC security aces:                 0.5K</w:t>
      </w:r>
    </w:p>
    <w:p w14:paraId="056B3B3B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number of IPv6 policy based routing aces:         0.25K</w:t>
      </w:r>
    </w:p>
    <w:p w14:paraId="7DCBF496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number of IPv6 qos aces:                          0.625k</w:t>
      </w:r>
    </w:p>
    <w:p w14:paraId="0F381715" w14:textId="6DA746F0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number of IPv6 security aces:                     0.5K</w:t>
      </w:r>
    </w:p>
    <w:p w14:paraId="1C651A1B" w14:textId="6904C461" w:rsidR="00517139" w:rsidRPr="00AA0DC3" w:rsidRDefault="00517139" w:rsidP="00AA0DC3">
      <w:pPr>
        <w:pStyle w:val="Kod"/>
        <w:rPr>
          <w:lang w:val="sk-SK"/>
        </w:rPr>
      </w:pPr>
    </w:p>
    <w:p w14:paraId="0F9F2E5E" w14:textId="77777777" w:rsidR="00517139" w:rsidRPr="00AA0DC3" w:rsidRDefault="00517139" w:rsidP="00517139">
      <w:pPr>
        <w:rPr>
          <w:b/>
          <w:lang w:val="sk-SK"/>
        </w:rPr>
      </w:pPr>
    </w:p>
    <w:p w14:paraId="619F85F2" w14:textId="7437A5E9" w:rsidR="009607A0" w:rsidRPr="00AA0DC3" w:rsidRDefault="009607A0" w:rsidP="009607A0">
      <w:pPr>
        <w:rPr>
          <w:lang w:val="sk-SK"/>
        </w:rPr>
      </w:pPr>
      <w:r w:rsidRPr="00AA0DC3">
        <w:rPr>
          <w:lang w:val="sk-SK"/>
        </w:rPr>
        <w:t>Čo dané sdm templates ponúka, napr. routing</w:t>
      </w:r>
    </w:p>
    <w:p w14:paraId="15E4D28F" w14:textId="77777777" w:rsidR="009607A0" w:rsidRPr="00AA0DC3" w:rsidRDefault="009607A0" w:rsidP="009607A0">
      <w:pPr>
        <w:rPr>
          <w:lang w:val="sk-SK"/>
        </w:rPr>
      </w:pPr>
    </w:p>
    <w:p w14:paraId="785DD3F4" w14:textId="77777777" w:rsidR="009607A0" w:rsidRPr="00AA0DC3" w:rsidRDefault="009607A0" w:rsidP="00AA0DC3">
      <w:pPr>
        <w:pStyle w:val="Kod"/>
        <w:rPr>
          <w:lang w:val="sk-SK"/>
        </w:rPr>
      </w:pPr>
      <w:r w:rsidRPr="00AA0DC3">
        <w:rPr>
          <w:lang w:val="sk-SK"/>
        </w:rPr>
        <w:t>DLS1#show sdm prefer routing</w:t>
      </w:r>
    </w:p>
    <w:p w14:paraId="42993C1D" w14:textId="77777777" w:rsidR="009607A0" w:rsidRPr="00AA0DC3" w:rsidRDefault="009607A0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"desktop routing" template:</w:t>
      </w:r>
    </w:p>
    <w:p w14:paraId="0BA403C6" w14:textId="77777777" w:rsidR="009607A0" w:rsidRPr="00AA0DC3" w:rsidRDefault="009607A0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The selected template optimizes the resources in</w:t>
      </w:r>
    </w:p>
    <w:p w14:paraId="2E31713D" w14:textId="77777777" w:rsidR="009607A0" w:rsidRPr="00AA0DC3" w:rsidRDefault="009607A0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the switch to support this level of features for</w:t>
      </w:r>
    </w:p>
    <w:p w14:paraId="39D1EE61" w14:textId="77777777" w:rsidR="009607A0" w:rsidRPr="00AA0DC3" w:rsidRDefault="009607A0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8 routed interfaces and 1024 VLANs.</w:t>
      </w:r>
    </w:p>
    <w:p w14:paraId="45B2C213" w14:textId="77777777" w:rsidR="009607A0" w:rsidRPr="00AA0DC3" w:rsidRDefault="009607A0" w:rsidP="00AA0DC3">
      <w:pPr>
        <w:pStyle w:val="Kod"/>
        <w:rPr>
          <w:lang w:val="sk-SK"/>
        </w:rPr>
      </w:pPr>
    </w:p>
    <w:p w14:paraId="75CC2DA3" w14:textId="77777777" w:rsidR="009607A0" w:rsidRPr="00AA0DC3" w:rsidRDefault="009607A0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number of unicast mac addresses:                  3K</w:t>
      </w:r>
    </w:p>
    <w:p w14:paraId="34FFC525" w14:textId="77777777" w:rsidR="009607A0" w:rsidRPr="00AA0DC3" w:rsidRDefault="009607A0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number of IPv4 IGMP groups + multicast routes:    1K</w:t>
      </w:r>
    </w:p>
    <w:p w14:paraId="533AEAE4" w14:textId="77777777" w:rsidR="009607A0" w:rsidRPr="00AA0DC3" w:rsidRDefault="009607A0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number of IPv4 unicast routes:                    11K</w:t>
      </w:r>
    </w:p>
    <w:p w14:paraId="16520D7D" w14:textId="77777777" w:rsidR="009607A0" w:rsidRPr="00AA0DC3" w:rsidRDefault="009607A0" w:rsidP="00AA0DC3">
      <w:pPr>
        <w:pStyle w:val="Kod"/>
        <w:rPr>
          <w:highlight w:val="yellow"/>
          <w:lang w:val="sk-SK"/>
        </w:rPr>
      </w:pPr>
      <w:r w:rsidRPr="00AA0DC3">
        <w:rPr>
          <w:lang w:val="sk-SK"/>
        </w:rPr>
        <w:t xml:space="preserve">    </w:t>
      </w:r>
      <w:r w:rsidRPr="00AA0DC3">
        <w:rPr>
          <w:highlight w:val="yellow"/>
          <w:lang w:val="sk-SK"/>
        </w:rPr>
        <w:t>number of directly-connected IPv4 hosts:        3K</w:t>
      </w:r>
    </w:p>
    <w:p w14:paraId="64DC3406" w14:textId="77777777" w:rsidR="009607A0" w:rsidRPr="00AA0DC3" w:rsidRDefault="009607A0" w:rsidP="00AA0DC3">
      <w:pPr>
        <w:pStyle w:val="Kod"/>
        <w:rPr>
          <w:highlight w:val="yellow"/>
          <w:lang w:val="sk-SK"/>
        </w:rPr>
      </w:pPr>
      <w:r w:rsidRPr="00AA0DC3">
        <w:rPr>
          <w:highlight w:val="yellow"/>
          <w:lang w:val="sk-SK"/>
        </w:rPr>
        <w:t xml:space="preserve">    number of indirect IPv4 routes:                 8K</w:t>
      </w:r>
    </w:p>
    <w:p w14:paraId="6EC4AC2F" w14:textId="77777777" w:rsidR="009607A0" w:rsidRPr="00AA0DC3" w:rsidRDefault="009607A0" w:rsidP="00AA0DC3">
      <w:pPr>
        <w:pStyle w:val="Kod"/>
        <w:rPr>
          <w:highlight w:val="yellow"/>
          <w:lang w:val="sk-SK"/>
        </w:rPr>
      </w:pPr>
      <w:r w:rsidRPr="00AA0DC3">
        <w:rPr>
          <w:highlight w:val="yellow"/>
          <w:lang w:val="sk-SK"/>
        </w:rPr>
        <w:t xml:space="preserve">  number of IPv6 multicast groups:                  0</w:t>
      </w:r>
    </w:p>
    <w:p w14:paraId="0A0E7765" w14:textId="77777777" w:rsidR="009607A0" w:rsidRPr="00AA0DC3" w:rsidRDefault="009607A0" w:rsidP="00AA0DC3">
      <w:pPr>
        <w:pStyle w:val="Kod"/>
        <w:rPr>
          <w:highlight w:val="yellow"/>
          <w:lang w:val="sk-SK"/>
        </w:rPr>
      </w:pPr>
      <w:r w:rsidRPr="00AA0DC3">
        <w:rPr>
          <w:highlight w:val="yellow"/>
          <w:lang w:val="sk-SK"/>
        </w:rPr>
        <w:t xml:space="preserve">  number of IPv6 unicast routes:                    0</w:t>
      </w:r>
    </w:p>
    <w:p w14:paraId="68071BF4" w14:textId="77777777" w:rsidR="009607A0" w:rsidRPr="00AA0DC3" w:rsidRDefault="009607A0" w:rsidP="00AA0DC3">
      <w:pPr>
        <w:pStyle w:val="Kod"/>
        <w:rPr>
          <w:highlight w:val="yellow"/>
          <w:lang w:val="sk-SK"/>
        </w:rPr>
      </w:pPr>
      <w:r w:rsidRPr="00AA0DC3">
        <w:rPr>
          <w:highlight w:val="yellow"/>
          <w:lang w:val="sk-SK"/>
        </w:rPr>
        <w:t xml:space="preserve">    number of directly-connected IPv6 addresses:    0</w:t>
      </w:r>
    </w:p>
    <w:p w14:paraId="73C85DAB" w14:textId="77777777" w:rsidR="009607A0" w:rsidRPr="00AA0DC3" w:rsidRDefault="009607A0" w:rsidP="00AA0DC3">
      <w:pPr>
        <w:pStyle w:val="Kod"/>
        <w:rPr>
          <w:lang w:val="sk-SK"/>
        </w:rPr>
      </w:pPr>
      <w:r w:rsidRPr="00AA0DC3">
        <w:rPr>
          <w:highlight w:val="yellow"/>
          <w:lang w:val="sk-SK"/>
        </w:rPr>
        <w:t xml:space="preserve">    number of indirect IPv6 unicast routes:         0</w:t>
      </w:r>
    </w:p>
    <w:p w14:paraId="68BE56E4" w14:textId="77777777" w:rsidR="009607A0" w:rsidRPr="00AA0DC3" w:rsidRDefault="009607A0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number of IPv4 policy based routing aces:         0.5K</w:t>
      </w:r>
    </w:p>
    <w:p w14:paraId="691846B6" w14:textId="77777777" w:rsidR="009607A0" w:rsidRPr="00AA0DC3" w:rsidRDefault="009607A0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number of IPv4/MAC qos aces:                      0.5K</w:t>
      </w:r>
    </w:p>
    <w:p w14:paraId="635DA4CF" w14:textId="77777777" w:rsidR="009607A0" w:rsidRPr="00AA0DC3" w:rsidRDefault="009607A0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number of IPv4/MAC security aces:                 1K</w:t>
      </w:r>
    </w:p>
    <w:p w14:paraId="1A887A3C" w14:textId="77777777" w:rsidR="009607A0" w:rsidRPr="00AA0DC3" w:rsidRDefault="009607A0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number of IPv6 policy based routing aces:         0</w:t>
      </w:r>
    </w:p>
    <w:p w14:paraId="00C60BE5" w14:textId="77777777" w:rsidR="009607A0" w:rsidRPr="00AA0DC3" w:rsidRDefault="009607A0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number of IPv6 qos aces:                          20</w:t>
      </w:r>
    </w:p>
    <w:p w14:paraId="48C2F73B" w14:textId="77777777" w:rsidR="009607A0" w:rsidRPr="00AA0DC3" w:rsidRDefault="009607A0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number of IPv6 security aces:                     25</w:t>
      </w:r>
    </w:p>
    <w:p w14:paraId="3FE27AF7" w14:textId="601E91DC" w:rsidR="009607A0" w:rsidRPr="00AA0DC3" w:rsidRDefault="009607A0" w:rsidP="00517139">
      <w:pPr>
        <w:rPr>
          <w:lang w:val="sk-SK"/>
        </w:rPr>
      </w:pPr>
      <w:r w:rsidRPr="00AA0DC3">
        <w:rPr>
          <w:lang w:val="sk-SK"/>
        </w:rPr>
        <w:t>tu nie je napr. Žiadna podpora ipv6</w:t>
      </w:r>
    </w:p>
    <w:p w14:paraId="7A935E42" w14:textId="77777777" w:rsidR="009607A0" w:rsidRPr="00AA0DC3" w:rsidRDefault="009607A0" w:rsidP="00517139">
      <w:pPr>
        <w:rPr>
          <w:b/>
          <w:lang w:val="sk-SK"/>
        </w:rPr>
      </w:pPr>
    </w:p>
    <w:p w14:paraId="792CEC61" w14:textId="2783634B" w:rsidR="00517139" w:rsidRPr="00AA0DC3" w:rsidRDefault="00517139" w:rsidP="006B62C4">
      <w:pPr>
        <w:pStyle w:val="Nadpis2"/>
      </w:pPr>
      <w:bookmarkStart w:id="8" w:name="_Toc477937637"/>
      <w:r w:rsidRPr="00AA0DC3">
        <w:lastRenderedPageBreak/>
        <w:t>Nastavenie</w:t>
      </w:r>
      <w:r w:rsidR="00004DF5">
        <w:t xml:space="preserve"> sdm pre prepínače v topo</w:t>
      </w:r>
      <w:r w:rsidRPr="00AA0DC3">
        <w:t>:</w:t>
      </w:r>
      <w:bookmarkEnd w:id="8"/>
    </w:p>
    <w:p w14:paraId="2FD2741D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>DLS1(config)#sdm prefer ?</w:t>
      </w:r>
    </w:p>
    <w:p w14:paraId="37BD59BF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access              Access bias</w:t>
      </w:r>
    </w:p>
    <w:p w14:paraId="7628CCB9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default             Default bias</w:t>
      </w:r>
    </w:p>
    <w:p w14:paraId="1642DB55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dual-ipv4-and-ipv6  Support both IPv4 and IPv6</w:t>
      </w:r>
    </w:p>
    <w:p w14:paraId="1DE504C0" w14:textId="77777777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routing             Unicast bias</w:t>
      </w:r>
    </w:p>
    <w:p w14:paraId="3FDAEA3E" w14:textId="09D1E15A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  vlan                VLAN bias</w:t>
      </w:r>
    </w:p>
    <w:p w14:paraId="68C2876A" w14:textId="77777777" w:rsidR="00517139" w:rsidRPr="00AA0DC3" w:rsidRDefault="00517139" w:rsidP="00AA0DC3">
      <w:pPr>
        <w:pStyle w:val="Kod"/>
        <w:rPr>
          <w:lang w:val="sk-SK"/>
        </w:rPr>
      </w:pPr>
    </w:p>
    <w:p w14:paraId="3EEE80C0" w14:textId="77777777" w:rsidR="00517139" w:rsidRPr="00AA0DC3" w:rsidRDefault="00517139" w:rsidP="00AA0DC3">
      <w:pPr>
        <w:pStyle w:val="Kod"/>
        <w:rPr>
          <w:lang w:val="sk-SK"/>
        </w:rPr>
      </w:pPr>
    </w:p>
    <w:p w14:paraId="65A5459B" w14:textId="270EB8F0" w:rsidR="00517139" w:rsidRPr="00AA0DC3" w:rsidRDefault="00517139" w:rsidP="00AA0DC3">
      <w:pPr>
        <w:pStyle w:val="Kod"/>
        <w:rPr>
          <w:lang w:val="sk-SK"/>
        </w:rPr>
      </w:pPr>
      <w:r w:rsidRPr="00AA0DC3">
        <w:rPr>
          <w:lang w:val="sk-SK"/>
        </w:rPr>
        <w:t xml:space="preserve">DLS1(config)# </w:t>
      </w:r>
      <w:r w:rsidRPr="00AA0DC3">
        <w:rPr>
          <w:highlight w:val="yellow"/>
          <w:lang w:val="sk-SK"/>
        </w:rPr>
        <w:t>sdm prefer dual-ipv4-and-ipv6 routing</w:t>
      </w:r>
    </w:p>
    <w:p w14:paraId="444F08BB" w14:textId="21A4184F" w:rsidR="009607A0" w:rsidRPr="00AA0DC3" w:rsidRDefault="009607A0" w:rsidP="00AA0DC3">
      <w:pPr>
        <w:pStyle w:val="Kod"/>
        <w:rPr>
          <w:lang w:val="sk-SK"/>
        </w:rPr>
      </w:pPr>
      <w:r w:rsidRPr="00AA0DC3">
        <w:rPr>
          <w:lang w:val="sk-SK"/>
        </w:rPr>
        <w:t>Reload</w:t>
      </w:r>
    </w:p>
    <w:p w14:paraId="10EE8AC7" w14:textId="77777777" w:rsidR="00AA0DC3" w:rsidRPr="00AA0DC3" w:rsidRDefault="00AA0DC3" w:rsidP="00AA0DC3">
      <w:pPr>
        <w:pStyle w:val="Kod"/>
        <w:rPr>
          <w:lang w:val="sk-SK"/>
        </w:rPr>
      </w:pPr>
    </w:p>
    <w:p w14:paraId="1F56267E" w14:textId="206DE1D8" w:rsidR="009607A0" w:rsidRPr="00AA0DC3" w:rsidRDefault="009607A0" w:rsidP="009607A0">
      <w:pPr>
        <w:rPr>
          <w:lang w:val="sk-SK"/>
        </w:rPr>
      </w:pPr>
      <w:r w:rsidRPr="00AA0DC3">
        <w:rPr>
          <w:lang w:val="sk-SK"/>
        </w:rPr>
        <w:t>Finálne nastav:</w:t>
      </w:r>
    </w:p>
    <w:p w14:paraId="066E759E" w14:textId="4BF4E390" w:rsidR="009607A0" w:rsidRPr="00AA0DC3" w:rsidRDefault="009607A0" w:rsidP="009607A0">
      <w:pPr>
        <w:pStyle w:val="Odsekzoznamu"/>
        <w:numPr>
          <w:ilvl w:val="0"/>
          <w:numId w:val="41"/>
        </w:numPr>
        <w:rPr>
          <w:lang w:val="sk-SK"/>
        </w:rPr>
      </w:pPr>
      <w:r w:rsidRPr="00AA0DC3">
        <w:rPr>
          <w:lang w:val="sk-SK"/>
        </w:rPr>
        <w:t>Pre 355x nastav: dual-ipv4-and-ipv6</w:t>
      </w:r>
    </w:p>
    <w:p w14:paraId="0CCAE827" w14:textId="50386A63" w:rsidR="009607A0" w:rsidRPr="00AA0DC3" w:rsidRDefault="009607A0" w:rsidP="009607A0">
      <w:pPr>
        <w:pStyle w:val="Odsekzoznamu"/>
        <w:numPr>
          <w:ilvl w:val="0"/>
          <w:numId w:val="41"/>
        </w:numPr>
        <w:rPr>
          <w:lang w:val="sk-SK"/>
        </w:rPr>
      </w:pPr>
      <w:r w:rsidRPr="00AA0DC3">
        <w:rPr>
          <w:lang w:val="sk-SK"/>
        </w:rPr>
        <w:t xml:space="preserve">Pre 2960: lanbase-routing  </w:t>
      </w:r>
    </w:p>
    <w:p w14:paraId="5D10B1DD" w14:textId="438D3514" w:rsidR="009607A0" w:rsidRPr="00AA0DC3" w:rsidRDefault="009607A0" w:rsidP="009607A0">
      <w:pPr>
        <w:pStyle w:val="Odsekzoznamu"/>
        <w:numPr>
          <w:ilvl w:val="0"/>
          <w:numId w:val="41"/>
        </w:numPr>
        <w:rPr>
          <w:lang w:val="sk-SK"/>
        </w:rPr>
      </w:pPr>
      <w:r w:rsidRPr="00AA0DC3">
        <w:rPr>
          <w:lang w:val="sk-SK"/>
        </w:rPr>
        <w:t>Pre 2950:</w:t>
      </w:r>
    </w:p>
    <w:p w14:paraId="324AE5B7" w14:textId="77777777" w:rsidR="009607A0" w:rsidRPr="00AA0DC3" w:rsidRDefault="009607A0" w:rsidP="009607A0">
      <w:pPr>
        <w:rPr>
          <w:lang w:val="sk-SK"/>
        </w:rPr>
      </w:pPr>
    </w:p>
    <w:p w14:paraId="4F0FF9AF" w14:textId="4B32D475" w:rsidR="009607A0" w:rsidRPr="00AA0DC3" w:rsidRDefault="009607A0" w:rsidP="006B62C4">
      <w:pPr>
        <w:pStyle w:val="Nadpis3"/>
      </w:pPr>
      <w:bookmarkStart w:id="9" w:name="_Toc477937638"/>
      <w:r w:rsidRPr="00AA0DC3">
        <w:t>A over:</w:t>
      </w:r>
      <w:bookmarkEnd w:id="9"/>
    </w:p>
    <w:p w14:paraId="780D5961" w14:textId="56ED6DDC" w:rsidR="009607A0" w:rsidRPr="00AA0DC3" w:rsidRDefault="009607A0" w:rsidP="00AA0DC3">
      <w:pPr>
        <w:pStyle w:val="Kod"/>
        <w:rPr>
          <w:lang w:val="sk-SK"/>
        </w:rPr>
      </w:pPr>
      <w:r w:rsidRPr="00AA0DC3">
        <w:rPr>
          <w:lang w:val="sk-SK"/>
        </w:rPr>
        <w:t>Sh sdm prefer</w:t>
      </w:r>
    </w:p>
    <w:p w14:paraId="61B31C33" w14:textId="77777777" w:rsidR="009607A0" w:rsidRPr="00AA0DC3" w:rsidRDefault="009607A0" w:rsidP="00AA0DC3">
      <w:pPr>
        <w:pStyle w:val="Kod"/>
        <w:rPr>
          <w:lang w:val="sk-SK"/>
        </w:rPr>
      </w:pPr>
    </w:p>
    <w:p w14:paraId="41B67DCA" w14:textId="349C3DC9" w:rsidR="00AA0DC3" w:rsidRPr="00AA0DC3" w:rsidRDefault="00AA0DC3" w:rsidP="00AA0DC3">
      <w:pPr>
        <w:pStyle w:val="Kod"/>
        <w:rPr>
          <w:lang w:val="sk-SK"/>
        </w:rPr>
      </w:pPr>
    </w:p>
    <w:p w14:paraId="6A21FAB7" w14:textId="32EA7080" w:rsidR="00AA0DC3" w:rsidRPr="00AA0DC3" w:rsidRDefault="00AA0DC3" w:rsidP="006B62C4">
      <w:pPr>
        <w:pStyle w:val="Nadpis1"/>
      </w:pPr>
      <w:bookmarkStart w:id="10" w:name="_Toc477937639"/>
      <w:r w:rsidRPr="00AA0DC3">
        <w:t>Príprava na premazávania a init konfig</w:t>
      </w:r>
      <w:bookmarkEnd w:id="10"/>
    </w:p>
    <w:p w14:paraId="66EAB677" w14:textId="5688B7FA" w:rsidR="00AA0DC3" w:rsidRDefault="00AA0DC3" w:rsidP="006B62C4">
      <w:pPr>
        <w:pStyle w:val="Nadpis2"/>
      </w:pPr>
      <w:bookmarkStart w:id="11" w:name="_Toc477937640"/>
      <w:r w:rsidRPr="00AA0DC3">
        <w:t>Init konfig</w:t>
      </w:r>
      <w:r w:rsidR="00004DF5">
        <w:t xml:space="preserve"> – tclsh or N++</w:t>
      </w:r>
      <w:bookmarkEnd w:id="11"/>
    </w:p>
    <w:p w14:paraId="5D223FF9" w14:textId="05FD0E46" w:rsidR="00AA0DC3" w:rsidRPr="00AA0DC3" w:rsidRDefault="00AA0DC3" w:rsidP="006B62C4">
      <w:pPr>
        <w:pStyle w:val="Nadpis3"/>
      </w:pPr>
      <w:bookmarkStart w:id="12" w:name="_Toc477937641"/>
      <w:r>
        <w:t>Pre DLS1</w:t>
      </w:r>
      <w:bookmarkEnd w:id="12"/>
    </w:p>
    <w:p w14:paraId="693A19D2" w14:textId="7245BEAD" w:rsidR="00004DF5" w:rsidRDefault="00AA0DC3" w:rsidP="00AA0DC3">
      <w:pPr>
        <w:rPr>
          <w:lang w:val="sk-SK"/>
        </w:rPr>
      </w:pPr>
      <w:r w:rsidRPr="00AA0DC3">
        <w:rPr>
          <w:lang w:val="sk-SK"/>
        </w:rPr>
        <w:t>Vytvoríme tclsh script ktorý do flash vytvorí súbor BASE.CFG</w:t>
      </w:r>
      <w:r>
        <w:rPr>
          <w:lang w:val="sk-SK"/>
        </w:rPr>
        <w:t xml:space="preserve">, ten sa po premazaní skopíruje do running-config. </w:t>
      </w:r>
      <w:r w:rsidR="00004DF5">
        <w:rPr>
          <w:lang w:val="sk-SK"/>
        </w:rPr>
        <w:t>Alternatíva j e pripraviť si tieto príkazy do text editora bez tclsh príkazov</w:t>
      </w:r>
    </w:p>
    <w:p w14:paraId="5462C464" w14:textId="74FD79DB" w:rsidR="00AA0DC3" w:rsidRPr="00AA0DC3" w:rsidRDefault="00AA0DC3" w:rsidP="00AA0DC3">
      <w:pPr>
        <w:rPr>
          <w:lang w:val="sk-SK"/>
        </w:rPr>
      </w:pPr>
      <w:r>
        <w:rPr>
          <w:lang w:val="sk-SK"/>
        </w:rPr>
        <w:t xml:space="preserve">Pozor na úvodzovky v príkaze open: </w:t>
      </w:r>
    </w:p>
    <w:p w14:paraId="6E26E035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tclsh</w:t>
      </w:r>
    </w:p>
    <w:p w14:paraId="68F8A48F" w14:textId="77777777" w:rsidR="00946F53" w:rsidRDefault="00946F53" w:rsidP="00AA0DC3">
      <w:pPr>
        <w:pStyle w:val="CMDOutput"/>
        <w:rPr>
          <w:lang w:val="sk-SK"/>
        </w:rPr>
      </w:pPr>
      <w:r w:rsidRPr="00946F53">
        <w:rPr>
          <w:lang w:val="sk-SK"/>
        </w:rPr>
        <w:t>puts [ open "flash:BASE.CFG" w+ ] {</w:t>
      </w:r>
    </w:p>
    <w:p w14:paraId="5C887148" w14:textId="25CDF0C5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hostname DLS1</w:t>
      </w:r>
    </w:p>
    <w:p w14:paraId="796EC8E5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ip domain-name CCNP.NET</w:t>
      </w:r>
    </w:p>
    <w:p w14:paraId="2A1DEF0E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no ip domain lookup</w:t>
      </w:r>
    </w:p>
    <w:p w14:paraId="5968BB49" w14:textId="77777777" w:rsidR="00AA0DC3" w:rsidRPr="00AA0DC3" w:rsidRDefault="00AA0DC3" w:rsidP="00AA0DC3">
      <w:pPr>
        <w:pStyle w:val="Kod"/>
        <w:rPr>
          <w:lang w:val="sk-SK"/>
        </w:rPr>
      </w:pPr>
      <w:r w:rsidRPr="00AA0DC3">
        <w:rPr>
          <w:lang w:val="sk-SK"/>
        </w:rPr>
        <w:t>interface range f0/1-24 , g0/1-2</w:t>
      </w:r>
    </w:p>
    <w:p w14:paraId="21E5B923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shutdown</w:t>
      </w:r>
    </w:p>
    <w:p w14:paraId="04FC307C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exit</w:t>
      </w:r>
    </w:p>
    <w:p w14:paraId="59DCC46F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vtp mode transparent</w:t>
      </w:r>
    </w:p>
    <w:p w14:paraId="0568C9CB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line con 0</w:t>
      </w:r>
    </w:p>
    <w:p w14:paraId="201220B4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no exec-timeout</w:t>
      </w:r>
    </w:p>
    <w:p w14:paraId="727D5674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logging synchronous</w:t>
      </w:r>
    </w:p>
    <w:p w14:paraId="4D6AA1C4" w14:textId="77777777" w:rsidR="00AA0DC3" w:rsidRDefault="00AA0DC3" w:rsidP="006B62C4">
      <w:pPr>
        <w:pStyle w:val="Kod"/>
        <w:rPr>
          <w:lang w:val="sk-SK"/>
        </w:rPr>
      </w:pPr>
      <w:r w:rsidRPr="00AA0DC3">
        <w:rPr>
          <w:lang w:val="sk-SK"/>
        </w:rPr>
        <w:t>exit</w:t>
      </w:r>
    </w:p>
    <w:p w14:paraId="2DA79A30" w14:textId="77777777" w:rsidR="006B62C4" w:rsidRDefault="006B62C4" w:rsidP="006B62C4">
      <w:pPr>
        <w:pStyle w:val="Kod"/>
        <w:rPr>
          <w:lang w:val="sk-SK"/>
        </w:rPr>
      </w:pPr>
      <w:r>
        <w:rPr>
          <w:lang w:val="sk-SK"/>
        </w:rPr>
        <w:t>line vty 0 15</w:t>
      </w:r>
    </w:p>
    <w:p w14:paraId="11D2DFC2" w14:textId="77777777" w:rsidR="006B62C4" w:rsidRDefault="006B62C4" w:rsidP="006B62C4">
      <w:pPr>
        <w:pStyle w:val="Kod"/>
        <w:rPr>
          <w:lang w:val="sk-SK"/>
        </w:rPr>
      </w:pPr>
      <w:r>
        <w:rPr>
          <w:lang w:val="sk-SK"/>
        </w:rPr>
        <w:t>no login</w:t>
      </w:r>
    </w:p>
    <w:p w14:paraId="61DED16B" w14:textId="15A2D095" w:rsidR="006B62C4" w:rsidRPr="00AA0DC3" w:rsidRDefault="006B62C4" w:rsidP="006B62C4">
      <w:pPr>
        <w:pStyle w:val="Kod"/>
        <w:rPr>
          <w:lang w:val="sk-SK"/>
        </w:rPr>
      </w:pPr>
      <w:r>
        <w:rPr>
          <w:lang w:val="sk-SK"/>
        </w:rPr>
        <w:t xml:space="preserve">privilege </w:t>
      </w:r>
      <w:r w:rsidR="00FD677D">
        <w:rPr>
          <w:lang w:val="sk-SK"/>
        </w:rPr>
        <w:t xml:space="preserve">level </w:t>
      </w:r>
      <w:bookmarkStart w:id="13" w:name="_GoBack"/>
      <w:bookmarkEnd w:id="13"/>
      <w:r>
        <w:rPr>
          <w:lang w:val="sk-SK"/>
        </w:rPr>
        <w:t>15</w:t>
      </w:r>
    </w:p>
    <w:p w14:paraId="0ECCBF56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end</w:t>
      </w:r>
    </w:p>
    <w:p w14:paraId="5FD505A1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}</w:t>
      </w:r>
    </w:p>
    <w:p w14:paraId="0A45E4F5" w14:textId="0B8D134C" w:rsid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Tclquit</w:t>
      </w:r>
    </w:p>
    <w:p w14:paraId="54AA975E" w14:textId="77777777" w:rsidR="00AA0DC3" w:rsidRDefault="00AA0DC3" w:rsidP="00AA0DC3">
      <w:pPr>
        <w:pStyle w:val="CMDOutput"/>
        <w:rPr>
          <w:lang w:val="sk-SK"/>
        </w:rPr>
      </w:pPr>
    </w:p>
    <w:p w14:paraId="3E29F8C4" w14:textId="4D019D33" w:rsidR="00AA0DC3" w:rsidRDefault="00AA0DC3" w:rsidP="00AA0DC3">
      <w:pPr>
        <w:rPr>
          <w:lang w:val="sk-SK"/>
        </w:rPr>
      </w:pPr>
      <w:r>
        <w:rPr>
          <w:lang w:val="sk-SK"/>
        </w:rPr>
        <w:t>Potom po bootnuti</w:t>
      </w:r>
    </w:p>
    <w:p w14:paraId="657823C8" w14:textId="14E0D6AE" w:rsidR="00AA0DC3" w:rsidRDefault="00AA0DC3" w:rsidP="00AA0DC3">
      <w:pPr>
        <w:pStyle w:val="Kod"/>
        <w:rPr>
          <w:lang w:val="sk-SK"/>
        </w:rPr>
      </w:pPr>
      <w:r>
        <w:rPr>
          <w:lang w:val="sk-SK"/>
        </w:rPr>
        <w:lastRenderedPageBreak/>
        <w:t>copy BASE.CFG running-config</w:t>
      </w:r>
    </w:p>
    <w:p w14:paraId="1045EBEA" w14:textId="77777777" w:rsidR="00AA0DC3" w:rsidRPr="00AA0DC3" w:rsidRDefault="00AA0DC3" w:rsidP="00AA0DC3">
      <w:pPr>
        <w:rPr>
          <w:lang w:val="sk-SK"/>
        </w:rPr>
      </w:pPr>
    </w:p>
    <w:p w14:paraId="366D3AF5" w14:textId="5606DED7" w:rsidR="00AA0DC3" w:rsidRPr="00AA0DC3" w:rsidRDefault="00004DF5" w:rsidP="006B62C4">
      <w:pPr>
        <w:pStyle w:val="Nadpis2"/>
      </w:pPr>
      <w:bookmarkStart w:id="14" w:name="_Toc477937642"/>
      <w:r>
        <w:t>Mazanie - tclsh</w:t>
      </w:r>
      <w:bookmarkEnd w:id="14"/>
    </w:p>
    <w:p w14:paraId="7E92F995" w14:textId="77777777" w:rsidR="00AA0DC3" w:rsidRPr="00AA0DC3" w:rsidRDefault="00AA0DC3" w:rsidP="006B62C4">
      <w:pPr>
        <w:pStyle w:val="Nadpis3"/>
      </w:pPr>
      <w:bookmarkStart w:id="15" w:name="_Toc477937643"/>
      <w:r w:rsidRPr="00AA0DC3">
        <w:t>DLS1/DLS2:</w:t>
      </w:r>
      <w:bookmarkEnd w:id="15"/>
    </w:p>
    <w:p w14:paraId="677DD278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tclsh</w:t>
      </w:r>
    </w:p>
    <w:p w14:paraId="610043D9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puts [ open "flash:reset.tcl" w+ ] {</w:t>
      </w:r>
    </w:p>
    <w:p w14:paraId="6237B824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typeahead "\n"</w:t>
      </w:r>
    </w:p>
    <w:p w14:paraId="0EA034E4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copy running-config startup-config</w:t>
      </w:r>
    </w:p>
    <w:p w14:paraId="3319D350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typeahead "\n"</w:t>
      </w:r>
    </w:p>
    <w:p w14:paraId="00CC7EA8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erase startup-config</w:t>
      </w:r>
    </w:p>
    <w:p w14:paraId="4023974C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delete /force vlan.dat</w:t>
      </w:r>
    </w:p>
    <w:p w14:paraId="30701527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delete /force multiple-fs</w:t>
      </w:r>
    </w:p>
    <w:p w14:paraId="56E8569A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ios_config "sdm prefer dual-ipv4-and-ipv6 routing"</w:t>
      </w:r>
    </w:p>
    <w:p w14:paraId="2A4F3F31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typeahead "\n"</w:t>
      </w:r>
    </w:p>
    <w:p w14:paraId="3D380E32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puts "Reloading the switch in 1 minute, type reload cancel to halt"</w:t>
      </w:r>
    </w:p>
    <w:p w14:paraId="2A857460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typeahead "\n"</w:t>
      </w:r>
    </w:p>
    <w:p w14:paraId="5CCE430A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reload in 1 RESET.TCL SCRIPT RUN</w:t>
      </w:r>
    </w:p>
    <w:p w14:paraId="6FEED15D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}</w:t>
      </w:r>
    </w:p>
    <w:p w14:paraId="37E2CADB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tclquit</w:t>
      </w:r>
    </w:p>
    <w:p w14:paraId="128D06F5" w14:textId="77777777" w:rsidR="00AA0DC3" w:rsidRPr="00AA0DC3" w:rsidRDefault="00AA0DC3" w:rsidP="006B62C4">
      <w:pPr>
        <w:pStyle w:val="Nadpis3"/>
      </w:pPr>
      <w:bookmarkStart w:id="16" w:name="_Toc477937644"/>
      <w:r w:rsidRPr="00AA0DC3">
        <w:t>ALS1/ALS2:</w:t>
      </w:r>
      <w:bookmarkEnd w:id="16"/>
    </w:p>
    <w:p w14:paraId="47509ED9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tclsh</w:t>
      </w:r>
    </w:p>
    <w:p w14:paraId="7AEACD5C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puts [ open "flash:reset.tcl" w+ ] {</w:t>
      </w:r>
    </w:p>
    <w:p w14:paraId="1CD53D28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typeahead "\n"</w:t>
      </w:r>
    </w:p>
    <w:p w14:paraId="3B97EF63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copy running-config startup-config</w:t>
      </w:r>
    </w:p>
    <w:p w14:paraId="4EC78A39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typeahead "\n"</w:t>
      </w:r>
    </w:p>
    <w:p w14:paraId="580E7DB4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erase startup-config</w:t>
      </w:r>
    </w:p>
    <w:p w14:paraId="3EF949CB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delete /force vlan.dat</w:t>
      </w:r>
    </w:p>
    <w:p w14:paraId="7C90BDB2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delete /force multiple-fs</w:t>
      </w:r>
    </w:p>
    <w:p w14:paraId="57CA4468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ios_config "sdm prefer lanbase-routing"</w:t>
      </w:r>
    </w:p>
    <w:p w14:paraId="05AF359B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typeahead "\n"</w:t>
      </w:r>
    </w:p>
    <w:p w14:paraId="2DA83D66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puts "Reloading the switch in 1 minute, type reload cancel to halt"</w:t>
      </w:r>
    </w:p>
    <w:p w14:paraId="2A482D79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typeahead "\n"</w:t>
      </w:r>
    </w:p>
    <w:p w14:paraId="2E05565F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reload in 1 RESET.TCL SCRIPT RUN</w:t>
      </w:r>
    </w:p>
    <w:p w14:paraId="1DCF4511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}</w:t>
      </w:r>
    </w:p>
    <w:p w14:paraId="33996CC0" w14:textId="77777777" w:rsidR="00AA0DC3" w:rsidRPr="00AA0DC3" w:rsidRDefault="00AA0DC3" w:rsidP="00AA0DC3">
      <w:pPr>
        <w:pStyle w:val="CMDOutput"/>
        <w:rPr>
          <w:lang w:val="sk-SK"/>
        </w:rPr>
      </w:pPr>
      <w:r w:rsidRPr="00AA0DC3">
        <w:rPr>
          <w:lang w:val="sk-SK"/>
        </w:rPr>
        <w:t>tclquit</w:t>
      </w:r>
    </w:p>
    <w:p w14:paraId="27222364" w14:textId="07E25684" w:rsidR="00004DF5" w:rsidRDefault="00004DF5" w:rsidP="00AA0DC3">
      <w:pPr>
        <w:pStyle w:val="BodyFormat"/>
        <w:rPr>
          <w:lang w:val="sk-SK"/>
        </w:rPr>
      </w:pPr>
      <w:r>
        <w:rPr>
          <w:lang w:val="sk-SK"/>
        </w:rPr>
        <w:t>Sputenie:</w:t>
      </w:r>
    </w:p>
    <w:p w14:paraId="1FEDD7D8" w14:textId="3F116398" w:rsidR="00AA0DC3" w:rsidRPr="00AA0DC3" w:rsidRDefault="00AA0DC3" w:rsidP="00AA0DC3">
      <w:pPr>
        <w:pStyle w:val="BodyFormat"/>
        <w:rPr>
          <w:lang w:val="sk-SK"/>
        </w:rPr>
      </w:pPr>
      <w:r w:rsidRPr="00AA0DC3">
        <w:rPr>
          <w:lang w:val="sk-SK"/>
        </w:rPr>
        <w:t xml:space="preserve"> </w:t>
      </w:r>
      <w:r w:rsidRPr="00AA0DC3">
        <w:rPr>
          <w:rFonts w:ascii="Courier New" w:hAnsi="Courier New" w:cs="Courier New"/>
          <w:b/>
          <w:sz w:val="18"/>
          <w:lang w:val="sk-SK"/>
        </w:rPr>
        <w:t>tclsh reset.tcl</w:t>
      </w:r>
      <w:r w:rsidRPr="00AA0DC3">
        <w:rPr>
          <w:sz w:val="18"/>
          <w:lang w:val="sk-SK"/>
        </w:rPr>
        <w:t xml:space="preserve"> </w:t>
      </w:r>
    </w:p>
    <w:p w14:paraId="75763F2E" w14:textId="77777777" w:rsidR="00AA0DC3" w:rsidRPr="00AA0DC3" w:rsidRDefault="00AA0DC3" w:rsidP="00AA0DC3">
      <w:pPr>
        <w:rPr>
          <w:lang w:val="sk-SK"/>
        </w:rPr>
      </w:pPr>
    </w:p>
    <w:p w14:paraId="504B8F0A" w14:textId="77777777" w:rsidR="00AA0DC3" w:rsidRPr="00AA0DC3" w:rsidRDefault="00AA0DC3" w:rsidP="00AA0DC3">
      <w:pPr>
        <w:rPr>
          <w:lang w:val="sk-SK"/>
        </w:rPr>
      </w:pPr>
    </w:p>
    <w:sectPr w:rsidR="00AA0DC3" w:rsidRPr="00AA0DC3" w:rsidSect="009A7350">
      <w:footerReference w:type="even" r:id="rId10"/>
      <w:pgSz w:w="12240" w:h="15840" w:code="1"/>
      <w:pgMar w:top="1440" w:right="1080" w:bottom="1152" w:left="1080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573A9" w14:textId="77777777" w:rsidR="006B62C4" w:rsidRDefault="006B62C4">
      <w:r>
        <w:separator/>
      </w:r>
    </w:p>
  </w:endnote>
  <w:endnote w:type="continuationSeparator" w:id="0">
    <w:p w14:paraId="5BD573AA" w14:textId="77777777" w:rsidR="006B62C4" w:rsidRDefault="006B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DAJE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573AB" w14:textId="77777777" w:rsidR="006B62C4" w:rsidRDefault="006B62C4">
    <w:pPr>
      <w:pBdr>
        <w:top w:val="single" w:sz="4" w:space="1" w:color="auto"/>
      </w:pBdr>
      <w:tabs>
        <w:tab w:val="left" w:pos="720"/>
        <w:tab w:val="center" w:pos="2610"/>
        <w:tab w:val="right" w:pos="9648"/>
      </w:tabs>
      <w:spacing w:before="130" w:line="260" w:lineRule="exac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- </w:t>
    </w:r>
    <w:r>
      <w:rPr>
        <w:sz w:val="16"/>
      </w:rPr>
      <w:fldChar w:fldCharType="begin"/>
    </w:r>
    <w:r>
      <w:rPr>
        <w:sz w:val="16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</w:rPr>
      <w:t>3</w:t>
    </w:r>
    <w:r>
      <w:rPr>
        <w:sz w:val="16"/>
      </w:rPr>
      <w:fldChar w:fldCharType="end"/>
    </w:r>
    <w:r>
      <w:rPr>
        <w:sz w:val="16"/>
      </w:rPr>
      <w:tab/>
      <w:t>CCNP 1: Advanced Routing v3.0 - Lab 1.4.1</w:t>
    </w:r>
    <w:r>
      <w:rPr>
        <w:sz w:val="16"/>
      </w:rPr>
      <w:tab/>
      <w:t xml:space="preserve">Copyright </w:t>
    </w:r>
    <w:r>
      <w:rPr>
        <w:sz w:val="16"/>
      </w:rPr>
      <w:sym w:font="Symbol" w:char="F0D3"/>
    </w:r>
    <w:r>
      <w:rPr>
        <w:sz w:val="16"/>
      </w:rPr>
      <w:t xml:space="preserve"> 2003, Cisco Systems, Inc.</w:t>
    </w:r>
  </w:p>
  <w:p w14:paraId="5BD573AC" w14:textId="77777777" w:rsidR="006B62C4" w:rsidRDefault="006B62C4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573A7" w14:textId="77777777" w:rsidR="006B62C4" w:rsidRDefault="006B62C4">
      <w:r>
        <w:separator/>
      </w:r>
    </w:p>
  </w:footnote>
  <w:footnote w:type="continuationSeparator" w:id="0">
    <w:p w14:paraId="5BD573A8" w14:textId="77777777" w:rsidR="006B62C4" w:rsidRDefault="006B6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2A04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44C8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5B27D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56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B0D3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AAE2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166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5A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40FB36"/>
    <w:lvl w:ilvl="0">
      <w:start w:val="1"/>
      <w:numFmt w:val="decimal"/>
      <w:pStyle w:val="slovanzoznam"/>
      <w:lvlText w:val="%1."/>
      <w:lvlJc w:val="left"/>
      <w:pPr>
        <w:tabs>
          <w:tab w:val="num" w:pos="1555"/>
        </w:tabs>
        <w:ind w:left="1555" w:hanging="360"/>
      </w:pPr>
      <w:rPr>
        <w:rFonts w:ascii="Times" w:hAnsi="Times" w:hint="default"/>
        <w:b w:val="0"/>
        <w:i w:val="0"/>
        <w:kern w:val="0"/>
        <w:sz w:val="22"/>
        <w:szCs w:val="22"/>
      </w:rPr>
    </w:lvl>
  </w:abstractNum>
  <w:abstractNum w:abstractNumId="9" w15:restartNumberingAfterBreak="0">
    <w:nsid w:val="FFFFFF89"/>
    <w:multiLevelType w:val="singleLevel"/>
    <w:tmpl w:val="84F87F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70C52"/>
    <w:multiLevelType w:val="hybridMultilevel"/>
    <w:tmpl w:val="F1D885E6"/>
    <w:lvl w:ilvl="0" w:tplc="AF224FB6">
      <w:start w:val="1"/>
      <w:numFmt w:val="decimal"/>
      <w:pStyle w:val="Substepnum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EF6883"/>
    <w:multiLevelType w:val="multilevel"/>
    <w:tmpl w:val="6FC6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2" w15:restartNumberingAfterBreak="0">
    <w:nsid w:val="05860473"/>
    <w:multiLevelType w:val="hybridMultilevel"/>
    <w:tmpl w:val="8A1A715C"/>
    <w:lvl w:ilvl="0" w:tplc="F6222C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8C2494"/>
    <w:multiLevelType w:val="multilevel"/>
    <w:tmpl w:val="94B2F04A"/>
    <w:lvl w:ilvl="0">
      <w:start w:val="1"/>
      <w:numFmt w:val="upperLetter"/>
      <w:pStyle w:val="AnswerStyle"/>
      <w:lvlText w:val="%1)"/>
      <w:lvlJc w:val="left"/>
      <w:pPr>
        <w:tabs>
          <w:tab w:val="num" w:pos="2635"/>
        </w:tabs>
        <w:ind w:left="2635" w:hanging="720"/>
      </w:pPr>
      <w:rPr>
        <w:rFonts w:ascii="Times" w:hAnsi="Times" w:hint="default"/>
        <w:b w:val="0"/>
        <w:i w:val="0"/>
        <w:color w:val="auto"/>
        <w:sz w:val="22"/>
        <w:szCs w:val="22"/>
        <w:u w:val="none"/>
      </w:rPr>
    </w:lvl>
    <w:lvl w:ilvl="1">
      <w:start w:val="1"/>
      <w:numFmt w:val="upperLetter"/>
      <w:lvlText w:val="%2)"/>
      <w:lvlJc w:val="left"/>
      <w:pPr>
        <w:tabs>
          <w:tab w:val="num" w:pos="3355"/>
        </w:tabs>
        <w:ind w:left="3355" w:hanging="720"/>
      </w:pPr>
      <w:rPr>
        <w:rFonts w:hint="default"/>
      </w:rPr>
    </w:lvl>
    <w:lvl w:ilvl="2">
      <w:start w:val="1"/>
      <w:numFmt w:val="bullet"/>
      <w:lvlText w:val="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4" w15:restartNumberingAfterBreak="0">
    <w:nsid w:val="0A3C3E26"/>
    <w:multiLevelType w:val="hybridMultilevel"/>
    <w:tmpl w:val="CC407008"/>
    <w:lvl w:ilvl="0" w:tplc="22103EA6">
      <w:start w:val="1"/>
      <w:numFmt w:val="decimal"/>
      <w:pStyle w:val="ListSteps"/>
      <w:lvlText w:val="Step %1"/>
      <w:lvlJc w:val="left"/>
      <w:pPr>
        <w:tabs>
          <w:tab w:val="num" w:pos="2160"/>
        </w:tabs>
        <w:ind w:left="2160" w:hanging="965"/>
      </w:pPr>
      <w:rPr>
        <w:rFonts w:ascii="Arial" w:hAnsi="Arial" w:hint="default"/>
        <w:b/>
        <w:i w:val="0"/>
        <w:sz w:val="18"/>
        <w:szCs w:val="18"/>
        <w:effect w:val="none"/>
      </w:rPr>
    </w:lvl>
    <w:lvl w:ilvl="1" w:tplc="6EC4E896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18"/>
        <w:szCs w:val="18"/>
        <w:effect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CCA5C6E"/>
    <w:multiLevelType w:val="hybridMultilevel"/>
    <w:tmpl w:val="A3DA7A70"/>
    <w:lvl w:ilvl="0" w:tplc="D02263B6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0DC910F1"/>
    <w:multiLevelType w:val="hybridMultilevel"/>
    <w:tmpl w:val="481E2D9C"/>
    <w:lvl w:ilvl="0" w:tplc="3CB6866C">
      <w:start w:val="1"/>
      <w:numFmt w:val="bullet"/>
      <w:lvlText w:val=""/>
      <w:lvlJc w:val="left"/>
      <w:pPr>
        <w:tabs>
          <w:tab w:val="num" w:pos="1325"/>
        </w:tabs>
        <w:ind w:left="1325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0"/>
        </w:tabs>
        <w:ind w:left="337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0"/>
        </w:tabs>
        <w:ind w:left="553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</w:rPr>
    </w:lvl>
  </w:abstractNum>
  <w:abstractNum w:abstractNumId="17" w15:restartNumberingAfterBreak="0">
    <w:nsid w:val="12F271E9"/>
    <w:multiLevelType w:val="hybridMultilevel"/>
    <w:tmpl w:val="9DBA6B80"/>
    <w:lvl w:ilvl="0" w:tplc="04090001">
      <w:start w:val="1"/>
      <w:numFmt w:val="bullet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0"/>
        </w:tabs>
        <w:ind w:left="337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0"/>
        </w:tabs>
        <w:ind w:left="553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</w:rPr>
    </w:lvl>
  </w:abstractNum>
  <w:abstractNum w:abstractNumId="18" w15:restartNumberingAfterBreak="0">
    <w:nsid w:val="176C2C68"/>
    <w:multiLevelType w:val="hybridMultilevel"/>
    <w:tmpl w:val="417A6418"/>
    <w:lvl w:ilvl="0" w:tplc="77D0E16C">
      <w:start w:val="1"/>
      <w:numFmt w:val="bullet"/>
      <w:pStyle w:val="Bullet1Last"/>
      <w:lvlText w:val=""/>
      <w:lvlJc w:val="left"/>
      <w:pPr>
        <w:tabs>
          <w:tab w:val="num" w:pos="1555"/>
        </w:tabs>
        <w:ind w:left="1555" w:hanging="360"/>
      </w:pPr>
      <w:rPr>
        <w:rFonts w:ascii="Wingdings" w:hAnsi="Wingdings" w:hint="default"/>
        <w:b w:val="0"/>
        <w:i w:val="0"/>
        <w:sz w:val="18"/>
        <w:szCs w:val="18"/>
      </w:rPr>
    </w:lvl>
    <w:lvl w:ilvl="1" w:tplc="A9B894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1F226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C031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0823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45565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9EAE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B4C7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B6F20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0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1F9C5C50"/>
    <w:multiLevelType w:val="hybridMultilevel"/>
    <w:tmpl w:val="601ED5E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0FE78C7"/>
    <w:multiLevelType w:val="hybridMultilevel"/>
    <w:tmpl w:val="0E6CAB4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6222C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1783B85"/>
    <w:multiLevelType w:val="hybridMultilevel"/>
    <w:tmpl w:val="804AF40A"/>
    <w:lvl w:ilvl="0" w:tplc="7E46B732">
      <w:start w:val="1"/>
      <w:numFmt w:val="none"/>
      <w:pStyle w:val="NoteCaution"/>
      <w:lvlText w:val="Caution"/>
      <w:lvlJc w:val="left"/>
      <w:pPr>
        <w:tabs>
          <w:tab w:val="num" w:pos="2275"/>
        </w:tabs>
        <w:ind w:left="2275" w:hanging="1080"/>
      </w:pPr>
      <w:rPr>
        <w:rFonts w:ascii="Arial" w:hAnsi="Arial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DC53D0"/>
    <w:multiLevelType w:val="multilevel"/>
    <w:tmpl w:val="FF80690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4" w15:restartNumberingAfterBreak="0">
    <w:nsid w:val="2C4E65DF"/>
    <w:multiLevelType w:val="hybridMultilevel"/>
    <w:tmpl w:val="4C6C2458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E21039"/>
    <w:multiLevelType w:val="hybridMultilevel"/>
    <w:tmpl w:val="70469504"/>
    <w:lvl w:ilvl="0" w:tplc="43B6F2E2">
      <w:start w:val="1"/>
      <w:numFmt w:val="bullet"/>
      <w:pStyle w:val="BulletBody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pStyle w:val="Bullet2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27D2424"/>
    <w:multiLevelType w:val="hybridMultilevel"/>
    <w:tmpl w:val="5EBCC3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D8331B"/>
    <w:multiLevelType w:val="multilevel"/>
    <w:tmpl w:val="0E6CAB44"/>
    <w:styleLink w:val="BulletRed"/>
    <w:lvl w:ilvl="0">
      <w:start w:val="1"/>
      <w:numFmt w:val="bullet"/>
      <w:pStyle w:val="BulletInstructor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FF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937381F"/>
    <w:multiLevelType w:val="hybridMultilevel"/>
    <w:tmpl w:val="6BE8FA5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C333169"/>
    <w:multiLevelType w:val="hybridMultilevel"/>
    <w:tmpl w:val="47FE678E"/>
    <w:lvl w:ilvl="0" w:tplc="4560C7F2">
      <w:start w:val="1"/>
      <w:numFmt w:val="bullet"/>
      <w:pStyle w:val="Bullet20"/>
      <w:lvlText w:val="—"/>
      <w:lvlJc w:val="left"/>
      <w:pPr>
        <w:tabs>
          <w:tab w:val="num" w:pos="2160"/>
        </w:tabs>
        <w:ind w:left="2160" w:hanging="605"/>
      </w:pPr>
      <w:rPr>
        <w:rFonts w:ascii="Times" w:hAnsi="Times" w:hint="default"/>
        <w:b w:val="0"/>
        <w:i w:val="0"/>
        <w:sz w:val="22"/>
        <w:szCs w:val="22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C96F24"/>
    <w:multiLevelType w:val="hybridMultilevel"/>
    <w:tmpl w:val="6130EF20"/>
    <w:lvl w:ilvl="0" w:tplc="FFFFFFFF">
      <w:start w:val="1"/>
      <w:numFmt w:val="bullet"/>
      <w:pStyle w:val="Bullet3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5170E0"/>
    <w:multiLevelType w:val="multilevel"/>
    <w:tmpl w:val="AEACAB36"/>
    <w:lvl w:ilvl="0">
      <w:start w:val="1"/>
      <w:numFmt w:val="lowerLetter"/>
      <w:pStyle w:val="NoteTip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4B9B2FAF"/>
    <w:multiLevelType w:val="hybridMultilevel"/>
    <w:tmpl w:val="B2CA62D4"/>
    <w:lvl w:ilvl="0" w:tplc="2BA263B0">
      <w:start w:val="1"/>
      <w:numFmt w:val="lowerLetter"/>
      <w:pStyle w:val="Substepalpha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4" w15:restartNumberingAfterBreak="0">
    <w:nsid w:val="4E1A1244"/>
    <w:multiLevelType w:val="multilevel"/>
    <w:tmpl w:val="0E6CAB44"/>
    <w:numStyleLink w:val="BulletRed"/>
  </w:abstractNum>
  <w:abstractNum w:abstractNumId="35" w15:restartNumberingAfterBreak="0">
    <w:nsid w:val="52281CA3"/>
    <w:multiLevelType w:val="hybridMultilevel"/>
    <w:tmpl w:val="E67E2462"/>
    <w:lvl w:ilvl="0" w:tplc="22103EA6">
      <w:start w:val="1"/>
      <w:numFmt w:val="bullet"/>
      <w:pStyle w:val="BulletCheckbox"/>
      <w:lvlText w:val=""/>
      <w:lvlJc w:val="left"/>
      <w:pPr>
        <w:tabs>
          <w:tab w:val="num" w:pos="1555"/>
        </w:tabs>
        <w:ind w:left="1555" w:hanging="360"/>
      </w:pPr>
      <w:rPr>
        <w:rFonts w:ascii="Wingdings" w:hAnsi="Wingdings" w:hint="default"/>
        <w:sz w:val="18"/>
        <w:szCs w:val="1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6B2DB2"/>
    <w:multiLevelType w:val="hybridMultilevel"/>
    <w:tmpl w:val="65B2DF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FD83895"/>
    <w:multiLevelType w:val="hybridMultilevel"/>
    <w:tmpl w:val="F496DD76"/>
    <w:lvl w:ilvl="0" w:tplc="4A4CDC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3795AB9"/>
    <w:multiLevelType w:val="hybridMultilevel"/>
    <w:tmpl w:val="79A4055A"/>
    <w:lvl w:ilvl="0" w:tplc="A59008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04F6C"/>
    <w:multiLevelType w:val="multilevel"/>
    <w:tmpl w:val="18724CDC"/>
    <w:lvl w:ilvl="0">
      <w:start w:val="1"/>
      <w:numFmt w:val="decimal"/>
      <w:pStyle w:val="QuestionStem"/>
      <w:lvlText w:val="Q%1)"/>
      <w:lvlJc w:val="left"/>
      <w:pPr>
        <w:tabs>
          <w:tab w:val="num" w:pos="1915"/>
        </w:tabs>
        <w:ind w:left="1915" w:hanging="720"/>
      </w:pPr>
      <w:rPr>
        <w:rFonts w:ascii="Times" w:hAnsi="Times" w:hint="default"/>
        <w:b w:val="0"/>
        <w:i w:val="0"/>
        <w:sz w:val="22"/>
        <w:szCs w:val="22"/>
      </w:rPr>
    </w:lvl>
    <w:lvl w:ilvl="1">
      <w:start w:val="1"/>
      <w:numFmt w:val="upperLetter"/>
      <w:lvlText w:val="%2."/>
      <w:lvlJc w:val="left"/>
      <w:pPr>
        <w:tabs>
          <w:tab w:val="num" w:pos="2275"/>
        </w:tabs>
        <w:ind w:left="1915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995"/>
        </w:tabs>
        <w:ind w:left="2635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715"/>
        </w:tabs>
        <w:ind w:left="3355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435"/>
        </w:tabs>
        <w:ind w:left="4075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155"/>
        </w:tabs>
        <w:ind w:left="4795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875"/>
        </w:tabs>
        <w:ind w:left="5515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595"/>
        </w:tabs>
        <w:ind w:left="6235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315"/>
        </w:tabs>
        <w:ind w:left="6955" w:firstLine="0"/>
      </w:pPr>
      <w:rPr>
        <w:rFonts w:hint="default"/>
      </w:rPr>
    </w:lvl>
  </w:abstractNum>
  <w:num w:numId="1">
    <w:abstractNumId w:val="25"/>
  </w:num>
  <w:num w:numId="2">
    <w:abstractNumId w:val="25"/>
  </w:num>
  <w:num w:numId="3">
    <w:abstractNumId w:val="10"/>
  </w:num>
  <w:num w:numId="4">
    <w:abstractNumId w:val="31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9"/>
  </w:num>
  <w:num w:numId="7">
    <w:abstractNumId w:val="14"/>
  </w:num>
  <w:num w:numId="8">
    <w:abstractNumId w:val="16"/>
  </w:num>
  <w:num w:numId="9">
    <w:abstractNumId w:val="18"/>
  </w:num>
  <w:num w:numId="10">
    <w:abstractNumId w:val="21"/>
  </w:num>
  <w:num w:numId="11">
    <w:abstractNumId w:val="8"/>
  </w:num>
  <w:num w:numId="12">
    <w:abstractNumId w:val="29"/>
  </w:num>
  <w:num w:numId="13">
    <w:abstractNumId w:val="30"/>
  </w:num>
  <w:num w:numId="14">
    <w:abstractNumId w:val="35"/>
  </w:num>
  <w:num w:numId="15">
    <w:abstractNumId w:val="22"/>
  </w:num>
  <w:num w:numId="16">
    <w:abstractNumId w:val="36"/>
  </w:num>
  <w:num w:numId="17">
    <w:abstractNumId w:val="12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7"/>
  </w:num>
  <w:num w:numId="20">
    <w:abstractNumId w:val="11"/>
  </w:num>
  <w:num w:numId="21">
    <w:abstractNumId w:val="17"/>
  </w:num>
  <w:num w:numId="22">
    <w:abstractNumId w:val="28"/>
  </w:num>
  <w:num w:numId="23">
    <w:abstractNumId w:val="23"/>
  </w:num>
  <w:num w:numId="24">
    <w:abstractNumId w:val="27"/>
  </w:num>
  <w:num w:numId="25">
    <w:abstractNumId w:val="34"/>
  </w:num>
  <w:num w:numId="26">
    <w:abstractNumId w:val="2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2"/>
  </w:num>
  <w:num w:numId="37">
    <w:abstractNumId w:val="38"/>
  </w:num>
  <w:num w:numId="38">
    <w:abstractNumId w:val="15"/>
  </w:num>
  <w:num w:numId="39">
    <w:abstractNumId w:val="20"/>
  </w:num>
  <w:num w:numId="40">
    <w:abstractNumId w:val="24"/>
  </w:num>
  <w:num w:numId="41">
    <w:abstractNumId w:val="26"/>
  </w:num>
  <w:num w:numId="42">
    <w:abstractNumId w:val="33"/>
  </w:num>
  <w:num w:numId="43">
    <w:abstractNumId w:val="19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GrammaticalErrors/>
  <w:activeWritingStyle w:appName="MSWord" w:lang="en-US" w:vendorID="64" w:dllVersion="131078" w:nlCheck="1" w:checkStyle="1"/>
  <w:attachedTemplate r:id="rId1"/>
  <w:stylePaneFormatFilter w:val="BE08" w:allStyles="0" w:customStyles="0" w:latentStyles="0" w:stylesInUse="1" w:headingStyles="0" w:numberingStyles="0" w:tableStyles="0" w:directFormattingOnRuns="0" w:directFormattingOnParagraphs="1" w:directFormattingOnNumbering="1" w:directFormattingOnTables="1" w:clearFormatting="1" w:top3HeadingStyles="1" w:visibleStyles="0" w:alternateStyleNames="1"/>
  <w:defaultTabStop w:val="720"/>
  <w:hyphenationZone w:val="425"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7642"/>
    <w:rsid w:val="00004DF5"/>
    <w:rsid w:val="0001122B"/>
    <w:rsid w:val="00016E3F"/>
    <w:rsid w:val="00027D57"/>
    <w:rsid w:val="00050C83"/>
    <w:rsid w:val="00050F45"/>
    <w:rsid w:val="00063E9E"/>
    <w:rsid w:val="00067589"/>
    <w:rsid w:val="0008735A"/>
    <w:rsid w:val="000B4AB1"/>
    <w:rsid w:val="000C36E3"/>
    <w:rsid w:val="000D7268"/>
    <w:rsid w:val="00103732"/>
    <w:rsid w:val="00110AD5"/>
    <w:rsid w:val="00112D60"/>
    <w:rsid w:val="00121E3A"/>
    <w:rsid w:val="00140B37"/>
    <w:rsid w:val="00164C7D"/>
    <w:rsid w:val="00171D8D"/>
    <w:rsid w:val="00182EE7"/>
    <w:rsid w:val="00186325"/>
    <w:rsid w:val="001A5AEA"/>
    <w:rsid w:val="001C11AB"/>
    <w:rsid w:val="001C4976"/>
    <w:rsid w:val="001D19EE"/>
    <w:rsid w:val="001D2897"/>
    <w:rsid w:val="00200D79"/>
    <w:rsid w:val="00202DE4"/>
    <w:rsid w:val="00256B48"/>
    <w:rsid w:val="00275670"/>
    <w:rsid w:val="00285E61"/>
    <w:rsid w:val="002A283D"/>
    <w:rsid w:val="002B3C95"/>
    <w:rsid w:val="002B5E07"/>
    <w:rsid w:val="002E0DAA"/>
    <w:rsid w:val="002F55FB"/>
    <w:rsid w:val="003162E2"/>
    <w:rsid w:val="00323802"/>
    <w:rsid w:val="00326178"/>
    <w:rsid w:val="00334FEA"/>
    <w:rsid w:val="00363793"/>
    <w:rsid w:val="003655FB"/>
    <w:rsid w:val="00371A66"/>
    <w:rsid w:val="00383190"/>
    <w:rsid w:val="00385065"/>
    <w:rsid w:val="00396411"/>
    <w:rsid w:val="003979C7"/>
    <w:rsid w:val="003A3D07"/>
    <w:rsid w:val="003B03EC"/>
    <w:rsid w:val="003D3DA4"/>
    <w:rsid w:val="003E220C"/>
    <w:rsid w:val="003F29D1"/>
    <w:rsid w:val="003F76B2"/>
    <w:rsid w:val="0041185C"/>
    <w:rsid w:val="00417F4C"/>
    <w:rsid w:val="00445AAC"/>
    <w:rsid w:val="00452874"/>
    <w:rsid w:val="004663A6"/>
    <w:rsid w:val="004673DE"/>
    <w:rsid w:val="0047449F"/>
    <w:rsid w:val="004803C8"/>
    <w:rsid w:val="004A7BF9"/>
    <w:rsid w:val="004A7D56"/>
    <w:rsid w:val="004B5E30"/>
    <w:rsid w:val="004B6AD7"/>
    <w:rsid w:val="004B7239"/>
    <w:rsid w:val="004D1438"/>
    <w:rsid w:val="004F64F6"/>
    <w:rsid w:val="004F683E"/>
    <w:rsid w:val="005025E3"/>
    <w:rsid w:val="00517139"/>
    <w:rsid w:val="0052024F"/>
    <w:rsid w:val="00540C32"/>
    <w:rsid w:val="00540F7C"/>
    <w:rsid w:val="00555BC0"/>
    <w:rsid w:val="00580830"/>
    <w:rsid w:val="00582E74"/>
    <w:rsid w:val="005831EF"/>
    <w:rsid w:val="005A1426"/>
    <w:rsid w:val="005A3D3D"/>
    <w:rsid w:val="005B6B1B"/>
    <w:rsid w:val="005C7342"/>
    <w:rsid w:val="005E4175"/>
    <w:rsid w:val="005E5CBD"/>
    <w:rsid w:val="00606154"/>
    <w:rsid w:val="006210D6"/>
    <w:rsid w:val="006232FB"/>
    <w:rsid w:val="00627301"/>
    <w:rsid w:val="00630457"/>
    <w:rsid w:val="006313B5"/>
    <w:rsid w:val="0063222C"/>
    <w:rsid w:val="0063349B"/>
    <w:rsid w:val="00643783"/>
    <w:rsid w:val="00644C7B"/>
    <w:rsid w:val="00645596"/>
    <w:rsid w:val="00651744"/>
    <w:rsid w:val="0065363B"/>
    <w:rsid w:val="006630E8"/>
    <w:rsid w:val="00696DC9"/>
    <w:rsid w:val="006B02DE"/>
    <w:rsid w:val="006B62C4"/>
    <w:rsid w:val="006C3FBF"/>
    <w:rsid w:val="006C63CD"/>
    <w:rsid w:val="006D7705"/>
    <w:rsid w:val="006E7A8C"/>
    <w:rsid w:val="007237E5"/>
    <w:rsid w:val="00740837"/>
    <w:rsid w:val="00764F26"/>
    <w:rsid w:val="00766C06"/>
    <w:rsid w:val="00775512"/>
    <w:rsid w:val="007817AD"/>
    <w:rsid w:val="00796F0B"/>
    <w:rsid w:val="007C6758"/>
    <w:rsid w:val="007E4F2A"/>
    <w:rsid w:val="007E54C7"/>
    <w:rsid w:val="007E757F"/>
    <w:rsid w:val="007E79C3"/>
    <w:rsid w:val="00823A4E"/>
    <w:rsid w:val="0082628C"/>
    <w:rsid w:val="0084121E"/>
    <w:rsid w:val="0084507A"/>
    <w:rsid w:val="00847642"/>
    <w:rsid w:val="0085225E"/>
    <w:rsid w:val="00853D68"/>
    <w:rsid w:val="0087017A"/>
    <w:rsid w:val="0087091D"/>
    <w:rsid w:val="00882A3D"/>
    <w:rsid w:val="008A0307"/>
    <w:rsid w:val="008F7BA0"/>
    <w:rsid w:val="00927994"/>
    <w:rsid w:val="00946F53"/>
    <w:rsid w:val="0095532F"/>
    <w:rsid w:val="00957C05"/>
    <w:rsid w:val="009607A0"/>
    <w:rsid w:val="009629D7"/>
    <w:rsid w:val="0097644B"/>
    <w:rsid w:val="00986550"/>
    <w:rsid w:val="009A7350"/>
    <w:rsid w:val="009B217A"/>
    <w:rsid w:val="009B3516"/>
    <w:rsid w:val="009B41EA"/>
    <w:rsid w:val="009E637F"/>
    <w:rsid w:val="009E648C"/>
    <w:rsid w:val="00A160CD"/>
    <w:rsid w:val="00A219B0"/>
    <w:rsid w:val="00A268F3"/>
    <w:rsid w:val="00A624FB"/>
    <w:rsid w:val="00A638EB"/>
    <w:rsid w:val="00A65D0D"/>
    <w:rsid w:val="00A762A9"/>
    <w:rsid w:val="00A9166E"/>
    <w:rsid w:val="00A93666"/>
    <w:rsid w:val="00A96712"/>
    <w:rsid w:val="00AA0DC3"/>
    <w:rsid w:val="00AA2300"/>
    <w:rsid w:val="00AB6670"/>
    <w:rsid w:val="00AC4F93"/>
    <w:rsid w:val="00AD5D62"/>
    <w:rsid w:val="00AD76C3"/>
    <w:rsid w:val="00AE5854"/>
    <w:rsid w:val="00B06C5B"/>
    <w:rsid w:val="00B06DC2"/>
    <w:rsid w:val="00B217B9"/>
    <w:rsid w:val="00B25646"/>
    <w:rsid w:val="00B26FC5"/>
    <w:rsid w:val="00B41E3A"/>
    <w:rsid w:val="00B46698"/>
    <w:rsid w:val="00B56DDC"/>
    <w:rsid w:val="00B72373"/>
    <w:rsid w:val="00BA1353"/>
    <w:rsid w:val="00BB7A0B"/>
    <w:rsid w:val="00BF7F5B"/>
    <w:rsid w:val="00C01F21"/>
    <w:rsid w:val="00C047E0"/>
    <w:rsid w:val="00C22C04"/>
    <w:rsid w:val="00C3189F"/>
    <w:rsid w:val="00C81B16"/>
    <w:rsid w:val="00CA206F"/>
    <w:rsid w:val="00CA5C6B"/>
    <w:rsid w:val="00CB285D"/>
    <w:rsid w:val="00CC214A"/>
    <w:rsid w:val="00CC2986"/>
    <w:rsid w:val="00CC4A03"/>
    <w:rsid w:val="00CF0EEE"/>
    <w:rsid w:val="00CF3F79"/>
    <w:rsid w:val="00CF7E05"/>
    <w:rsid w:val="00D120D9"/>
    <w:rsid w:val="00D26737"/>
    <w:rsid w:val="00D30341"/>
    <w:rsid w:val="00D402DB"/>
    <w:rsid w:val="00D43FF7"/>
    <w:rsid w:val="00D45A00"/>
    <w:rsid w:val="00D66E4C"/>
    <w:rsid w:val="00D71442"/>
    <w:rsid w:val="00D721AA"/>
    <w:rsid w:val="00D7515E"/>
    <w:rsid w:val="00D7601E"/>
    <w:rsid w:val="00D96FB2"/>
    <w:rsid w:val="00DA53EE"/>
    <w:rsid w:val="00DA5807"/>
    <w:rsid w:val="00DF4248"/>
    <w:rsid w:val="00DF7088"/>
    <w:rsid w:val="00E207C6"/>
    <w:rsid w:val="00E36854"/>
    <w:rsid w:val="00E56C51"/>
    <w:rsid w:val="00E6715D"/>
    <w:rsid w:val="00E72DA0"/>
    <w:rsid w:val="00E84AD9"/>
    <w:rsid w:val="00EB65BA"/>
    <w:rsid w:val="00ED65BF"/>
    <w:rsid w:val="00EE28D7"/>
    <w:rsid w:val="00F129CC"/>
    <w:rsid w:val="00F35643"/>
    <w:rsid w:val="00F37FAC"/>
    <w:rsid w:val="00F43E17"/>
    <w:rsid w:val="00F56103"/>
    <w:rsid w:val="00F736A3"/>
    <w:rsid w:val="00F91776"/>
    <w:rsid w:val="00FA54C2"/>
    <w:rsid w:val="00FA7D3E"/>
    <w:rsid w:val="00FB53E9"/>
    <w:rsid w:val="00FD2075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7"/>
    <o:shapelayout v:ext="edit">
      <o:idmap v:ext="edit" data="1"/>
    </o:shapelayout>
  </w:shapeDefaults>
  <w:decimalSymbol w:val=","/>
  <w:listSeparator w:val=";"/>
  <w14:docId w14:val="5BD57369"/>
  <w15:docId w15:val="{7EDAB9FC-E773-4380-9160-AF92BFC8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F48A3"/>
    <w:rPr>
      <w:rFonts w:ascii="Arial" w:hAnsi="Arial"/>
      <w:szCs w:val="24"/>
      <w:lang w:val="en-US" w:eastAsia="en-US"/>
    </w:rPr>
  </w:style>
  <w:style w:type="paragraph" w:styleId="Nadpis1">
    <w:name w:val="heading 1"/>
    <w:basedOn w:val="Normlny"/>
    <w:next w:val="Normlny"/>
    <w:qFormat/>
    <w:rsid w:val="006B62C4"/>
    <w:pPr>
      <w:keepNext/>
      <w:spacing w:after="120"/>
      <w:outlineLvl w:val="0"/>
    </w:pPr>
    <w:rPr>
      <w:b/>
      <w:kern w:val="28"/>
      <w:sz w:val="26"/>
      <w:szCs w:val="26"/>
      <w:lang w:val="sk-SK"/>
    </w:rPr>
  </w:style>
  <w:style w:type="paragraph" w:styleId="Nadpis2">
    <w:name w:val="heading 2"/>
    <w:basedOn w:val="Normlny"/>
    <w:next w:val="Normlny"/>
    <w:qFormat/>
    <w:rsid w:val="006B62C4"/>
    <w:pPr>
      <w:keepNext/>
      <w:spacing w:before="240" w:after="60"/>
      <w:outlineLvl w:val="1"/>
    </w:pPr>
    <w:rPr>
      <w:rFonts w:cs="Arial"/>
      <w:b/>
      <w:bCs/>
      <w:i/>
      <w:iCs/>
      <w:sz w:val="24"/>
      <w:lang w:val="sk-SK"/>
    </w:rPr>
  </w:style>
  <w:style w:type="paragraph" w:styleId="Nadpis3">
    <w:name w:val="heading 3"/>
    <w:basedOn w:val="Nadpis1"/>
    <w:next w:val="Normlny"/>
    <w:link w:val="Nadpis3Char"/>
    <w:qFormat/>
    <w:rsid w:val="006B62C4"/>
    <w:pPr>
      <w:outlineLvl w:val="2"/>
    </w:pPr>
    <w:rPr>
      <w:sz w:val="22"/>
      <w:szCs w:val="22"/>
    </w:rPr>
  </w:style>
  <w:style w:type="paragraph" w:styleId="Nadpis4">
    <w:name w:val="heading 4"/>
    <w:basedOn w:val="Normlny"/>
    <w:next w:val="Normlny"/>
    <w:qFormat/>
    <w:rsid w:val="00CF7E0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qFormat/>
    <w:rsid w:val="00CF7E0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qFormat/>
    <w:rsid w:val="00CF7E05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qFormat/>
    <w:rsid w:val="00CF7E05"/>
    <w:pPr>
      <w:spacing w:before="240" w:after="60"/>
      <w:outlineLvl w:val="6"/>
    </w:pPr>
  </w:style>
  <w:style w:type="paragraph" w:styleId="Nadpis8">
    <w:name w:val="heading 8"/>
    <w:basedOn w:val="Normlny"/>
    <w:next w:val="Normlny"/>
    <w:qFormat/>
    <w:rsid w:val="00CF7E05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rsid w:val="00CF7E05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B62C4"/>
    <w:rPr>
      <w:rFonts w:ascii="Arial" w:hAnsi="Arial"/>
      <w:b/>
      <w:kern w:val="28"/>
      <w:sz w:val="22"/>
      <w:szCs w:val="22"/>
      <w:lang w:eastAsia="en-US"/>
    </w:rPr>
  </w:style>
  <w:style w:type="paragraph" w:styleId="Hlavika">
    <w:name w:val="header"/>
    <w:basedOn w:val="Normlny"/>
    <w:rsid w:val="005C35F3"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link w:val="LabTitleChar"/>
    <w:rsid w:val="005C35F3"/>
    <w:pPr>
      <w:spacing w:before="360" w:after="240"/>
      <w:outlineLvl w:val="0"/>
    </w:pPr>
    <w:rPr>
      <w:rFonts w:ascii="Arial" w:hAnsi="Arial" w:cs="Arial"/>
      <w:sz w:val="32"/>
      <w:szCs w:val="32"/>
      <w:lang w:val="en-US" w:eastAsia="en-US"/>
    </w:rPr>
  </w:style>
  <w:style w:type="character" w:customStyle="1" w:styleId="LabTitleChar">
    <w:name w:val="Lab Title Char"/>
    <w:basedOn w:val="Predvolenpsmoodseku"/>
    <w:link w:val="LabTitle"/>
    <w:rsid w:val="009927A4"/>
    <w:rPr>
      <w:rFonts w:ascii="Arial" w:hAnsi="Arial" w:cs="Arial"/>
      <w:sz w:val="32"/>
      <w:szCs w:val="32"/>
      <w:lang w:val="en-US" w:eastAsia="en-US" w:bidi="ar-SA"/>
    </w:rPr>
  </w:style>
  <w:style w:type="paragraph" w:customStyle="1" w:styleId="BodyFormat">
    <w:name w:val="Body Format"/>
    <w:basedOn w:val="Normlny"/>
    <w:link w:val="BodyFormatChar"/>
    <w:qFormat/>
    <w:rsid w:val="007B2C1C"/>
    <w:pPr>
      <w:spacing w:before="120" w:after="120" w:line="260" w:lineRule="atLeast"/>
      <w:ind w:left="360"/>
    </w:pPr>
  </w:style>
  <w:style w:type="character" w:customStyle="1" w:styleId="BodyFormatChar">
    <w:name w:val="Body Format Char"/>
    <w:basedOn w:val="Predvolenpsmoodseku"/>
    <w:link w:val="BodyFormat"/>
    <w:rsid w:val="007B2C1C"/>
    <w:rPr>
      <w:rFonts w:ascii="Arial" w:hAnsi="Arial"/>
      <w:szCs w:val="24"/>
    </w:rPr>
  </w:style>
  <w:style w:type="paragraph" w:customStyle="1" w:styleId="Bullet2">
    <w:name w:val="Bullet 2"/>
    <w:basedOn w:val="Normlny"/>
    <w:link w:val="Bullet2Char"/>
    <w:rsid w:val="005C35F3"/>
    <w:pPr>
      <w:numPr>
        <w:ilvl w:val="3"/>
        <w:numId w:val="1"/>
      </w:numPr>
      <w:spacing w:before="60" w:after="60"/>
      <w:ind w:left="1440"/>
    </w:pPr>
    <w:rPr>
      <w:rFonts w:eastAsia="Arial"/>
    </w:rPr>
  </w:style>
  <w:style w:type="character" w:customStyle="1" w:styleId="Bullet2Char">
    <w:name w:val="Bullet 2 Char"/>
    <w:basedOn w:val="Predvolenpsmoodseku"/>
    <w:link w:val="Bullet2"/>
    <w:rsid w:val="005C35F3"/>
    <w:rPr>
      <w:rFonts w:ascii="Arial" w:eastAsia="Arial" w:hAnsi="Arial"/>
      <w:szCs w:val="24"/>
    </w:rPr>
  </w:style>
  <w:style w:type="paragraph" w:customStyle="1" w:styleId="SectionHeading">
    <w:name w:val="Section Heading"/>
    <w:next w:val="BodyFormat"/>
    <w:link w:val="SectionHeadingChar"/>
    <w:qFormat/>
    <w:rsid w:val="005C35F3"/>
    <w:pPr>
      <w:keepNext/>
      <w:spacing w:before="240" w:after="120"/>
    </w:pPr>
    <w:rPr>
      <w:rFonts w:ascii="Arial" w:hAnsi="Arial"/>
      <w:b/>
      <w:sz w:val="24"/>
      <w:szCs w:val="24"/>
      <w:lang w:val="en-US" w:eastAsia="en-US"/>
    </w:rPr>
  </w:style>
  <w:style w:type="character" w:customStyle="1" w:styleId="SectionHeadingChar">
    <w:name w:val="Section Heading Char"/>
    <w:basedOn w:val="Predvolenpsmoodseku"/>
    <w:link w:val="SectionHeading"/>
    <w:rsid w:val="001346BD"/>
    <w:rPr>
      <w:rFonts w:ascii="Arial" w:hAnsi="Arial"/>
      <w:b/>
      <w:sz w:val="24"/>
      <w:szCs w:val="24"/>
      <w:lang w:val="en-US" w:eastAsia="en-US" w:bidi="ar-SA"/>
    </w:rPr>
  </w:style>
  <w:style w:type="paragraph" w:customStyle="1" w:styleId="Steps">
    <w:name w:val="Steps"/>
    <w:basedOn w:val="Normlny"/>
    <w:next w:val="Substepalpha0"/>
    <w:link w:val="StepsChar"/>
    <w:rsid w:val="005C35F3"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0">
    <w:name w:val="Substep alpha"/>
    <w:basedOn w:val="BodyFormat"/>
    <w:link w:val="SubstepalphaChar"/>
    <w:rsid w:val="007B2C1C"/>
    <w:pPr>
      <w:numPr>
        <w:numId w:val="36"/>
      </w:numPr>
      <w:spacing w:after="240"/>
    </w:pPr>
  </w:style>
  <w:style w:type="character" w:customStyle="1" w:styleId="SubstepalphaChar">
    <w:name w:val="Substep alpha Char"/>
    <w:basedOn w:val="BodyFormatChar"/>
    <w:link w:val="Substepalpha0"/>
    <w:rsid w:val="007B2C1C"/>
    <w:rPr>
      <w:rFonts w:ascii="Arial" w:hAnsi="Arial"/>
      <w:szCs w:val="24"/>
    </w:rPr>
  </w:style>
  <w:style w:type="character" w:customStyle="1" w:styleId="StepsChar">
    <w:name w:val="Steps Char"/>
    <w:basedOn w:val="Predvolenpsmoodseku"/>
    <w:link w:val="Steps"/>
    <w:rsid w:val="009927A4"/>
    <w:rPr>
      <w:rFonts w:ascii="Arial" w:eastAsia="Arial" w:hAnsi="Arial"/>
      <w:b/>
      <w:sz w:val="22"/>
      <w:szCs w:val="22"/>
      <w:lang w:val="en-US" w:eastAsia="en-US" w:bidi="ar-SA"/>
    </w:rPr>
  </w:style>
  <w:style w:type="paragraph" w:customStyle="1" w:styleId="CommandTagItalic">
    <w:name w:val="Command Tag Italic"/>
    <w:basedOn w:val="CommandTagBold"/>
    <w:link w:val="CommandTagItalicChar"/>
    <w:rsid w:val="005C35F3"/>
    <w:rPr>
      <w:b w:val="0"/>
      <w:i/>
    </w:rPr>
  </w:style>
  <w:style w:type="paragraph" w:customStyle="1" w:styleId="CommandTagBold">
    <w:name w:val="Command Tag Bold"/>
    <w:link w:val="CommandTagBoldChar"/>
    <w:rsid w:val="005C35F3"/>
    <w:pPr>
      <w:tabs>
        <w:tab w:val="num" w:pos="1080"/>
      </w:tabs>
      <w:ind w:left="1080" w:hanging="360"/>
    </w:pPr>
    <w:rPr>
      <w:rFonts w:ascii="Courier New" w:eastAsia="Arial" w:hAnsi="Courier New"/>
      <w:b/>
      <w:szCs w:val="22"/>
      <w:lang w:val="en-US" w:eastAsia="en-US"/>
    </w:rPr>
  </w:style>
  <w:style w:type="character" w:customStyle="1" w:styleId="CommandTagBoldChar">
    <w:name w:val="Command Tag Bold Char"/>
    <w:basedOn w:val="Predvolenpsmoodseku"/>
    <w:link w:val="CommandTagBold"/>
    <w:rsid w:val="002D5F10"/>
    <w:rPr>
      <w:rFonts w:ascii="Courier New" w:eastAsia="Arial" w:hAnsi="Courier New"/>
      <w:b/>
      <w:szCs w:val="22"/>
      <w:lang w:val="en-US" w:eastAsia="en-US"/>
    </w:rPr>
  </w:style>
  <w:style w:type="character" w:customStyle="1" w:styleId="CommandTagItalicChar">
    <w:name w:val="Command Tag Italic Char"/>
    <w:basedOn w:val="CommandTagBoldCharChar"/>
    <w:link w:val="CommandTagItalic"/>
    <w:rsid w:val="009927A4"/>
    <w:rPr>
      <w:rFonts w:ascii="Courier New" w:eastAsia="Arial" w:hAnsi="Courier New"/>
      <w:b/>
      <w:i/>
      <w:szCs w:val="22"/>
      <w:lang w:val="en-US" w:eastAsia="en-US" w:bidi="ar-SA"/>
    </w:rPr>
  </w:style>
  <w:style w:type="character" w:customStyle="1" w:styleId="CommandTagBoldCharChar">
    <w:name w:val="Command Tag Bold Char Char"/>
    <w:basedOn w:val="Predvolenpsmoodseku"/>
    <w:rsid w:val="009927A4"/>
    <w:rPr>
      <w:rFonts w:ascii="Courier New" w:eastAsia="Arial" w:hAnsi="Courier New"/>
      <w:b/>
      <w:szCs w:val="22"/>
      <w:lang w:val="en-US" w:eastAsia="en-US" w:bidi="ar-SA"/>
    </w:rPr>
  </w:style>
  <w:style w:type="paragraph" w:customStyle="1" w:styleId="Figure">
    <w:name w:val="Figure"/>
    <w:basedOn w:val="Normlny"/>
    <w:next w:val="Normlny"/>
    <w:rsid w:val="005C35F3"/>
    <w:pPr>
      <w:spacing w:before="240" w:after="240"/>
      <w:jc w:val="center"/>
    </w:pPr>
    <w:rPr>
      <w:rFonts w:eastAsia="SimSun" w:cs="Arial"/>
      <w:szCs w:val="20"/>
      <w:lang w:eastAsia="zh-CN"/>
    </w:rPr>
  </w:style>
  <w:style w:type="paragraph" w:styleId="Pta">
    <w:name w:val="footer"/>
    <w:basedOn w:val="Normlny"/>
    <w:rsid w:val="005C35F3"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lny"/>
    <w:link w:val="TableTextChar"/>
    <w:rsid w:val="005C35F3"/>
    <w:pPr>
      <w:tabs>
        <w:tab w:val="left" w:pos="1080"/>
      </w:tabs>
      <w:spacing w:before="40" w:after="40"/>
    </w:pPr>
    <w:rPr>
      <w:szCs w:val="20"/>
    </w:rPr>
  </w:style>
  <w:style w:type="character" w:customStyle="1" w:styleId="TableTextChar">
    <w:name w:val="Table Text Char"/>
    <w:basedOn w:val="Predvolenpsmoodseku"/>
    <w:link w:val="TableText"/>
    <w:rsid w:val="009927A4"/>
    <w:rPr>
      <w:rFonts w:ascii="Arial" w:hAnsi="Arial"/>
      <w:lang w:val="en-US" w:eastAsia="en-US" w:bidi="ar-SA"/>
    </w:rPr>
  </w:style>
  <w:style w:type="paragraph" w:customStyle="1" w:styleId="BulletBody">
    <w:name w:val="Bullet Body"/>
    <w:basedOn w:val="BodyFormat"/>
    <w:link w:val="BulletBodyChar"/>
    <w:qFormat/>
    <w:rsid w:val="005C35F3"/>
    <w:pPr>
      <w:numPr>
        <w:numId w:val="2"/>
      </w:numPr>
      <w:spacing w:before="60" w:after="60"/>
    </w:pPr>
  </w:style>
  <w:style w:type="paragraph" w:customStyle="1" w:styleId="Substepnum">
    <w:name w:val="Substep num"/>
    <w:basedOn w:val="BodyFormat"/>
    <w:rsid w:val="005C35F3"/>
    <w:pPr>
      <w:numPr>
        <w:numId w:val="3"/>
      </w:numPr>
    </w:pPr>
  </w:style>
  <w:style w:type="paragraph" w:customStyle="1" w:styleId="Bulleted">
    <w:name w:val="Bulleted"/>
    <w:basedOn w:val="Normlny"/>
    <w:link w:val="BulletedCharChar"/>
    <w:rsid w:val="00847642"/>
    <w:pPr>
      <w:numPr>
        <w:numId w:val="38"/>
      </w:numPr>
    </w:pPr>
    <w:rPr>
      <w:sz w:val="24"/>
    </w:rPr>
  </w:style>
  <w:style w:type="paragraph" w:styleId="Textkomentra">
    <w:name w:val="annotation text"/>
    <w:basedOn w:val="Normlny"/>
    <w:link w:val="TextkomentraChar"/>
    <w:semiHidden/>
    <w:rsid w:val="00CF7E05"/>
    <w:rPr>
      <w:szCs w:val="20"/>
    </w:rPr>
  </w:style>
  <w:style w:type="character" w:customStyle="1" w:styleId="TextkomentraChar">
    <w:name w:val="Text komentára Char"/>
    <w:basedOn w:val="Predvolenpsmoodseku"/>
    <w:link w:val="Textkomentra"/>
    <w:semiHidden/>
    <w:rsid w:val="00371D93"/>
    <w:rPr>
      <w:rFonts w:ascii="Arial" w:hAnsi="Arial"/>
      <w:b/>
      <w:bCs/>
      <w:sz w:val="28"/>
      <w:szCs w:val="28"/>
      <w:lang w:val="en-US" w:eastAsia="en-US" w:bidi="ar-SA"/>
    </w:rPr>
  </w:style>
  <w:style w:type="paragraph" w:styleId="truktradokumentu">
    <w:name w:val="Document Map"/>
    <w:basedOn w:val="Normlny"/>
    <w:semiHidden/>
    <w:rsid w:val="00CF7E05"/>
    <w:pPr>
      <w:shd w:val="clear" w:color="auto" w:fill="000080"/>
    </w:pPr>
    <w:rPr>
      <w:rFonts w:ascii="Tahoma" w:hAnsi="Tahoma" w:cs="Tahoma"/>
    </w:rPr>
  </w:style>
  <w:style w:type="paragraph" w:styleId="Textvysvetlivky">
    <w:name w:val="endnote text"/>
    <w:basedOn w:val="Normlny"/>
    <w:semiHidden/>
    <w:rsid w:val="00CF7E05"/>
    <w:rPr>
      <w:szCs w:val="20"/>
    </w:rPr>
  </w:style>
  <w:style w:type="paragraph" w:styleId="Textpoznmkypodiarou">
    <w:name w:val="footnote text"/>
    <w:basedOn w:val="Normlny"/>
    <w:semiHidden/>
    <w:rsid w:val="00CF7E05"/>
    <w:rPr>
      <w:szCs w:val="20"/>
    </w:rPr>
  </w:style>
  <w:style w:type="paragraph" w:styleId="Register1">
    <w:name w:val="index 1"/>
    <w:basedOn w:val="Normlny"/>
    <w:next w:val="Normlny"/>
    <w:autoRedefine/>
    <w:semiHidden/>
    <w:rsid w:val="00CF7E05"/>
    <w:pPr>
      <w:ind w:left="240" w:hanging="240"/>
    </w:pPr>
  </w:style>
  <w:style w:type="paragraph" w:styleId="Register2">
    <w:name w:val="index 2"/>
    <w:basedOn w:val="Normlny"/>
    <w:next w:val="Normlny"/>
    <w:autoRedefine/>
    <w:semiHidden/>
    <w:rsid w:val="00CF7E05"/>
    <w:pPr>
      <w:ind w:left="480" w:hanging="240"/>
    </w:pPr>
  </w:style>
  <w:style w:type="paragraph" w:styleId="Register3">
    <w:name w:val="index 3"/>
    <w:basedOn w:val="Normlny"/>
    <w:next w:val="Normlny"/>
    <w:autoRedefine/>
    <w:semiHidden/>
    <w:rsid w:val="00CF7E05"/>
    <w:pPr>
      <w:ind w:left="720" w:hanging="240"/>
    </w:pPr>
  </w:style>
  <w:style w:type="paragraph" w:styleId="Register4">
    <w:name w:val="index 4"/>
    <w:basedOn w:val="Normlny"/>
    <w:next w:val="Normlny"/>
    <w:autoRedefine/>
    <w:semiHidden/>
    <w:rsid w:val="00CF7E05"/>
    <w:pPr>
      <w:ind w:left="960" w:hanging="240"/>
    </w:pPr>
  </w:style>
  <w:style w:type="paragraph" w:styleId="Register5">
    <w:name w:val="index 5"/>
    <w:basedOn w:val="Normlny"/>
    <w:next w:val="Normlny"/>
    <w:autoRedefine/>
    <w:semiHidden/>
    <w:rsid w:val="00CF7E05"/>
    <w:pPr>
      <w:ind w:left="1200" w:hanging="240"/>
    </w:pPr>
  </w:style>
  <w:style w:type="paragraph" w:styleId="Register6">
    <w:name w:val="index 6"/>
    <w:basedOn w:val="Normlny"/>
    <w:next w:val="Normlny"/>
    <w:autoRedefine/>
    <w:semiHidden/>
    <w:rsid w:val="00CF7E05"/>
    <w:pPr>
      <w:ind w:left="1440" w:hanging="240"/>
    </w:pPr>
  </w:style>
  <w:style w:type="paragraph" w:styleId="Register7">
    <w:name w:val="index 7"/>
    <w:basedOn w:val="Normlny"/>
    <w:next w:val="Normlny"/>
    <w:autoRedefine/>
    <w:semiHidden/>
    <w:rsid w:val="00CF7E05"/>
    <w:pPr>
      <w:ind w:left="1680" w:hanging="240"/>
    </w:pPr>
  </w:style>
  <w:style w:type="paragraph" w:styleId="Register8">
    <w:name w:val="index 8"/>
    <w:basedOn w:val="Normlny"/>
    <w:next w:val="Normlny"/>
    <w:autoRedefine/>
    <w:semiHidden/>
    <w:rsid w:val="00CF7E05"/>
    <w:pPr>
      <w:ind w:left="1920" w:hanging="240"/>
    </w:pPr>
  </w:style>
  <w:style w:type="paragraph" w:styleId="Register9">
    <w:name w:val="index 9"/>
    <w:basedOn w:val="Normlny"/>
    <w:next w:val="Normlny"/>
    <w:autoRedefine/>
    <w:semiHidden/>
    <w:rsid w:val="00CF7E05"/>
    <w:pPr>
      <w:ind w:left="2160" w:hanging="240"/>
    </w:pPr>
  </w:style>
  <w:style w:type="paragraph" w:styleId="Nadpisregistra">
    <w:name w:val="index heading"/>
    <w:basedOn w:val="Normlny"/>
    <w:next w:val="Register1"/>
    <w:semiHidden/>
    <w:rsid w:val="00CF7E05"/>
    <w:rPr>
      <w:rFonts w:cs="Arial"/>
      <w:b/>
      <w:bCs/>
    </w:rPr>
  </w:style>
  <w:style w:type="paragraph" w:styleId="Textmakra">
    <w:name w:val="macro"/>
    <w:semiHidden/>
    <w:rsid w:val="00CF7E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Zoznamcitci">
    <w:name w:val="table of authorities"/>
    <w:basedOn w:val="Normlny"/>
    <w:next w:val="Normlny"/>
    <w:semiHidden/>
    <w:rsid w:val="00CF7E05"/>
    <w:pPr>
      <w:ind w:left="240" w:hanging="240"/>
    </w:pPr>
  </w:style>
  <w:style w:type="paragraph" w:styleId="Zoznamobrzkov">
    <w:name w:val="table of figures"/>
    <w:basedOn w:val="Normlny"/>
    <w:next w:val="Normlny"/>
    <w:semiHidden/>
    <w:rsid w:val="00CF7E05"/>
    <w:pPr>
      <w:ind w:left="480" w:hanging="480"/>
    </w:pPr>
  </w:style>
  <w:style w:type="paragraph" w:styleId="Hlavikazoznamucitci">
    <w:name w:val="toa heading"/>
    <w:basedOn w:val="Normlny"/>
    <w:next w:val="Normlny"/>
    <w:semiHidden/>
    <w:rsid w:val="00CF7E05"/>
    <w:pPr>
      <w:spacing w:before="120"/>
    </w:pPr>
    <w:rPr>
      <w:rFonts w:cs="Arial"/>
      <w:b/>
      <w:bCs/>
    </w:rPr>
  </w:style>
  <w:style w:type="paragraph" w:styleId="Obsah1">
    <w:name w:val="toc 1"/>
    <w:basedOn w:val="Normlny"/>
    <w:next w:val="Normlny"/>
    <w:autoRedefine/>
    <w:uiPriority w:val="39"/>
    <w:rsid w:val="00CF7E05"/>
  </w:style>
  <w:style w:type="paragraph" w:styleId="Obsah2">
    <w:name w:val="toc 2"/>
    <w:basedOn w:val="Normlny"/>
    <w:next w:val="Normlny"/>
    <w:autoRedefine/>
    <w:uiPriority w:val="39"/>
    <w:rsid w:val="00CF7E05"/>
    <w:pPr>
      <w:ind w:left="240"/>
    </w:pPr>
  </w:style>
  <w:style w:type="paragraph" w:styleId="Obsah3">
    <w:name w:val="toc 3"/>
    <w:basedOn w:val="Normlny"/>
    <w:next w:val="Normlny"/>
    <w:autoRedefine/>
    <w:uiPriority w:val="39"/>
    <w:rsid w:val="00CF7E05"/>
    <w:pPr>
      <w:ind w:left="480"/>
    </w:pPr>
  </w:style>
  <w:style w:type="paragraph" w:styleId="Obsah4">
    <w:name w:val="toc 4"/>
    <w:basedOn w:val="Normlny"/>
    <w:next w:val="Normlny"/>
    <w:autoRedefine/>
    <w:semiHidden/>
    <w:rsid w:val="00CF7E05"/>
    <w:pPr>
      <w:ind w:left="720"/>
    </w:pPr>
  </w:style>
  <w:style w:type="paragraph" w:styleId="Obsah5">
    <w:name w:val="toc 5"/>
    <w:basedOn w:val="Normlny"/>
    <w:next w:val="Normlny"/>
    <w:autoRedefine/>
    <w:semiHidden/>
    <w:rsid w:val="00CF7E05"/>
    <w:pPr>
      <w:ind w:left="960"/>
    </w:pPr>
  </w:style>
  <w:style w:type="paragraph" w:styleId="Obsah6">
    <w:name w:val="toc 6"/>
    <w:basedOn w:val="Normlny"/>
    <w:next w:val="Normlny"/>
    <w:autoRedefine/>
    <w:semiHidden/>
    <w:rsid w:val="00CF7E05"/>
    <w:pPr>
      <w:ind w:left="1200"/>
    </w:pPr>
  </w:style>
  <w:style w:type="paragraph" w:styleId="Obsah7">
    <w:name w:val="toc 7"/>
    <w:basedOn w:val="Normlny"/>
    <w:next w:val="Normlny"/>
    <w:autoRedefine/>
    <w:semiHidden/>
    <w:rsid w:val="00CF7E05"/>
    <w:pPr>
      <w:ind w:left="1440"/>
    </w:pPr>
  </w:style>
  <w:style w:type="paragraph" w:styleId="Obsah8">
    <w:name w:val="toc 8"/>
    <w:basedOn w:val="Normlny"/>
    <w:next w:val="Normlny"/>
    <w:autoRedefine/>
    <w:semiHidden/>
    <w:rsid w:val="00CF7E05"/>
    <w:pPr>
      <w:ind w:left="1680"/>
    </w:pPr>
  </w:style>
  <w:style w:type="paragraph" w:styleId="Obsah9">
    <w:name w:val="toc 9"/>
    <w:basedOn w:val="Normlny"/>
    <w:next w:val="Normlny"/>
    <w:autoRedefine/>
    <w:semiHidden/>
    <w:rsid w:val="00CF7E05"/>
    <w:pPr>
      <w:ind w:left="1920"/>
    </w:pPr>
  </w:style>
  <w:style w:type="paragraph" w:styleId="Textbubliny">
    <w:name w:val="Balloon Text"/>
    <w:basedOn w:val="Normlny"/>
    <w:semiHidden/>
    <w:rsid w:val="00CF059C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semiHidden/>
    <w:rsid w:val="00433402"/>
    <w:rPr>
      <w:sz w:val="16"/>
      <w:szCs w:val="16"/>
    </w:rPr>
  </w:style>
  <w:style w:type="paragraph" w:styleId="Predmetkomentra">
    <w:name w:val="annotation subject"/>
    <w:basedOn w:val="Textkomentra"/>
    <w:next w:val="Textkomentra"/>
    <w:semiHidden/>
    <w:rsid w:val="00433402"/>
    <w:rPr>
      <w:b/>
      <w:bCs/>
    </w:rPr>
  </w:style>
  <w:style w:type="paragraph" w:customStyle="1" w:styleId="Default">
    <w:name w:val="Default"/>
    <w:rsid w:val="00464A55"/>
    <w:pPr>
      <w:autoSpaceDE w:val="0"/>
      <w:autoSpaceDN w:val="0"/>
      <w:adjustRightInd w:val="0"/>
    </w:pPr>
    <w:rPr>
      <w:rFonts w:ascii="IDAJEB+Arial,Bold" w:hAnsi="IDAJEB+Arial,Bold" w:cs="IDAJEB+Arial,Bold"/>
      <w:color w:val="000000"/>
      <w:sz w:val="24"/>
      <w:szCs w:val="24"/>
      <w:lang w:val="en-US" w:eastAsia="ko-KR"/>
    </w:rPr>
  </w:style>
  <w:style w:type="paragraph" w:customStyle="1" w:styleId="Body2">
    <w:name w:val="Body 2"/>
    <w:basedOn w:val="BodyFormat"/>
    <w:link w:val="Body2Char"/>
    <w:rsid w:val="005C35F3"/>
    <w:pPr>
      <w:ind w:left="1080"/>
    </w:pPr>
  </w:style>
  <w:style w:type="character" w:customStyle="1" w:styleId="Body2Char">
    <w:name w:val="Body 2 Char"/>
    <w:basedOn w:val="BodyFormatChar"/>
    <w:link w:val="Body2"/>
    <w:rsid w:val="00AE0989"/>
    <w:rPr>
      <w:rFonts w:ascii="Arial" w:hAnsi="Arial"/>
      <w:szCs w:val="24"/>
    </w:rPr>
  </w:style>
  <w:style w:type="paragraph" w:customStyle="1" w:styleId="Commandlineindent">
    <w:name w:val="Command line indent"/>
    <w:link w:val="CommandlineindentChar"/>
    <w:rsid w:val="005C35F3"/>
    <w:pPr>
      <w:ind w:left="1440"/>
    </w:pPr>
    <w:rPr>
      <w:rFonts w:ascii="Courier New" w:hAnsi="Courier New"/>
      <w:szCs w:val="24"/>
      <w:lang w:val="en-US" w:eastAsia="en-US"/>
    </w:rPr>
  </w:style>
  <w:style w:type="character" w:customStyle="1" w:styleId="CommandlineindentChar">
    <w:name w:val="Command line indent Char"/>
    <w:basedOn w:val="Predvolenpsmoodseku"/>
    <w:link w:val="Commandlineindent"/>
    <w:rsid w:val="002D5F10"/>
    <w:rPr>
      <w:rFonts w:ascii="Courier New" w:hAnsi="Courier New"/>
      <w:szCs w:val="24"/>
      <w:lang w:val="en-US" w:eastAsia="en-US" w:bidi="ar-SA"/>
    </w:rPr>
  </w:style>
  <w:style w:type="table" w:styleId="Mriekatabuky">
    <w:name w:val="Table Grid"/>
    <w:basedOn w:val="Normlnatabuka"/>
    <w:uiPriority w:val="59"/>
    <w:rsid w:val="00B47B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textovprepojenie">
    <w:name w:val="Hyperlink"/>
    <w:basedOn w:val="Predvolenpsmoodseku"/>
    <w:uiPriority w:val="99"/>
    <w:unhideWhenUsed/>
    <w:rsid w:val="00EF5499"/>
    <w:rPr>
      <w:color w:val="0000FF"/>
      <w:u w:val="single"/>
    </w:rPr>
  </w:style>
  <w:style w:type="paragraph" w:customStyle="1" w:styleId="BodyFormatInstructor">
    <w:name w:val="Body Format Instructor"/>
    <w:basedOn w:val="BodyFormat"/>
    <w:qFormat/>
    <w:rsid w:val="00775A3F"/>
    <w:rPr>
      <w:color w:val="FF0000"/>
    </w:rPr>
  </w:style>
  <w:style w:type="character" w:customStyle="1" w:styleId="CharChar1">
    <w:name w:val="Char Char1"/>
    <w:basedOn w:val="Predvolenpsmoodseku"/>
    <w:semiHidden/>
    <w:rsid w:val="002D5F10"/>
  </w:style>
  <w:style w:type="paragraph" w:customStyle="1" w:styleId="FigCap">
    <w:name w:val="FigCap"/>
    <w:basedOn w:val="Normlny"/>
    <w:next w:val="Normlny"/>
    <w:rsid w:val="009927A4"/>
    <w:pPr>
      <w:spacing w:before="120" w:after="240"/>
      <w:jc w:val="center"/>
    </w:pPr>
    <w:rPr>
      <w:rFonts w:eastAsia="SimSun" w:cs="Arial"/>
      <w:b/>
      <w:bCs/>
      <w:szCs w:val="20"/>
      <w:lang w:eastAsia="zh-CN"/>
    </w:rPr>
  </w:style>
  <w:style w:type="paragraph" w:styleId="Nzov">
    <w:name w:val="Title"/>
    <w:basedOn w:val="Normlny"/>
    <w:qFormat/>
    <w:rsid w:val="00DE399F"/>
    <w:pPr>
      <w:keepNext/>
      <w:tabs>
        <w:tab w:val="left" w:pos="1080"/>
      </w:tabs>
      <w:spacing w:before="60" w:after="60"/>
    </w:pPr>
    <w:rPr>
      <w:b/>
      <w:szCs w:val="20"/>
    </w:rPr>
  </w:style>
  <w:style w:type="paragraph" w:customStyle="1" w:styleId="Note">
    <w:name w:val="Note"/>
    <w:next w:val="Normlny"/>
    <w:link w:val="NoteChar"/>
    <w:rsid w:val="009927A4"/>
    <w:pPr>
      <w:tabs>
        <w:tab w:val="left" w:pos="1620"/>
      </w:tabs>
      <w:ind w:left="1620" w:hanging="720"/>
    </w:pPr>
    <w:rPr>
      <w:rFonts w:eastAsia="Arial"/>
      <w:sz w:val="24"/>
      <w:szCs w:val="24"/>
      <w:lang w:val="en-US" w:eastAsia="en-US"/>
    </w:rPr>
  </w:style>
  <w:style w:type="character" w:customStyle="1" w:styleId="NoteChar">
    <w:name w:val="Note Char"/>
    <w:basedOn w:val="Predvolenpsmoodseku"/>
    <w:link w:val="Note"/>
    <w:rsid w:val="009927A4"/>
    <w:rPr>
      <w:rFonts w:eastAsia="Arial"/>
      <w:sz w:val="24"/>
      <w:szCs w:val="24"/>
      <w:lang w:val="en-US" w:eastAsia="en-US" w:bidi="ar-SA"/>
    </w:rPr>
  </w:style>
  <w:style w:type="paragraph" w:customStyle="1" w:styleId="Substep">
    <w:name w:val="Substep"/>
    <w:rsid w:val="009927A4"/>
    <w:pPr>
      <w:tabs>
        <w:tab w:val="num" w:pos="1080"/>
      </w:tabs>
      <w:spacing w:before="60" w:after="60"/>
      <w:ind w:left="1080" w:hanging="360"/>
    </w:pPr>
    <w:rPr>
      <w:rFonts w:eastAsia="Arial"/>
      <w:sz w:val="24"/>
      <w:szCs w:val="24"/>
      <w:lang w:val="en-US" w:eastAsia="en-US"/>
    </w:rPr>
  </w:style>
  <w:style w:type="paragraph" w:customStyle="1" w:styleId="Answer">
    <w:name w:val="Answer"/>
    <w:next w:val="Substep"/>
    <w:rsid w:val="009927A4"/>
    <w:pPr>
      <w:shd w:val="clear" w:color="auto" w:fill="E6E6E6"/>
      <w:tabs>
        <w:tab w:val="left" w:pos="2520"/>
      </w:tabs>
      <w:ind w:left="2520" w:right="1728" w:hanging="1080"/>
    </w:pPr>
    <w:rPr>
      <w:rFonts w:eastAsia="Arial"/>
      <w:sz w:val="24"/>
      <w:szCs w:val="24"/>
      <w:lang w:val="en-US" w:eastAsia="en-US"/>
    </w:rPr>
  </w:style>
  <w:style w:type="paragraph" w:customStyle="1" w:styleId="Substep2">
    <w:name w:val="Substep2"/>
    <w:rsid w:val="009927A4"/>
    <w:rPr>
      <w:sz w:val="24"/>
      <w:szCs w:val="24"/>
      <w:lang w:val="en-US" w:eastAsia="en-US"/>
    </w:rPr>
  </w:style>
  <w:style w:type="paragraph" w:customStyle="1" w:styleId="QuestionStem">
    <w:name w:val="Question Stem"/>
    <w:basedOn w:val="Normlny"/>
    <w:link w:val="QuestionStemChar"/>
    <w:rsid w:val="009927A4"/>
    <w:pPr>
      <w:numPr>
        <w:numId w:val="6"/>
      </w:numPr>
      <w:spacing w:before="120" w:after="80" w:line="300" w:lineRule="exact"/>
    </w:pPr>
    <w:rPr>
      <w:rFonts w:ascii="Times" w:hAnsi="Times"/>
      <w:sz w:val="22"/>
      <w:szCs w:val="22"/>
    </w:rPr>
  </w:style>
  <w:style w:type="character" w:customStyle="1" w:styleId="QuestionStemChar">
    <w:name w:val="Question Stem Char"/>
    <w:basedOn w:val="Predvolenpsmoodseku"/>
    <w:link w:val="QuestionStem"/>
    <w:rsid w:val="009927A4"/>
    <w:rPr>
      <w:rFonts w:ascii="Times" w:hAnsi="Times"/>
      <w:sz w:val="22"/>
      <w:szCs w:val="22"/>
    </w:rPr>
  </w:style>
  <w:style w:type="paragraph" w:customStyle="1" w:styleId="AnswerStyle">
    <w:name w:val="Answer Style"/>
    <w:basedOn w:val="Normlny"/>
    <w:rsid w:val="009927A4"/>
    <w:pPr>
      <w:numPr>
        <w:numId w:val="5"/>
      </w:num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lny"/>
    <w:link w:val="ListStepsChar2"/>
    <w:rsid w:val="009927A4"/>
    <w:pPr>
      <w:numPr>
        <w:numId w:val="7"/>
      </w:num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character" w:customStyle="1" w:styleId="ListStepsChar2">
    <w:name w:val="List Steps Char2"/>
    <w:basedOn w:val="Predvolenpsmoodseku"/>
    <w:link w:val="ListSteps"/>
    <w:rsid w:val="009927A4"/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lny"/>
    <w:rsid w:val="009927A4"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numbering" w:customStyle="1" w:styleId="BulletRed">
    <w:name w:val="Bullet Red"/>
    <w:basedOn w:val="Bezzoznamu"/>
    <w:rsid w:val="001A7B8A"/>
    <w:pPr>
      <w:numPr>
        <w:numId w:val="24"/>
      </w:numPr>
    </w:pPr>
  </w:style>
  <w:style w:type="paragraph" w:customStyle="1" w:styleId="TableColumnHead">
    <w:name w:val="Table Column Head"/>
    <w:basedOn w:val="TableText"/>
    <w:rsid w:val="009927A4"/>
    <w:pPr>
      <w:keepNext/>
      <w:tabs>
        <w:tab w:val="clear" w:pos="1080"/>
      </w:tabs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lny"/>
    <w:link w:val="ExampleChar2"/>
    <w:rsid w:val="009927A4"/>
    <w:pPr>
      <w:spacing w:before="60" w:after="60"/>
      <w:ind w:left="2160"/>
    </w:pPr>
    <w:rPr>
      <w:rFonts w:ascii="Courier New" w:hAnsi="Courier New"/>
      <w:szCs w:val="20"/>
    </w:rPr>
  </w:style>
  <w:style w:type="character" w:customStyle="1" w:styleId="ExampleChar2">
    <w:name w:val="Example Char2"/>
    <w:basedOn w:val="Predvolenpsmoodseku"/>
    <w:link w:val="Example"/>
    <w:rsid w:val="009927A4"/>
    <w:rPr>
      <w:rFonts w:ascii="Courier New" w:hAnsi="Courier New"/>
      <w:lang w:val="en-US" w:eastAsia="en-US" w:bidi="ar-SA"/>
    </w:rPr>
  </w:style>
  <w:style w:type="paragraph" w:customStyle="1" w:styleId="pb1body1">
    <w:name w:val="pb1_body1"/>
    <w:basedOn w:val="Normlny"/>
    <w:rsid w:val="009927A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24">
    <w:name w:val="NormalParagraph+24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character" w:customStyle="1" w:styleId="Command">
    <w:name w:val="Command"/>
    <w:rsid w:val="009927A4"/>
    <w:rPr>
      <w:rFonts w:cs="Arial"/>
      <w:b/>
      <w:bCs/>
      <w:color w:val="000000"/>
    </w:rPr>
  </w:style>
  <w:style w:type="character" w:customStyle="1" w:styleId="CommandItalics">
    <w:name w:val="Command Italics"/>
    <w:rsid w:val="009927A4"/>
    <w:rPr>
      <w:rFonts w:cs="Arial"/>
      <w:i/>
      <w:iCs/>
      <w:color w:val="000000"/>
    </w:rPr>
  </w:style>
  <w:style w:type="paragraph" w:customStyle="1" w:styleId="Preformatted24">
    <w:name w:val="Preformatted+24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character" w:customStyle="1" w:styleId="PreCommandChar">
    <w:name w:val="Pre Command Char"/>
    <w:rsid w:val="009927A4"/>
    <w:rPr>
      <w:rFonts w:ascii="Courier New" w:hAnsi="Courier New" w:cs="Courier New"/>
      <w:color w:val="000000"/>
      <w:sz w:val="18"/>
      <w:szCs w:val="18"/>
    </w:rPr>
  </w:style>
  <w:style w:type="paragraph" w:customStyle="1" w:styleId="Heading219">
    <w:name w:val="Heading 2+19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19">
    <w:name w:val="NormalParagraph+19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paragraph" w:customStyle="1" w:styleId="AnswerBlank">
    <w:name w:val="Answer Blank"/>
    <w:basedOn w:val="Normlny"/>
    <w:rsid w:val="001A7B8A"/>
    <w:pPr>
      <w:pBdr>
        <w:bottom w:val="single" w:sz="4" w:space="1" w:color="auto"/>
      </w:pBdr>
      <w:spacing w:before="120" w:after="120" w:line="260" w:lineRule="exact"/>
      <w:ind w:left="1915"/>
    </w:pPr>
    <w:rPr>
      <w:rFonts w:ascii="Times" w:hAnsi="Times"/>
      <w:sz w:val="22"/>
      <w:szCs w:val="22"/>
    </w:rPr>
  </w:style>
  <w:style w:type="character" w:styleId="PouitHypertextovPrepojenie">
    <w:name w:val="FollowedHyperlink"/>
    <w:basedOn w:val="Predvolenpsmoodseku"/>
    <w:rsid w:val="009927A4"/>
    <w:rPr>
      <w:color w:val="800080"/>
      <w:u w:val="single"/>
    </w:rPr>
  </w:style>
  <w:style w:type="paragraph" w:customStyle="1" w:styleId="Preformatted19">
    <w:name w:val="Preformatted+19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paragraph" w:customStyle="1" w:styleId="Bullet1Last">
    <w:name w:val="Bullet1 Last"/>
    <w:basedOn w:val="Normlny"/>
    <w:rsid w:val="001A7B8A"/>
    <w:pPr>
      <w:numPr>
        <w:numId w:val="9"/>
      </w:numPr>
      <w:spacing w:after="240" w:line="260" w:lineRule="exact"/>
    </w:pPr>
    <w:rPr>
      <w:rFonts w:ascii="Times" w:hAnsi="Times"/>
      <w:sz w:val="22"/>
      <w:szCs w:val="22"/>
    </w:rPr>
  </w:style>
  <w:style w:type="paragraph" w:customStyle="1" w:styleId="Heading222">
    <w:name w:val="Heading 2+22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22">
    <w:name w:val="NormalParagraph+22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paragraph" w:customStyle="1" w:styleId="Preformatted22">
    <w:name w:val="Preformatted+22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paragraph" w:customStyle="1" w:styleId="NoteTip">
    <w:name w:val="Note Tip"/>
    <w:basedOn w:val="Note"/>
    <w:rsid w:val="009927A4"/>
    <w:pPr>
      <w:keepLines/>
      <w:numPr>
        <w:numId w:val="4"/>
      </w:numPr>
      <w:pBdr>
        <w:top w:val="single" w:sz="6" w:space="3" w:color="auto"/>
        <w:bottom w:val="single" w:sz="6" w:space="3" w:color="auto"/>
      </w:pBdr>
      <w:tabs>
        <w:tab w:val="clear" w:pos="1620"/>
      </w:tabs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lny"/>
    <w:rsid w:val="009927A4"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lnywebov">
    <w:name w:val="Normal (Web)"/>
    <w:basedOn w:val="Normlny"/>
    <w:rsid w:val="009927A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evzia1">
    <w:name w:val="Revízia1"/>
    <w:hidden/>
    <w:semiHidden/>
    <w:rsid w:val="009927A4"/>
    <w:rPr>
      <w:rFonts w:ascii="Arial" w:hAnsi="Arial" w:cs="Arial"/>
      <w:lang w:val="en-US" w:eastAsia="en-US"/>
    </w:rPr>
  </w:style>
  <w:style w:type="character" w:customStyle="1" w:styleId="BodyTextChar">
    <w:name w:val="Body Text Char"/>
    <w:basedOn w:val="Predvolenpsmoodseku"/>
    <w:rsid w:val="009927A4"/>
    <w:rPr>
      <w:rFonts w:eastAsia="Times New Roman" w:cs="Times New Roman"/>
      <w:sz w:val="24"/>
      <w:szCs w:val="24"/>
      <w:lang w:val="en-US" w:eastAsia="en-US" w:bidi="ar-SA"/>
    </w:rPr>
  </w:style>
  <w:style w:type="character" w:customStyle="1" w:styleId="Heading3Char">
    <w:name w:val="Heading 3 Char"/>
    <w:basedOn w:val="Predvolenpsmoodseku"/>
    <w:rsid w:val="009927A4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clearformatting">
    <w:name w:val="clear formatting"/>
    <w:basedOn w:val="Substepalpha0"/>
    <w:rsid w:val="009927A4"/>
    <w:pPr>
      <w:numPr>
        <w:numId w:val="0"/>
      </w:numPr>
      <w:tabs>
        <w:tab w:val="num" w:pos="1080"/>
      </w:tabs>
      <w:ind w:left="1080" w:hanging="360"/>
    </w:pPr>
  </w:style>
  <w:style w:type="character" w:customStyle="1" w:styleId="content1">
    <w:name w:val="content1"/>
    <w:basedOn w:val="Predvolenpsmoodseku"/>
    <w:rsid w:val="00B453E2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SectionHeadingInstructorNote">
    <w:name w:val="Section Heading Instructor Note"/>
    <w:basedOn w:val="SectionHeading"/>
    <w:next w:val="BodyFormatInstructor"/>
    <w:qFormat/>
    <w:rsid w:val="00775A3F"/>
    <w:rPr>
      <w:bCs/>
      <w:color w:val="FF0000"/>
    </w:rPr>
  </w:style>
  <w:style w:type="paragraph" w:customStyle="1" w:styleId="BulletInstructor">
    <w:name w:val="Bullet Instructor"/>
    <w:basedOn w:val="BulletBody"/>
    <w:qFormat/>
    <w:rsid w:val="00775A3F"/>
    <w:pPr>
      <w:numPr>
        <w:numId w:val="25"/>
      </w:numPr>
    </w:pPr>
    <w:rPr>
      <w:color w:val="FF0000"/>
    </w:rPr>
  </w:style>
  <w:style w:type="character" w:customStyle="1" w:styleId="BulletedCharChar">
    <w:name w:val="Bulleted Char Char"/>
    <w:basedOn w:val="Predvolenpsmoodseku"/>
    <w:link w:val="Bulleted"/>
    <w:rsid w:val="00847642"/>
    <w:rPr>
      <w:rFonts w:ascii="Arial" w:hAnsi="Arial"/>
      <w:sz w:val="24"/>
      <w:szCs w:val="24"/>
    </w:rPr>
  </w:style>
  <w:style w:type="paragraph" w:customStyle="1" w:styleId="NormalParagraph">
    <w:name w:val="NormalParagraph"/>
    <w:basedOn w:val="Normlny"/>
    <w:link w:val="NormalParagraphChar"/>
    <w:rsid w:val="00847642"/>
    <w:pPr>
      <w:spacing w:before="240"/>
      <w:ind w:left="432" w:right="432"/>
    </w:pPr>
    <w:rPr>
      <w:sz w:val="24"/>
    </w:rPr>
  </w:style>
  <w:style w:type="paragraph" w:customStyle="1" w:styleId="CourseName">
    <w:name w:val="Course Name"/>
    <w:basedOn w:val="BodyFormat"/>
    <w:rsid w:val="00775A3F"/>
    <w:pPr>
      <w:spacing w:after="0"/>
      <w:ind w:left="0"/>
    </w:pPr>
    <w:rPr>
      <w:b/>
      <w:bCs/>
      <w:szCs w:val="20"/>
    </w:rPr>
  </w:style>
  <w:style w:type="paragraph" w:customStyle="1" w:styleId="ReferenceHyperlink">
    <w:name w:val="Reference Hyperlink"/>
    <w:basedOn w:val="BulletBody"/>
    <w:next w:val="BulletBody"/>
    <w:rsid w:val="00081758"/>
    <w:pPr>
      <w:ind w:left="360" w:firstLine="360"/>
    </w:pPr>
    <w:rPr>
      <w:szCs w:val="20"/>
    </w:rPr>
  </w:style>
  <w:style w:type="paragraph" w:styleId="slovanzoznam">
    <w:name w:val="List Number"/>
    <w:basedOn w:val="Normlny"/>
    <w:rsid w:val="002C36A2"/>
    <w:pPr>
      <w:numPr>
        <w:numId w:val="11"/>
      </w:numPr>
      <w:spacing w:after="180" w:line="260" w:lineRule="exact"/>
    </w:pPr>
    <w:rPr>
      <w:rFonts w:ascii="Times" w:hAnsi="Times"/>
      <w:sz w:val="22"/>
      <w:szCs w:val="22"/>
    </w:rPr>
  </w:style>
  <w:style w:type="paragraph" w:customStyle="1" w:styleId="Bullet20">
    <w:name w:val="Bullet2"/>
    <w:basedOn w:val="Normlny"/>
    <w:rsid w:val="002C36A2"/>
    <w:pPr>
      <w:numPr>
        <w:numId w:val="12"/>
      </w:num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Referencelink">
    <w:name w:val="Reference link"/>
    <w:basedOn w:val="BodyFormat"/>
    <w:next w:val="BulletBody"/>
    <w:rsid w:val="00081758"/>
    <w:pPr>
      <w:ind w:left="1080"/>
    </w:pPr>
    <w:rPr>
      <w:color w:val="3333FF"/>
      <w:szCs w:val="20"/>
      <w:u w:val="single"/>
    </w:rPr>
  </w:style>
  <w:style w:type="paragraph" w:customStyle="1" w:styleId="Bullet3">
    <w:name w:val="Bullet3"/>
    <w:basedOn w:val="Normlny"/>
    <w:rsid w:val="005F0E01"/>
    <w:pPr>
      <w:numPr>
        <w:numId w:val="13"/>
      </w:num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Blankline">
    <w:name w:val="Blank line"/>
    <w:basedOn w:val="AnswerBlank"/>
    <w:rsid w:val="00ED0DAD"/>
    <w:pPr>
      <w:pBdr>
        <w:bottom w:val="none" w:sz="0" w:space="0" w:color="auto"/>
      </w:pBdr>
      <w:tabs>
        <w:tab w:val="right" w:leader="underscore" w:pos="9540"/>
      </w:tabs>
      <w:ind w:left="1260"/>
    </w:pPr>
  </w:style>
  <w:style w:type="paragraph" w:customStyle="1" w:styleId="Bullet1Checkbox">
    <w:name w:val="Bullet1 Checkbox"/>
    <w:basedOn w:val="BulletCheckbox"/>
    <w:rsid w:val="004D7D19"/>
    <w:pPr>
      <w:spacing w:after="120"/>
    </w:pPr>
  </w:style>
  <w:style w:type="paragraph" w:customStyle="1" w:styleId="BulletCheckbox">
    <w:name w:val="Bullet Checkbox"/>
    <w:basedOn w:val="Normlny"/>
    <w:rsid w:val="004D7D19"/>
    <w:pPr>
      <w:numPr>
        <w:numId w:val="14"/>
      </w:numPr>
    </w:pPr>
    <w:rPr>
      <w:rFonts w:ascii="Times" w:hAnsi="Times"/>
      <w:sz w:val="22"/>
      <w:szCs w:val="22"/>
    </w:rPr>
  </w:style>
  <w:style w:type="paragraph" w:customStyle="1" w:styleId="NoteCaution">
    <w:name w:val="Note Caution"/>
    <w:basedOn w:val="Note"/>
    <w:rsid w:val="00E164C3"/>
    <w:pPr>
      <w:keepLines/>
      <w:numPr>
        <w:numId w:val="15"/>
      </w:numPr>
      <w:pBdr>
        <w:top w:val="single" w:sz="6" w:space="3" w:color="auto"/>
        <w:bottom w:val="single" w:sz="6" w:space="3" w:color="auto"/>
      </w:pBdr>
      <w:tabs>
        <w:tab w:val="clear" w:pos="1620"/>
      </w:tabs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character" w:styleId="Zvraznenie">
    <w:name w:val="Emphasis"/>
    <w:basedOn w:val="Predvolenpsmoodseku"/>
    <w:qFormat/>
    <w:rsid w:val="005F7C99"/>
    <w:rPr>
      <w:b/>
      <w:bCs/>
      <w:i w:val="0"/>
      <w:iCs w:val="0"/>
    </w:rPr>
  </w:style>
  <w:style w:type="paragraph" w:customStyle="1" w:styleId="FigureBox">
    <w:name w:val="Figure Box"/>
    <w:next w:val="Normlny"/>
    <w:rsid w:val="009248B6"/>
    <w:pPr>
      <w:widowControl w:val="0"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after="240"/>
      <w:ind w:left="1195" w:right="1253"/>
    </w:pPr>
    <w:rPr>
      <w:rFonts w:ascii="Times" w:hAnsi="Times"/>
      <w:sz w:val="22"/>
      <w:szCs w:val="22"/>
      <w:lang w:val="en-US" w:eastAsia="en-US"/>
    </w:rPr>
  </w:style>
  <w:style w:type="paragraph" w:customStyle="1" w:styleId="FigureBoxTop">
    <w:name w:val="Figure Box Top"/>
    <w:basedOn w:val="FigureBox"/>
    <w:next w:val="Normlny"/>
    <w:rsid w:val="009248B6"/>
    <w:pPr>
      <w:pageBreakBefore/>
    </w:pPr>
  </w:style>
  <w:style w:type="paragraph" w:styleId="PredformtovanHTML">
    <w:name w:val="HTML Preformatted"/>
    <w:basedOn w:val="Normlny"/>
    <w:uiPriority w:val="99"/>
    <w:rsid w:val="00B93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customStyle="1" w:styleId="Example2">
    <w:name w:val="Example 2"/>
    <w:basedOn w:val="Example"/>
    <w:rsid w:val="00932431"/>
    <w:pPr>
      <w:tabs>
        <w:tab w:val="left" w:pos="2880"/>
        <w:tab w:val="left" w:pos="4320"/>
        <w:tab w:val="left" w:pos="5760"/>
        <w:tab w:val="left" w:pos="7200"/>
      </w:tabs>
      <w:ind w:left="1195"/>
    </w:pPr>
  </w:style>
  <w:style w:type="paragraph" w:customStyle="1" w:styleId="Example3">
    <w:name w:val="Example 3"/>
    <w:basedOn w:val="Example2"/>
    <w:rsid w:val="00932431"/>
    <w:pPr>
      <w:spacing w:before="0" w:after="0"/>
    </w:pPr>
    <w:rPr>
      <w:sz w:val="18"/>
      <w:szCs w:val="18"/>
    </w:rPr>
  </w:style>
  <w:style w:type="character" w:customStyle="1" w:styleId="HTMLPreformattedChar">
    <w:name w:val="HTML Preformatted Char"/>
    <w:basedOn w:val="Predvolenpsmoodseku"/>
    <w:uiPriority w:val="99"/>
    <w:rsid w:val="00AE0989"/>
    <w:rPr>
      <w:rFonts w:ascii="Arial" w:hAnsi="Arial" w:cs="Arial"/>
      <w:szCs w:val="24"/>
      <w:lang w:val="en-US" w:eastAsia="en-US" w:bidi="ar-SA"/>
    </w:rPr>
  </w:style>
  <w:style w:type="paragraph" w:customStyle="1" w:styleId="pblblocklabel">
    <w:name w:val="pbl_blocklabel"/>
    <w:basedOn w:val="Normlny"/>
    <w:rsid w:val="00B92A3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cexbold">
    <w:name w:val="cexbold"/>
    <w:basedOn w:val="Predvolenpsmoodseku"/>
    <w:rsid w:val="00B92A37"/>
  </w:style>
  <w:style w:type="character" w:customStyle="1" w:styleId="BulletBodyChar">
    <w:name w:val="Bullet Body Char"/>
    <w:basedOn w:val="BodyFormatChar"/>
    <w:link w:val="BulletBody"/>
    <w:rsid w:val="00AA6779"/>
    <w:rPr>
      <w:rFonts w:ascii="Arial" w:hAnsi="Arial"/>
      <w:szCs w:val="24"/>
    </w:rPr>
  </w:style>
  <w:style w:type="character" w:styleId="Siln">
    <w:name w:val="Strong"/>
    <w:basedOn w:val="Predvolenpsmoodseku"/>
    <w:qFormat/>
    <w:rsid w:val="00F31946"/>
    <w:rPr>
      <w:b/>
      <w:bCs/>
    </w:rPr>
  </w:style>
  <w:style w:type="paragraph" w:customStyle="1" w:styleId="CommandFont">
    <w:name w:val="Command Font"/>
    <w:basedOn w:val="BodyFormat"/>
    <w:rsid w:val="007B2C1C"/>
    <w:pPr>
      <w:spacing w:before="0" w:after="0" w:line="240" w:lineRule="auto"/>
    </w:pPr>
    <w:rPr>
      <w:rFonts w:ascii="Courier New" w:hAnsi="Courier New"/>
    </w:rPr>
  </w:style>
  <w:style w:type="paragraph" w:customStyle="1" w:styleId="StyleBlanklineLeft05">
    <w:name w:val="Style Blank line + Left:  0.5&quot;"/>
    <w:basedOn w:val="Blankline"/>
    <w:rsid w:val="007B2C1C"/>
    <w:pPr>
      <w:ind w:left="360"/>
    </w:pPr>
    <w:rPr>
      <w:rFonts w:ascii="Arial" w:hAnsi="Arial"/>
      <w:sz w:val="20"/>
      <w:szCs w:val="20"/>
    </w:rPr>
  </w:style>
  <w:style w:type="paragraph" w:customStyle="1" w:styleId="Preformatted">
    <w:name w:val="Preformatted"/>
    <w:basedOn w:val="NormalParagraph"/>
    <w:rsid w:val="00847642"/>
    <w:pPr>
      <w:spacing w:before="0"/>
    </w:pPr>
    <w:rPr>
      <w:rFonts w:ascii="Courier New" w:hAnsi="Courier New"/>
      <w:sz w:val="18"/>
    </w:rPr>
  </w:style>
  <w:style w:type="character" w:customStyle="1" w:styleId="NormalParagraphChar">
    <w:name w:val="NormalParagraph Char"/>
    <w:basedOn w:val="Predvolenpsmoodseku"/>
    <w:link w:val="NormalParagraph"/>
    <w:rsid w:val="00847642"/>
    <w:rPr>
      <w:rFonts w:ascii="Arial" w:hAnsi="Arial"/>
      <w:sz w:val="24"/>
      <w:szCs w:val="24"/>
    </w:rPr>
  </w:style>
  <w:style w:type="paragraph" w:styleId="Odsekzoznamu">
    <w:name w:val="List Paragraph"/>
    <w:basedOn w:val="Normlny"/>
    <w:uiPriority w:val="34"/>
    <w:qFormat/>
    <w:rsid w:val="00AC4F93"/>
    <w:pPr>
      <w:ind w:left="720"/>
      <w:contextualSpacing/>
    </w:pPr>
  </w:style>
  <w:style w:type="paragraph" w:customStyle="1" w:styleId="Kod">
    <w:name w:val="Kod"/>
    <w:basedOn w:val="CMDOutput"/>
    <w:link w:val="KodChar"/>
    <w:qFormat/>
    <w:rsid w:val="00AA0DC3"/>
  </w:style>
  <w:style w:type="paragraph" w:styleId="Hlavikaobsahu">
    <w:name w:val="TOC Heading"/>
    <w:basedOn w:val="Nadpis1"/>
    <w:next w:val="Normlny"/>
    <w:uiPriority w:val="39"/>
    <w:unhideWhenUsed/>
    <w:qFormat/>
    <w:rsid w:val="00A65D0D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sk-SK"/>
    </w:rPr>
  </w:style>
  <w:style w:type="character" w:customStyle="1" w:styleId="KodChar">
    <w:name w:val="Kod Char"/>
    <w:basedOn w:val="Predvolenpsmoodseku"/>
    <w:link w:val="Kod"/>
    <w:rsid w:val="00AA0DC3"/>
    <w:rPr>
      <w:rFonts w:ascii="Courier New" w:eastAsia="Calibri" w:hAnsi="Courier New"/>
      <w:sz w:val="18"/>
      <w:szCs w:val="22"/>
      <w:lang w:val="en-US" w:eastAsia="en-US"/>
    </w:rPr>
  </w:style>
  <w:style w:type="paragraph" w:customStyle="1" w:styleId="StepHead">
    <w:name w:val="Step Head"/>
    <w:basedOn w:val="Normlny"/>
    <w:next w:val="Normlny"/>
    <w:qFormat/>
    <w:rsid w:val="00AA0DC3"/>
    <w:pPr>
      <w:keepNext/>
      <w:numPr>
        <w:ilvl w:val="1"/>
        <w:numId w:val="43"/>
      </w:numPr>
      <w:spacing w:before="240" w:after="120" w:line="276" w:lineRule="auto"/>
    </w:pPr>
    <w:rPr>
      <w:rFonts w:eastAsia="Calibri"/>
      <w:b/>
      <w:sz w:val="22"/>
      <w:szCs w:val="22"/>
    </w:rPr>
  </w:style>
  <w:style w:type="paragraph" w:customStyle="1" w:styleId="Bulletlevel1">
    <w:name w:val="Bullet level 1"/>
    <w:basedOn w:val="Normlny"/>
    <w:qFormat/>
    <w:rsid w:val="00AA0DC3"/>
    <w:pPr>
      <w:numPr>
        <w:numId w:val="42"/>
      </w:numPr>
      <w:spacing w:before="60" w:after="60" w:line="276" w:lineRule="auto"/>
    </w:pPr>
    <w:rPr>
      <w:rFonts w:eastAsia="Calibri"/>
      <w:szCs w:val="22"/>
    </w:rPr>
  </w:style>
  <w:style w:type="paragraph" w:customStyle="1" w:styleId="Bulletlevel2">
    <w:name w:val="Bullet level 2"/>
    <w:basedOn w:val="Normlny"/>
    <w:qFormat/>
    <w:rsid w:val="00AA0DC3"/>
    <w:pPr>
      <w:numPr>
        <w:ilvl w:val="1"/>
        <w:numId w:val="42"/>
      </w:numPr>
      <w:spacing w:before="60" w:after="60" w:line="276" w:lineRule="auto"/>
    </w:pPr>
    <w:rPr>
      <w:rFonts w:eastAsia="Calibri"/>
      <w:szCs w:val="22"/>
    </w:rPr>
  </w:style>
  <w:style w:type="paragraph" w:customStyle="1" w:styleId="PartHead">
    <w:name w:val="Part Head"/>
    <w:basedOn w:val="Odsekzoznamu"/>
    <w:next w:val="Normlny"/>
    <w:qFormat/>
    <w:rsid w:val="00AA0DC3"/>
    <w:pPr>
      <w:keepNext/>
      <w:numPr>
        <w:numId w:val="43"/>
      </w:numPr>
      <w:spacing w:before="240" w:after="60" w:line="276" w:lineRule="auto"/>
      <w:contextualSpacing w:val="0"/>
      <w:outlineLvl w:val="0"/>
    </w:pPr>
    <w:rPr>
      <w:rFonts w:eastAsia="Calibri"/>
      <w:b/>
      <w:sz w:val="28"/>
      <w:szCs w:val="22"/>
    </w:rPr>
  </w:style>
  <w:style w:type="paragraph" w:customStyle="1" w:styleId="SubStepAlpha">
    <w:name w:val="SubStep Alpha"/>
    <w:basedOn w:val="Normlny"/>
    <w:qFormat/>
    <w:rsid w:val="00AA0DC3"/>
    <w:pPr>
      <w:numPr>
        <w:ilvl w:val="2"/>
        <w:numId w:val="43"/>
      </w:numPr>
      <w:spacing w:before="120" w:after="120"/>
    </w:pPr>
    <w:rPr>
      <w:rFonts w:eastAsia="Calibri"/>
      <w:szCs w:val="22"/>
    </w:rPr>
  </w:style>
  <w:style w:type="paragraph" w:customStyle="1" w:styleId="SubStepNum0">
    <w:name w:val="SubStep Num"/>
    <w:basedOn w:val="SubStepAlpha"/>
    <w:qFormat/>
    <w:rsid w:val="00AA0DC3"/>
    <w:pPr>
      <w:numPr>
        <w:ilvl w:val="3"/>
      </w:numPr>
    </w:pPr>
  </w:style>
  <w:style w:type="numbering" w:customStyle="1" w:styleId="BulletList">
    <w:name w:val="Bullet_List"/>
    <w:basedOn w:val="Bezzoznamu"/>
    <w:uiPriority w:val="99"/>
    <w:rsid w:val="00AA0DC3"/>
    <w:pPr>
      <w:numPr>
        <w:numId w:val="42"/>
      </w:numPr>
    </w:pPr>
  </w:style>
  <w:style w:type="numbering" w:customStyle="1" w:styleId="PartStepSubStepList">
    <w:name w:val="Part_Step_SubStep_List"/>
    <w:basedOn w:val="Bezzoznamu"/>
    <w:uiPriority w:val="99"/>
    <w:rsid w:val="00AA0DC3"/>
    <w:pPr>
      <w:numPr>
        <w:numId w:val="43"/>
      </w:numPr>
    </w:pPr>
  </w:style>
  <w:style w:type="paragraph" w:customStyle="1" w:styleId="CMDOutput">
    <w:name w:val="CMD Output"/>
    <w:basedOn w:val="Normlny"/>
    <w:rsid w:val="00AA0DC3"/>
    <w:pPr>
      <w:spacing w:before="60" w:after="60"/>
      <w:ind w:left="720"/>
    </w:pPr>
    <w:rPr>
      <w:rFonts w:ascii="Courier New" w:eastAsia="Calibri" w:hAnsi="Courier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223914">
      <w:bodyDiv w:val="1"/>
      <w:marLeft w:val="18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2150">
          <w:marLeft w:val="60"/>
          <w:marRight w:val="6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516">
              <w:marLeft w:val="36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68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8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Kresba_programu_Microsoft_Visio1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ocoker\Application%20Data\Microsoft\Templates\CCNPv6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7C692-0320-4699-B0EB-BF878F3F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CCNPv6</Template>
  <TotalTime>322</TotalTime>
  <Pages>6</Pages>
  <Words>1256</Words>
  <Characters>7165</Characters>
  <Application>Microsoft Office Word</Application>
  <DocSecurity>0</DocSecurity>
  <Lines>59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KIS</Company>
  <LinksUpToDate>false</LinksUpToDate>
  <CharactersWithSpaces>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Pavel Segec</cp:lastModifiedBy>
  <cp:revision>43</cp:revision>
  <cp:lastPrinted>2012-03-15T20:39:00Z</cp:lastPrinted>
  <dcterms:created xsi:type="dcterms:W3CDTF">2012-04-24T15:58:00Z</dcterms:created>
  <dcterms:modified xsi:type="dcterms:W3CDTF">2017-03-22T20:29:00Z</dcterms:modified>
</cp:coreProperties>
</file>