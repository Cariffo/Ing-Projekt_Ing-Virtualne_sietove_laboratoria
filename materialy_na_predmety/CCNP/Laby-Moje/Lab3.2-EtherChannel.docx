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DAB07" w14:textId="36B40C36" w:rsidR="00345ADF" w:rsidRPr="00CA630E" w:rsidRDefault="00AA2300" w:rsidP="00345ADF">
      <w:pPr>
        <w:pStyle w:val="Nadpis1"/>
      </w:pPr>
      <w:bookmarkStart w:id="0" w:name="_Toc477979656"/>
      <w:r w:rsidRPr="00CA630E">
        <w:t xml:space="preserve">Lab </w:t>
      </w:r>
      <w:r w:rsidR="00830203" w:rsidRPr="00CA630E">
        <w:t>3</w:t>
      </w:r>
      <w:r w:rsidRPr="00CA630E">
        <w:t>.</w:t>
      </w:r>
      <w:r w:rsidR="00C21D9C">
        <w:t>2</w:t>
      </w:r>
      <w:r w:rsidR="006C63CD" w:rsidRPr="00CA630E">
        <w:t xml:space="preserve"> </w:t>
      </w:r>
      <w:r w:rsidR="00362536">
        <w:t>Konfigurácia PaGP a LACP EtherChannel.</w:t>
      </w:r>
      <w:bookmarkEnd w:id="0"/>
      <w:r w:rsidR="00345ADF">
        <w:t xml:space="preserve"> L2/L3 etherchannel</w:t>
      </w:r>
    </w:p>
    <w:p w14:paraId="7E94560E" w14:textId="7D52FAB0" w:rsidR="00A65D0D" w:rsidRPr="00CA630E" w:rsidRDefault="00A65D0D">
      <w:pPr>
        <w:rPr>
          <w:lang w:val="sk-SK"/>
        </w:rPr>
      </w:pPr>
    </w:p>
    <w:p w14:paraId="26A170BA" w14:textId="03CE3922" w:rsidR="00A65D0D" w:rsidRPr="00CA630E" w:rsidRDefault="00A65D0D" w:rsidP="00385065">
      <w:pPr>
        <w:pStyle w:val="Nadpis1"/>
      </w:pPr>
      <w:bookmarkStart w:id="1" w:name="_Toc477979657"/>
      <w:r w:rsidRPr="00CA630E">
        <w:t>Top</w:t>
      </w:r>
      <w:bookmarkEnd w:id="1"/>
      <w:r w:rsidR="00920651">
        <w:t>o</w:t>
      </w:r>
    </w:p>
    <w:p w14:paraId="5E318D6D" w14:textId="77777777" w:rsidR="00362536" w:rsidRPr="006630E8" w:rsidRDefault="00A87ED1" w:rsidP="00B558F2">
      <w:pPr>
        <w:rPr>
          <w:b/>
          <w:color w:val="FF0000"/>
          <w:sz w:val="22"/>
          <w:lang w:val="sk-SK"/>
        </w:rPr>
      </w:pPr>
      <w:r>
        <w:object w:dxaOrig="10140" w:dyaOrig="4800" w14:anchorId="3F00BF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3.25pt;height:237.75pt" o:ole="">
            <v:imagedata r:id="rId8" o:title=""/>
          </v:shape>
          <o:OLEObject Type="Embed" ProgID="Visio.Drawing.11" ShapeID="_x0000_i1025" DrawAspect="Content" ObjectID="_1552909855" r:id="rId9"/>
        </w:object>
      </w:r>
    </w:p>
    <w:p w14:paraId="2E0B7FBE" w14:textId="77777777" w:rsidR="00362536" w:rsidRDefault="00362536" w:rsidP="00B558F2">
      <w:pPr>
        <w:pStyle w:val="Nadpis1"/>
      </w:pPr>
      <w:bookmarkStart w:id="2" w:name="_Toc477979658"/>
      <w:r w:rsidRPr="0052024F">
        <w:t>Požadované kroky</w:t>
      </w:r>
      <w:bookmarkEnd w:id="2"/>
    </w:p>
    <w:p w14:paraId="1621535F" w14:textId="7DDD8826" w:rsidR="00D86A2A" w:rsidRPr="00D86A2A" w:rsidRDefault="00D86A2A" w:rsidP="00D86A2A">
      <w:pPr>
        <w:pStyle w:val="Odsekzoznamu"/>
        <w:numPr>
          <w:ilvl w:val="0"/>
          <w:numId w:val="49"/>
        </w:numPr>
        <w:rPr>
          <w:lang w:val="sk-SK"/>
        </w:rPr>
      </w:pPr>
      <w:r>
        <w:rPr>
          <w:lang w:val="sk-SK"/>
        </w:rPr>
        <w:t>Premazanie prepínačov</w:t>
      </w:r>
    </w:p>
    <w:p w14:paraId="77EC2EB9" w14:textId="77777777" w:rsidR="00D86A2A" w:rsidRDefault="00D86A2A" w:rsidP="00D86A2A">
      <w:pPr>
        <w:rPr>
          <w:lang w:val="sk-SK"/>
        </w:rPr>
      </w:pPr>
    </w:p>
    <w:p w14:paraId="11888335" w14:textId="77777777" w:rsidR="00D86A2A" w:rsidRPr="00D86A2A" w:rsidRDefault="00D86A2A" w:rsidP="00D86A2A">
      <w:pPr>
        <w:rPr>
          <w:lang w:val="sk-SK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3"/>
        <w:gridCol w:w="1743"/>
        <w:gridCol w:w="488"/>
        <w:gridCol w:w="1039"/>
        <w:gridCol w:w="871"/>
        <w:gridCol w:w="2399"/>
        <w:gridCol w:w="2017"/>
      </w:tblGrid>
      <w:tr w:rsidR="00362536" w:rsidRPr="00B558F2" w14:paraId="220F45F8" w14:textId="77777777" w:rsidTr="001162D0">
        <w:trPr>
          <w:trHeight w:val="367"/>
        </w:trPr>
        <w:tc>
          <w:tcPr>
            <w:tcW w:w="3384" w:type="dxa"/>
            <w:gridSpan w:val="3"/>
          </w:tcPr>
          <w:p w14:paraId="0A305A25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B558F2">
              <w:rPr>
                <w:b/>
                <w:szCs w:val="20"/>
                <w:lang w:val="sk-SK"/>
              </w:rPr>
              <w:t>Task</w:t>
            </w:r>
          </w:p>
        </w:tc>
        <w:tc>
          <w:tcPr>
            <w:tcW w:w="4309" w:type="dxa"/>
            <w:gridSpan w:val="3"/>
          </w:tcPr>
          <w:p w14:paraId="7BFEE0CE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B558F2">
              <w:rPr>
                <w:b/>
                <w:szCs w:val="20"/>
                <w:lang w:val="sk-SK"/>
              </w:rPr>
              <w:t>Konfigurácia</w:t>
            </w:r>
          </w:p>
        </w:tc>
        <w:tc>
          <w:tcPr>
            <w:tcW w:w="2017" w:type="dxa"/>
          </w:tcPr>
          <w:p w14:paraId="7C0334D8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B558F2">
              <w:rPr>
                <w:b/>
                <w:szCs w:val="20"/>
                <w:lang w:val="sk-SK"/>
              </w:rPr>
              <w:t>Verifikácia</w:t>
            </w:r>
          </w:p>
        </w:tc>
      </w:tr>
      <w:tr w:rsidR="00F438EC" w:rsidRPr="00B558F2" w14:paraId="3E3DD11A" w14:textId="77777777" w:rsidTr="001162D0">
        <w:trPr>
          <w:trHeight w:val="333"/>
        </w:trPr>
        <w:tc>
          <w:tcPr>
            <w:tcW w:w="9710" w:type="dxa"/>
            <w:gridSpan w:val="7"/>
          </w:tcPr>
          <w:p w14:paraId="648BB786" w14:textId="77777777" w:rsidR="00F438EC" w:rsidRPr="00F438EC" w:rsidRDefault="00F438EC" w:rsidP="00F438EC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F438EC">
              <w:rPr>
                <w:b/>
                <w:szCs w:val="20"/>
                <w:lang w:val="sk-SK"/>
              </w:rPr>
              <w:t>Príprava:</w:t>
            </w:r>
          </w:p>
          <w:p w14:paraId="5F0C6ACA" w14:textId="77777777" w:rsidR="00F438EC" w:rsidRDefault="00F438EC" w:rsidP="00F438EC">
            <w:pPr>
              <w:pStyle w:val="BodyFormat"/>
              <w:numPr>
                <w:ilvl w:val="0"/>
                <w:numId w:val="50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Premaž prepínače</w:t>
            </w:r>
          </w:p>
          <w:p w14:paraId="7A69C2C9" w14:textId="77777777" w:rsidR="00F438EC" w:rsidRDefault="00F438EC" w:rsidP="00F438EC">
            <w:pPr>
              <w:pStyle w:val="BodyFormat"/>
              <w:numPr>
                <w:ilvl w:val="0"/>
                <w:numId w:val="50"/>
              </w:numPr>
              <w:spacing w:before="0" w:after="0"/>
              <w:rPr>
                <w:szCs w:val="20"/>
                <w:lang w:val="sk-SK"/>
              </w:rPr>
            </w:pPr>
            <w:r w:rsidRPr="00F438EC">
              <w:rPr>
                <w:szCs w:val="20"/>
                <w:lang w:val="sk-SK"/>
              </w:rPr>
              <w:t xml:space="preserve">Vytvor VTP </w:t>
            </w:r>
            <w:r>
              <w:rPr>
                <w:szCs w:val="20"/>
                <w:lang w:val="sk-SK"/>
              </w:rPr>
              <w:t xml:space="preserve">v2 </w:t>
            </w:r>
            <w:r w:rsidRPr="00F438EC">
              <w:rPr>
                <w:szCs w:val="20"/>
                <w:lang w:val="sk-SK"/>
              </w:rPr>
              <w:t xml:space="preserve">doménu s heslom </w:t>
            </w:r>
            <w:r w:rsidRPr="00F438EC">
              <w:rPr>
                <w:i/>
                <w:szCs w:val="20"/>
                <w:lang w:val="sk-SK"/>
              </w:rPr>
              <w:t>PROTECT</w:t>
            </w:r>
            <w:r>
              <w:rPr>
                <w:i/>
                <w:szCs w:val="20"/>
                <w:lang w:val="sk-SK"/>
              </w:rPr>
              <w:t xml:space="preserve">, </w:t>
            </w:r>
            <w:r w:rsidRPr="00F438EC">
              <w:rPr>
                <w:szCs w:val="20"/>
                <w:lang w:val="sk-SK"/>
              </w:rPr>
              <w:t>server</w:t>
            </w:r>
            <w:r>
              <w:rPr>
                <w:i/>
                <w:szCs w:val="20"/>
                <w:lang w:val="sk-SK"/>
              </w:rPr>
              <w:t>y</w:t>
            </w:r>
            <w:r>
              <w:rPr>
                <w:szCs w:val="20"/>
                <w:lang w:val="sk-SK"/>
              </w:rPr>
              <w:t xml:space="preserve"> budú DLS, klienti ALS</w:t>
            </w:r>
          </w:p>
          <w:p w14:paraId="46629F71" w14:textId="3C352160" w:rsidR="00F438EC" w:rsidRDefault="00F438EC" w:rsidP="00F438EC">
            <w:pPr>
              <w:pStyle w:val="BodyFormat"/>
              <w:numPr>
                <w:ilvl w:val="0"/>
                <w:numId w:val="50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Vytvor VLAN:</w:t>
            </w:r>
            <w:r w:rsidR="00782805">
              <w:rPr>
                <w:szCs w:val="20"/>
                <w:lang w:val="sk-SK"/>
              </w:rPr>
              <w:t xml:space="preserve">  </w:t>
            </w:r>
            <w:bookmarkStart w:id="3" w:name="_GoBack"/>
            <w:bookmarkEnd w:id="3"/>
          </w:p>
          <w:p w14:paraId="7BA66C06" w14:textId="7923DE70" w:rsidR="00242751" w:rsidRDefault="00F438EC" w:rsidP="00F438EC">
            <w:pPr>
              <w:pStyle w:val="BodyFormat"/>
              <w:numPr>
                <w:ilvl w:val="1"/>
                <w:numId w:val="50"/>
              </w:numPr>
              <w:spacing w:before="0" w:after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 99, Manazment, </w:t>
            </w:r>
            <w:r w:rsidR="00242751">
              <w:rPr>
                <w:szCs w:val="20"/>
                <w:lang w:val="sk-SK"/>
              </w:rPr>
              <w:t>vlož všetky prepínače do VLan</w:t>
            </w:r>
          </w:p>
          <w:p w14:paraId="6E794AF7" w14:textId="2A96E033" w:rsidR="00F438EC" w:rsidRPr="00F438EC" w:rsidRDefault="00F438EC" w:rsidP="00242751">
            <w:pPr>
              <w:pStyle w:val="BodyFormat"/>
              <w:numPr>
                <w:ilvl w:val="1"/>
                <w:numId w:val="50"/>
              </w:numPr>
              <w:spacing w:before="0" w:after="0"/>
              <w:rPr>
                <w:b/>
                <w:sz w:val="24"/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100, Users, vlož fa0/5</w:t>
            </w:r>
          </w:p>
        </w:tc>
      </w:tr>
      <w:tr w:rsidR="00362536" w:rsidRPr="00B558F2" w14:paraId="6679F4FB" w14:textId="77777777" w:rsidTr="001162D0">
        <w:trPr>
          <w:trHeight w:val="333"/>
        </w:trPr>
        <w:tc>
          <w:tcPr>
            <w:tcW w:w="9710" w:type="dxa"/>
            <w:gridSpan w:val="7"/>
          </w:tcPr>
          <w:p w14:paraId="3EFC0C8B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F438EC">
              <w:rPr>
                <w:b/>
                <w:sz w:val="24"/>
                <w:szCs w:val="20"/>
                <w:lang w:val="sk-SK"/>
              </w:rPr>
              <w:t>Etherchannel</w:t>
            </w:r>
          </w:p>
        </w:tc>
      </w:tr>
      <w:tr w:rsidR="00362536" w:rsidRPr="00B558F2" w14:paraId="050E4590" w14:textId="77777777" w:rsidTr="001162D0">
        <w:trPr>
          <w:trHeight w:val="333"/>
        </w:trPr>
        <w:tc>
          <w:tcPr>
            <w:tcW w:w="9710" w:type="dxa"/>
            <w:gridSpan w:val="7"/>
          </w:tcPr>
          <w:p w14:paraId="6FB81BC5" w14:textId="65995D24" w:rsidR="00362536" w:rsidRPr="00B558F2" w:rsidRDefault="00362536" w:rsidP="00F438EC">
            <w:pPr>
              <w:pStyle w:val="BodyFormat"/>
              <w:numPr>
                <w:ilvl w:val="0"/>
                <w:numId w:val="50"/>
              </w:numPr>
              <w:spacing w:before="0" w:after="0"/>
              <w:rPr>
                <w:b/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Konfiguruj</w:t>
            </w:r>
            <w:r w:rsidR="00D220DA">
              <w:rPr>
                <w:szCs w:val="20"/>
                <w:lang w:val="sk-SK"/>
              </w:rPr>
              <w:t xml:space="preserve"> L2</w:t>
            </w:r>
            <w:r w:rsidRPr="00B558F2">
              <w:rPr>
                <w:szCs w:val="20"/>
                <w:lang w:val="sk-SK"/>
              </w:rPr>
              <w:t xml:space="preserve"> etherchannel porty podľa obrázku (PAGP a LACP)</w:t>
            </w:r>
          </w:p>
        </w:tc>
      </w:tr>
      <w:tr w:rsidR="00362536" w:rsidRPr="00B558F2" w14:paraId="050D557E" w14:textId="77777777" w:rsidTr="001162D0">
        <w:trPr>
          <w:trHeight w:val="583"/>
        </w:trPr>
        <w:tc>
          <w:tcPr>
            <w:tcW w:w="1153" w:type="dxa"/>
          </w:tcPr>
          <w:p w14:paraId="0F8F557F" w14:textId="77777777" w:rsidR="00362536" w:rsidRPr="00CC7A5B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C7A5B">
              <w:rPr>
                <w:b/>
                <w:szCs w:val="20"/>
                <w:lang w:val="sk-SK"/>
              </w:rPr>
              <w:t>PAGP</w:t>
            </w:r>
          </w:p>
        </w:tc>
        <w:tc>
          <w:tcPr>
            <w:tcW w:w="3270" w:type="dxa"/>
            <w:gridSpan w:val="3"/>
          </w:tcPr>
          <w:p w14:paraId="08CF94C0" w14:textId="32082013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Príklad: </w:t>
            </w:r>
            <w:r w:rsidR="00362536" w:rsidRPr="00B558F2">
              <w:rPr>
                <w:szCs w:val="20"/>
              </w:rPr>
              <w:t>DLS1</w:t>
            </w:r>
          </w:p>
          <w:p w14:paraId="1E8A324A" w14:textId="34678CCC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range fa 0/</w:t>
            </w:r>
            <w:r w:rsidR="00D220DA">
              <w:rPr>
                <w:szCs w:val="20"/>
              </w:rPr>
              <w:t>7</w:t>
            </w:r>
            <w:r w:rsidRPr="00B558F2">
              <w:rPr>
                <w:szCs w:val="20"/>
              </w:rPr>
              <w:t xml:space="preserve"> – </w:t>
            </w:r>
            <w:r w:rsidR="00D220DA">
              <w:rPr>
                <w:szCs w:val="20"/>
              </w:rPr>
              <w:t>8</w:t>
            </w:r>
          </w:p>
          <w:p w14:paraId="36B7FEA0" w14:textId="17288A48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 xml:space="preserve">Channel-group </w:t>
            </w:r>
            <w:r w:rsidR="00D220DA">
              <w:rPr>
                <w:szCs w:val="20"/>
              </w:rPr>
              <w:t>2</w:t>
            </w:r>
            <w:r w:rsidRPr="00B558F2">
              <w:rPr>
                <w:szCs w:val="20"/>
              </w:rPr>
              <w:t xml:space="preserve"> mode desirable</w:t>
            </w:r>
          </w:p>
          <w:p w14:paraId="4BB00D60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3BFE0021" w14:textId="71775C66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Int port-channel 2</w:t>
            </w:r>
          </w:p>
          <w:p w14:paraId="1A57CD2E" w14:textId="09A1CF99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362536" w:rsidRPr="00B558F2">
              <w:rPr>
                <w:szCs w:val="20"/>
              </w:rPr>
              <w:t>Switchport trunk encapsulation dot1q</w:t>
            </w:r>
          </w:p>
          <w:p w14:paraId="3567135C" w14:textId="13523044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362536" w:rsidRPr="00B558F2">
              <w:rPr>
                <w:szCs w:val="20"/>
              </w:rPr>
              <w:t>Switchport mode trunk</w:t>
            </w:r>
          </w:p>
        </w:tc>
        <w:tc>
          <w:tcPr>
            <w:tcW w:w="3270" w:type="dxa"/>
            <w:gridSpan w:val="2"/>
          </w:tcPr>
          <w:p w14:paraId="4E5E8C5C" w14:textId="1775E73A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Príklad: ALS1</w:t>
            </w:r>
          </w:p>
          <w:p w14:paraId="1C3B7A65" w14:textId="610BFA90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range fa 0/</w:t>
            </w:r>
            <w:r w:rsidR="00D220DA">
              <w:rPr>
                <w:szCs w:val="20"/>
              </w:rPr>
              <w:t>7</w:t>
            </w:r>
            <w:r w:rsidRPr="00B558F2">
              <w:rPr>
                <w:szCs w:val="20"/>
              </w:rPr>
              <w:t xml:space="preserve"> – </w:t>
            </w:r>
            <w:r w:rsidR="00D220DA">
              <w:rPr>
                <w:szCs w:val="20"/>
              </w:rPr>
              <w:t>8</w:t>
            </w:r>
          </w:p>
          <w:p w14:paraId="30D3276B" w14:textId="1956E126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Channel-group 2</w:t>
            </w:r>
            <w:r w:rsidR="00362536" w:rsidRPr="00B558F2">
              <w:rPr>
                <w:szCs w:val="20"/>
              </w:rPr>
              <w:t xml:space="preserve"> mode desirable | auto</w:t>
            </w:r>
          </w:p>
          <w:p w14:paraId="2F9C0C96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109BB2BB" w14:textId="730BCB2D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>Int port-channel 2</w:t>
            </w:r>
          </w:p>
          <w:p w14:paraId="5278FD1D" w14:textId="51B7A0C0" w:rsidR="00362536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  <w:r w:rsidR="00362536" w:rsidRPr="00B558F2">
              <w:rPr>
                <w:szCs w:val="20"/>
              </w:rPr>
              <w:t>Switchport mode trunk</w:t>
            </w:r>
          </w:p>
        </w:tc>
        <w:tc>
          <w:tcPr>
            <w:tcW w:w="2017" w:type="dxa"/>
          </w:tcPr>
          <w:p w14:paraId="06931BC1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Sh etherchannel summary</w:t>
            </w:r>
          </w:p>
          <w:p w14:paraId="549C62E6" w14:textId="77777777" w:rsidR="00362536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28FE6E7F" w14:textId="0EC23F65" w:rsidR="00D220DA" w:rsidRDefault="00D220D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etherchannel</w:t>
            </w:r>
          </w:p>
          <w:p w14:paraId="6C36745C" w14:textId="77777777" w:rsidR="00D220DA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566BF51F" w14:textId="77777777" w:rsidR="00362536" w:rsidRDefault="00D220D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S</w:t>
            </w:r>
            <w:r w:rsidR="00362536" w:rsidRPr="00B558F2">
              <w:rPr>
                <w:szCs w:val="20"/>
                <w:lang w:val="sk-SK"/>
              </w:rPr>
              <w:t>h</w:t>
            </w:r>
            <w:r>
              <w:rPr>
                <w:szCs w:val="20"/>
                <w:lang w:val="sk-SK"/>
              </w:rPr>
              <w:t xml:space="preserve"> int trunk</w:t>
            </w:r>
          </w:p>
          <w:p w14:paraId="513E8658" w14:textId="52E56650" w:rsidR="00236246" w:rsidRDefault="0023624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471D8789" w14:textId="06B93674" w:rsidR="00236246" w:rsidRDefault="0023624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show spanning tree</w:t>
            </w:r>
          </w:p>
          <w:p w14:paraId="6B27AD76" w14:textId="77777777" w:rsidR="00D220DA" w:rsidRDefault="00D220D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0E8AFCB5" w14:textId="0686F74A" w:rsidR="00D220DA" w:rsidRPr="00B558F2" w:rsidRDefault="00D220D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362536" w:rsidRPr="00B558F2" w14:paraId="2C08B6C7" w14:textId="77777777" w:rsidTr="001162D0">
        <w:trPr>
          <w:trHeight w:val="364"/>
        </w:trPr>
        <w:tc>
          <w:tcPr>
            <w:tcW w:w="1153" w:type="dxa"/>
          </w:tcPr>
          <w:p w14:paraId="6B957CEA" w14:textId="06A78544" w:rsidR="00362536" w:rsidRPr="00CC7A5B" w:rsidRDefault="00362536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C7A5B">
              <w:rPr>
                <w:b/>
                <w:szCs w:val="20"/>
                <w:lang w:val="sk-SK"/>
              </w:rPr>
              <w:t>LACP</w:t>
            </w:r>
          </w:p>
        </w:tc>
        <w:tc>
          <w:tcPr>
            <w:tcW w:w="3270" w:type="dxa"/>
            <w:gridSpan w:val="3"/>
          </w:tcPr>
          <w:p w14:paraId="60E61B69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DLS1</w:t>
            </w:r>
          </w:p>
          <w:p w14:paraId="76B67577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range fa 0/9 – 10</w:t>
            </w:r>
          </w:p>
          <w:p w14:paraId="50C54CC4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Channel-group 4 mode active</w:t>
            </w:r>
          </w:p>
          <w:p w14:paraId="3C1EE2D4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07F0C0E0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3A240D65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port-channel 4</w:t>
            </w:r>
          </w:p>
          <w:p w14:paraId="1422A221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Switchport trunk encapsulation dot1q</w:t>
            </w:r>
          </w:p>
          <w:p w14:paraId="0FB27594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</w:rPr>
              <w:t>Switchport mode trunk</w:t>
            </w:r>
          </w:p>
        </w:tc>
        <w:tc>
          <w:tcPr>
            <w:tcW w:w="3270" w:type="dxa"/>
            <w:gridSpan w:val="2"/>
          </w:tcPr>
          <w:p w14:paraId="4C555AF9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lastRenderedPageBreak/>
              <w:t>ALS1</w:t>
            </w:r>
          </w:p>
          <w:p w14:paraId="018FE2BE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range fa 0/9 – 10</w:t>
            </w:r>
          </w:p>
          <w:p w14:paraId="07FA562A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lastRenderedPageBreak/>
              <w:t>Channel-group 4 mode active | passive</w:t>
            </w:r>
          </w:p>
          <w:p w14:paraId="29C83325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  <w:p w14:paraId="005EE607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Int port-channel 4</w:t>
            </w:r>
          </w:p>
          <w:p w14:paraId="53AB52A0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</w:rPr>
              <w:t>Switchport mode trunk</w:t>
            </w:r>
          </w:p>
        </w:tc>
        <w:tc>
          <w:tcPr>
            <w:tcW w:w="2017" w:type="dxa"/>
          </w:tcPr>
          <w:p w14:paraId="6E8DAF89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lastRenderedPageBreak/>
              <w:t>Sh etherchannel summary</w:t>
            </w:r>
          </w:p>
          <w:p w14:paraId="4C93FE6C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  <w:p w14:paraId="6494658D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lastRenderedPageBreak/>
              <w:t>Sh etherchannel detail</w:t>
            </w:r>
          </w:p>
        </w:tc>
      </w:tr>
      <w:tr w:rsidR="001162D0" w:rsidRPr="00B558F2" w14:paraId="3647FEA5" w14:textId="77777777" w:rsidTr="001162D0">
        <w:trPr>
          <w:trHeight w:val="311"/>
        </w:trPr>
        <w:tc>
          <w:tcPr>
            <w:tcW w:w="7693" w:type="dxa"/>
            <w:gridSpan w:val="6"/>
          </w:tcPr>
          <w:p w14:paraId="4849232D" w14:textId="46B0C109" w:rsidR="001162D0" w:rsidRPr="00B558F2" w:rsidRDefault="001162D0" w:rsidP="001162D0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lastRenderedPageBreak/>
              <w:t>POZN: pri zmenách z jedného bonding protokolu iný najprv v range zhoď dané fyzické porty, sprav zmeny a nahoď ich späť</w:t>
            </w:r>
          </w:p>
        </w:tc>
        <w:tc>
          <w:tcPr>
            <w:tcW w:w="2017" w:type="dxa"/>
          </w:tcPr>
          <w:p w14:paraId="38D74A3E" w14:textId="77777777" w:rsidR="001162D0" w:rsidRPr="00B558F2" w:rsidRDefault="001162D0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</w:p>
        </w:tc>
      </w:tr>
      <w:tr w:rsidR="00362536" w:rsidRPr="00B558F2" w14:paraId="6195E4E8" w14:textId="77777777" w:rsidTr="001162D0">
        <w:trPr>
          <w:trHeight w:val="311"/>
        </w:trPr>
        <w:tc>
          <w:tcPr>
            <w:tcW w:w="7693" w:type="dxa"/>
            <w:gridSpan w:val="6"/>
          </w:tcPr>
          <w:p w14:paraId="6558C0FD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Aká je kapacita logických portov?</w:t>
            </w:r>
          </w:p>
        </w:tc>
        <w:tc>
          <w:tcPr>
            <w:tcW w:w="2017" w:type="dxa"/>
          </w:tcPr>
          <w:p w14:paraId="18F09BCE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</w:rPr>
              <w:t>Sh int port #</w:t>
            </w:r>
          </w:p>
        </w:tc>
      </w:tr>
      <w:tr w:rsidR="007610C9" w:rsidRPr="00B558F2" w14:paraId="24E36FF8" w14:textId="77777777" w:rsidTr="000A4C3D">
        <w:trPr>
          <w:trHeight w:val="311"/>
        </w:trPr>
        <w:tc>
          <w:tcPr>
            <w:tcW w:w="9710" w:type="dxa"/>
            <w:gridSpan w:val="7"/>
          </w:tcPr>
          <w:p w14:paraId="056593CA" w14:textId="445473A5" w:rsidR="007610C9" w:rsidRDefault="007610C9" w:rsidP="007610C9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b/>
                <w:szCs w:val="20"/>
                <w:lang w:val="sk-SK"/>
              </w:rPr>
              <w:t>Experiment – chyba v bonding protokole</w:t>
            </w:r>
          </w:p>
        </w:tc>
      </w:tr>
      <w:tr w:rsidR="007610C9" w:rsidRPr="00B558F2" w14:paraId="0D64A665" w14:textId="77777777" w:rsidTr="003610E8">
        <w:trPr>
          <w:trHeight w:val="311"/>
        </w:trPr>
        <w:tc>
          <w:tcPr>
            <w:tcW w:w="2896" w:type="dxa"/>
            <w:gridSpan w:val="2"/>
          </w:tcPr>
          <w:p w14:paraId="6E516F8C" w14:textId="72317A5D" w:rsidR="007610C9" w:rsidRDefault="007610C9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Sprav umelo chybu medzi svojim ALS a DLS zmenou jedného konca etherchannelu, pozoruj zmeny v show príkaze</w:t>
            </w:r>
          </w:p>
        </w:tc>
        <w:tc>
          <w:tcPr>
            <w:tcW w:w="6814" w:type="dxa"/>
            <w:gridSpan w:val="5"/>
          </w:tcPr>
          <w:p w14:paraId="45313FAD" w14:textId="51450C82" w:rsidR="007610C9" w:rsidRDefault="007610C9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Sho etherchannel summary</w:t>
            </w:r>
          </w:p>
        </w:tc>
      </w:tr>
      <w:tr w:rsidR="00CB177B" w:rsidRPr="00B558F2" w14:paraId="492CF93B" w14:textId="77777777" w:rsidTr="00F95A66">
        <w:trPr>
          <w:trHeight w:val="311"/>
        </w:trPr>
        <w:tc>
          <w:tcPr>
            <w:tcW w:w="9710" w:type="dxa"/>
            <w:gridSpan w:val="7"/>
          </w:tcPr>
          <w:p w14:paraId="06FA3E19" w14:textId="09026F82" w:rsidR="00CB177B" w:rsidRDefault="00CB177B" w:rsidP="00CB177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Môžu sa objaviť logovacie hlášky od Etherchannel Msconfig Guide</w:t>
            </w:r>
          </w:p>
        </w:tc>
      </w:tr>
      <w:tr w:rsidR="00B3637A" w:rsidRPr="00B558F2" w14:paraId="57038931" w14:textId="77777777" w:rsidTr="00F95A66">
        <w:trPr>
          <w:trHeight w:val="311"/>
        </w:trPr>
        <w:tc>
          <w:tcPr>
            <w:tcW w:w="9710" w:type="dxa"/>
            <w:gridSpan w:val="7"/>
          </w:tcPr>
          <w:p w14:paraId="231E287A" w14:textId="66D0BD2F" w:rsidR="00B3637A" w:rsidRDefault="00B3637A" w:rsidP="00CB177B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Koriguj chybu do správnej činnosti. Over.</w:t>
            </w:r>
          </w:p>
        </w:tc>
      </w:tr>
      <w:tr w:rsidR="00CB177B" w:rsidRPr="00B558F2" w14:paraId="1CDBD727" w14:textId="77777777" w:rsidTr="00782C60">
        <w:trPr>
          <w:trHeight w:val="311"/>
        </w:trPr>
        <w:tc>
          <w:tcPr>
            <w:tcW w:w="9710" w:type="dxa"/>
            <w:gridSpan w:val="7"/>
          </w:tcPr>
          <w:p w14:paraId="1CA5B9F6" w14:textId="25BBEB28" w:rsidR="00CB177B" w:rsidRPr="00CB177B" w:rsidRDefault="00CB177B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C7A5B">
              <w:rPr>
                <w:b/>
                <w:sz w:val="24"/>
                <w:szCs w:val="20"/>
                <w:lang w:val="sk-SK"/>
              </w:rPr>
              <w:t>Load balancing</w:t>
            </w:r>
          </w:p>
        </w:tc>
      </w:tr>
      <w:tr w:rsidR="001162D0" w:rsidRPr="00B558F2" w14:paraId="2980D2B9" w14:textId="77777777" w:rsidTr="003610E8">
        <w:trPr>
          <w:trHeight w:val="311"/>
        </w:trPr>
        <w:tc>
          <w:tcPr>
            <w:tcW w:w="2896" w:type="dxa"/>
            <w:gridSpan w:val="2"/>
          </w:tcPr>
          <w:p w14:paraId="1610E4E4" w14:textId="77777777" w:rsidR="001162D0" w:rsidRDefault="001162D0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Aká je default load balance metóda?</w:t>
            </w:r>
          </w:p>
          <w:p w14:paraId="4E7B8587" w14:textId="5668D95F" w:rsidR="00CB177B" w:rsidRPr="00B558F2" w:rsidRDefault="00CB177B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Je rozdiel medzi platformami?</w:t>
            </w:r>
          </w:p>
        </w:tc>
        <w:tc>
          <w:tcPr>
            <w:tcW w:w="6814" w:type="dxa"/>
            <w:gridSpan w:val="5"/>
          </w:tcPr>
          <w:p w14:paraId="69602BE5" w14:textId="55C576DB" w:rsidR="001162D0" w:rsidRPr="00B558F2" w:rsidRDefault="001162D0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  <w:lang w:val="sk-SK"/>
              </w:rPr>
              <w:t>Show etherchannel load-balance</w:t>
            </w:r>
          </w:p>
        </w:tc>
      </w:tr>
      <w:tr w:rsidR="00362536" w:rsidRPr="00B558F2" w14:paraId="59A40E08" w14:textId="77777777" w:rsidTr="003610E8">
        <w:trPr>
          <w:trHeight w:val="311"/>
        </w:trPr>
        <w:tc>
          <w:tcPr>
            <w:tcW w:w="2896" w:type="dxa"/>
            <w:gridSpan w:val="2"/>
          </w:tcPr>
          <w:p w14:paraId="4E20D793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Nastav typ, ktorý zohľadní zdrojovú a cieľovú IP adresu</w:t>
            </w:r>
          </w:p>
        </w:tc>
        <w:tc>
          <w:tcPr>
            <w:tcW w:w="4797" w:type="dxa"/>
            <w:gridSpan w:val="4"/>
          </w:tcPr>
          <w:p w14:paraId="5CFB1078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558F2">
              <w:rPr>
                <w:szCs w:val="20"/>
                <w:lang w:val="sk-SK"/>
              </w:rPr>
              <w:t>port-channel load-balance src-dst-ip</w:t>
            </w:r>
          </w:p>
        </w:tc>
        <w:tc>
          <w:tcPr>
            <w:tcW w:w="2017" w:type="dxa"/>
          </w:tcPr>
          <w:p w14:paraId="26B3C547" w14:textId="77777777" w:rsidR="00362536" w:rsidRPr="00B558F2" w:rsidRDefault="00362536" w:rsidP="00EA71B5">
            <w:pPr>
              <w:pStyle w:val="BodyFormat"/>
              <w:spacing w:before="0" w:after="0"/>
              <w:ind w:left="0"/>
              <w:rPr>
                <w:szCs w:val="20"/>
              </w:rPr>
            </w:pPr>
            <w:r w:rsidRPr="00B558F2">
              <w:rPr>
                <w:szCs w:val="20"/>
                <w:lang w:val="sk-SK"/>
              </w:rPr>
              <w:t>Show etherchannel load-balance</w:t>
            </w:r>
          </w:p>
        </w:tc>
      </w:tr>
      <w:tr w:rsidR="00B3637A" w:rsidRPr="00B558F2" w14:paraId="77D38872" w14:textId="77777777" w:rsidTr="003B25E9">
        <w:trPr>
          <w:trHeight w:val="311"/>
        </w:trPr>
        <w:tc>
          <w:tcPr>
            <w:tcW w:w="9710" w:type="dxa"/>
            <w:gridSpan w:val="7"/>
          </w:tcPr>
          <w:p w14:paraId="7A2BA7DB" w14:textId="400C0729" w:rsidR="00B3637A" w:rsidRPr="00B3637A" w:rsidRDefault="00B3637A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C7A5B">
              <w:rPr>
                <w:b/>
                <w:sz w:val="24"/>
                <w:szCs w:val="20"/>
                <w:lang w:val="sk-SK"/>
              </w:rPr>
              <w:t>Testovanie LB</w:t>
            </w:r>
          </w:p>
        </w:tc>
      </w:tr>
      <w:tr w:rsidR="00B3637A" w:rsidRPr="00B558F2" w14:paraId="7D88770E" w14:textId="77777777" w:rsidTr="003610E8">
        <w:trPr>
          <w:trHeight w:val="311"/>
        </w:trPr>
        <w:tc>
          <w:tcPr>
            <w:tcW w:w="2896" w:type="dxa"/>
            <w:gridSpan w:val="2"/>
          </w:tcPr>
          <w:p w14:paraId="1B1FA615" w14:textId="782BAFB2" w:rsidR="00B3637A" w:rsidRDefault="00B3637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Vymysli si zdrojovú a cieľovú IP adresu</w:t>
            </w:r>
          </w:p>
        </w:tc>
        <w:tc>
          <w:tcPr>
            <w:tcW w:w="4797" w:type="dxa"/>
            <w:gridSpan w:val="4"/>
          </w:tcPr>
          <w:p w14:paraId="2833266F" w14:textId="04158E0D" w:rsidR="00B3637A" w:rsidRPr="00B558F2" w:rsidRDefault="00B3637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B3637A">
              <w:rPr>
                <w:szCs w:val="20"/>
                <w:lang w:val="sk-SK"/>
              </w:rPr>
              <w:t>test etherchannel load-balance in po 2 ip 10.1.99.103 10.1.99.203</w:t>
            </w:r>
          </w:p>
        </w:tc>
        <w:tc>
          <w:tcPr>
            <w:tcW w:w="2017" w:type="dxa"/>
          </w:tcPr>
          <w:p w14:paraId="4D5629A5" w14:textId="77777777" w:rsidR="00B3637A" w:rsidRDefault="00B3637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3610E8" w:rsidRPr="00B558F2" w14:paraId="75DB1DFF" w14:textId="77777777" w:rsidTr="00043A24">
        <w:trPr>
          <w:trHeight w:val="311"/>
        </w:trPr>
        <w:tc>
          <w:tcPr>
            <w:tcW w:w="9710" w:type="dxa"/>
            <w:gridSpan w:val="7"/>
          </w:tcPr>
          <w:p w14:paraId="2CA29FD9" w14:textId="3710F391" w:rsidR="003610E8" w:rsidRPr="003610E8" w:rsidRDefault="003610E8" w:rsidP="00EA71B5">
            <w:pPr>
              <w:pStyle w:val="BodyFormat"/>
              <w:spacing w:before="0" w:after="0"/>
              <w:ind w:left="0"/>
              <w:rPr>
                <w:b/>
                <w:szCs w:val="20"/>
                <w:lang w:val="sk-SK"/>
              </w:rPr>
            </w:pPr>
            <w:r w:rsidRPr="00CC7A5B">
              <w:rPr>
                <w:b/>
                <w:sz w:val="24"/>
                <w:szCs w:val="20"/>
                <w:lang w:val="sk-SK"/>
              </w:rPr>
              <w:t>Vytvorenie L3 etherchannel</w:t>
            </w:r>
          </w:p>
        </w:tc>
      </w:tr>
      <w:tr w:rsidR="003610E8" w:rsidRPr="00B558F2" w14:paraId="3E922F71" w14:textId="77777777" w:rsidTr="0012630C">
        <w:trPr>
          <w:trHeight w:val="311"/>
        </w:trPr>
        <w:tc>
          <w:tcPr>
            <w:tcW w:w="9710" w:type="dxa"/>
            <w:gridSpan w:val="7"/>
          </w:tcPr>
          <w:p w14:paraId="13C31891" w14:textId="7CE7A138" w:rsidR="003610E8" w:rsidRDefault="003610E8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Etherchannel je možné vytvárať na L2 ako aj na L3 linkách MLS prepínačov. Skonvertujeme etherchannel medzi DLS na L3 lnku.</w:t>
            </w:r>
          </w:p>
        </w:tc>
      </w:tr>
      <w:tr w:rsidR="003610E8" w:rsidRPr="00B558F2" w14:paraId="085123B6" w14:textId="77777777" w:rsidTr="00B56F4C">
        <w:trPr>
          <w:trHeight w:val="311"/>
        </w:trPr>
        <w:tc>
          <w:tcPr>
            <w:tcW w:w="2896" w:type="dxa"/>
            <w:gridSpan w:val="2"/>
          </w:tcPr>
          <w:p w14:paraId="0D21C152" w14:textId="5D00B893" w:rsidR="003610E8" w:rsidRDefault="003610E8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Zrušíme port 1 a resetneme nastavenie int fa0/11-12 do default stavu1</w:t>
            </w:r>
          </w:p>
        </w:tc>
        <w:tc>
          <w:tcPr>
            <w:tcW w:w="2398" w:type="dxa"/>
            <w:gridSpan w:val="3"/>
          </w:tcPr>
          <w:p w14:paraId="587C6296" w14:textId="77777777" w:rsidR="003610E8" w:rsidRDefault="003610E8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DLS1</w:t>
            </w:r>
          </w:p>
          <w:p w14:paraId="575C5716" w14:textId="652A69AC" w:rsidR="003610E8" w:rsidRDefault="003610E8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No int po</w:t>
            </w:r>
            <w:r w:rsidR="0066783A">
              <w:rPr>
                <w:szCs w:val="20"/>
                <w:lang w:val="sk-SK"/>
              </w:rPr>
              <w:t>rt-channel</w:t>
            </w:r>
            <w:r>
              <w:rPr>
                <w:szCs w:val="20"/>
                <w:lang w:val="sk-SK"/>
              </w:rPr>
              <w:t xml:space="preserve"> 1</w:t>
            </w:r>
          </w:p>
          <w:p w14:paraId="5FA4FC3E" w14:textId="2A2FC220" w:rsidR="003610E8" w:rsidRDefault="003610E8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3610E8">
              <w:rPr>
                <w:szCs w:val="20"/>
                <w:lang w:val="sk-SK"/>
              </w:rPr>
              <w:t>default iint ra fa 0/11-12</w:t>
            </w:r>
          </w:p>
          <w:p w14:paraId="61766826" w14:textId="5A09165F" w:rsidR="003610E8" w:rsidRPr="00B3637A" w:rsidRDefault="003610E8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399" w:type="dxa"/>
          </w:tcPr>
          <w:p w14:paraId="7F70489A" w14:textId="77777777" w:rsidR="003610E8" w:rsidRDefault="003610E8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DLS2</w:t>
            </w:r>
          </w:p>
          <w:p w14:paraId="7742D2C6" w14:textId="4E56310F" w:rsidR="003610E8" w:rsidRDefault="003610E8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No  int po 1</w:t>
            </w:r>
          </w:p>
          <w:p w14:paraId="053712E1" w14:textId="52620016" w:rsidR="003610E8" w:rsidRDefault="003610E8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 w:rsidRPr="003610E8">
              <w:rPr>
                <w:szCs w:val="20"/>
                <w:lang w:val="sk-SK"/>
              </w:rPr>
              <w:t>default iint ra fa 0/11-12</w:t>
            </w:r>
          </w:p>
          <w:p w14:paraId="63022859" w14:textId="6DFE1D8C" w:rsidR="003610E8" w:rsidRPr="00B3637A" w:rsidRDefault="003610E8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  <w:tc>
          <w:tcPr>
            <w:tcW w:w="2017" w:type="dxa"/>
          </w:tcPr>
          <w:p w14:paraId="64D2DC0F" w14:textId="6E944C85" w:rsidR="003610E8" w:rsidRDefault="003610E8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run</w:t>
            </w:r>
          </w:p>
        </w:tc>
      </w:tr>
      <w:tr w:rsidR="003610E8" w:rsidRPr="00B558F2" w14:paraId="73E2A8A3" w14:textId="77777777" w:rsidTr="00857F04">
        <w:trPr>
          <w:trHeight w:val="311"/>
        </w:trPr>
        <w:tc>
          <w:tcPr>
            <w:tcW w:w="2896" w:type="dxa"/>
            <w:gridSpan w:val="2"/>
          </w:tcPr>
          <w:p w14:paraId="16F03EF7" w14:textId="6288EDA2" w:rsidR="003610E8" w:rsidRDefault="0066783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Vytvor etherchannel a nastav ho ako L3 port</w:t>
            </w:r>
          </w:p>
        </w:tc>
        <w:tc>
          <w:tcPr>
            <w:tcW w:w="2398" w:type="dxa"/>
            <w:gridSpan w:val="3"/>
          </w:tcPr>
          <w:p w14:paraId="2294527C" w14:textId="77777777" w:rsidR="003610E8" w:rsidRDefault="003610E8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ra fa 0/11-12</w:t>
            </w:r>
          </w:p>
          <w:p w14:paraId="5DA1A40B" w14:textId="2583E7DB" w:rsidR="0066783A" w:rsidRDefault="003610E8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Channel-</w:t>
            </w:r>
            <w:r w:rsidR="0066783A">
              <w:rPr>
                <w:szCs w:val="20"/>
                <w:lang w:val="sk-SK"/>
              </w:rPr>
              <w:t xml:space="preserve">group 1 mode desirable  </w:t>
            </w:r>
          </w:p>
          <w:p w14:paraId="0369669B" w14:textId="4CAD65E3" w:rsidR="003610E8" w:rsidRDefault="0066783A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No switchport</w:t>
            </w:r>
          </w:p>
        </w:tc>
        <w:tc>
          <w:tcPr>
            <w:tcW w:w="2399" w:type="dxa"/>
          </w:tcPr>
          <w:p w14:paraId="48C07C45" w14:textId="77777777" w:rsidR="0066783A" w:rsidRDefault="0066783A" w:rsidP="0066783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ra fa 0/11-12</w:t>
            </w:r>
          </w:p>
          <w:p w14:paraId="1B6C3903" w14:textId="06A1FDD8" w:rsidR="0066783A" w:rsidRDefault="0066783A" w:rsidP="0066783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Channel-group 1 mode desirable</w:t>
            </w:r>
          </w:p>
          <w:p w14:paraId="19AC51AA" w14:textId="21D3E8AE" w:rsidR="003610E8" w:rsidRPr="00B3637A" w:rsidRDefault="0066783A" w:rsidP="0066783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No switchport</w:t>
            </w:r>
          </w:p>
        </w:tc>
        <w:tc>
          <w:tcPr>
            <w:tcW w:w="2017" w:type="dxa"/>
          </w:tcPr>
          <w:p w14:paraId="02C5A8A0" w14:textId="77777777" w:rsidR="003610E8" w:rsidRDefault="003610E8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  <w:tr w:rsidR="0066783A" w:rsidRPr="00B558F2" w14:paraId="7E839B42" w14:textId="77777777" w:rsidTr="00857F04">
        <w:trPr>
          <w:trHeight w:val="311"/>
        </w:trPr>
        <w:tc>
          <w:tcPr>
            <w:tcW w:w="2896" w:type="dxa"/>
            <w:gridSpan w:val="2"/>
          </w:tcPr>
          <w:p w14:paraId="1279BFDC" w14:textId="60632F3F" w:rsidR="0066783A" w:rsidRDefault="0066783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Nastav portchannelu IP adresy, over ping</w:t>
            </w:r>
          </w:p>
        </w:tc>
        <w:tc>
          <w:tcPr>
            <w:tcW w:w="2398" w:type="dxa"/>
            <w:gridSpan w:val="3"/>
          </w:tcPr>
          <w:p w14:paraId="6CC2BA7D" w14:textId="77777777" w:rsidR="0066783A" w:rsidRDefault="0066783A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port 1</w:t>
            </w:r>
          </w:p>
          <w:p w14:paraId="13DDBC94" w14:textId="77777777" w:rsidR="0066783A" w:rsidRDefault="0066783A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No switchport</w:t>
            </w:r>
          </w:p>
          <w:p w14:paraId="63C20568" w14:textId="45E02C14" w:rsidR="0066783A" w:rsidRDefault="0066783A" w:rsidP="003610E8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Ip add 1.0.0.1 255.255.255.0</w:t>
            </w:r>
          </w:p>
        </w:tc>
        <w:tc>
          <w:tcPr>
            <w:tcW w:w="2399" w:type="dxa"/>
          </w:tcPr>
          <w:p w14:paraId="7C82094F" w14:textId="77777777" w:rsidR="0066783A" w:rsidRDefault="0066783A" w:rsidP="0066783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Int port 1</w:t>
            </w:r>
          </w:p>
          <w:p w14:paraId="23AC171C" w14:textId="77777777" w:rsidR="0066783A" w:rsidRDefault="0066783A" w:rsidP="0066783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No switchport</w:t>
            </w:r>
          </w:p>
          <w:p w14:paraId="2556403F" w14:textId="6CED9C06" w:rsidR="0066783A" w:rsidRDefault="0066783A" w:rsidP="0066783A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  Ip add 1.0.0.2 255.255.255.0</w:t>
            </w:r>
          </w:p>
        </w:tc>
        <w:tc>
          <w:tcPr>
            <w:tcW w:w="2017" w:type="dxa"/>
          </w:tcPr>
          <w:p w14:paraId="0D57254E" w14:textId="77777777" w:rsidR="0066783A" w:rsidRDefault="0066783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ether summ</w:t>
            </w:r>
          </w:p>
          <w:p w14:paraId="14586C19" w14:textId="77777777" w:rsidR="0066783A" w:rsidRDefault="0066783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>Sh ip int brie</w:t>
            </w:r>
          </w:p>
          <w:p w14:paraId="0A15A622" w14:textId="2FFA253C" w:rsidR="0066783A" w:rsidRDefault="0066783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  <w:r>
              <w:rPr>
                <w:szCs w:val="20"/>
                <w:lang w:val="sk-SK"/>
              </w:rPr>
              <w:t xml:space="preserve">Ping </w:t>
            </w:r>
          </w:p>
          <w:p w14:paraId="78EB8614" w14:textId="5481D86B" w:rsidR="0066783A" w:rsidRDefault="0066783A" w:rsidP="00EA71B5">
            <w:pPr>
              <w:pStyle w:val="BodyFormat"/>
              <w:spacing w:before="0" w:after="0"/>
              <w:ind w:left="0"/>
              <w:rPr>
                <w:szCs w:val="20"/>
                <w:lang w:val="sk-SK"/>
              </w:rPr>
            </w:pPr>
          </w:p>
        </w:tc>
      </w:tr>
    </w:tbl>
    <w:p w14:paraId="65D5AD82" w14:textId="1F37ABCA" w:rsidR="00CA630E" w:rsidRDefault="00CA630E" w:rsidP="00362536">
      <w:pPr>
        <w:rPr>
          <w:lang w:val="sk-SK"/>
        </w:rPr>
      </w:pPr>
    </w:p>
    <w:p w14:paraId="5456FDF9" w14:textId="6A15F32E" w:rsidR="007610C9" w:rsidRDefault="007610C9" w:rsidP="00362536">
      <w:pPr>
        <w:rPr>
          <w:lang w:val="sk-SK"/>
        </w:rPr>
      </w:pPr>
    </w:p>
    <w:p w14:paraId="0EAB1486" w14:textId="77777777" w:rsidR="00345ADF" w:rsidRDefault="00345ADF">
      <w:pPr>
        <w:rPr>
          <w:b/>
          <w:kern w:val="28"/>
          <w:sz w:val="26"/>
          <w:szCs w:val="26"/>
          <w:lang w:val="sk-SK"/>
        </w:rPr>
      </w:pPr>
      <w:r>
        <w:br w:type="page"/>
      </w:r>
    </w:p>
    <w:p w14:paraId="7A2149B7" w14:textId="6A926EA1" w:rsidR="007610C9" w:rsidRDefault="007610C9" w:rsidP="007610C9">
      <w:pPr>
        <w:pStyle w:val="Nadpis1"/>
      </w:pPr>
      <w:r>
        <w:lastRenderedPageBreak/>
        <w:t>Overenia a listingy</w:t>
      </w:r>
    </w:p>
    <w:p w14:paraId="5F52A935" w14:textId="3BC2BB87" w:rsidR="007610C9" w:rsidRDefault="007610C9" w:rsidP="007610C9">
      <w:pPr>
        <w:pStyle w:val="Nadpis2"/>
      </w:pPr>
      <w:r>
        <w:t>Chyba v etherchannel</w:t>
      </w:r>
    </w:p>
    <w:p w14:paraId="00057A38" w14:textId="337A9966" w:rsidR="007610C9" w:rsidRDefault="00F55728" w:rsidP="007610C9">
      <w:pPr>
        <w:rPr>
          <w:lang w:val="sk-SK"/>
        </w:rPr>
      </w:pPr>
      <w:r>
        <w:rPr>
          <w:lang w:val="sk-SK"/>
        </w:rPr>
        <w:t>Jedna strane je PAGP, druhá LACP</w:t>
      </w:r>
    </w:p>
    <w:p w14:paraId="42DCEE35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DLS1(config-if)#do sh ether sum</w:t>
      </w:r>
    </w:p>
    <w:p w14:paraId="30AB45F8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Flags:  </w:t>
      </w:r>
      <w:r w:rsidRPr="00F55728">
        <w:rPr>
          <w:highlight w:val="green"/>
          <w:lang w:val="sk-SK"/>
        </w:rPr>
        <w:t>D</w:t>
      </w:r>
      <w:r w:rsidRPr="00F55728">
        <w:rPr>
          <w:lang w:val="sk-SK"/>
        </w:rPr>
        <w:t xml:space="preserve"> - down        P - bundled in port-channel</w:t>
      </w:r>
    </w:p>
    <w:p w14:paraId="35A7F5FD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</w:t>
      </w:r>
      <w:r w:rsidRPr="00F55728">
        <w:rPr>
          <w:highlight w:val="yellow"/>
          <w:lang w:val="sk-SK"/>
        </w:rPr>
        <w:t>I</w:t>
      </w:r>
      <w:r w:rsidRPr="00F55728">
        <w:rPr>
          <w:lang w:val="sk-SK"/>
        </w:rPr>
        <w:t xml:space="preserve"> - stand-alone s - suspended</w:t>
      </w:r>
    </w:p>
    <w:p w14:paraId="0794BBE9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H - Hot-standby (LACP only)</w:t>
      </w:r>
    </w:p>
    <w:p w14:paraId="6FF99AAE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R - Layer3      S - Layer2</w:t>
      </w:r>
    </w:p>
    <w:p w14:paraId="55AFF886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U - in use      f - failed to allocate aggregator</w:t>
      </w:r>
    </w:p>
    <w:p w14:paraId="5ADE1B7F" w14:textId="77777777" w:rsidR="00F55728" w:rsidRPr="00F55728" w:rsidRDefault="00F55728" w:rsidP="00F55728">
      <w:pPr>
        <w:pStyle w:val="Kod"/>
        <w:rPr>
          <w:lang w:val="sk-SK"/>
        </w:rPr>
      </w:pPr>
    </w:p>
    <w:p w14:paraId="15D1C9C8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M - not in use, minimum links not met</w:t>
      </w:r>
    </w:p>
    <w:p w14:paraId="2C36ADB0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u - unsuitable for bundling</w:t>
      </w:r>
    </w:p>
    <w:p w14:paraId="48B1FCF9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w - waiting to be aggregated</w:t>
      </w:r>
    </w:p>
    <w:p w14:paraId="6F42B399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d - default port</w:t>
      </w:r>
    </w:p>
    <w:p w14:paraId="6CF0D7EF" w14:textId="77777777" w:rsidR="00F55728" w:rsidRPr="00F55728" w:rsidRDefault="00F55728" w:rsidP="00F55728">
      <w:pPr>
        <w:pStyle w:val="Kod"/>
        <w:rPr>
          <w:lang w:val="sk-SK"/>
        </w:rPr>
      </w:pPr>
    </w:p>
    <w:p w14:paraId="6E98E6A1" w14:textId="77777777" w:rsidR="00F55728" w:rsidRPr="00F55728" w:rsidRDefault="00F55728" w:rsidP="00F55728">
      <w:pPr>
        <w:pStyle w:val="Kod"/>
        <w:rPr>
          <w:lang w:val="sk-SK"/>
        </w:rPr>
      </w:pPr>
    </w:p>
    <w:p w14:paraId="7AD4A399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Number of channel-groups in use: 2</w:t>
      </w:r>
    </w:p>
    <w:p w14:paraId="4A952130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Number of aggregators:           2</w:t>
      </w:r>
    </w:p>
    <w:p w14:paraId="56270AF9" w14:textId="77777777" w:rsidR="00F55728" w:rsidRPr="00F55728" w:rsidRDefault="00F55728" w:rsidP="00F55728">
      <w:pPr>
        <w:pStyle w:val="Kod"/>
        <w:rPr>
          <w:lang w:val="sk-SK"/>
        </w:rPr>
      </w:pPr>
    </w:p>
    <w:p w14:paraId="32DCD8CF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Group  Port-channel  Protocol    Ports</w:t>
      </w:r>
    </w:p>
    <w:p w14:paraId="5D765BAF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------+-------------+-----------+-----------------------------------------------</w:t>
      </w:r>
    </w:p>
    <w:p w14:paraId="6E0E3E58" w14:textId="0A239721" w:rsid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2      Po2(</w:t>
      </w:r>
      <w:r w:rsidRPr="00F55728">
        <w:rPr>
          <w:highlight w:val="green"/>
          <w:lang w:val="sk-SK"/>
        </w:rPr>
        <w:t>SD</w:t>
      </w:r>
      <w:r w:rsidRPr="00F55728">
        <w:rPr>
          <w:lang w:val="sk-SK"/>
        </w:rPr>
        <w:t>)         PAgP      Fa0/7(</w:t>
      </w:r>
      <w:r w:rsidRPr="00F55728">
        <w:rPr>
          <w:highlight w:val="yellow"/>
          <w:lang w:val="sk-SK"/>
        </w:rPr>
        <w:t>I</w:t>
      </w:r>
      <w:r w:rsidRPr="00F55728">
        <w:rPr>
          <w:lang w:val="sk-SK"/>
        </w:rPr>
        <w:t>)    Fa0/8(I)</w:t>
      </w:r>
    </w:p>
    <w:p w14:paraId="5C96395D" w14:textId="77777777" w:rsidR="00F55728" w:rsidRDefault="00F55728" w:rsidP="00F55728">
      <w:pPr>
        <w:pStyle w:val="Kod"/>
        <w:rPr>
          <w:lang w:val="sk-SK"/>
        </w:rPr>
      </w:pPr>
    </w:p>
    <w:p w14:paraId="6F144244" w14:textId="77777777" w:rsidR="00F55728" w:rsidRDefault="00F55728" w:rsidP="00F55728">
      <w:pPr>
        <w:pStyle w:val="Kod"/>
        <w:rPr>
          <w:lang w:val="sk-SK"/>
        </w:rPr>
      </w:pPr>
    </w:p>
    <w:p w14:paraId="0E9FDD9C" w14:textId="77777777" w:rsidR="00F55728" w:rsidRDefault="00F55728" w:rsidP="00F55728">
      <w:pPr>
        <w:pStyle w:val="Kod"/>
        <w:rPr>
          <w:lang w:val="sk-SK"/>
        </w:rPr>
      </w:pPr>
    </w:p>
    <w:p w14:paraId="783811D2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ALS1#sh ether sum</w:t>
      </w:r>
    </w:p>
    <w:p w14:paraId="1A109D2D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Flags:  D - down        P - bundled in port-channel</w:t>
      </w:r>
    </w:p>
    <w:p w14:paraId="0A6A92CE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I - stand-alone s - suspended</w:t>
      </w:r>
    </w:p>
    <w:p w14:paraId="358E98F1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H - Hot-standby (LACP only)</w:t>
      </w:r>
    </w:p>
    <w:p w14:paraId="3A8E208E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R - Layer3      S - Layer2</w:t>
      </w:r>
    </w:p>
    <w:p w14:paraId="7983BA9A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U - in use      f - failed to allocate aggregator</w:t>
      </w:r>
    </w:p>
    <w:p w14:paraId="4D9AB00A" w14:textId="77777777" w:rsidR="00F55728" w:rsidRPr="00F55728" w:rsidRDefault="00F55728" w:rsidP="00F55728">
      <w:pPr>
        <w:pStyle w:val="Kod"/>
        <w:rPr>
          <w:lang w:val="sk-SK"/>
        </w:rPr>
      </w:pPr>
    </w:p>
    <w:p w14:paraId="4260407B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M - not in use, minimum links not met</w:t>
      </w:r>
    </w:p>
    <w:p w14:paraId="01968827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u - unsuitable for bundling</w:t>
      </w:r>
    </w:p>
    <w:p w14:paraId="06F1EF01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w - waiting to be aggregated</w:t>
      </w:r>
    </w:p>
    <w:p w14:paraId="0A6A9AA3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 xml:space="preserve">        d - default port</w:t>
      </w:r>
    </w:p>
    <w:p w14:paraId="36BB10B5" w14:textId="77777777" w:rsidR="00F55728" w:rsidRPr="00F55728" w:rsidRDefault="00F55728" w:rsidP="00F55728">
      <w:pPr>
        <w:pStyle w:val="Kod"/>
        <w:rPr>
          <w:lang w:val="sk-SK"/>
        </w:rPr>
      </w:pPr>
    </w:p>
    <w:p w14:paraId="417CB566" w14:textId="77777777" w:rsidR="00F55728" w:rsidRPr="00F55728" w:rsidRDefault="00F55728" w:rsidP="00F55728">
      <w:pPr>
        <w:pStyle w:val="Kod"/>
        <w:rPr>
          <w:lang w:val="sk-SK"/>
        </w:rPr>
      </w:pPr>
    </w:p>
    <w:p w14:paraId="6847F0B4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Number of channel-groups in use: 1</w:t>
      </w:r>
    </w:p>
    <w:p w14:paraId="2AEA23C0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Number of aggregators:           1</w:t>
      </w:r>
    </w:p>
    <w:p w14:paraId="736A47FA" w14:textId="77777777" w:rsidR="00F55728" w:rsidRPr="00F55728" w:rsidRDefault="00F55728" w:rsidP="00F55728">
      <w:pPr>
        <w:pStyle w:val="Kod"/>
        <w:rPr>
          <w:lang w:val="sk-SK"/>
        </w:rPr>
      </w:pPr>
    </w:p>
    <w:p w14:paraId="4F5829BF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Group  Port-channel  Protocol    Ports</w:t>
      </w:r>
    </w:p>
    <w:p w14:paraId="04465BD5" w14:textId="77777777" w:rsidR="00F55728" w:rsidRP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------+-------------+-----------+-----------------------------------------------</w:t>
      </w:r>
    </w:p>
    <w:p w14:paraId="1262BE63" w14:textId="1A3DACE2" w:rsidR="00F55728" w:rsidRDefault="00F55728" w:rsidP="00F55728">
      <w:pPr>
        <w:pStyle w:val="Kod"/>
        <w:rPr>
          <w:lang w:val="sk-SK"/>
        </w:rPr>
      </w:pPr>
      <w:r w:rsidRPr="00F55728">
        <w:rPr>
          <w:lang w:val="sk-SK"/>
        </w:rPr>
        <w:t>2      Po2(SD)         LACP      Fa0/7(I)    Fa0/8(I)</w:t>
      </w:r>
    </w:p>
    <w:p w14:paraId="0F67F9BE" w14:textId="04BE3007" w:rsidR="00CB177B" w:rsidRDefault="00CB177B" w:rsidP="00F55728">
      <w:pPr>
        <w:pStyle w:val="Kod"/>
        <w:rPr>
          <w:lang w:val="sk-SK"/>
        </w:rPr>
      </w:pPr>
    </w:p>
    <w:p w14:paraId="7F7D4B49" w14:textId="77777777" w:rsidR="00CB177B" w:rsidRDefault="00CB177B" w:rsidP="00F55728">
      <w:pPr>
        <w:pStyle w:val="Kod"/>
        <w:rPr>
          <w:lang w:val="sk-SK"/>
        </w:rPr>
      </w:pPr>
    </w:p>
    <w:p w14:paraId="4E3C6169" w14:textId="0881D038" w:rsidR="00CB177B" w:rsidRDefault="00CB177B" w:rsidP="00CB177B">
      <w:pPr>
        <w:pStyle w:val="Nadpis2"/>
      </w:pPr>
      <w:r>
        <w:lastRenderedPageBreak/>
        <w:t>Load Balance</w:t>
      </w:r>
    </w:p>
    <w:p w14:paraId="440B2B18" w14:textId="1C3F1E3C" w:rsidR="00CB177B" w:rsidRDefault="00CB177B" w:rsidP="00CB177B">
      <w:pPr>
        <w:pStyle w:val="Nadpis3"/>
      </w:pPr>
      <w:r>
        <w:t>3560v2</w:t>
      </w:r>
    </w:p>
    <w:p w14:paraId="64D42AB5" w14:textId="77777777" w:rsidR="00CB177B" w:rsidRPr="00CB177B" w:rsidRDefault="00CB177B" w:rsidP="00CB177B">
      <w:pPr>
        <w:pStyle w:val="Kod"/>
        <w:rPr>
          <w:lang w:val="sk-SK"/>
        </w:rPr>
      </w:pPr>
      <w:r w:rsidRPr="00CB177B">
        <w:rPr>
          <w:lang w:val="sk-SK"/>
        </w:rPr>
        <w:t>DLS1#sh etherchannel load-balance</w:t>
      </w:r>
    </w:p>
    <w:p w14:paraId="3A77549F" w14:textId="77777777" w:rsidR="00CB177B" w:rsidRPr="00CB177B" w:rsidRDefault="00CB177B" w:rsidP="00CB177B">
      <w:pPr>
        <w:pStyle w:val="Kod"/>
        <w:rPr>
          <w:lang w:val="sk-SK"/>
        </w:rPr>
      </w:pPr>
      <w:r w:rsidRPr="00CB177B">
        <w:rPr>
          <w:lang w:val="sk-SK"/>
        </w:rPr>
        <w:t>EtherChannel Load-Balancing Configuration:</w:t>
      </w:r>
    </w:p>
    <w:p w14:paraId="0EF61CB3" w14:textId="77777777" w:rsidR="00CB177B" w:rsidRPr="00CB177B" w:rsidRDefault="00CB177B" w:rsidP="00CB177B">
      <w:pPr>
        <w:pStyle w:val="Kod"/>
        <w:rPr>
          <w:lang w:val="sk-SK"/>
        </w:rPr>
      </w:pPr>
      <w:r w:rsidRPr="00CB177B">
        <w:rPr>
          <w:lang w:val="sk-SK"/>
        </w:rPr>
        <w:t xml:space="preserve">        src-mac</w:t>
      </w:r>
    </w:p>
    <w:p w14:paraId="12B7B6B4" w14:textId="77777777" w:rsidR="00CB177B" w:rsidRPr="00CB177B" w:rsidRDefault="00CB177B" w:rsidP="00CB177B">
      <w:pPr>
        <w:pStyle w:val="Kod"/>
        <w:rPr>
          <w:lang w:val="sk-SK"/>
        </w:rPr>
      </w:pPr>
    </w:p>
    <w:p w14:paraId="2CE8C94B" w14:textId="77777777" w:rsidR="00CB177B" w:rsidRPr="00CB177B" w:rsidRDefault="00CB177B" w:rsidP="00CB177B">
      <w:pPr>
        <w:pStyle w:val="Kod"/>
        <w:rPr>
          <w:lang w:val="sk-SK"/>
        </w:rPr>
      </w:pPr>
      <w:r w:rsidRPr="00CB177B">
        <w:rPr>
          <w:lang w:val="sk-SK"/>
        </w:rPr>
        <w:t>EtherChannel Load-Balancing Addresses Used Per-Protocol:</w:t>
      </w:r>
    </w:p>
    <w:p w14:paraId="797F1B08" w14:textId="77777777" w:rsidR="00CB177B" w:rsidRPr="00CB177B" w:rsidRDefault="00CB177B" w:rsidP="00CB177B">
      <w:pPr>
        <w:pStyle w:val="Kod"/>
        <w:rPr>
          <w:lang w:val="sk-SK"/>
        </w:rPr>
      </w:pPr>
      <w:r w:rsidRPr="00CB177B">
        <w:rPr>
          <w:lang w:val="sk-SK"/>
        </w:rPr>
        <w:t>Non-IP: Source MAC address</w:t>
      </w:r>
    </w:p>
    <w:p w14:paraId="1C3D0B7A" w14:textId="77777777" w:rsidR="00CB177B" w:rsidRPr="00CB177B" w:rsidRDefault="00CB177B" w:rsidP="00CB177B">
      <w:pPr>
        <w:pStyle w:val="Kod"/>
        <w:rPr>
          <w:lang w:val="sk-SK"/>
        </w:rPr>
      </w:pPr>
      <w:r w:rsidRPr="00CB177B">
        <w:rPr>
          <w:lang w:val="sk-SK"/>
        </w:rPr>
        <w:t xml:space="preserve">  IPv4: Source MAC address</w:t>
      </w:r>
    </w:p>
    <w:p w14:paraId="7B80FFB9" w14:textId="6CEE0DAD" w:rsidR="00CB177B" w:rsidRDefault="00CB177B" w:rsidP="00CB177B">
      <w:pPr>
        <w:pStyle w:val="Kod"/>
        <w:rPr>
          <w:lang w:val="sk-SK"/>
        </w:rPr>
      </w:pPr>
      <w:r w:rsidRPr="00CB177B">
        <w:rPr>
          <w:lang w:val="sk-SK"/>
        </w:rPr>
        <w:t xml:space="preserve">  IPv6: Source MAC address</w:t>
      </w:r>
    </w:p>
    <w:p w14:paraId="038F9532" w14:textId="77777777" w:rsidR="00CB177B" w:rsidRPr="00CB177B" w:rsidRDefault="00CB177B" w:rsidP="00CB177B">
      <w:pPr>
        <w:rPr>
          <w:lang w:val="sk-SK"/>
        </w:rPr>
      </w:pPr>
    </w:p>
    <w:p w14:paraId="2779131D" w14:textId="5F277C2E" w:rsidR="00CB177B" w:rsidRDefault="00CB177B" w:rsidP="00CB177B">
      <w:pPr>
        <w:pStyle w:val="Nadpis3"/>
      </w:pPr>
      <w:r>
        <w:t>2960</w:t>
      </w:r>
    </w:p>
    <w:p w14:paraId="049FD70A" w14:textId="77777777" w:rsidR="00CB177B" w:rsidRPr="00CB177B" w:rsidRDefault="00CB177B" w:rsidP="00CB177B">
      <w:pPr>
        <w:pStyle w:val="Kod"/>
      </w:pPr>
      <w:r w:rsidRPr="00CB177B">
        <w:t>ALS1#sh etherchannel load-balance</w:t>
      </w:r>
    </w:p>
    <w:p w14:paraId="03095DB3" w14:textId="77777777" w:rsidR="00CB177B" w:rsidRPr="00CB177B" w:rsidRDefault="00CB177B" w:rsidP="00CB177B">
      <w:pPr>
        <w:pStyle w:val="Kod"/>
      </w:pPr>
      <w:r w:rsidRPr="00CB177B">
        <w:t>EtherChannel Load-Balancing Configuration:</w:t>
      </w:r>
    </w:p>
    <w:p w14:paraId="7AF68A60" w14:textId="195C3EF2" w:rsidR="00CB177B" w:rsidRDefault="00CB177B" w:rsidP="00CB177B">
      <w:pPr>
        <w:pStyle w:val="Kod"/>
      </w:pPr>
      <w:r w:rsidRPr="00CB177B">
        <w:t xml:space="preserve">        src-mac</w:t>
      </w:r>
    </w:p>
    <w:p w14:paraId="70F68ECF" w14:textId="5B0E3CF2" w:rsidR="00B3637A" w:rsidRDefault="00B3637A" w:rsidP="00CB177B">
      <w:pPr>
        <w:pStyle w:val="Kod"/>
        <w:rPr>
          <w:lang w:val="sk-SK"/>
        </w:rPr>
      </w:pPr>
    </w:p>
    <w:p w14:paraId="41545358" w14:textId="19C95E15" w:rsidR="00B3637A" w:rsidRDefault="00B3637A" w:rsidP="00B3637A">
      <w:pPr>
        <w:pStyle w:val="Nadpis2"/>
      </w:pPr>
      <w:r>
        <w:t>Load Balance test</w:t>
      </w:r>
    </w:p>
    <w:p w14:paraId="0479B921" w14:textId="77777777" w:rsidR="00B3637A" w:rsidRPr="00B3637A" w:rsidRDefault="00B3637A" w:rsidP="00B3637A">
      <w:pPr>
        <w:pStyle w:val="Kod"/>
      </w:pPr>
      <w:r w:rsidRPr="00B3637A">
        <w:t>DLS1#test etherchannel load-balance in po 2 ip 10.1.99.103 10.1.99.203</w:t>
      </w:r>
    </w:p>
    <w:p w14:paraId="4CBFE15B" w14:textId="77777777" w:rsidR="00B3637A" w:rsidRPr="00B3637A" w:rsidRDefault="00B3637A" w:rsidP="00B3637A">
      <w:pPr>
        <w:pStyle w:val="Kod"/>
      </w:pPr>
      <w:r w:rsidRPr="00B3637A">
        <w:t>Would select Fa0/8 of Po2</w:t>
      </w:r>
    </w:p>
    <w:p w14:paraId="78354D00" w14:textId="77777777" w:rsidR="00B3637A" w:rsidRPr="00B3637A" w:rsidRDefault="00B3637A" w:rsidP="00B3637A">
      <w:pPr>
        <w:pStyle w:val="Kod"/>
      </w:pPr>
    </w:p>
    <w:p w14:paraId="2FD7FD40" w14:textId="77777777" w:rsidR="00B3637A" w:rsidRPr="00B3637A" w:rsidRDefault="00B3637A" w:rsidP="00B3637A">
      <w:pPr>
        <w:pStyle w:val="Kod"/>
      </w:pPr>
      <w:r w:rsidRPr="00B3637A">
        <w:t>DLS1#test etherchannel load-balance in po 2 ip 10.1.99.103 10.1.99.203</w:t>
      </w:r>
    </w:p>
    <w:p w14:paraId="0C1B4AA8" w14:textId="77777777" w:rsidR="00B3637A" w:rsidRPr="00B3637A" w:rsidRDefault="00B3637A" w:rsidP="00B3637A">
      <w:pPr>
        <w:pStyle w:val="Kod"/>
      </w:pPr>
      <w:r w:rsidRPr="00B3637A">
        <w:t>Would select Fa0/8 of Po2</w:t>
      </w:r>
    </w:p>
    <w:p w14:paraId="0E0BD0AC" w14:textId="77777777" w:rsidR="00B3637A" w:rsidRPr="00B3637A" w:rsidRDefault="00B3637A" w:rsidP="00B3637A">
      <w:pPr>
        <w:pStyle w:val="Kod"/>
      </w:pPr>
    </w:p>
    <w:p w14:paraId="76510E74" w14:textId="77777777" w:rsidR="00B3637A" w:rsidRPr="00B3637A" w:rsidRDefault="00B3637A" w:rsidP="00B3637A">
      <w:pPr>
        <w:pStyle w:val="Kod"/>
      </w:pPr>
      <w:r w:rsidRPr="00B3637A">
        <w:t>DLS1#test etherchannel load-balance in po 2 ip 10.1.99.103 10.1.99.204</w:t>
      </w:r>
    </w:p>
    <w:p w14:paraId="4CB6BEFA" w14:textId="1EA46C48" w:rsidR="00B3637A" w:rsidRDefault="00B3637A" w:rsidP="00B3637A">
      <w:pPr>
        <w:pStyle w:val="Kod"/>
      </w:pPr>
      <w:r w:rsidRPr="00B3637A">
        <w:t>Would select Fa0/7 of Po2</w:t>
      </w:r>
    </w:p>
    <w:p w14:paraId="38AD8301" w14:textId="037196E2" w:rsidR="0066783A" w:rsidRDefault="0066783A" w:rsidP="00B3637A">
      <w:pPr>
        <w:pStyle w:val="Kod"/>
        <w:rPr>
          <w:lang w:val="sk-SK"/>
        </w:rPr>
      </w:pPr>
    </w:p>
    <w:p w14:paraId="6C29320A" w14:textId="77777777" w:rsidR="0066783A" w:rsidRDefault="0066783A" w:rsidP="00B3637A">
      <w:pPr>
        <w:pStyle w:val="Kod"/>
        <w:rPr>
          <w:lang w:val="sk-SK"/>
        </w:rPr>
      </w:pPr>
    </w:p>
    <w:p w14:paraId="5AD8D875" w14:textId="0F2190EB" w:rsidR="0066783A" w:rsidRDefault="0066783A" w:rsidP="0066783A">
      <w:pPr>
        <w:pStyle w:val="Nadpis1"/>
      </w:pPr>
      <w:r>
        <w:t>L3 EtherChannel</w:t>
      </w:r>
    </w:p>
    <w:p w14:paraId="319DD5D8" w14:textId="7E607B15" w:rsidR="0066783A" w:rsidRDefault="0066783A" w:rsidP="0066783A">
      <w:pPr>
        <w:pStyle w:val="Nadpis2"/>
      </w:pPr>
      <w:r>
        <w:t xml:space="preserve">Funkčný </w:t>
      </w:r>
    </w:p>
    <w:p w14:paraId="565EC399" w14:textId="77777777" w:rsidR="0066783A" w:rsidRDefault="0066783A" w:rsidP="0066783A">
      <w:pPr>
        <w:rPr>
          <w:lang w:val="sk-SK"/>
        </w:rPr>
      </w:pPr>
    </w:p>
    <w:p w14:paraId="0C829EE0" w14:textId="77777777" w:rsidR="0066783A" w:rsidRPr="0066783A" w:rsidRDefault="0066783A" w:rsidP="0066783A">
      <w:pPr>
        <w:rPr>
          <w:lang w:val="sk-SK"/>
        </w:rPr>
      </w:pPr>
    </w:p>
    <w:p w14:paraId="72A088B1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>DLS2#sh etherchannel summary</w:t>
      </w:r>
    </w:p>
    <w:p w14:paraId="13A8EA03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>Flags:  D - down        P - bundled in port-channel</w:t>
      </w:r>
    </w:p>
    <w:p w14:paraId="5226245E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 xml:space="preserve">        I - stand-alone s - suspended</w:t>
      </w:r>
    </w:p>
    <w:p w14:paraId="1C4E1B98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 xml:space="preserve">        H - Hot-standby (LACP only)</w:t>
      </w:r>
    </w:p>
    <w:p w14:paraId="7B8549D7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 xml:space="preserve">        R - Layer3      S - Layer2</w:t>
      </w:r>
    </w:p>
    <w:p w14:paraId="436EC314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 xml:space="preserve">        U - in use      f - failed to allocate aggregator</w:t>
      </w:r>
    </w:p>
    <w:p w14:paraId="0B3EA76B" w14:textId="77777777" w:rsidR="0066783A" w:rsidRPr="0066783A" w:rsidRDefault="0066783A" w:rsidP="0066783A">
      <w:pPr>
        <w:pStyle w:val="Kod"/>
        <w:rPr>
          <w:lang w:val="sk-SK"/>
        </w:rPr>
      </w:pPr>
    </w:p>
    <w:p w14:paraId="7DA95C7B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 xml:space="preserve">        M - not in use, minimum links not met</w:t>
      </w:r>
    </w:p>
    <w:p w14:paraId="654DC5C1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 xml:space="preserve">        u - unsuitable for bundling</w:t>
      </w:r>
    </w:p>
    <w:p w14:paraId="73A86CAE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 xml:space="preserve">        w - waiting to be aggregated</w:t>
      </w:r>
    </w:p>
    <w:p w14:paraId="1F5E3ACF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 xml:space="preserve">        d - default port</w:t>
      </w:r>
    </w:p>
    <w:p w14:paraId="7D02EABE" w14:textId="77777777" w:rsidR="0066783A" w:rsidRPr="0066783A" w:rsidRDefault="0066783A" w:rsidP="0066783A">
      <w:pPr>
        <w:pStyle w:val="Kod"/>
        <w:rPr>
          <w:lang w:val="sk-SK"/>
        </w:rPr>
      </w:pPr>
    </w:p>
    <w:p w14:paraId="73F4692A" w14:textId="77777777" w:rsidR="0066783A" w:rsidRPr="0066783A" w:rsidRDefault="0066783A" w:rsidP="0066783A">
      <w:pPr>
        <w:pStyle w:val="Kod"/>
        <w:rPr>
          <w:lang w:val="sk-SK"/>
        </w:rPr>
      </w:pPr>
    </w:p>
    <w:p w14:paraId="02737110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>Number of channel-groups in use: 1</w:t>
      </w:r>
    </w:p>
    <w:p w14:paraId="21C52F95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>Number of aggregators:           1</w:t>
      </w:r>
    </w:p>
    <w:p w14:paraId="24BF2686" w14:textId="77777777" w:rsidR="0066783A" w:rsidRPr="0066783A" w:rsidRDefault="0066783A" w:rsidP="0066783A">
      <w:pPr>
        <w:pStyle w:val="Kod"/>
        <w:rPr>
          <w:lang w:val="sk-SK"/>
        </w:rPr>
      </w:pPr>
    </w:p>
    <w:p w14:paraId="5435A06B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lastRenderedPageBreak/>
        <w:t>Group  Port-channel  Protocol    Ports</w:t>
      </w:r>
    </w:p>
    <w:p w14:paraId="28581C7D" w14:textId="77777777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>------+-------------+-----------+-----------------------------------------------</w:t>
      </w:r>
    </w:p>
    <w:p w14:paraId="3387EB26" w14:textId="5749A54D" w:rsidR="0066783A" w:rsidRPr="0066783A" w:rsidRDefault="0066783A" w:rsidP="0066783A">
      <w:pPr>
        <w:pStyle w:val="Kod"/>
        <w:rPr>
          <w:lang w:val="sk-SK"/>
        </w:rPr>
      </w:pPr>
      <w:r w:rsidRPr="0066783A">
        <w:rPr>
          <w:lang w:val="sk-SK"/>
        </w:rPr>
        <w:t>1      Po1(</w:t>
      </w:r>
      <w:r w:rsidRPr="0066783A">
        <w:rPr>
          <w:highlight w:val="green"/>
          <w:lang w:val="sk-SK"/>
        </w:rPr>
        <w:t>RU</w:t>
      </w:r>
      <w:r w:rsidRPr="0066783A">
        <w:rPr>
          <w:lang w:val="sk-SK"/>
        </w:rPr>
        <w:t>)         PAgP      Fa0/11(P)   Fa0/12(P)</w:t>
      </w:r>
    </w:p>
    <w:sectPr w:rsidR="0066783A" w:rsidRPr="0066783A" w:rsidSect="009A7350">
      <w:footerReference w:type="even" r:id="rId10"/>
      <w:pgSz w:w="12240" w:h="15840" w:code="1"/>
      <w:pgMar w:top="1440" w:right="1080" w:bottom="1152" w:left="1080" w:header="720" w:footer="720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2EE26" w14:textId="77777777" w:rsidR="005A1119" w:rsidRDefault="005A1119">
      <w:r>
        <w:separator/>
      </w:r>
    </w:p>
  </w:endnote>
  <w:endnote w:type="continuationSeparator" w:id="0">
    <w:p w14:paraId="1BD47F0C" w14:textId="77777777" w:rsidR="005A1119" w:rsidRDefault="005A1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DAJE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573AB" w14:textId="77777777" w:rsidR="00866566" w:rsidRDefault="00866566">
    <w:pPr>
      <w:pBdr>
        <w:top w:val="single" w:sz="4" w:space="1" w:color="auto"/>
      </w:pBdr>
      <w:tabs>
        <w:tab w:val="left" w:pos="720"/>
        <w:tab w:val="center" w:pos="2610"/>
        <w:tab w:val="right" w:pos="9648"/>
      </w:tabs>
      <w:spacing w:before="130" w:line="260" w:lineRule="exac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</w:instrText>
    </w:r>
    <w:r>
      <w:rPr>
        <w:sz w:val="16"/>
      </w:rPr>
      <w:fldChar w:fldCharType="separate"/>
    </w:r>
    <w:r>
      <w:rPr>
        <w:noProof/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- </w:t>
    </w:r>
    <w:r>
      <w:rPr>
        <w:sz w:val="16"/>
      </w:rPr>
      <w:fldChar w:fldCharType="begin"/>
    </w:r>
    <w:r>
      <w:rPr>
        <w:sz w:val="16"/>
      </w:rPr>
      <w:instrText xml:space="preserve"> NUMPAGES </w:instrText>
    </w:r>
    <w:r>
      <w:rPr>
        <w:sz w:val="16"/>
      </w:rPr>
      <w:fldChar w:fldCharType="separate"/>
    </w:r>
    <w:r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ab/>
      <w:t>CCNP 1: Advanced Routing v3.0 - Lab 1.4.1</w:t>
    </w:r>
    <w:r>
      <w:rPr>
        <w:sz w:val="16"/>
      </w:rPr>
      <w:tab/>
      <w:t xml:space="preserve">Copyright </w:t>
    </w:r>
    <w:r>
      <w:rPr>
        <w:sz w:val="16"/>
      </w:rPr>
      <w:sym w:font="Symbol" w:char="F0D3"/>
    </w:r>
    <w:r>
      <w:rPr>
        <w:sz w:val="16"/>
      </w:rPr>
      <w:t xml:space="preserve"> 2003, Cisco Systems, Inc.</w:t>
    </w:r>
  </w:p>
  <w:p w14:paraId="5BD573AC" w14:textId="77777777" w:rsidR="00866566" w:rsidRDefault="0086656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692F41" w14:textId="77777777" w:rsidR="005A1119" w:rsidRDefault="005A1119">
      <w:r>
        <w:separator/>
      </w:r>
    </w:p>
  </w:footnote>
  <w:footnote w:type="continuationSeparator" w:id="0">
    <w:p w14:paraId="4F7F89EE" w14:textId="77777777" w:rsidR="005A1119" w:rsidRDefault="005A1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2A04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44C8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5B27D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568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B0D3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8AAE2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166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5A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40FB36"/>
    <w:lvl w:ilvl="0">
      <w:start w:val="1"/>
      <w:numFmt w:val="decimal"/>
      <w:pStyle w:val="slovanzoznam"/>
      <w:lvlText w:val="%1."/>
      <w:lvlJc w:val="left"/>
      <w:pPr>
        <w:tabs>
          <w:tab w:val="num" w:pos="1555"/>
        </w:tabs>
        <w:ind w:left="1555" w:hanging="360"/>
      </w:pPr>
      <w:rPr>
        <w:rFonts w:ascii="Times" w:hAnsi="Times" w:hint="default"/>
        <w:b w:val="0"/>
        <w:i w:val="0"/>
        <w:kern w:val="0"/>
        <w:sz w:val="22"/>
        <w:szCs w:val="22"/>
      </w:rPr>
    </w:lvl>
  </w:abstractNum>
  <w:abstractNum w:abstractNumId="9" w15:restartNumberingAfterBreak="0">
    <w:nsid w:val="FFFFFF89"/>
    <w:multiLevelType w:val="singleLevel"/>
    <w:tmpl w:val="84F87F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70C52"/>
    <w:multiLevelType w:val="hybridMultilevel"/>
    <w:tmpl w:val="F1D885E6"/>
    <w:lvl w:ilvl="0" w:tplc="AF224FB6">
      <w:start w:val="1"/>
      <w:numFmt w:val="decimal"/>
      <w:pStyle w:val="Substepnum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EF6883"/>
    <w:multiLevelType w:val="multilevel"/>
    <w:tmpl w:val="6FC6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2" w15:restartNumberingAfterBreak="0">
    <w:nsid w:val="05860473"/>
    <w:multiLevelType w:val="hybridMultilevel"/>
    <w:tmpl w:val="8A1A715C"/>
    <w:lvl w:ilvl="0" w:tplc="F6222C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C2494"/>
    <w:multiLevelType w:val="multilevel"/>
    <w:tmpl w:val="94B2F04A"/>
    <w:lvl w:ilvl="0">
      <w:start w:val="1"/>
      <w:numFmt w:val="upperLetter"/>
      <w:pStyle w:val="AnswerStyle"/>
      <w:lvlText w:val="%1)"/>
      <w:lvlJc w:val="left"/>
      <w:pPr>
        <w:tabs>
          <w:tab w:val="num" w:pos="2635"/>
        </w:tabs>
        <w:ind w:left="2635" w:hanging="720"/>
      </w:pPr>
      <w:rPr>
        <w:rFonts w:ascii="Times" w:hAnsi="Times" w:hint="default"/>
        <w:b w:val="0"/>
        <w:i w:val="0"/>
        <w:color w:val="auto"/>
        <w:sz w:val="22"/>
        <w:szCs w:val="22"/>
        <w:u w:val="none"/>
      </w:rPr>
    </w:lvl>
    <w:lvl w:ilvl="1">
      <w:start w:val="1"/>
      <w:numFmt w:val="upperLetter"/>
      <w:lvlText w:val="%2)"/>
      <w:lvlJc w:val="left"/>
      <w:pPr>
        <w:tabs>
          <w:tab w:val="num" w:pos="3355"/>
        </w:tabs>
        <w:ind w:left="3355" w:hanging="720"/>
      </w:pPr>
      <w:rPr>
        <w:rFonts w:hint="default"/>
      </w:rPr>
    </w:lvl>
    <w:lvl w:ilvl="2">
      <w:start w:val="1"/>
      <w:numFmt w:val="bullet"/>
      <w:lvlText w:val="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4" w15:restartNumberingAfterBreak="0">
    <w:nsid w:val="0997154C"/>
    <w:multiLevelType w:val="hybridMultilevel"/>
    <w:tmpl w:val="784212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3C3E26"/>
    <w:multiLevelType w:val="hybridMultilevel"/>
    <w:tmpl w:val="CC407008"/>
    <w:lvl w:ilvl="0" w:tplc="22103EA6">
      <w:start w:val="1"/>
      <w:numFmt w:val="decimal"/>
      <w:pStyle w:val="ListSteps"/>
      <w:lvlText w:val="Step %1"/>
      <w:lvlJc w:val="left"/>
      <w:pPr>
        <w:tabs>
          <w:tab w:val="num" w:pos="2160"/>
        </w:tabs>
        <w:ind w:left="2160" w:hanging="965"/>
      </w:pPr>
      <w:rPr>
        <w:rFonts w:ascii="Arial" w:hAnsi="Arial" w:hint="default"/>
        <w:b/>
        <w:i w:val="0"/>
        <w:sz w:val="18"/>
        <w:szCs w:val="18"/>
        <w:effect w:val="none"/>
      </w:rPr>
    </w:lvl>
    <w:lvl w:ilvl="1" w:tplc="6EC4E89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18"/>
        <w:szCs w:val="18"/>
        <w:effect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CA5C6E"/>
    <w:multiLevelType w:val="hybridMultilevel"/>
    <w:tmpl w:val="A3DA7A70"/>
    <w:lvl w:ilvl="0" w:tplc="D02263B6">
      <w:start w:val="1"/>
      <w:numFmt w:val="bullet"/>
      <w:pStyle w:val="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0DC910F1"/>
    <w:multiLevelType w:val="hybridMultilevel"/>
    <w:tmpl w:val="481E2D9C"/>
    <w:lvl w:ilvl="0" w:tplc="3CB6866C">
      <w:start w:val="1"/>
      <w:numFmt w:val="bullet"/>
      <w:lvlText w:val=""/>
      <w:lvlJc w:val="left"/>
      <w:pPr>
        <w:tabs>
          <w:tab w:val="num" w:pos="1325"/>
        </w:tabs>
        <w:ind w:left="1325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18" w15:restartNumberingAfterBreak="0">
    <w:nsid w:val="129877E9"/>
    <w:multiLevelType w:val="hybridMultilevel"/>
    <w:tmpl w:val="4FE2F678"/>
    <w:lvl w:ilvl="0" w:tplc="5C326F96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F271E9"/>
    <w:multiLevelType w:val="hybridMultilevel"/>
    <w:tmpl w:val="9DBA6B80"/>
    <w:lvl w:ilvl="0" w:tplc="04090001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210"/>
        </w:tabs>
        <w:ind w:left="121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0"/>
        </w:tabs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0"/>
        </w:tabs>
        <w:ind w:left="337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0"/>
        </w:tabs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0"/>
        </w:tabs>
        <w:ind w:left="553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</w:rPr>
    </w:lvl>
  </w:abstractNum>
  <w:abstractNum w:abstractNumId="20" w15:restartNumberingAfterBreak="0">
    <w:nsid w:val="176C2C68"/>
    <w:multiLevelType w:val="hybridMultilevel"/>
    <w:tmpl w:val="417A6418"/>
    <w:lvl w:ilvl="0" w:tplc="77D0E16C">
      <w:start w:val="1"/>
      <w:numFmt w:val="bullet"/>
      <w:pStyle w:val="Bullet1Last"/>
      <w:lvlText w:val="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b w:val="0"/>
        <w:i w:val="0"/>
        <w:sz w:val="18"/>
        <w:szCs w:val="18"/>
      </w:rPr>
    </w:lvl>
    <w:lvl w:ilvl="1" w:tplc="A9B894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B1F226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C03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0823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45565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9EAE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B4C7F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B6F202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0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1F9C5C50"/>
    <w:multiLevelType w:val="hybridMultilevel"/>
    <w:tmpl w:val="601ED5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1FA3766A"/>
    <w:multiLevelType w:val="hybridMultilevel"/>
    <w:tmpl w:val="11263F4C"/>
    <w:lvl w:ilvl="0" w:tplc="696255DA">
      <w:start w:val="19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0FE78C7"/>
    <w:multiLevelType w:val="hybridMultilevel"/>
    <w:tmpl w:val="0E6CAB4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6222C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21783B85"/>
    <w:multiLevelType w:val="hybridMultilevel"/>
    <w:tmpl w:val="804AF40A"/>
    <w:lvl w:ilvl="0" w:tplc="7E46B732">
      <w:start w:val="1"/>
      <w:numFmt w:val="none"/>
      <w:pStyle w:val="NoteCaution"/>
      <w:lvlText w:val="Caution"/>
      <w:lvlJc w:val="left"/>
      <w:pPr>
        <w:tabs>
          <w:tab w:val="num" w:pos="2275"/>
        </w:tabs>
        <w:ind w:left="2275" w:hanging="1080"/>
      </w:pPr>
      <w:rPr>
        <w:rFonts w:ascii="Arial" w:hAnsi="Arial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C53D0"/>
    <w:multiLevelType w:val="multilevel"/>
    <w:tmpl w:val="FF80690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7" w15:restartNumberingAfterBreak="0">
    <w:nsid w:val="2C4E65DF"/>
    <w:multiLevelType w:val="hybridMultilevel"/>
    <w:tmpl w:val="4C6C2458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E21039"/>
    <w:multiLevelType w:val="hybridMultilevel"/>
    <w:tmpl w:val="70469504"/>
    <w:lvl w:ilvl="0" w:tplc="43B6F2E2">
      <w:start w:val="1"/>
      <w:numFmt w:val="bullet"/>
      <w:pStyle w:val="Bullet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pStyle w:val="Bullet2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27D2424"/>
    <w:multiLevelType w:val="hybridMultilevel"/>
    <w:tmpl w:val="5EBCC3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D8331B"/>
    <w:multiLevelType w:val="multilevel"/>
    <w:tmpl w:val="0E6CAB44"/>
    <w:styleLink w:val="BulletRed"/>
    <w:lvl w:ilvl="0">
      <w:start w:val="1"/>
      <w:numFmt w:val="bullet"/>
      <w:pStyle w:val="BulletInstructor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color w:val="FF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373A683D"/>
    <w:multiLevelType w:val="hybridMultilevel"/>
    <w:tmpl w:val="ABCE826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37381F"/>
    <w:multiLevelType w:val="hybridMultilevel"/>
    <w:tmpl w:val="6BE8FA5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C333169"/>
    <w:multiLevelType w:val="hybridMultilevel"/>
    <w:tmpl w:val="47FE678E"/>
    <w:lvl w:ilvl="0" w:tplc="4560C7F2">
      <w:start w:val="1"/>
      <w:numFmt w:val="bullet"/>
      <w:pStyle w:val="Bullet20"/>
      <w:lvlText w:val="—"/>
      <w:lvlJc w:val="left"/>
      <w:pPr>
        <w:tabs>
          <w:tab w:val="num" w:pos="2160"/>
        </w:tabs>
        <w:ind w:left="2160" w:hanging="605"/>
      </w:pPr>
      <w:rPr>
        <w:rFonts w:ascii="Times" w:hAnsi="Times" w:hint="default"/>
        <w:b w:val="0"/>
        <w:i w:val="0"/>
        <w:sz w:val="22"/>
        <w:szCs w:val="22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EC96F24"/>
    <w:multiLevelType w:val="hybridMultilevel"/>
    <w:tmpl w:val="6130EF20"/>
    <w:lvl w:ilvl="0" w:tplc="FFFFFFFF">
      <w:start w:val="1"/>
      <w:numFmt w:val="bullet"/>
      <w:pStyle w:val="Bullet3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5170E0"/>
    <w:multiLevelType w:val="multilevel"/>
    <w:tmpl w:val="AEACAB36"/>
    <w:lvl w:ilvl="0">
      <w:start w:val="1"/>
      <w:numFmt w:val="lowerLetter"/>
      <w:pStyle w:val="NoteTip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6" w15:restartNumberingAfterBreak="0">
    <w:nsid w:val="44DD2727"/>
    <w:multiLevelType w:val="hybridMultilevel"/>
    <w:tmpl w:val="10665D96"/>
    <w:lvl w:ilvl="0" w:tplc="E7F4F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B2FAF"/>
    <w:multiLevelType w:val="hybridMultilevel"/>
    <w:tmpl w:val="B2CA62D4"/>
    <w:lvl w:ilvl="0" w:tplc="2BA263B0">
      <w:start w:val="1"/>
      <w:numFmt w:val="lowerLetter"/>
      <w:pStyle w:val="Substepalpha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9" w15:restartNumberingAfterBreak="0">
    <w:nsid w:val="4C3E35D2"/>
    <w:multiLevelType w:val="hybridMultilevel"/>
    <w:tmpl w:val="0954343E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E1A1244"/>
    <w:multiLevelType w:val="multilevel"/>
    <w:tmpl w:val="0E6CAB44"/>
    <w:numStyleLink w:val="BulletRed"/>
  </w:abstractNum>
  <w:abstractNum w:abstractNumId="41" w15:restartNumberingAfterBreak="0">
    <w:nsid w:val="52281CA3"/>
    <w:multiLevelType w:val="hybridMultilevel"/>
    <w:tmpl w:val="E67E2462"/>
    <w:lvl w:ilvl="0" w:tplc="22103EA6">
      <w:start w:val="1"/>
      <w:numFmt w:val="bullet"/>
      <w:pStyle w:val="BulletCheckbox"/>
      <w:lvlText w:val=""/>
      <w:lvlJc w:val="left"/>
      <w:pPr>
        <w:tabs>
          <w:tab w:val="num" w:pos="1555"/>
        </w:tabs>
        <w:ind w:left="1555" w:hanging="360"/>
      </w:pPr>
      <w:rPr>
        <w:rFonts w:ascii="Wingdings" w:hAnsi="Wingdings" w:hint="default"/>
        <w:sz w:val="18"/>
        <w:szCs w:val="18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6B2DB2"/>
    <w:multiLevelType w:val="hybridMultilevel"/>
    <w:tmpl w:val="65B2DF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FD83895"/>
    <w:multiLevelType w:val="hybridMultilevel"/>
    <w:tmpl w:val="F496DD76"/>
    <w:lvl w:ilvl="0" w:tplc="4A4CDC3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3795AB9"/>
    <w:multiLevelType w:val="hybridMultilevel"/>
    <w:tmpl w:val="79A4055A"/>
    <w:lvl w:ilvl="0" w:tplc="A59008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2C3A01"/>
    <w:multiLevelType w:val="hybridMultilevel"/>
    <w:tmpl w:val="A26EC682"/>
    <w:lvl w:ilvl="0" w:tplc="041B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804F6C"/>
    <w:multiLevelType w:val="multilevel"/>
    <w:tmpl w:val="18724CDC"/>
    <w:lvl w:ilvl="0">
      <w:start w:val="1"/>
      <w:numFmt w:val="decimal"/>
      <w:pStyle w:val="QuestionStem"/>
      <w:lvlText w:val="Q%1)"/>
      <w:lvlJc w:val="left"/>
      <w:pPr>
        <w:tabs>
          <w:tab w:val="num" w:pos="1915"/>
        </w:tabs>
        <w:ind w:left="1915" w:hanging="720"/>
      </w:pPr>
      <w:rPr>
        <w:rFonts w:ascii="Times" w:hAnsi="Times" w:hint="default"/>
        <w:b w:val="0"/>
        <w:i w:val="0"/>
        <w:sz w:val="22"/>
        <w:szCs w:val="22"/>
      </w:rPr>
    </w:lvl>
    <w:lvl w:ilvl="1">
      <w:start w:val="1"/>
      <w:numFmt w:val="upperLetter"/>
      <w:lvlText w:val="%2."/>
      <w:lvlJc w:val="left"/>
      <w:pPr>
        <w:tabs>
          <w:tab w:val="num" w:pos="2275"/>
        </w:tabs>
        <w:ind w:left="1915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995"/>
        </w:tabs>
        <w:ind w:left="2635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3715"/>
        </w:tabs>
        <w:ind w:left="3355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4435"/>
        </w:tabs>
        <w:ind w:left="4075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5155"/>
        </w:tabs>
        <w:ind w:left="4795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5875"/>
        </w:tabs>
        <w:ind w:left="5515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6595"/>
        </w:tabs>
        <w:ind w:left="6235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315"/>
        </w:tabs>
        <w:ind w:left="6955" w:firstLine="0"/>
      </w:pPr>
      <w:rPr>
        <w:rFonts w:hint="default"/>
      </w:rPr>
    </w:lvl>
  </w:abstractNum>
  <w:num w:numId="1">
    <w:abstractNumId w:val="28"/>
  </w:num>
  <w:num w:numId="2">
    <w:abstractNumId w:val="28"/>
  </w:num>
  <w:num w:numId="3">
    <w:abstractNumId w:val="10"/>
  </w:num>
  <w:num w:numId="4">
    <w:abstractNumId w:val="35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6"/>
  </w:num>
  <w:num w:numId="7">
    <w:abstractNumId w:val="15"/>
  </w:num>
  <w:num w:numId="8">
    <w:abstractNumId w:val="17"/>
  </w:num>
  <w:num w:numId="9">
    <w:abstractNumId w:val="20"/>
  </w:num>
  <w:num w:numId="10">
    <w:abstractNumId w:val="24"/>
  </w:num>
  <w:num w:numId="11">
    <w:abstractNumId w:val="8"/>
  </w:num>
  <w:num w:numId="12">
    <w:abstractNumId w:val="33"/>
  </w:num>
  <w:num w:numId="13">
    <w:abstractNumId w:val="34"/>
  </w:num>
  <w:num w:numId="14">
    <w:abstractNumId w:val="41"/>
  </w:num>
  <w:num w:numId="15">
    <w:abstractNumId w:val="25"/>
  </w:num>
  <w:num w:numId="16">
    <w:abstractNumId w:val="42"/>
  </w:num>
  <w:num w:numId="17">
    <w:abstractNumId w:val="12"/>
  </w:num>
  <w:num w:numId="1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3"/>
  </w:num>
  <w:num w:numId="20">
    <w:abstractNumId w:val="11"/>
  </w:num>
  <w:num w:numId="21">
    <w:abstractNumId w:val="19"/>
  </w:num>
  <w:num w:numId="22">
    <w:abstractNumId w:val="32"/>
  </w:num>
  <w:num w:numId="23">
    <w:abstractNumId w:val="26"/>
  </w:num>
  <w:num w:numId="24">
    <w:abstractNumId w:val="30"/>
  </w:num>
  <w:num w:numId="25">
    <w:abstractNumId w:val="40"/>
  </w:num>
  <w:num w:numId="26">
    <w:abstractNumId w:val="28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7"/>
  </w:num>
  <w:num w:numId="37">
    <w:abstractNumId w:val="44"/>
  </w:num>
  <w:num w:numId="38">
    <w:abstractNumId w:val="16"/>
  </w:num>
  <w:num w:numId="39">
    <w:abstractNumId w:val="22"/>
  </w:num>
  <w:num w:numId="40">
    <w:abstractNumId w:val="27"/>
  </w:num>
  <w:num w:numId="41">
    <w:abstractNumId w:val="29"/>
  </w:num>
  <w:num w:numId="42">
    <w:abstractNumId w:val="38"/>
  </w:num>
  <w:num w:numId="43">
    <w:abstractNumId w:val="21"/>
  </w:num>
  <w:num w:numId="44">
    <w:abstractNumId w:val="31"/>
  </w:num>
  <w:num w:numId="45">
    <w:abstractNumId w:val="14"/>
  </w:num>
  <w:num w:numId="46">
    <w:abstractNumId w:val="23"/>
  </w:num>
  <w:num w:numId="47">
    <w:abstractNumId w:val="18"/>
  </w:num>
  <w:num w:numId="48">
    <w:abstractNumId w:val="39"/>
  </w:num>
  <w:num w:numId="49">
    <w:abstractNumId w:val="45"/>
  </w:num>
  <w:num w:numId="50">
    <w:abstractNumId w:val="3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GrammaticalErrors/>
  <w:activeWritingStyle w:appName="MSWord" w:lang="en-US" w:vendorID="64" w:dllVersion="131078" w:nlCheck="1" w:checkStyle="0"/>
  <w:attachedTemplate r:id="rId1"/>
  <w:stylePaneFormatFilter w:val="BE08" w:allStyles="0" w:customStyles="0" w:latentStyles="0" w:stylesInUse="1" w:headingStyles="0" w:numberingStyles="0" w:tableStyles="0" w:directFormattingOnRuns="0" w:directFormattingOnParagraphs="1" w:directFormattingOnNumbering="1" w:directFormattingOnTables="1" w:clearFormatting="1" w:top3HeadingStyles="1" w:visibleStyles="0" w:alternateStyleNames="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42"/>
    <w:rsid w:val="00004DF5"/>
    <w:rsid w:val="00016E3F"/>
    <w:rsid w:val="00027D57"/>
    <w:rsid w:val="00050C83"/>
    <w:rsid w:val="00050F45"/>
    <w:rsid w:val="00063E9E"/>
    <w:rsid w:val="00067589"/>
    <w:rsid w:val="0008735A"/>
    <w:rsid w:val="000B4AB1"/>
    <w:rsid w:val="000B641E"/>
    <w:rsid w:val="000C36E3"/>
    <w:rsid w:val="000C43F0"/>
    <w:rsid w:val="000D7268"/>
    <w:rsid w:val="00103732"/>
    <w:rsid w:val="00110AD5"/>
    <w:rsid w:val="00112D60"/>
    <w:rsid w:val="001162D0"/>
    <w:rsid w:val="00121E3A"/>
    <w:rsid w:val="00140B37"/>
    <w:rsid w:val="00164C7D"/>
    <w:rsid w:val="00171D8D"/>
    <w:rsid w:val="00182EE7"/>
    <w:rsid w:val="00186325"/>
    <w:rsid w:val="001A5AEA"/>
    <w:rsid w:val="001C11AB"/>
    <w:rsid w:val="001C4976"/>
    <w:rsid w:val="001D19EE"/>
    <w:rsid w:val="001D2897"/>
    <w:rsid w:val="001D6CB2"/>
    <w:rsid w:val="00200D79"/>
    <w:rsid w:val="00202DE4"/>
    <w:rsid w:val="00236246"/>
    <w:rsid w:val="00242751"/>
    <w:rsid w:val="00256B48"/>
    <w:rsid w:val="0027053F"/>
    <w:rsid w:val="00275670"/>
    <w:rsid w:val="00285E61"/>
    <w:rsid w:val="002A283D"/>
    <w:rsid w:val="002A5812"/>
    <w:rsid w:val="002B3C95"/>
    <w:rsid w:val="002B5E07"/>
    <w:rsid w:val="002E0DAA"/>
    <w:rsid w:val="002F31D7"/>
    <w:rsid w:val="002F55FB"/>
    <w:rsid w:val="003162E2"/>
    <w:rsid w:val="00323802"/>
    <w:rsid w:val="00326178"/>
    <w:rsid w:val="00334FEA"/>
    <w:rsid w:val="0033705E"/>
    <w:rsid w:val="00345ADF"/>
    <w:rsid w:val="00353821"/>
    <w:rsid w:val="003610E8"/>
    <w:rsid w:val="00362536"/>
    <w:rsid w:val="00363793"/>
    <w:rsid w:val="003655FB"/>
    <w:rsid w:val="00371A66"/>
    <w:rsid w:val="00383190"/>
    <w:rsid w:val="00385065"/>
    <w:rsid w:val="00396411"/>
    <w:rsid w:val="003979C7"/>
    <w:rsid w:val="003A3D07"/>
    <w:rsid w:val="003B03EC"/>
    <w:rsid w:val="003B68E8"/>
    <w:rsid w:val="003D3DA4"/>
    <w:rsid w:val="003E220C"/>
    <w:rsid w:val="003E33CB"/>
    <w:rsid w:val="003F29D1"/>
    <w:rsid w:val="003F76B2"/>
    <w:rsid w:val="0041185C"/>
    <w:rsid w:val="00417F4C"/>
    <w:rsid w:val="004246B0"/>
    <w:rsid w:val="00445AAC"/>
    <w:rsid w:val="00452874"/>
    <w:rsid w:val="004663A6"/>
    <w:rsid w:val="004673DE"/>
    <w:rsid w:val="0047449F"/>
    <w:rsid w:val="004803C8"/>
    <w:rsid w:val="004A7BF9"/>
    <w:rsid w:val="004A7D56"/>
    <w:rsid w:val="004B5E30"/>
    <w:rsid w:val="004B6AD7"/>
    <w:rsid w:val="004B7239"/>
    <w:rsid w:val="004D1438"/>
    <w:rsid w:val="004F64F6"/>
    <w:rsid w:val="004F683E"/>
    <w:rsid w:val="005025E3"/>
    <w:rsid w:val="005034D5"/>
    <w:rsid w:val="00516B51"/>
    <w:rsid w:val="00517139"/>
    <w:rsid w:val="0052024F"/>
    <w:rsid w:val="00540C32"/>
    <w:rsid w:val="00540F7C"/>
    <w:rsid w:val="00543755"/>
    <w:rsid w:val="00555BC0"/>
    <w:rsid w:val="00580830"/>
    <w:rsid w:val="00582E74"/>
    <w:rsid w:val="005831EF"/>
    <w:rsid w:val="00596C24"/>
    <w:rsid w:val="005A1119"/>
    <w:rsid w:val="005A1426"/>
    <w:rsid w:val="005A3D3D"/>
    <w:rsid w:val="005A7692"/>
    <w:rsid w:val="005B6B1B"/>
    <w:rsid w:val="005C7342"/>
    <w:rsid w:val="005D6A69"/>
    <w:rsid w:val="005E4175"/>
    <w:rsid w:val="005E5BFE"/>
    <w:rsid w:val="005E5CBD"/>
    <w:rsid w:val="00606154"/>
    <w:rsid w:val="00612559"/>
    <w:rsid w:val="006210D6"/>
    <w:rsid w:val="006232FB"/>
    <w:rsid w:val="00627301"/>
    <w:rsid w:val="00630457"/>
    <w:rsid w:val="006313B5"/>
    <w:rsid w:val="0063222C"/>
    <w:rsid w:val="0063349B"/>
    <w:rsid w:val="0063661B"/>
    <w:rsid w:val="00643783"/>
    <w:rsid w:val="00644C7B"/>
    <w:rsid w:val="00645596"/>
    <w:rsid w:val="00651744"/>
    <w:rsid w:val="0065363B"/>
    <w:rsid w:val="006630E8"/>
    <w:rsid w:val="0066783A"/>
    <w:rsid w:val="006834B4"/>
    <w:rsid w:val="00696DC9"/>
    <w:rsid w:val="006A51FD"/>
    <w:rsid w:val="006B02DE"/>
    <w:rsid w:val="006B62C4"/>
    <w:rsid w:val="006C3FBF"/>
    <w:rsid w:val="006C63CD"/>
    <w:rsid w:val="006D7705"/>
    <w:rsid w:val="006E7A8C"/>
    <w:rsid w:val="00717762"/>
    <w:rsid w:val="007237E5"/>
    <w:rsid w:val="00740837"/>
    <w:rsid w:val="007610C9"/>
    <w:rsid w:val="00761F31"/>
    <w:rsid w:val="00764F26"/>
    <w:rsid w:val="00766C06"/>
    <w:rsid w:val="00775512"/>
    <w:rsid w:val="007817AD"/>
    <w:rsid w:val="00782805"/>
    <w:rsid w:val="00796F0B"/>
    <w:rsid w:val="007C6758"/>
    <w:rsid w:val="007C79D8"/>
    <w:rsid w:val="007E4F2A"/>
    <w:rsid w:val="007E54C7"/>
    <w:rsid w:val="007E745D"/>
    <w:rsid w:val="007E757F"/>
    <w:rsid w:val="007E79C3"/>
    <w:rsid w:val="00810110"/>
    <w:rsid w:val="00823A4E"/>
    <w:rsid w:val="0082628C"/>
    <w:rsid w:val="00830203"/>
    <w:rsid w:val="0084121E"/>
    <w:rsid w:val="0084507A"/>
    <w:rsid w:val="00847642"/>
    <w:rsid w:val="0085225E"/>
    <w:rsid w:val="00853D68"/>
    <w:rsid w:val="00866566"/>
    <w:rsid w:val="0087017A"/>
    <w:rsid w:val="0087091D"/>
    <w:rsid w:val="00882A3D"/>
    <w:rsid w:val="008A0307"/>
    <w:rsid w:val="008F7BA0"/>
    <w:rsid w:val="00900765"/>
    <w:rsid w:val="00920651"/>
    <w:rsid w:val="00927994"/>
    <w:rsid w:val="0095532F"/>
    <w:rsid w:val="00957C05"/>
    <w:rsid w:val="009607A0"/>
    <w:rsid w:val="009629D7"/>
    <w:rsid w:val="0097644B"/>
    <w:rsid w:val="00986550"/>
    <w:rsid w:val="009A3990"/>
    <w:rsid w:val="009A7350"/>
    <w:rsid w:val="009B217A"/>
    <w:rsid w:val="009B3516"/>
    <w:rsid w:val="009B41EA"/>
    <w:rsid w:val="009E637F"/>
    <w:rsid w:val="009E648C"/>
    <w:rsid w:val="00A045BB"/>
    <w:rsid w:val="00A160CD"/>
    <w:rsid w:val="00A219B0"/>
    <w:rsid w:val="00A268F3"/>
    <w:rsid w:val="00A624FB"/>
    <w:rsid w:val="00A638EB"/>
    <w:rsid w:val="00A65D0D"/>
    <w:rsid w:val="00A762A9"/>
    <w:rsid w:val="00A828E1"/>
    <w:rsid w:val="00A87ED1"/>
    <w:rsid w:val="00A9166E"/>
    <w:rsid w:val="00A93666"/>
    <w:rsid w:val="00A96712"/>
    <w:rsid w:val="00AA0DC3"/>
    <w:rsid w:val="00AA2300"/>
    <w:rsid w:val="00AA316F"/>
    <w:rsid w:val="00AB6670"/>
    <w:rsid w:val="00AC4F93"/>
    <w:rsid w:val="00AD5D62"/>
    <w:rsid w:val="00AD76C3"/>
    <w:rsid w:val="00AE5854"/>
    <w:rsid w:val="00AF1713"/>
    <w:rsid w:val="00B02446"/>
    <w:rsid w:val="00B06C5B"/>
    <w:rsid w:val="00B06DC2"/>
    <w:rsid w:val="00B217B9"/>
    <w:rsid w:val="00B25646"/>
    <w:rsid w:val="00B26FC5"/>
    <w:rsid w:val="00B3637A"/>
    <w:rsid w:val="00B41E3A"/>
    <w:rsid w:val="00B46698"/>
    <w:rsid w:val="00B558F2"/>
    <w:rsid w:val="00B56DDC"/>
    <w:rsid w:val="00B72373"/>
    <w:rsid w:val="00BA1353"/>
    <w:rsid w:val="00BA18DD"/>
    <w:rsid w:val="00BB7A0B"/>
    <w:rsid w:val="00BF7F5B"/>
    <w:rsid w:val="00C01F21"/>
    <w:rsid w:val="00C047E0"/>
    <w:rsid w:val="00C21D9C"/>
    <w:rsid w:val="00C22C04"/>
    <w:rsid w:val="00C3158D"/>
    <w:rsid w:val="00C3189F"/>
    <w:rsid w:val="00C33BFF"/>
    <w:rsid w:val="00C81B16"/>
    <w:rsid w:val="00CA206F"/>
    <w:rsid w:val="00CA5C6B"/>
    <w:rsid w:val="00CA630E"/>
    <w:rsid w:val="00CB177B"/>
    <w:rsid w:val="00CB285D"/>
    <w:rsid w:val="00CC214A"/>
    <w:rsid w:val="00CC2986"/>
    <w:rsid w:val="00CC4A03"/>
    <w:rsid w:val="00CC7A5B"/>
    <w:rsid w:val="00CF0EEE"/>
    <w:rsid w:val="00CF3F79"/>
    <w:rsid w:val="00CF5F6E"/>
    <w:rsid w:val="00CF7E05"/>
    <w:rsid w:val="00D120D9"/>
    <w:rsid w:val="00D220DA"/>
    <w:rsid w:val="00D26737"/>
    <w:rsid w:val="00D30341"/>
    <w:rsid w:val="00D402DB"/>
    <w:rsid w:val="00D43FF7"/>
    <w:rsid w:val="00D45A00"/>
    <w:rsid w:val="00D66E4C"/>
    <w:rsid w:val="00D71442"/>
    <w:rsid w:val="00D721AA"/>
    <w:rsid w:val="00D7515E"/>
    <w:rsid w:val="00D7601E"/>
    <w:rsid w:val="00D834BD"/>
    <w:rsid w:val="00D86A2A"/>
    <w:rsid w:val="00D96FB2"/>
    <w:rsid w:val="00DA53EE"/>
    <w:rsid w:val="00DA5807"/>
    <w:rsid w:val="00DF140C"/>
    <w:rsid w:val="00DF4248"/>
    <w:rsid w:val="00DF7088"/>
    <w:rsid w:val="00E207C6"/>
    <w:rsid w:val="00E36854"/>
    <w:rsid w:val="00E56C51"/>
    <w:rsid w:val="00E6715D"/>
    <w:rsid w:val="00E72DA0"/>
    <w:rsid w:val="00E84AD9"/>
    <w:rsid w:val="00EB65BA"/>
    <w:rsid w:val="00ED05A3"/>
    <w:rsid w:val="00ED65BF"/>
    <w:rsid w:val="00EE28D7"/>
    <w:rsid w:val="00F129CC"/>
    <w:rsid w:val="00F35643"/>
    <w:rsid w:val="00F37FAC"/>
    <w:rsid w:val="00F438EC"/>
    <w:rsid w:val="00F43E17"/>
    <w:rsid w:val="00F55728"/>
    <w:rsid w:val="00F56103"/>
    <w:rsid w:val="00F736A3"/>
    <w:rsid w:val="00F91776"/>
    <w:rsid w:val="00FA54C2"/>
    <w:rsid w:val="00FA7D3E"/>
    <w:rsid w:val="00FB53E9"/>
    <w:rsid w:val="00FC178A"/>
    <w:rsid w:val="00FD2075"/>
    <w:rsid w:val="00FF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D57369"/>
  <w15:docId w15:val="{7EDAB9FC-E773-4380-9160-AF92BFC8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F48A3"/>
    <w:rPr>
      <w:rFonts w:ascii="Arial" w:hAnsi="Arial"/>
      <w:szCs w:val="24"/>
      <w:lang w:val="en-US" w:eastAsia="en-US"/>
    </w:rPr>
  </w:style>
  <w:style w:type="paragraph" w:styleId="Nadpis1">
    <w:name w:val="heading 1"/>
    <w:basedOn w:val="Normlny"/>
    <w:next w:val="Normlny"/>
    <w:qFormat/>
    <w:rsid w:val="006B62C4"/>
    <w:pPr>
      <w:keepNext/>
      <w:spacing w:after="120"/>
      <w:outlineLvl w:val="0"/>
    </w:pPr>
    <w:rPr>
      <w:b/>
      <w:kern w:val="28"/>
      <w:sz w:val="26"/>
      <w:szCs w:val="26"/>
      <w:lang w:val="sk-SK"/>
    </w:rPr>
  </w:style>
  <w:style w:type="paragraph" w:styleId="Nadpis2">
    <w:name w:val="heading 2"/>
    <w:basedOn w:val="Normlny"/>
    <w:next w:val="Normlny"/>
    <w:qFormat/>
    <w:rsid w:val="006B62C4"/>
    <w:pPr>
      <w:keepNext/>
      <w:spacing w:before="240" w:after="60"/>
      <w:outlineLvl w:val="1"/>
    </w:pPr>
    <w:rPr>
      <w:rFonts w:cs="Arial"/>
      <w:b/>
      <w:bCs/>
      <w:i/>
      <w:iCs/>
      <w:sz w:val="24"/>
      <w:lang w:val="sk-SK"/>
    </w:rPr>
  </w:style>
  <w:style w:type="paragraph" w:styleId="Nadpis3">
    <w:name w:val="heading 3"/>
    <w:basedOn w:val="Nadpis1"/>
    <w:next w:val="Normlny"/>
    <w:link w:val="Nadpis3Char"/>
    <w:qFormat/>
    <w:rsid w:val="006B62C4"/>
    <w:pPr>
      <w:outlineLvl w:val="2"/>
    </w:pPr>
    <w:rPr>
      <w:sz w:val="22"/>
      <w:szCs w:val="22"/>
    </w:rPr>
  </w:style>
  <w:style w:type="paragraph" w:styleId="Nadpis4">
    <w:name w:val="heading 4"/>
    <w:basedOn w:val="Normlny"/>
    <w:next w:val="Normlny"/>
    <w:qFormat/>
    <w:rsid w:val="00CF7E0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y"/>
    <w:next w:val="Normlny"/>
    <w:qFormat/>
    <w:rsid w:val="00CF7E0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qFormat/>
    <w:rsid w:val="00CF7E05"/>
    <w:p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qFormat/>
    <w:rsid w:val="00CF7E05"/>
    <w:pPr>
      <w:spacing w:before="240" w:after="60"/>
      <w:outlineLvl w:val="6"/>
    </w:pPr>
  </w:style>
  <w:style w:type="paragraph" w:styleId="Nadpis8">
    <w:name w:val="heading 8"/>
    <w:basedOn w:val="Normlny"/>
    <w:next w:val="Normlny"/>
    <w:qFormat/>
    <w:rsid w:val="00CF7E05"/>
    <w:pPr>
      <w:spacing w:before="240"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qFormat/>
    <w:rsid w:val="00CF7E05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B62C4"/>
    <w:rPr>
      <w:rFonts w:ascii="Arial" w:hAnsi="Arial"/>
      <w:b/>
      <w:kern w:val="28"/>
      <w:sz w:val="22"/>
      <w:szCs w:val="22"/>
      <w:lang w:eastAsia="en-US"/>
    </w:rPr>
  </w:style>
  <w:style w:type="paragraph" w:styleId="Hlavika">
    <w:name w:val="header"/>
    <w:basedOn w:val="Normlny"/>
    <w:rsid w:val="005C35F3"/>
    <w:pPr>
      <w:tabs>
        <w:tab w:val="center" w:pos="4320"/>
        <w:tab w:val="right" w:pos="8640"/>
      </w:tabs>
      <w:spacing w:before="120"/>
    </w:pPr>
    <w:rPr>
      <w:rFonts w:cs="Arial"/>
      <w:szCs w:val="20"/>
    </w:rPr>
  </w:style>
  <w:style w:type="paragraph" w:customStyle="1" w:styleId="LabTitle">
    <w:name w:val="Lab Title"/>
    <w:link w:val="LabTitleChar"/>
    <w:rsid w:val="005C35F3"/>
    <w:pPr>
      <w:spacing w:before="360" w:after="240"/>
      <w:outlineLvl w:val="0"/>
    </w:pPr>
    <w:rPr>
      <w:rFonts w:ascii="Arial" w:hAnsi="Arial" w:cs="Arial"/>
      <w:sz w:val="32"/>
      <w:szCs w:val="32"/>
      <w:lang w:val="en-US" w:eastAsia="en-US"/>
    </w:rPr>
  </w:style>
  <w:style w:type="character" w:customStyle="1" w:styleId="LabTitleChar">
    <w:name w:val="Lab Title Char"/>
    <w:basedOn w:val="Predvolenpsmoodseku"/>
    <w:link w:val="LabTitle"/>
    <w:rsid w:val="009927A4"/>
    <w:rPr>
      <w:rFonts w:ascii="Arial" w:hAnsi="Arial" w:cs="Arial"/>
      <w:sz w:val="32"/>
      <w:szCs w:val="32"/>
      <w:lang w:val="en-US" w:eastAsia="en-US" w:bidi="ar-SA"/>
    </w:rPr>
  </w:style>
  <w:style w:type="paragraph" w:customStyle="1" w:styleId="BodyFormat">
    <w:name w:val="Body Format"/>
    <w:basedOn w:val="Normlny"/>
    <w:link w:val="BodyFormatChar"/>
    <w:qFormat/>
    <w:rsid w:val="007B2C1C"/>
    <w:pPr>
      <w:spacing w:before="120" w:after="120" w:line="260" w:lineRule="atLeast"/>
      <w:ind w:left="360"/>
    </w:pPr>
  </w:style>
  <w:style w:type="character" w:customStyle="1" w:styleId="BodyFormatChar">
    <w:name w:val="Body Format Char"/>
    <w:basedOn w:val="Predvolenpsmoodseku"/>
    <w:link w:val="BodyFormat"/>
    <w:rsid w:val="007B2C1C"/>
    <w:rPr>
      <w:rFonts w:ascii="Arial" w:hAnsi="Arial"/>
      <w:szCs w:val="24"/>
    </w:rPr>
  </w:style>
  <w:style w:type="paragraph" w:customStyle="1" w:styleId="Bullet2">
    <w:name w:val="Bullet 2"/>
    <w:basedOn w:val="Normlny"/>
    <w:link w:val="Bullet2Char"/>
    <w:rsid w:val="005C35F3"/>
    <w:pPr>
      <w:numPr>
        <w:ilvl w:val="3"/>
        <w:numId w:val="1"/>
      </w:numPr>
      <w:spacing w:before="60" w:after="60"/>
      <w:ind w:left="1440"/>
    </w:pPr>
    <w:rPr>
      <w:rFonts w:eastAsia="Arial"/>
    </w:rPr>
  </w:style>
  <w:style w:type="character" w:customStyle="1" w:styleId="Bullet2Char">
    <w:name w:val="Bullet 2 Char"/>
    <w:basedOn w:val="Predvolenpsmoodseku"/>
    <w:link w:val="Bullet2"/>
    <w:rsid w:val="005C35F3"/>
    <w:rPr>
      <w:rFonts w:ascii="Arial" w:eastAsia="Arial" w:hAnsi="Arial"/>
      <w:szCs w:val="24"/>
    </w:rPr>
  </w:style>
  <w:style w:type="paragraph" w:customStyle="1" w:styleId="SectionHeading">
    <w:name w:val="Section Heading"/>
    <w:next w:val="BodyFormat"/>
    <w:link w:val="SectionHeadingChar"/>
    <w:qFormat/>
    <w:rsid w:val="005C35F3"/>
    <w:pPr>
      <w:keepNext/>
      <w:spacing w:before="240" w:after="120"/>
    </w:pPr>
    <w:rPr>
      <w:rFonts w:ascii="Arial" w:hAnsi="Arial"/>
      <w:b/>
      <w:sz w:val="24"/>
      <w:szCs w:val="24"/>
      <w:lang w:val="en-US" w:eastAsia="en-US"/>
    </w:rPr>
  </w:style>
  <w:style w:type="character" w:customStyle="1" w:styleId="SectionHeadingChar">
    <w:name w:val="Section Heading Char"/>
    <w:basedOn w:val="Predvolenpsmoodseku"/>
    <w:link w:val="SectionHeading"/>
    <w:rsid w:val="001346BD"/>
    <w:rPr>
      <w:rFonts w:ascii="Arial" w:hAnsi="Arial"/>
      <w:b/>
      <w:sz w:val="24"/>
      <w:szCs w:val="24"/>
      <w:lang w:val="en-US" w:eastAsia="en-US" w:bidi="ar-SA"/>
    </w:rPr>
  </w:style>
  <w:style w:type="paragraph" w:customStyle="1" w:styleId="Steps">
    <w:name w:val="Steps"/>
    <w:basedOn w:val="Normlny"/>
    <w:next w:val="Substepalpha0"/>
    <w:link w:val="StepsChar"/>
    <w:rsid w:val="005C35F3"/>
    <w:pPr>
      <w:keepNext/>
      <w:spacing w:before="240" w:after="120"/>
      <w:outlineLvl w:val="0"/>
    </w:pPr>
    <w:rPr>
      <w:rFonts w:eastAsia="Arial"/>
      <w:b/>
      <w:sz w:val="22"/>
      <w:szCs w:val="22"/>
    </w:rPr>
  </w:style>
  <w:style w:type="paragraph" w:customStyle="1" w:styleId="Substepalpha0">
    <w:name w:val="Substep alpha"/>
    <w:basedOn w:val="BodyFormat"/>
    <w:link w:val="SubstepalphaChar"/>
    <w:rsid w:val="007B2C1C"/>
    <w:pPr>
      <w:numPr>
        <w:numId w:val="36"/>
      </w:numPr>
      <w:spacing w:after="240"/>
    </w:pPr>
  </w:style>
  <w:style w:type="character" w:customStyle="1" w:styleId="SubstepalphaChar">
    <w:name w:val="Substep alpha Char"/>
    <w:basedOn w:val="BodyFormatChar"/>
    <w:link w:val="Substepalpha0"/>
    <w:rsid w:val="007B2C1C"/>
    <w:rPr>
      <w:rFonts w:ascii="Arial" w:hAnsi="Arial"/>
      <w:szCs w:val="24"/>
    </w:rPr>
  </w:style>
  <w:style w:type="character" w:customStyle="1" w:styleId="StepsChar">
    <w:name w:val="Steps Char"/>
    <w:basedOn w:val="Predvolenpsmoodseku"/>
    <w:link w:val="Steps"/>
    <w:rsid w:val="009927A4"/>
    <w:rPr>
      <w:rFonts w:ascii="Arial" w:eastAsia="Arial" w:hAnsi="Arial"/>
      <w:b/>
      <w:sz w:val="22"/>
      <w:szCs w:val="22"/>
      <w:lang w:val="en-US" w:eastAsia="en-US" w:bidi="ar-SA"/>
    </w:rPr>
  </w:style>
  <w:style w:type="paragraph" w:customStyle="1" w:styleId="CommandTagItalic">
    <w:name w:val="Command Tag Italic"/>
    <w:basedOn w:val="CommandTagBold"/>
    <w:link w:val="CommandTagItalicChar"/>
    <w:rsid w:val="005C35F3"/>
    <w:rPr>
      <w:b w:val="0"/>
      <w:i/>
    </w:rPr>
  </w:style>
  <w:style w:type="paragraph" w:customStyle="1" w:styleId="CommandTagBold">
    <w:name w:val="Command Tag Bold"/>
    <w:link w:val="CommandTagBoldChar"/>
    <w:rsid w:val="005C35F3"/>
    <w:pPr>
      <w:tabs>
        <w:tab w:val="num" w:pos="1080"/>
      </w:tabs>
      <w:ind w:left="1080" w:hanging="360"/>
    </w:pPr>
    <w:rPr>
      <w:rFonts w:ascii="Courier New" w:eastAsia="Arial" w:hAnsi="Courier New"/>
      <w:b/>
      <w:szCs w:val="22"/>
      <w:lang w:val="en-US" w:eastAsia="en-US"/>
    </w:rPr>
  </w:style>
  <w:style w:type="character" w:customStyle="1" w:styleId="CommandTagBoldChar">
    <w:name w:val="Command Tag Bold Char"/>
    <w:basedOn w:val="Predvolenpsmoodseku"/>
    <w:link w:val="CommandTagBold"/>
    <w:rsid w:val="002D5F10"/>
    <w:rPr>
      <w:rFonts w:ascii="Courier New" w:eastAsia="Arial" w:hAnsi="Courier New"/>
      <w:b/>
      <w:szCs w:val="22"/>
      <w:lang w:val="en-US" w:eastAsia="en-US"/>
    </w:rPr>
  </w:style>
  <w:style w:type="character" w:customStyle="1" w:styleId="CommandTagItalicChar">
    <w:name w:val="Command Tag Italic Char"/>
    <w:basedOn w:val="CommandTagBoldCharChar"/>
    <w:link w:val="CommandTagItalic"/>
    <w:rsid w:val="009927A4"/>
    <w:rPr>
      <w:rFonts w:ascii="Courier New" w:eastAsia="Arial" w:hAnsi="Courier New"/>
      <w:b/>
      <w:i/>
      <w:szCs w:val="22"/>
      <w:lang w:val="en-US" w:eastAsia="en-US" w:bidi="ar-SA"/>
    </w:rPr>
  </w:style>
  <w:style w:type="character" w:customStyle="1" w:styleId="CommandTagBoldCharChar">
    <w:name w:val="Command Tag Bold Char Char"/>
    <w:basedOn w:val="Predvolenpsmoodseku"/>
    <w:rsid w:val="009927A4"/>
    <w:rPr>
      <w:rFonts w:ascii="Courier New" w:eastAsia="Arial" w:hAnsi="Courier New"/>
      <w:b/>
      <w:szCs w:val="22"/>
      <w:lang w:val="en-US" w:eastAsia="en-US" w:bidi="ar-SA"/>
    </w:rPr>
  </w:style>
  <w:style w:type="paragraph" w:customStyle="1" w:styleId="Figure">
    <w:name w:val="Figure"/>
    <w:basedOn w:val="Normlny"/>
    <w:next w:val="Normlny"/>
    <w:rsid w:val="005C35F3"/>
    <w:pPr>
      <w:spacing w:before="240" w:after="240"/>
      <w:jc w:val="center"/>
    </w:pPr>
    <w:rPr>
      <w:rFonts w:eastAsia="SimSun" w:cs="Arial"/>
      <w:szCs w:val="20"/>
      <w:lang w:eastAsia="zh-CN"/>
    </w:rPr>
  </w:style>
  <w:style w:type="paragraph" w:styleId="Pta">
    <w:name w:val="footer"/>
    <w:basedOn w:val="Normlny"/>
    <w:rsid w:val="005C35F3"/>
    <w:pPr>
      <w:tabs>
        <w:tab w:val="center" w:pos="4320"/>
        <w:tab w:val="right" w:pos="8640"/>
      </w:tabs>
    </w:pPr>
    <w:rPr>
      <w:rFonts w:cs="Arial"/>
      <w:szCs w:val="20"/>
    </w:rPr>
  </w:style>
  <w:style w:type="paragraph" w:customStyle="1" w:styleId="TableText">
    <w:name w:val="Table Text"/>
    <w:basedOn w:val="Normlny"/>
    <w:link w:val="TableTextChar"/>
    <w:rsid w:val="005C35F3"/>
    <w:pPr>
      <w:tabs>
        <w:tab w:val="left" w:pos="1080"/>
      </w:tabs>
      <w:spacing w:before="40" w:after="40"/>
    </w:pPr>
    <w:rPr>
      <w:szCs w:val="20"/>
    </w:rPr>
  </w:style>
  <w:style w:type="character" w:customStyle="1" w:styleId="TableTextChar">
    <w:name w:val="Table Text Char"/>
    <w:basedOn w:val="Predvolenpsmoodseku"/>
    <w:link w:val="TableText"/>
    <w:rsid w:val="009927A4"/>
    <w:rPr>
      <w:rFonts w:ascii="Arial" w:hAnsi="Arial"/>
      <w:lang w:val="en-US" w:eastAsia="en-US" w:bidi="ar-SA"/>
    </w:rPr>
  </w:style>
  <w:style w:type="paragraph" w:customStyle="1" w:styleId="BulletBody">
    <w:name w:val="Bullet Body"/>
    <w:basedOn w:val="BodyFormat"/>
    <w:link w:val="BulletBodyChar"/>
    <w:qFormat/>
    <w:rsid w:val="005C35F3"/>
    <w:pPr>
      <w:numPr>
        <w:numId w:val="2"/>
      </w:numPr>
      <w:spacing w:before="60" w:after="60"/>
    </w:pPr>
  </w:style>
  <w:style w:type="paragraph" w:customStyle="1" w:styleId="Substepnum">
    <w:name w:val="Substep num"/>
    <w:basedOn w:val="BodyFormat"/>
    <w:rsid w:val="005C35F3"/>
    <w:pPr>
      <w:numPr>
        <w:numId w:val="3"/>
      </w:numPr>
    </w:pPr>
  </w:style>
  <w:style w:type="paragraph" w:customStyle="1" w:styleId="Bulleted">
    <w:name w:val="Bulleted"/>
    <w:basedOn w:val="Normlny"/>
    <w:link w:val="BulletedCharChar"/>
    <w:rsid w:val="00847642"/>
    <w:pPr>
      <w:numPr>
        <w:numId w:val="38"/>
      </w:numPr>
    </w:pPr>
    <w:rPr>
      <w:sz w:val="24"/>
    </w:rPr>
  </w:style>
  <w:style w:type="paragraph" w:styleId="Textkomentra">
    <w:name w:val="annotation text"/>
    <w:basedOn w:val="Normlny"/>
    <w:link w:val="TextkomentraChar"/>
    <w:semiHidden/>
    <w:rsid w:val="00CF7E05"/>
    <w:rPr>
      <w:szCs w:val="20"/>
    </w:rPr>
  </w:style>
  <w:style w:type="character" w:customStyle="1" w:styleId="TextkomentraChar">
    <w:name w:val="Text komentára Char"/>
    <w:basedOn w:val="Predvolenpsmoodseku"/>
    <w:link w:val="Textkomentra"/>
    <w:semiHidden/>
    <w:rsid w:val="00371D93"/>
    <w:rPr>
      <w:rFonts w:ascii="Arial" w:hAnsi="Arial"/>
      <w:b/>
      <w:bCs/>
      <w:sz w:val="28"/>
      <w:szCs w:val="28"/>
      <w:lang w:val="en-US" w:eastAsia="en-US" w:bidi="ar-SA"/>
    </w:rPr>
  </w:style>
  <w:style w:type="paragraph" w:styleId="truktradokumentu">
    <w:name w:val="Document Map"/>
    <w:basedOn w:val="Normlny"/>
    <w:semiHidden/>
    <w:rsid w:val="00CF7E05"/>
    <w:pPr>
      <w:shd w:val="clear" w:color="auto" w:fill="000080"/>
    </w:pPr>
    <w:rPr>
      <w:rFonts w:ascii="Tahoma" w:hAnsi="Tahoma" w:cs="Tahoma"/>
    </w:rPr>
  </w:style>
  <w:style w:type="paragraph" w:styleId="Textvysvetlivky">
    <w:name w:val="endnote text"/>
    <w:basedOn w:val="Normlny"/>
    <w:semiHidden/>
    <w:rsid w:val="00CF7E05"/>
    <w:rPr>
      <w:szCs w:val="20"/>
    </w:rPr>
  </w:style>
  <w:style w:type="paragraph" w:styleId="Textpoznmkypodiarou">
    <w:name w:val="footnote text"/>
    <w:basedOn w:val="Normlny"/>
    <w:semiHidden/>
    <w:rsid w:val="00CF7E05"/>
    <w:rPr>
      <w:szCs w:val="20"/>
    </w:rPr>
  </w:style>
  <w:style w:type="paragraph" w:styleId="Register1">
    <w:name w:val="index 1"/>
    <w:basedOn w:val="Normlny"/>
    <w:next w:val="Normlny"/>
    <w:autoRedefine/>
    <w:semiHidden/>
    <w:rsid w:val="00CF7E05"/>
    <w:pPr>
      <w:ind w:left="240" w:hanging="240"/>
    </w:pPr>
  </w:style>
  <w:style w:type="paragraph" w:styleId="Register2">
    <w:name w:val="index 2"/>
    <w:basedOn w:val="Normlny"/>
    <w:next w:val="Normlny"/>
    <w:autoRedefine/>
    <w:semiHidden/>
    <w:rsid w:val="00CF7E05"/>
    <w:pPr>
      <w:ind w:left="480" w:hanging="240"/>
    </w:pPr>
  </w:style>
  <w:style w:type="paragraph" w:styleId="Register3">
    <w:name w:val="index 3"/>
    <w:basedOn w:val="Normlny"/>
    <w:next w:val="Normlny"/>
    <w:autoRedefine/>
    <w:semiHidden/>
    <w:rsid w:val="00CF7E05"/>
    <w:pPr>
      <w:ind w:left="720" w:hanging="240"/>
    </w:pPr>
  </w:style>
  <w:style w:type="paragraph" w:styleId="Register4">
    <w:name w:val="index 4"/>
    <w:basedOn w:val="Normlny"/>
    <w:next w:val="Normlny"/>
    <w:autoRedefine/>
    <w:semiHidden/>
    <w:rsid w:val="00CF7E05"/>
    <w:pPr>
      <w:ind w:left="960" w:hanging="240"/>
    </w:pPr>
  </w:style>
  <w:style w:type="paragraph" w:styleId="Register5">
    <w:name w:val="index 5"/>
    <w:basedOn w:val="Normlny"/>
    <w:next w:val="Normlny"/>
    <w:autoRedefine/>
    <w:semiHidden/>
    <w:rsid w:val="00CF7E05"/>
    <w:pPr>
      <w:ind w:left="1200" w:hanging="240"/>
    </w:pPr>
  </w:style>
  <w:style w:type="paragraph" w:styleId="Register6">
    <w:name w:val="index 6"/>
    <w:basedOn w:val="Normlny"/>
    <w:next w:val="Normlny"/>
    <w:autoRedefine/>
    <w:semiHidden/>
    <w:rsid w:val="00CF7E05"/>
    <w:pPr>
      <w:ind w:left="1440" w:hanging="240"/>
    </w:pPr>
  </w:style>
  <w:style w:type="paragraph" w:styleId="Register7">
    <w:name w:val="index 7"/>
    <w:basedOn w:val="Normlny"/>
    <w:next w:val="Normlny"/>
    <w:autoRedefine/>
    <w:semiHidden/>
    <w:rsid w:val="00CF7E05"/>
    <w:pPr>
      <w:ind w:left="1680" w:hanging="240"/>
    </w:pPr>
  </w:style>
  <w:style w:type="paragraph" w:styleId="Register8">
    <w:name w:val="index 8"/>
    <w:basedOn w:val="Normlny"/>
    <w:next w:val="Normlny"/>
    <w:autoRedefine/>
    <w:semiHidden/>
    <w:rsid w:val="00CF7E05"/>
    <w:pPr>
      <w:ind w:left="1920" w:hanging="240"/>
    </w:pPr>
  </w:style>
  <w:style w:type="paragraph" w:styleId="Register9">
    <w:name w:val="index 9"/>
    <w:basedOn w:val="Normlny"/>
    <w:next w:val="Normlny"/>
    <w:autoRedefine/>
    <w:semiHidden/>
    <w:rsid w:val="00CF7E05"/>
    <w:pPr>
      <w:ind w:left="2160" w:hanging="240"/>
    </w:pPr>
  </w:style>
  <w:style w:type="paragraph" w:styleId="Nadpisregistra">
    <w:name w:val="index heading"/>
    <w:basedOn w:val="Normlny"/>
    <w:next w:val="Register1"/>
    <w:semiHidden/>
    <w:rsid w:val="00CF7E05"/>
    <w:rPr>
      <w:rFonts w:cs="Arial"/>
      <w:b/>
      <w:bCs/>
    </w:rPr>
  </w:style>
  <w:style w:type="paragraph" w:styleId="Textmakra">
    <w:name w:val="macro"/>
    <w:semiHidden/>
    <w:rsid w:val="00CF7E0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Zoznamcitci">
    <w:name w:val="table of authorities"/>
    <w:basedOn w:val="Normlny"/>
    <w:next w:val="Normlny"/>
    <w:semiHidden/>
    <w:rsid w:val="00CF7E05"/>
    <w:pPr>
      <w:ind w:left="240" w:hanging="240"/>
    </w:pPr>
  </w:style>
  <w:style w:type="paragraph" w:styleId="Zoznamobrzkov">
    <w:name w:val="table of figures"/>
    <w:basedOn w:val="Normlny"/>
    <w:next w:val="Normlny"/>
    <w:semiHidden/>
    <w:rsid w:val="00CF7E05"/>
    <w:pPr>
      <w:ind w:left="480" w:hanging="480"/>
    </w:pPr>
  </w:style>
  <w:style w:type="paragraph" w:styleId="Hlavikazoznamucitci">
    <w:name w:val="toa heading"/>
    <w:basedOn w:val="Normlny"/>
    <w:next w:val="Normlny"/>
    <w:semiHidden/>
    <w:rsid w:val="00CF7E05"/>
    <w:pPr>
      <w:spacing w:before="120"/>
    </w:pPr>
    <w:rPr>
      <w:rFonts w:cs="Arial"/>
      <w:b/>
      <w:bCs/>
    </w:rPr>
  </w:style>
  <w:style w:type="paragraph" w:styleId="Obsah1">
    <w:name w:val="toc 1"/>
    <w:basedOn w:val="Normlny"/>
    <w:next w:val="Normlny"/>
    <w:autoRedefine/>
    <w:uiPriority w:val="39"/>
    <w:rsid w:val="00CF7E05"/>
  </w:style>
  <w:style w:type="paragraph" w:styleId="Obsah2">
    <w:name w:val="toc 2"/>
    <w:basedOn w:val="Normlny"/>
    <w:next w:val="Normlny"/>
    <w:autoRedefine/>
    <w:uiPriority w:val="39"/>
    <w:rsid w:val="00CF7E05"/>
    <w:pPr>
      <w:ind w:left="240"/>
    </w:pPr>
  </w:style>
  <w:style w:type="paragraph" w:styleId="Obsah3">
    <w:name w:val="toc 3"/>
    <w:basedOn w:val="Normlny"/>
    <w:next w:val="Normlny"/>
    <w:autoRedefine/>
    <w:uiPriority w:val="39"/>
    <w:rsid w:val="00CF7E05"/>
    <w:pPr>
      <w:ind w:left="480"/>
    </w:pPr>
  </w:style>
  <w:style w:type="paragraph" w:styleId="Obsah4">
    <w:name w:val="toc 4"/>
    <w:basedOn w:val="Normlny"/>
    <w:next w:val="Normlny"/>
    <w:autoRedefine/>
    <w:semiHidden/>
    <w:rsid w:val="00CF7E05"/>
    <w:pPr>
      <w:ind w:left="720"/>
    </w:pPr>
  </w:style>
  <w:style w:type="paragraph" w:styleId="Obsah5">
    <w:name w:val="toc 5"/>
    <w:basedOn w:val="Normlny"/>
    <w:next w:val="Normlny"/>
    <w:autoRedefine/>
    <w:semiHidden/>
    <w:rsid w:val="00CF7E05"/>
    <w:pPr>
      <w:ind w:left="960"/>
    </w:pPr>
  </w:style>
  <w:style w:type="paragraph" w:styleId="Obsah6">
    <w:name w:val="toc 6"/>
    <w:basedOn w:val="Normlny"/>
    <w:next w:val="Normlny"/>
    <w:autoRedefine/>
    <w:semiHidden/>
    <w:rsid w:val="00CF7E05"/>
    <w:pPr>
      <w:ind w:left="1200"/>
    </w:pPr>
  </w:style>
  <w:style w:type="paragraph" w:styleId="Obsah7">
    <w:name w:val="toc 7"/>
    <w:basedOn w:val="Normlny"/>
    <w:next w:val="Normlny"/>
    <w:autoRedefine/>
    <w:semiHidden/>
    <w:rsid w:val="00CF7E05"/>
    <w:pPr>
      <w:ind w:left="1440"/>
    </w:pPr>
  </w:style>
  <w:style w:type="paragraph" w:styleId="Obsah8">
    <w:name w:val="toc 8"/>
    <w:basedOn w:val="Normlny"/>
    <w:next w:val="Normlny"/>
    <w:autoRedefine/>
    <w:semiHidden/>
    <w:rsid w:val="00CF7E05"/>
    <w:pPr>
      <w:ind w:left="1680"/>
    </w:pPr>
  </w:style>
  <w:style w:type="paragraph" w:styleId="Obsah9">
    <w:name w:val="toc 9"/>
    <w:basedOn w:val="Normlny"/>
    <w:next w:val="Normlny"/>
    <w:autoRedefine/>
    <w:semiHidden/>
    <w:rsid w:val="00CF7E05"/>
    <w:pPr>
      <w:ind w:left="1920"/>
    </w:pPr>
  </w:style>
  <w:style w:type="paragraph" w:styleId="Textbubliny">
    <w:name w:val="Balloon Text"/>
    <w:basedOn w:val="Normlny"/>
    <w:semiHidden/>
    <w:rsid w:val="00CF059C"/>
    <w:rPr>
      <w:rFonts w:ascii="Tahoma" w:hAnsi="Tahoma" w:cs="Tahoma"/>
      <w:sz w:val="16"/>
      <w:szCs w:val="16"/>
    </w:rPr>
  </w:style>
  <w:style w:type="character" w:styleId="Odkaznakomentr">
    <w:name w:val="annotation reference"/>
    <w:basedOn w:val="Predvolenpsmoodseku"/>
    <w:semiHidden/>
    <w:rsid w:val="00433402"/>
    <w:rPr>
      <w:sz w:val="16"/>
      <w:szCs w:val="16"/>
    </w:rPr>
  </w:style>
  <w:style w:type="paragraph" w:styleId="Predmetkomentra">
    <w:name w:val="annotation subject"/>
    <w:basedOn w:val="Textkomentra"/>
    <w:next w:val="Textkomentra"/>
    <w:semiHidden/>
    <w:rsid w:val="00433402"/>
    <w:rPr>
      <w:b/>
      <w:bCs/>
    </w:rPr>
  </w:style>
  <w:style w:type="paragraph" w:customStyle="1" w:styleId="Default">
    <w:name w:val="Default"/>
    <w:rsid w:val="00464A55"/>
    <w:pPr>
      <w:autoSpaceDE w:val="0"/>
      <w:autoSpaceDN w:val="0"/>
      <w:adjustRightInd w:val="0"/>
    </w:pPr>
    <w:rPr>
      <w:rFonts w:ascii="IDAJEB+Arial,Bold" w:hAnsi="IDAJEB+Arial,Bold" w:cs="IDAJEB+Arial,Bold"/>
      <w:color w:val="000000"/>
      <w:sz w:val="24"/>
      <w:szCs w:val="24"/>
      <w:lang w:val="en-US" w:eastAsia="ko-KR"/>
    </w:rPr>
  </w:style>
  <w:style w:type="paragraph" w:customStyle="1" w:styleId="Body2">
    <w:name w:val="Body 2"/>
    <w:basedOn w:val="BodyFormat"/>
    <w:link w:val="Body2Char"/>
    <w:rsid w:val="005C35F3"/>
    <w:pPr>
      <w:ind w:left="1080"/>
    </w:pPr>
  </w:style>
  <w:style w:type="character" w:customStyle="1" w:styleId="Body2Char">
    <w:name w:val="Body 2 Char"/>
    <w:basedOn w:val="BodyFormatChar"/>
    <w:link w:val="Body2"/>
    <w:rsid w:val="00AE0989"/>
    <w:rPr>
      <w:rFonts w:ascii="Arial" w:hAnsi="Arial"/>
      <w:szCs w:val="24"/>
    </w:rPr>
  </w:style>
  <w:style w:type="paragraph" w:customStyle="1" w:styleId="Commandlineindent">
    <w:name w:val="Command line indent"/>
    <w:link w:val="CommandlineindentChar"/>
    <w:rsid w:val="005C35F3"/>
    <w:pPr>
      <w:ind w:left="1440"/>
    </w:pPr>
    <w:rPr>
      <w:rFonts w:ascii="Courier New" w:hAnsi="Courier New"/>
      <w:szCs w:val="24"/>
      <w:lang w:val="en-US" w:eastAsia="en-US"/>
    </w:rPr>
  </w:style>
  <w:style w:type="character" w:customStyle="1" w:styleId="CommandlineindentChar">
    <w:name w:val="Command line indent Char"/>
    <w:basedOn w:val="Predvolenpsmoodseku"/>
    <w:link w:val="Commandlineindent"/>
    <w:rsid w:val="002D5F10"/>
    <w:rPr>
      <w:rFonts w:ascii="Courier New" w:hAnsi="Courier New"/>
      <w:szCs w:val="24"/>
      <w:lang w:val="en-US" w:eastAsia="en-US" w:bidi="ar-SA"/>
    </w:rPr>
  </w:style>
  <w:style w:type="table" w:styleId="Mriekatabuky">
    <w:name w:val="Table Grid"/>
    <w:basedOn w:val="Normlnatabuka"/>
    <w:uiPriority w:val="59"/>
    <w:rsid w:val="00B47B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textovprepojenie">
    <w:name w:val="Hyperlink"/>
    <w:basedOn w:val="Predvolenpsmoodseku"/>
    <w:uiPriority w:val="99"/>
    <w:unhideWhenUsed/>
    <w:rsid w:val="00EF5499"/>
    <w:rPr>
      <w:color w:val="0000FF"/>
      <w:u w:val="single"/>
    </w:rPr>
  </w:style>
  <w:style w:type="paragraph" w:customStyle="1" w:styleId="BodyFormatInstructor">
    <w:name w:val="Body Format Instructor"/>
    <w:basedOn w:val="BodyFormat"/>
    <w:qFormat/>
    <w:rsid w:val="00775A3F"/>
    <w:rPr>
      <w:color w:val="FF0000"/>
    </w:rPr>
  </w:style>
  <w:style w:type="character" w:customStyle="1" w:styleId="CharChar1">
    <w:name w:val="Char Char1"/>
    <w:basedOn w:val="Predvolenpsmoodseku"/>
    <w:semiHidden/>
    <w:rsid w:val="002D5F10"/>
  </w:style>
  <w:style w:type="paragraph" w:customStyle="1" w:styleId="FigCap">
    <w:name w:val="FigCap"/>
    <w:basedOn w:val="Normlny"/>
    <w:next w:val="Normlny"/>
    <w:rsid w:val="009927A4"/>
    <w:pPr>
      <w:spacing w:before="120" w:after="240"/>
      <w:jc w:val="center"/>
    </w:pPr>
    <w:rPr>
      <w:rFonts w:eastAsia="SimSun" w:cs="Arial"/>
      <w:b/>
      <w:bCs/>
      <w:szCs w:val="20"/>
      <w:lang w:eastAsia="zh-CN"/>
    </w:rPr>
  </w:style>
  <w:style w:type="paragraph" w:styleId="Nzov">
    <w:name w:val="Title"/>
    <w:basedOn w:val="Normlny"/>
    <w:qFormat/>
    <w:rsid w:val="00DE399F"/>
    <w:pPr>
      <w:keepNext/>
      <w:tabs>
        <w:tab w:val="left" w:pos="1080"/>
      </w:tabs>
      <w:spacing w:before="60" w:after="60"/>
    </w:pPr>
    <w:rPr>
      <w:b/>
      <w:szCs w:val="20"/>
    </w:rPr>
  </w:style>
  <w:style w:type="paragraph" w:customStyle="1" w:styleId="Note">
    <w:name w:val="Note"/>
    <w:next w:val="Normlny"/>
    <w:link w:val="NoteChar"/>
    <w:rsid w:val="009927A4"/>
    <w:pPr>
      <w:tabs>
        <w:tab w:val="left" w:pos="1620"/>
      </w:tabs>
      <w:ind w:left="1620" w:hanging="720"/>
    </w:pPr>
    <w:rPr>
      <w:rFonts w:eastAsia="Arial"/>
      <w:sz w:val="24"/>
      <w:szCs w:val="24"/>
      <w:lang w:val="en-US" w:eastAsia="en-US"/>
    </w:rPr>
  </w:style>
  <w:style w:type="character" w:customStyle="1" w:styleId="NoteChar">
    <w:name w:val="Note Char"/>
    <w:basedOn w:val="Predvolenpsmoodseku"/>
    <w:link w:val="Note"/>
    <w:rsid w:val="009927A4"/>
    <w:rPr>
      <w:rFonts w:eastAsia="Arial"/>
      <w:sz w:val="24"/>
      <w:szCs w:val="24"/>
      <w:lang w:val="en-US" w:eastAsia="en-US" w:bidi="ar-SA"/>
    </w:rPr>
  </w:style>
  <w:style w:type="paragraph" w:customStyle="1" w:styleId="Substep">
    <w:name w:val="Substep"/>
    <w:rsid w:val="009927A4"/>
    <w:pPr>
      <w:tabs>
        <w:tab w:val="num" w:pos="1080"/>
      </w:tabs>
      <w:spacing w:before="60" w:after="60"/>
      <w:ind w:left="1080" w:hanging="360"/>
    </w:pPr>
    <w:rPr>
      <w:rFonts w:eastAsia="Arial"/>
      <w:sz w:val="24"/>
      <w:szCs w:val="24"/>
      <w:lang w:val="en-US" w:eastAsia="en-US"/>
    </w:rPr>
  </w:style>
  <w:style w:type="paragraph" w:customStyle="1" w:styleId="Answer">
    <w:name w:val="Answer"/>
    <w:next w:val="Substep"/>
    <w:rsid w:val="009927A4"/>
    <w:pPr>
      <w:shd w:val="clear" w:color="auto" w:fill="E6E6E6"/>
      <w:tabs>
        <w:tab w:val="left" w:pos="2520"/>
      </w:tabs>
      <w:ind w:left="2520" w:right="1728" w:hanging="1080"/>
    </w:pPr>
    <w:rPr>
      <w:rFonts w:eastAsia="Arial"/>
      <w:sz w:val="24"/>
      <w:szCs w:val="24"/>
      <w:lang w:val="en-US" w:eastAsia="en-US"/>
    </w:rPr>
  </w:style>
  <w:style w:type="paragraph" w:customStyle="1" w:styleId="Substep2">
    <w:name w:val="Substep2"/>
    <w:rsid w:val="009927A4"/>
    <w:rPr>
      <w:sz w:val="24"/>
      <w:szCs w:val="24"/>
      <w:lang w:val="en-US" w:eastAsia="en-US"/>
    </w:rPr>
  </w:style>
  <w:style w:type="paragraph" w:customStyle="1" w:styleId="QuestionStem">
    <w:name w:val="Question Stem"/>
    <w:basedOn w:val="Normlny"/>
    <w:link w:val="QuestionStemChar"/>
    <w:rsid w:val="009927A4"/>
    <w:pPr>
      <w:numPr>
        <w:numId w:val="6"/>
      </w:numPr>
      <w:spacing w:before="120" w:after="80" w:line="300" w:lineRule="exact"/>
    </w:pPr>
    <w:rPr>
      <w:rFonts w:ascii="Times" w:hAnsi="Times"/>
      <w:sz w:val="22"/>
      <w:szCs w:val="22"/>
    </w:rPr>
  </w:style>
  <w:style w:type="character" w:customStyle="1" w:styleId="QuestionStemChar">
    <w:name w:val="Question Stem Char"/>
    <w:basedOn w:val="Predvolenpsmoodseku"/>
    <w:link w:val="QuestionStem"/>
    <w:rsid w:val="009927A4"/>
    <w:rPr>
      <w:rFonts w:ascii="Times" w:hAnsi="Times"/>
      <w:sz w:val="22"/>
      <w:szCs w:val="22"/>
    </w:rPr>
  </w:style>
  <w:style w:type="paragraph" w:customStyle="1" w:styleId="AnswerStyle">
    <w:name w:val="Answer Style"/>
    <w:basedOn w:val="Normlny"/>
    <w:rsid w:val="009927A4"/>
    <w:pPr>
      <w:numPr>
        <w:numId w:val="5"/>
      </w:numPr>
      <w:spacing w:line="260" w:lineRule="exact"/>
    </w:pPr>
    <w:rPr>
      <w:rFonts w:ascii="Times" w:hAnsi="Times"/>
      <w:sz w:val="22"/>
      <w:szCs w:val="22"/>
    </w:rPr>
  </w:style>
  <w:style w:type="paragraph" w:customStyle="1" w:styleId="ListSteps">
    <w:name w:val="List Steps"/>
    <w:basedOn w:val="Normlny"/>
    <w:link w:val="ListStepsChar2"/>
    <w:rsid w:val="009927A4"/>
    <w:pPr>
      <w:numPr>
        <w:numId w:val="7"/>
      </w:numPr>
      <w:tabs>
        <w:tab w:val="left" w:pos="1440"/>
      </w:tabs>
      <w:spacing w:before="60" w:after="120" w:line="260" w:lineRule="exact"/>
    </w:pPr>
    <w:rPr>
      <w:rFonts w:ascii="Times" w:hAnsi="Times"/>
      <w:sz w:val="22"/>
      <w:szCs w:val="22"/>
    </w:rPr>
  </w:style>
  <w:style w:type="character" w:customStyle="1" w:styleId="ListStepsChar2">
    <w:name w:val="List Steps Char2"/>
    <w:basedOn w:val="Predvolenpsmoodseku"/>
    <w:link w:val="ListSteps"/>
    <w:rsid w:val="009927A4"/>
    <w:rPr>
      <w:rFonts w:ascii="Times" w:hAnsi="Times"/>
      <w:sz w:val="22"/>
      <w:szCs w:val="22"/>
    </w:rPr>
  </w:style>
  <w:style w:type="paragraph" w:customStyle="1" w:styleId="SyntaxContentText">
    <w:name w:val="Syntax Content Text"/>
    <w:basedOn w:val="Normlny"/>
    <w:rsid w:val="009927A4"/>
    <w:pPr>
      <w:keepNext/>
      <w:spacing w:before="80" w:after="80" w:line="200" w:lineRule="exact"/>
    </w:pPr>
    <w:rPr>
      <w:rFonts w:ascii="Courier New" w:hAnsi="Courier New"/>
      <w:b/>
      <w:szCs w:val="20"/>
    </w:rPr>
  </w:style>
  <w:style w:type="paragraph" w:customStyle="1" w:styleId="Commandlineindent11">
    <w:name w:val="Command line indent+11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numbering" w:customStyle="1" w:styleId="BulletRed">
    <w:name w:val="Bullet Red"/>
    <w:basedOn w:val="Bezzoznamu"/>
    <w:rsid w:val="001A7B8A"/>
    <w:pPr>
      <w:numPr>
        <w:numId w:val="24"/>
      </w:numPr>
    </w:pPr>
  </w:style>
  <w:style w:type="paragraph" w:customStyle="1" w:styleId="TableColumnHead">
    <w:name w:val="Table Column Head"/>
    <w:basedOn w:val="TableText"/>
    <w:rsid w:val="009927A4"/>
    <w:pPr>
      <w:keepNext/>
      <w:tabs>
        <w:tab w:val="clear" w:pos="1080"/>
      </w:tabs>
      <w:spacing w:before="80" w:after="80" w:line="260" w:lineRule="exact"/>
    </w:pPr>
    <w:rPr>
      <w:b/>
      <w:sz w:val="18"/>
      <w:szCs w:val="18"/>
    </w:rPr>
  </w:style>
  <w:style w:type="paragraph" w:customStyle="1" w:styleId="Example">
    <w:name w:val="Example"/>
    <w:basedOn w:val="Normlny"/>
    <w:link w:val="ExampleChar2"/>
    <w:rsid w:val="009927A4"/>
    <w:pPr>
      <w:spacing w:before="60" w:after="60"/>
      <w:ind w:left="2160"/>
    </w:pPr>
    <w:rPr>
      <w:rFonts w:ascii="Courier New" w:hAnsi="Courier New"/>
      <w:szCs w:val="20"/>
    </w:rPr>
  </w:style>
  <w:style w:type="character" w:customStyle="1" w:styleId="ExampleChar2">
    <w:name w:val="Example Char2"/>
    <w:basedOn w:val="Predvolenpsmoodseku"/>
    <w:link w:val="Example"/>
    <w:rsid w:val="009927A4"/>
    <w:rPr>
      <w:rFonts w:ascii="Courier New" w:hAnsi="Courier New"/>
      <w:lang w:val="en-US" w:eastAsia="en-US" w:bidi="ar-SA"/>
    </w:rPr>
  </w:style>
  <w:style w:type="paragraph" w:customStyle="1" w:styleId="pb1body1">
    <w:name w:val="pb1_body1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Heading224">
    <w:name w:val="Heading 2+24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4">
    <w:name w:val="NormalParagraph+24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character" w:customStyle="1" w:styleId="Command">
    <w:name w:val="Command"/>
    <w:rsid w:val="009927A4"/>
    <w:rPr>
      <w:rFonts w:cs="Arial"/>
      <w:b/>
      <w:bCs/>
      <w:color w:val="000000"/>
    </w:rPr>
  </w:style>
  <w:style w:type="character" w:customStyle="1" w:styleId="CommandItalics">
    <w:name w:val="Command Italics"/>
    <w:rsid w:val="009927A4"/>
    <w:rPr>
      <w:rFonts w:cs="Arial"/>
      <w:i/>
      <w:iCs/>
      <w:color w:val="000000"/>
    </w:rPr>
  </w:style>
  <w:style w:type="paragraph" w:customStyle="1" w:styleId="Preformatted24">
    <w:name w:val="Preformatted+24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character" w:customStyle="1" w:styleId="PreCommandChar">
    <w:name w:val="Pre Command Char"/>
    <w:rsid w:val="009927A4"/>
    <w:rPr>
      <w:rFonts w:ascii="Courier New" w:hAnsi="Courier New" w:cs="Courier New"/>
      <w:color w:val="000000"/>
      <w:sz w:val="18"/>
      <w:szCs w:val="18"/>
    </w:rPr>
  </w:style>
  <w:style w:type="paragraph" w:customStyle="1" w:styleId="Heading219">
    <w:name w:val="Heading 2+19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19">
    <w:name w:val="NormalParagraph+19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AnswerBlank">
    <w:name w:val="Answer Blank"/>
    <w:basedOn w:val="Normlny"/>
    <w:rsid w:val="001A7B8A"/>
    <w:pPr>
      <w:pBdr>
        <w:bottom w:val="single" w:sz="4" w:space="1" w:color="auto"/>
      </w:pBdr>
      <w:spacing w:before="120" w:after="120" w:line="260" w:lineRule="exact"/>
      <w:ind w:left="1915"/>
    </w:pPr>
    <w:rPr>
      <w:rFonts w:ascii="Times" w:hAnsi="Times"/>
      <w:sz w:val="22"/>
      <w:szCs w:val="22"/>
    </w:rPr>
  </w:style>
  <w:style w:type="character" w:styleId="PouitHypertextovPrepojenie">
    <w:name w:val="FollowedHyperlink"/>
    <w:basedOn w:val="Predvolenpsmoodseku"/>
    <w:rsid w:val="009927A4"/>
    <w:rPr>
      <w:color w:val="800080"/>
      <w:u w:val="single"/>
    </w:rPr>
  </w:style>
  <w:style w:type="paragraph" w:customStyle="1" w:styleId="Preformatted19">
    <w:name w:val="Preformatted+19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Bullet1Last">
    <w:name w:val="Bullet1 Last"/>
    <w:basedOn w:val="Normlny"/>
    <w:rsid w:val="001A7B8A"/>
    <w:pPr>
      <w:numPr>
        <w:numId w:val="9"/>
      </w:numPr>
      <w:spacing w:after="240" w:line="260" w:lineRule="exact"/>
    </w:pPr>
    <w:rPr>
      <w:rFonts w:ascii="Times" w:hAnsi="Times"/>
      <w:sz w:val="22"/>
      <w:szCs w:val="22"/>
    </w:rPr>
  </w:style>
  <w:style w:type="paragraph" w:customStyle="1" w:styleId="Heading222">
    <w:name w:val="Heading 2+22"/>
    <w:basedOn w:val="Default"/>
    <w:next w:val="Default"/>
    <w:rsid w:val="009927A4"/>
    <w:pPr>
      <w:spacing w:before="240" w:after="120"/>
    </w:pPr>
    <w:rPr>
      <w:rFonts w:ascii="Arial" w:hAnsi="Arial" w:cs="Times New Roman"/>
      <w:color w:val="auto"/>
      <w:lang w:eastAsia="en-US"/>
    </w:rPr>
  </w:style>
  <w:style w:type="paragraph" w:customStyle="1" w:styleId="NormalParagraph22">
    <w:name w:val="NormalParagraph+22"/>
    <w:basedOn w:val="Default"/>
    <w:next w:val="Default"/>
    <w:rsid w:val="009927A4"/>
    <w:pPr>
      <w:spacing w:before="240"/>
    </w:pPr>
    <w:rPr>
      <w:rFonts w:ascii="Arial" w:hAnsi="Arial" w:cs="Times New Roman"/>
      <w:color w:val="auto"/>
      <w:lang w:eastAsia="en-US"/>
    </w:rPr>
  </w:style>
  <w:style w:type="paragraph" w:customStyle="1" w:styleId="Preformatted22">
    <w:name w:val="Preformatted+22"/>
    <w:basedOn w:val="Default"/>
    <w:next w:val="Default"/>
    <w:rsid w:val="009927A4"/>
    <w:rPr>
      <w:rFonts w:ascii="Arial" w:hAnsi="Arial" w:cs="Times New Roman"/>
      <w:color w:val="auto"/>
      <w:lang w:eastAsia="en-US"/>
    </w:rPr>
  </w:style>
  <w:style w:type="paragraph" w:customStyle="1" w:styleId="NoteTip">
    <w:name w:val="Note Tip"/>
    <w:basedOn w:val="Note"/>
    <w:rsid w:val="009927A4"/>
    <w:pPr>
      <w:keepLines/>
      <w:numPr>
        <w:numId w:val="4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paragraph" w:customStyle="1" w:styleId="QuestionOptionMatch">
    <w:name w:val="Question Option Match"/>
    <w:basedOn w:val="Normlny"/>
    <w:rsid w:val="009927A4"/>
    <w:pPr>
      <w:spacing w:before="130" w:after="80" w:line="300" w:lineRule="exact"/>
    </w:pPr>
    <w:rPr>
      <w:rFonts w:ascii="Times" w:hAnsi="Times"/>
      <w:sz w:val="22"/>
      <w:szCs w:val="22"/>
    </w:rPr>
  </w:style>
  <w:style w:type="paragraph" w:styleId="Normlnywebov">
    <w:name w:val="Normal (Web)"/>
    <w:basedOn w:val="Normlny"/>
    <w:rsid w:val="009927A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Revzia1">
    <w:name w:val="Revízia1"/>
    <w:hidden/>
    <w:semiHidden/>
    <w:rsid w:val="009927A4"/>
    <w:rPr>
      <w:rFonts w:ascii="Arial" w:hAnsi="Arial" w:cs="Arial"/>
      <w:lang w:val="en-US" w:eastAsia="en-US"/>
    </w:rPr>
  </w:style>
  <w:style w:type="character" w:customStyle="1" w:styleId="BodyTextChar">
    <w:name w:val="Body Text Char"/>
    <w:basedOn w:val="Predvolenpsmoodseku"/>
    <w:rsid w:val="009927A4"/>
    <w:rPr>
      <w:rFonts w:eastAsia="Times New Roman" w:cs="Times New Roman"/>
      <w:sz w:val="24"/>
      <w:szCs w:val="24"/>
      <w:lang w:val="en-US" w:eastAsia="en-US" w:bidi="ar-SA"/>
    </w:rPr>
  </w:style>
  <w:style w:type="character" w:customStyle="1" w:styleId="Heading3Char">
    <w:name w:val="Heading 3 Char"/>
    <w:basedOn w:val="Predvolenpsmoodseku"/>
    <w:rsid w:val="009927A4"/>
    <w:rPr>
      <w:rFonts w:ascii="Arial" w:hAnsi="Arial" w:cs="Arial"/>
      <w:b/>
      <w:bCs/>
      <w:sz w:val="26"/>
      <w:szCs w:val="26"/>
      <w:lang w:val="en-US" w:eastAsia="en-US" w:bidi="ar-SA"/>
    </w:rPr>
  </w:style>
  <w:style w:type="paragraph" w:customStyle="1" w:styleId="clearformatting">
    <w:name w:val="clear formatting"/>
    <w:basedOn w:val="Substepalpha0"/>
    <w:rsid w:val="009927A4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content1">
    <w:name w:val="content1"/>
    <w:basedOn w:val="Predvolenpsmoodseku"/>
    <w:rsid w:val="00B453E2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paragraph" w:customStyle="1" w:styleId="SectionHeadingInstructorNote">
    <w:name w:val="Section Heading Instructor Note"/>
    <w:basedOn w:val="SectionHeading"/>
    <w:next w:val="BodyFormatInstructor"/>
    <w:qFormat/>
    <w:rsid w:val="00775A3F"/>
    <w:rPr>
      <w:bCs/>
      <w:color w:val="FF0000"/>
    </w:rPr>
  </w:style>
  <w:style w:type="paragraph" w:customStyle="1" w:styleId="BulletInstructor">
    <w:name w:val="Bullet Instructor"/>
    <w:basedOn w:val="BulletBody"/>
    <w:qFormat/>
    <w:rsid w:val="00775A3F"/>
    <w:pPr>
      <w:numPr>
        <w:numId w:val="25"/>
      </w:numPr>
    </w:pPr>
    <w:rPr>
      <w:color w:val="FF0000"/>
    </w:rPr>
  </w:style>
  <w:style w:type="character" w:customStyle="1" w:styleId="BulletedCharChar">
    <w:name w:val="Bulleted Char Char"/>
    <w:basedOn w:val="Predvolenpsmoodseku"/>
    <w:link w:val="Bulleted"/>
    <w:rsid w:val="00847642"/>
    <w:rPr>
      <w:rFonts w:ascii="Arial" w:hAnsi="Arial"/>
      <w:sz w:val="24"/>
      <w:szCs w:val="24"/>
    </w:rPr>
  </w:style>
  <w:style w:type="paragraph" w:customStyle="1" w:styleId="NormalParagraph">
    <w:name w:val="NormalParagraph"/>
    <w:basedOn w:val="Normlny"/>
    <w:link w:val="NormalParagraphChar"/>
    <w:rsid w:val="00847642"/>
    <w:pPr>
      <w:spacing w:before="240"/>
      <w:ind w:left="432" w:right="432"/>
    </w:pPr>
    <w:rPr>
      <w:sz w:val="24"/>
    </w:rPr>
  </w:style>
  <w:style w:type="paragraph" w:customStyle="1" w:styleId="CourseName">
    <w:name w:val="Course Name"/>
    <w:basedOn w:val="BodyFormat"/>
    <w:rsid w:val="00775A3F"/>
    <w:pPr>
      <w:spacing w:after="0"/>
      <w:ind w:left="0"/>
    </w:pPr>
    <w:rPr>
      <w:b/>
      <w:bCs/>
      <w:szCs w:val="20"/>
    </w:rPr>
  </w:style>
  <w:style w:type="paragraph" w:customStyle="1" w:styleId="ReferenceHyperlink">
    <w:name w:val="Reference Hyperlink"/>
    <w:basedOn w:val="BulletBody"/>
    <w:next w:val="BulletBody"/>
    <w:rsid w:val="00081758"/>
    <w:pPr>
      <w:ind w:left="360" w:firstLine="360"/>
    </w:pPr>
    <w:rPr>
      <w:szCs w:val="20"/>
    </w:rPr>
  </w:style>
  <w:style w:type="paragraph" w:styleId="slovanzoznam">
    <w:name w:val="List Number"/>
    <w:basedOn w:val="Normlny"/>
    <w:rsid w:val="002C36A2"/>
    <w:pPr>
      <w:numPr>
        <w:numId w:val="11"/>
      </w:numPr>
      <w:spacing w:after="180" w:line="260" w:lineRule="exact"/>
    </w:pPr>
    <w:rPr>
      <w:rFonts w:ascii="Times" w:hAnsi="Times"/>
      <w:sz w:val="22"/>
      <w:szCs w:val="22"/>
    </w:rPr>
  </w:style>
  <w:style w:type="paragraph" w:customStyle="1" w:styleId="Bullet20">
    <w:name w:val="Bullet2"/>
    <w:basedOn w:val="Normlny"/>
    <w:rsid w:val="002C36A2"/>
    <w:pPr>
      <w:numPr>
        <w:numId w:val="12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Referencelink">
    <w:name w:val="Reference link"/>
    <w:basedOn w:val="BodyFormat"/>
    <w:next w:val="BulletBody"/>
    <w:rsid w:val="00081758"/>
    <w:pPr>
      <w:ind w:left="1080"/>
    </w:pPr>
    <w:rPr>
      <w:color w:val="3333FF"/>
      <w:szCs w:val="20"/>
      <w:u w:val="single"/>
    </w:rPr>
  </w:style>
  <w:style w:type="paragraph" w:customStyle="1" w:styleId="Bullet3">
    <w:name w:val="Bullet3"/>
    <w:basedOn w:val="Normlny"/>
    <w:rsid w:val="005F0E01"/>
    <w:pPr>
      <w:numPr>
        <w:numId w:val="13"/>
      </w:numPr>
      <w:spacing w:after="120" w:line="260" w:lineRule="exact"/>
    </w:pPr>
    <w:rPr>
      <w:rFonts w:ascii="Times" w:hAnsi="Times"/>
      <w:sz w:val="22"/>
      <w:szCs w:val="22"/>
    </w:rPr>
  </w:style>
  <w:style w:type="paragraph" w:customStyle="1" w:styleId="Blankline">
    <w:name w:val="Blank line"/>
    <w:basedOn w:val="AnswerBlank"/>
    <w:rsid w:val="00ED0DAD"/>
    <w:pPr>
      <w:pBdr>
        <w:bottom w:val="none" w:sz="0" w:space="0" w:color="auto"/>
      </w:pBdr>
      <w:tabs>
        <w:tab w:val="right" w:leader="underscore" w:pos="9540"/>
      </w:tabs>
      <w:ind w:left="1260"/>
    </w:pPr>
  </w:style>
  <w:style w:type="paragraph" w:customStyle="1" w:styleId="Bullet1Checkbox">
    <w:name w:val="Bullet1 Checkbox"/>
    <w:basedOn w:val="BulletCheckbox"/>
    <w:rsid w:val="004D7D19"/>
    <w:pPr>
      <w:spacing w:after="120"/>
    </w:pPr>
  </w:style>
  <w:style w:type="paragraph" w:customStyle="1" w:styleId="BulletCheckbox">
    <w:name w:val="Bullet Checkbox"/>
    <w:basedOn w:val="Normlny"/>
    <w:rsid w:val="004D7D19"/>
    <w:pPr>
      <w:numPr>
        <w:numId w:val="14"/>
      </w:numPr>
    </w:pPr>
    <w:rPr>
      <w:rFonts w:ascii="Times" w:hAnsi="Times"/>
      <w:sz w:val="22"/>
      <w:szCs w:val="22"/>
    </w:rPr>
  </w:style>
  <w:style w:type="paragraph" w:customStyle="1" w:styleId="NoteCaution">
    <w:name w:val="Note Caution"/>
    <w:basedOn w:val="Note"/>
    <w:rsid w:val="00E164C3"/>
    <w:pPr>
      <w:keepLines/>
      <w:numPr>
        <w:numId w:val="15"/>
      </w:numPr>
      <w:pBdr>
        <w:top w:val="single" w:sz="6" w:space="3" w:color="auto"/>
        <w:bottom w:val="single" w:sz="6" w:space="3" w:color="auto"/>
      </w:pBdr>
      <w:tabs>
        <w:tab w:val="clear" w:pos="1620"/>
      </w:tabs>
      <w:spacing w:before="240" w:after="240" w:line="260" w:lineRule="exact"/>
    </w:pPr>
    <w:rPr>
      <w:rFonts w:ascii="Arial" w:eastAsia="Times New Roman" w:hAnsi="Arial"/>
      <w:sz w:val="18"/>
      <w:szCs w:val="18"/>
    </w:rPr>
  </w:style>
  <w:style w:type="character" w:styleId="Zvraznenie">
    <w:name w:val="Emphasis"/>
    <w:basedOn w:val="Predvolenpsmoodseku"/>
    <w:qFormat/>
    <w:rsid w:val="005F7C99"/>
    <w:rPr>
      <w:b/>
      <w:bCs/>
      <w:i w:val="0"/>
      <w:iCs w:val="0"/>
    </w:rPr>
  </w:style>
  <w:style w:type="paragraph" w:customStyle="1" w:styleId="FigureBox">
    <w:name w:val="Figure Box"/>
    <w:next w:val="Normlny"/>
    <w:rsid w:val="009248B6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ascii="Times" w:hAnsi="Times"/>
      <w:sz w:val="22"/>
      <w:szCs w:val="22"/>
      <w:lang w:val="en-US" w:eastAsia="en-US"/>
    </w:rPr>
  </w:style>
  <w:style w:type="paragraph" w:customStyle="1" w:styleId="FigureBoxTop">
    <w:name w:val="Figure Box Top"/>
    <w:basedOn w:val="FigureBox"/>
    <w:next w:val="Normlny"/>
    <w:rsid w:val="009248B6"/>
    <w:pPr>
      <w:pageBreakBefore/>
    </w:pPr>
  </w:style>
  <w:style w:type="paragraph" w:styleId="PredformtovanHTML">
    <w:name w:val="HTML Preformatted"/>
    <w:basedOn w:val="Normlny"/>
    <w:uiPriority w:val="99"/>
    <w:rsid w:val="00B93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paragraph" w:customStyle="1" w:styleId="Example2">
    <w:name w:val="Example 2"/>
    <w:basedOn w:val="Example"/>
    <w:rsid w:val="00932431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customStyle="1" w:styleId="Example3">
    <w:name w:val="Example 3"/>
    <w:basedOn w:val="Example2"/>
    <w:rsid w:val="00932431"/>
    <w:pPr>
      <w:spacing w:before="0" w:after="0"/>
    </w:pPr>
    <w:rPr>
      <w:sz w:val="18"/>
      <w:szCs w:val="18"/>
    </w:rPr>
  </w:style>
  <w:style w:type="character" w:customStyle="1" w:styleId="HTMLPreformattedChar">
    <w:name w:val="HTML Preformatted Char"/>
    <w:basedOn w:val="Predvolenpsmoodseku"/>
    <w:uiPriority w:val="99"/>
    <w:rsid w:val="00AE0989"/>
    <w:rPr>
      <w:rFonts w:ascii="Arial" w:hAnsi="Arial" w:cs="Arial"/>
      <w:szCs w:val="24"/>
      <w:lang w:val="en-US" w:eastAsia="en-US" w:bidi="ar-SA"/>
    </w:rPr>
  </w:style>
  <w:style w:type="paragraph" w:customStyle="1" w:styleId="pblblocklabel">
    <w:name w:val="pbl_blocklabel"/>
    <w:basedOn w:val="Normlny"/>
    <w:rsid w:val="00B92A37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exbold">
    <w:name w:val="cexbold"/>
    <w:basedOn w:val="Predvolenpsmoodseku"/>
    <w:rsid w:val="00B92A37"/>
  </w:style>
  <w:style w:type="character" w:customStyle="1" w:styleId="BulletBodyChar">
    <w:name w:val="Bullet Body Char"/>
    <w:basedOn w:val="BodyFormatChar"/>
    <w:link w:val="BulletBody"/>
    <w:rsid w:val="00AA6779"/>
    <w:rPr>
      <w:rFonts w:ascii="Arial" w:hAnsi="Arial"/>
      <w:szCs w:val="24"/>
    </w:rPr>
  </w:style>
  <w:style w:type="character" w:styleId="Siln">
    <w:name w:val="Strong"/>
    <w:basedOn w:val="Predvolenpsmoodseku"/>
    <w:qFormat/>
    <w:rsid w:val="00F31946"/>
    <w:rPr>
      <w:b/>
      <w:bCs/>
    </w:rPr>
  </w:style>
  <w:style w:type="paragraph" w:customStyle="1" w:styleId="CommandFont">
    <w:name w:val="Command Font"/>
    <w:basedOn w:val="BodyFormat"/>
    <w:rsid w:val="007B2C1C"/>
    <w:pPr>
      <w:spacing w:before="0" w:after="0" w:line="240" w:lineRule="auto"/>
    </w:pPr>
    <w:rPr>
      <w:rFonts w:ascii="Courier New" w:hAnsi="Courier New"/>
    </w:rPr>
  </w:style>
  <w:style w:type="paragraph" w:customStyle="1" w:styleId="StyleBlanklineLeft05">
    <w:name w:val="Style Blank line + Left:  0.5&quot;"/>
    <w:basedOn w:val="Blankline"/>
    <w:rsid w:val="007B2C1C"/>
    <w:pPr>
      <w:ind w:left="360"/>
    </w:pPr>
    <w:rPr>
      <w:rFonts w:ascii="Arial" w:hAnsi="Arial"/>
      <w:sz w:val="20"/>
      <w:szCs w:val="20"/>
    </w:rPr>
  </w:style>
  <w:style w:type="paragraph" w:customStyle="1" w:styleId="Preformatted">
    <w:name w:val="Preformatted"/>
    <w:basedOn w:val="NormalParagraph"/>
    <w:rsid w:val="00847642"/>
    <w:pPr>
      <w:spacing w:before="0"/>
    </w:pPr>
    <w:rPr>
      <w:rFonts w:ascii="Courier New" w:hAnsi="Courier New"/>
      <w:sz w:val="18"/>
    </w:rPr>
  </w:style>
  <w:style w:type="character" w:customStyle="1" w:styleId="NormalParagraphChar">
    <w:name w:val="NormalParagraph Char"/>
    <w:basedOn w:val="Predvolenpsmoodseku"/>
    <w:link w:val="NormalParagraph"/>
    <w:rsid w:val="00847642"/>
    <w:rPr>
      <w:rFonts w:ascii="Arial" w:hAnsi="Arial"/>
      <w:sz w:val="24"/>
      <w:szCs w:val="24"/>
    </w:rPr>
  </w:style>
  <w:style w:type="paragraph" w:styleId="Odsekzoznamu">
    <w:name w:val="List Paragraph"/>
    <w:basedOn w:val="Normlny"/>
    <w:uiPriority w:val="34"/>
    <w:qFormat/>
    <w:rsid w:val="00AC4F93"/>
    <w:pPr>
      <w:ind w:left="720"/>
      <w:contextualSpacing/>
    </w:pPr>
  </w:style>
  <w:style w:type="paragraph" w:customStyle="1" w:styleId="Kod">
    <w:name w:val="Kod"/>
    <w:basedOn w:val="CMDOutput"/>
    <w:link w:val="KodChar"/>
    <w:qFormat/>
    <w:rsid w:val="00AA0DC3"/>
  </w:style>
  <w:style w:type="paragraph" w:styleId="Hlavikaobsahu">
    <w:name w:val="TOC Heading"/>
    <w:basedOn w:val="Nadpis1"/>
    <w:next w:val="Normlny"/>
    <w:uiPriority w:val="39"/>
    <w:unhideWhenUsed/>
    <w:qFormat/>
    <w:rsid w:val="00A65D0D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sk-SK"/>
    </w:rPr>
  </w:style>
  <w:style w:type="character" w:customStyle="1" w:styleId="KodChar">
    <w:name w:val="Kod Char"/>
    <w:basedOn w:val="Predvolenpsmoodseku"/>
    <w:link w:val="Kod"/>
    <w:rsid w:val="00AA0DC3"/>
    <w:rPr>
      <w:rFonts w:ascii="Courier New" w:eastAsia="Calibri" w:hAnsi="Courier New"/>
      <w:sz w:val="18"/>
      <w:szCs w:val="22"/>
      <w:lang w:val="en-US" w:eastAsia="en-US"/>
    </w:rPr>
  </w:style>
  <w:style w:type="paragraph" w:customStyle="1" w:styleId="StepHead">
    <w:name w:val="Step Head"/>
    <w:basedOn w:val="Normlny"/>
    <w:next w:val="Normlny"/>
    <w:qFormat/>
    <w:rsid w:val="00AA0DC3"/>
    <w:pPr>
      <w:keepNext/>
      <w:numPr>
        <w:ilvl w:val="1"/>
        <w:numId w:val="43"/>
      </w:numPr>
      <w:spacing w:before="240" w:after="120" w:line="276" w:lineRule="auto"/>
    </w:pPr>
    <w:rPr>
      <w:rFonts w:eastAsia="Calibri"/>
      <w:b/>
      <w:sz w:val="22"/>
      <w:szCs w:val="22"/>
    </w:rPr>
  </w:style>
  <w:style w:type="paragraph" w:customStyle="1" w:styleId="Bulletlevel1">
    <w:name w:val="Bullet level 1"/>
    <w:basedOn w:val="Normlny"/>
    <w:qFormat/>
    <w:rsid w:val="00AA0DC3"/>
    <w:pPr>
      <w:numPr>
        <w:numId w:val="42"/>
      </w:numPr>
      <w:spacing w:before="60" w:after="60" w:line="276" w:lineRule="auto"/>
    </w:pPr>
    <w:rPr>
      <w:rFonts w:eastAsia="Calibri"/>
      <w:szCs w:val="22"/>
    </w:rPr>
  </w:style>
  <w:style w:type="paragraph" w:customStyle="1" w:styleId="Bulletlevel2">
    <w:name w:val="Bullet level 2"/>
    <w:basedOn w:val="Normlny"/>
    <w:qFormat/>
    <w:rsid w:val="00AA0DC3"/>
    <w:pPr>
      <w:numPr>
        <w:ilvl w:val="1"/>
        <w:numId w:val="42"/>
      </w:numPr>
      <w:spacing w:before="60" w:after="60" w:line="276" w:lineRule="auto"/>
    </w:pPr>
    <w:rPr>
      <w:rFonts w:eastAsia="Calibri"/>
      <w:szCs w:val="22"/>
    </w:rPr>
  </w:style>
  <w:style w:type="paragraph" w:customStyle="1" w:styleId="PartHead">
    <w:name w:val="Part Head"/>
    <w:basedOn w:val="Odsekzoznamu"/>
    <w:next w:val="Normlny"/>
    <w:qFormat/>
    <w:rsid w:val="00AA0DC3"/>
    <w:pPr>
      <w:keepNext/>
      <w:numPr>
        <w:numId w:val="43"/>
      </w:numPr>
      <w:spacing w:before="240" w:after="60" w:line="276" w:lineRule="auto"/>
      <w:contextualSpacing w:val="0"/>
      <w:outlineLvl w:val="0"/>
    </w:pPr>
    <w:rPr>
      <w:rFonts w:eastAsia="Calibri"/>
      <w:b/>
      <w:sz w:val="28"/>
      <w:szCs w:val="22"/>
    </w:rPr>
  </w:style>
  <w:style w:type="paragraph" w:customStyle="1" w:styleId="SubStepAlpha">
    <w:name w:val="SubStep Alpha"/>
    <w:basedOn w:val="Normlny"/>
    <w:qFormat/>
    <w:rsid w:val="00AA0DC3"/>
    <w:pPr>
      <w:numPr>
        <w:ilvl w:val="2"/>
        <w:numId w:val="43"/>
      </w:numPr>
      <w:spacing w:before="120" w:after="120"/>
    </w:pPr>
    <w:rPr>
      <w:rFonts w:eastAsia="Calibri"/>
      <w:szCs w:val="22"/>
    </w:rPr>
  </w:style>
  <w:style w:type="paragraph" w:customStyle="1" w:styleId="SubStepNum0">
    <w:name w:val="SubStep Num"/>
    <w:basedOn w:val="SubStepAlpha"/>
    <w:qFormat/>
    <w:rsid w:val="00AA0DC3"/>
    <w:pPr>
      <w:numPr>
        <w:ilvl w:val="3"/>
      </w:numPr>
    </w:pPr>
  </w:style>
  <w:style w:type="numbering" w:customStyle="1" w:styleId="BulletList">
    <w:name w:val="Bullet_List"/>
    <w:basedOn w:val="Bezzoznamu"/>
    <w:uiPriority w:val="99"/>
    <w:rsid w:val="00AA0DC3"/>
    <w:pPr>
      <w:numPr>
        <w:numId w:val="42"/>
      </w:numPr>
    </w:pPr>
  </w:style>
  <w:style w:type="numbering" w:customStyle="1" w:styleId="PartStepSubStepList">
    <w:name w:val="Part_Step_SubStep_List"/>
    <w:basedOn w:val="Bezzoznamu"/>
    <w:uiPriority w:val="99"/>
    <w:rsid w:val="00AA0DC3"/>
    <w:pPr>
      <w:numPr>
        <w:numId w:val="43"/>
      </w:numPr>
    </w:pPr>
  </w:style>
  <w:style w:type="paragraph" w:customStyle="1" w:styleId="CMDOutput">
    <w:name w:val="CMD Output"/>
    <w:basedOn w:val="Normlny"/>
    <w:rsid w:val="00AA0DC3"/>
    <w:pPr>
      <w:spacing w:before="60" w:after="60"/>
      <w:ind w:left="720"/>
    </w:pPr>
    <w:rPr>
      <w:rFonts w:ascii="Courier New" w:eastAsia="Calibri" w:hAnsi="Courier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223914">
      <w:bodyDiv w:val="1"/>
      <w:marLeft w:val="18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2150">
          <w:marLeft w:val="60"/>
          <w:marRight w:val="6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2516">
              <w:marLeft w:val="36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868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1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5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36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18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6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Kresba_programu_Microsoft_Visio_2003-2010.vsd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ocoker\Application%20Data\Microsoft\Templates\CCNPv6.dot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C738B-D7D1-47AC-9879-BE694FE9C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CCNPv6</Template>
  <TotalTime>86</TotalTime>
  <Pages>5</Pages>
  <Words>788</Words>
  <Characters>4494</Characters>
  <Application>Microsoft Office Word</Application>
  <DocSecurity>0</DocSecurity>
  <Lines>37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KIS</Company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Cisco Systems</dc:creator>
  <cp:lastModifiedBy>palo segec</cp:lastModifiedBy>
  <cp:revision>23</cp:revision>
  <cp:lastPrinted>2012-03-15T20:39:00Z</cp:lastPrinted>
  <dcterms:created xsi:type="dcterms:W3CDTF">2017-03-22T19:56:00Z</dcterms:created>
  <dcterms:modified xsi:type="dcterms:W3CDTF">2017-04-05T13:04:00Z</dcterms:modified>
</cp:coreProperties>
</file>